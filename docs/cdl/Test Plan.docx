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70F" w:rsidRPr="00086BB4" w:rsidRDefault="00F6770F" w:rsidP="00F6770F">
      <w:pPr>
        <w:pStyle w:val="Figure"/>
        <w:rPr>
          <w:lang w:eastAsia="zh-CN"/>
        </w:rPr>
      </w:pPr>
    </w:p>
    <w:p w:rsidR="00815988" w:rsidRDefault="002129D0" w:rsidP="00732CB7">
      <w:pPr>
        <w:pStyle w:val="CoverProjectName"/>
        <w:wordWrap w:val="0"/>
        <w:outlineLvl w:val="0"/>
        <w:rPr>
          <w:color w:val="auto"/>
          <w:lang w:eastAsia="zh-CN"/>
        </w:rPr>
      </w:pPr>
      <w:r>
        <w:rPr>
          <w:rFonts w:hint="eastAsia"/>
          <w:color w:val="auto"/>
          <w:lang w:eastAsia="zh-CN"/>
        </w:rPr>
        <w:t>Bo</w:t>
      </w:r>
      <w:r w:rsidR="006A62E4" w:rsidRPr="006A62E4">
        <w:rPr>
          <w:rFonts w:hint="eastAsia"/>
          <w:color w:val="auto"/>
          <w:lang w:eastAsia="zh-CN"/>
        </w:rPr>
        <w:t>ard Support P</w:t>
      </w:r>
      <w:r w:rsidR="006A62E4" w:rsidRPr="006A62E4">
        <w:rPr>
          <w:color w:val="auto"/>
          <w:lang w:eastAsia="zh-CN"/>
        </w:rPr>
        <w:t>a</w:t>
      </w:r>
      <w:r w:rsidR="006A62E4" w:rsidRPr="006A62E4">
        <w:rPr>
          <w:rFonts w:hint="eastAsia"/>
          <w:color w:val="auto"/>
          <w:lang w:eastAsia="zh-CN"/>
        </w:rPr>
        <w:t xml:space="preserve">ckage for Columbus Project </w:t>
      </w:r>
      <w:r w:rsidR="00815988">
        <w:rPr>
          <w:rFonts w:hint="eastAsia"/>
          <w:color w:val="auto"/>
          <w:lang w:eastAsia="zh-CN"/>
        </w:rPr>
        <w:t xml:space="preserve"> </w:t>
      </w:r>
    </w:p>
    <w:p w:rsidR="00D7789C" w:rsidRPr="00815988" w:rsidRDefault="00DC04DA" w:rsidP="00732CB7">
      <w:pPr>
        <w:pStyle w:val="CoverProjectName"/>
        <w:ind w:right="964" w:firstLineChars="500" w:firstLine="2409"/>
        <w:jc w:val="left"/>
        <w:outlineLvl w:val="0"/>
        <w:rPr>
          <w:color w:val="auto"/>
          <w:lang w:eastAsia="zh-CN"/>
        </w:rPr>
      </w:pPr>
      <w:r>
        <w:rPr>
          <w:rFonts w:hint="eastAsia"/>
          <w:color w:val="auto"/>
          <w:lang w:eastAsia="zh-CN"/>
        </w:rPr>
        <w:t xml:space="preserve">CDL </w:t>
      </w:r>
      <w:r w:rsidR="00095A34">
        <w:rPr>
          <w:rFonts w:hint="eastAsia"/>
          <w:color w:val="auto"/>
          <w:lang w:eastAsia="zh-CN"/>
        </w:rPr>
        <w:t>Test Plan</w:t>
      </w:r>
    </w:p>
    <w:p w:rsidR="00931B53" w:rsidRPr="009E100B" w:rsidRDefault="00931B53" w:rsidP="00732CB7">
      <w:pPr>
        <w:pStyle w:val="ByLine"/>
        <w:outlineLvl w:val="0"/>
        <w:rPr>
          <w:rFonts w:cs="Arial"/>
        </w:rPr>
      </w:pPr>
      <w:r>
        <w:rPr>
          <w:rFonts w:cs="Arial"/>
        </w:rPr>
        <w:t xml:space="preserve">Version </w:t>
      </w:r>
      <w:r>
        <w:rPr>
          <w:rFonts w:cs="Arial" w:hint="eastAsia"/>
        </w:rPr>
        <w:t>0.</w:t>
      </w:r>
      <w:r w:rsidR="00095A34">
        <w:rPr>
          <w:rFonts w:cs="Arial" w:hint="eastAsia"/>
        </w:rPr>
        <w:t>1</w:t>
      </w:r>
      <w:r>
        <w:rPr>
          <w:rFonts w:cs="Arial" w:hint="eastAsia"/>
        </w:rPr>
        <w:t xml:space="preserve"> </w:t>
      </w:r>
      <w:r>
        <w:rPr>
          <w:rFonts w:cs="Arial"/>
        </w:rPr>
        <w:t xml:space="preserve"> </w:t>
      </w:r>
    </w:p>
    <w:p w:rsidR="00931B53" w:rsidRPr="009E100B" w:rsidRDefault="00931B53" w:rsidP="00732CB7">
      <w:pPr>
        <w:pStyle w:val="ByLine"/>
        <w:wordWrap w:val="0"/>
        <w:outlineLvl w:val="0"/>
        <w:rPr>
          <w:rFonts w:cs="Arial"/>
        </w:rPr>
      </w:pPr>
      <w:r>
        <w:rPr>
          <w:rFonts w:cs="Arial" w:hint="eastAsia"/>
        </w:rPr>
        <w:t>Brite Semiconductor</w:t>
      </w:r>
    </w:p>
    <w:p w:rsidR="00931B53" w:rsidRPr="004603CD" w:rsidRDefault="00095A34" w:rsidP="00931B53">
      <w:pPr>
        <w:pStyle w:val="ByLine"/>
        <w:wordWrap w:val="0"/>
        <w:rPr>
          <w:rFonts w:cs="Arial"/>
        </w:rPr>
        <w:sectPr w:rsidR="00931B53" w:rsidRPr="004603CD">
          <w:headerReference w:type="first" r:id="rId12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  <w:r>
        <w:rPr>
          <w:rFonts w:cs="Arial" w:hint="eastAsia"/>
        </w:rPr>
        <w:t>July 13</w:t>
      </w:r>
      <w:r w:rsidR="003712BA">
        <w:rPr>
          <w:rFonts w:cs="Arial" w:hint="eastAsia"/>
        </w:rPr>
        <w:t>, 201</w:t>
      </w:r>
      <w:r>
        <w:rPr>
          <w:rFonts w:cs="Arial" w:hint="eastAsia"/>
        </w:rPr>
        <w:t>6</w:t>
      </w:r>
    </w:p>
    <w:sdt>
      <w:sdtPr>
        <w:rPr>
          <w:rFonts w:ascii="Arial" w:eastAsiaTheme="minorEastAsia" w:hAnsi="Arial" w:cs="Times New Roman"/>
          <w:b w:val="0"/>
          <w:bCs w:val="0"/>
          <w:color w:val="auto"/>
          <w:sz w:val="22"/>
          <w:szCs w:val="20"/>
          <w:lang w:val="zh-CN"/>
        </w:rPr>
        <w:id w:val="89052804"/>
        <w:docPartObj>
          <w:docPartGallery w:val="Table of Contents"/>
          <w:docPartUnique/>
        </w:docPartObj>
      </w:sdtPr>
      <w:sdtEndPr>
        <w:rPr>
          <w:lang w:val="en-US" w:eastAsia="zh-CN"/>
        </w:rPr>
      </w:sdtEndPr>
      <w:sdtContent>
        <w:p w:rsidR="002757EA" w:rsidRDefault="00EE60F4" w:rsidP="00732CB7">
          <w:pPr>
            <w:pStyle w:val="TOC"/>
            <w:jc w:val="center"/>
            <w:outlineLvl w:val="0"/>
            <w:rPr>
              <w:lang w:eastAsia="zh-CN"/>
            </w:rPr>
          </w:pPr>
          <w:r w:rsidRPr="00EE60F4">
            <w:rPr>
              <w:rFonts w:hint="eastAsia"/>
              <w:color w:val="auto"/>
              <w:lang w:val="zh-CN" w:eastAsia="zh-CN"/>
            </w:rPr>
            <w:t>Table of Contents</w:t>
          </w:r>
        </w:p>
        <w:bookmarkStart w:id="0" w:name="_Toc278189216"/>
        <w:bookmarkStart w:id="1" w:name="_Toc278187080"/>
        <w:bookmarkStart w:id="2" w:name="_Toc499106663"/>
        <w:bookmarkStart w:id="3" w:name="_Toc498325024"/>
        <w:bookmarkStart w:id="4" w:name="_Toc498235584"/>
        <w:bookmarkStart w:id="5" w:name="_Toc497634056"/>
        <w:p w:rsidR="00B17E2E" w:rsidRDefault="006223BE">
          <w:pPr>
            <w:pStyle w:val="2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r>
            <w:rPr>
              <w:lang w:eastAsia="zh-CN"/>
            </w:rPr>
            <w:fldChar w:fldCharType="begin"/>
          </w:r>
          <w:r w:rsidR="00AD5566">
            <w:rPr>
              <w:lang w:eastAsia="zh-CN"/>
            </w:rPr>
            <w:instrText xml:space="preserve"> TOC \o "1-4" \h \z \u </w:instrText>
          </w:r>
          <w:r>
            <w:rPr>
              <w:lang w:eastAsia="zh-CN"/>
            </w:rPr>
            <w:fldChar w:fldCharType="separate"/>
          </w:r>
          <w:hyperlink w:anchor="_Toc456256904" w:history="1">
            <w:r w:rsidR="00B17E2E" w:rsidRPr="005A27D9">
              <w:rPr>
                <w:rStyle w:val="a3"/>
              </w:rPr>
              <w:t>1.</w:t>
            </w:r>
            <w:r w:rsidR="00B17E2E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</w:rPr>
              <w:t>Introduction</w:t>
            </w:r>
            <w:r w:rsidR="00B17E2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B17E2E">
              <w:rPr>
                <w:webHidden/>
              </w:rPr>
              <w:instrText xml:space="preserve"> PAGEREF _Toc456256904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17E2E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B17E2E" w:rsidRDefault="006223BE">
          <w:pPr>
            <w:pStyle w:val="2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456256905" w:history="1">
            <w:r w:rsidR="00B17E2E" w:rsidRPr="005A27D9">
              <w:rPr>
                <w:rStyle w:val="a3"/>
              </w:rPr>
              <w:t>2.</w:t>
            </w:r>
            <w:r w:rsidR="00B17E2E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lang w:eastAsia="zh-CN"/>
              </w:rPr>
              <w:t>Testing System Overview</w:t>
            </w:r>
            <w:r w:rsidR="00B17E2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B17E2E">
              <w:rPr>
                <w:webHidden/>
              </w:rPr>
              <w:instrText xml:space="preserve"> PAGEREF _Toc456256905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17E2E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B17E2E" w:rsidRDefault="006223BE">
          <w:pPr>
            <w:pStyle w:val="2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456256906" w:history="1">
            <w:r w:rsidR="00B17E2E" w:rsidRPr="005A27D9">
              <w:rPr>
                <w:rStyle w:val="a3"/>
              </w:rPr>
              <w:t>3.</w:t>
            </w:r>
            <w:r w:rsidR="00B17E2E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lang w:eastAsia="zh-CN"/>
              </w:rPr>
              <w:t>Testing Case Design</w:t>
            </w:r>
            <w:r w:rsidR="00B17E2E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B17E2E">
              <w:rPr>
                <w:webHidden/>
              </w:rPr>
              <w:instrText xml:space="preserve"> PAGEREF _Toc456256906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17E2E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B17E2E" w:rsidRDefault="006223BE">
          <w:pPr>
            <w:pStyle w:val="3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6907" w:history="1">
            <w:r w:rsidR="00B17E2E" w:rsidRPr="005A27D9">
              <w:rPr>
                <w:rStyle w:val="a3"/>
                <w:noProof/>
                <w:lang w:eastAsia="zh-CN"/>
              </w:rPr>
              <w:t>3.1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Timer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6908" w:history="1">
            <w:r w:rsidR="00B17E2E" w:rsidRPr="005A27D9">
              <w:rPr>
                <w:rStyle w:val="a3"/>
                <w:noProof/>
                <w:lang w:eastAsia="zh-CN"/>
              </w:rPr>
              <w:t>3.1.1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</w:t>
            </w:r>
            <w:r w:rsidR="00B17E2E" w:rsidRPr="005A27D9">
              <w:rPr>
                <w:rStyle w:val="a3"/>
                <w:noProof/>
                <w:lang w:eastAsia="zh-CN"/>
              </w:rPr>
              <w:t>timer</w:t>
            </w:r>
            <w:r w:rsidR="00B17E2E" w:rsidRPr="005A27D9">
              <w:rPr>
                <w:rStyle w:val="a3"/>
                <w:noProof/>
              </w:rPr>
              <w:t>-1: timer start/stop test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6909" w:history="1">
            <w:r w:rsidR="00B17E2E" w:rsidRPr="005A27D9">
              <w:rPr>
                <w:rStyle w:val="a3"/>
                <w:noProof/>
              </w:rPr>
              <w:t>3.1.2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cb-timer-2: timer reload test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6910" w:history="1">
            <w:r w:rsidR="00B17E2E" w:rsidRPr="005A27D9">
              <w:rPr>
                <w:rStyle w:val="a3"/>
                <w:noProof/>
              </w:rPr>
              <w:t>3.1.3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cb-timer-3: timer count mode test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6911" w:history="1">
            <w:r w:rsidR="00B17E2E" w:rsidRPr="005A27D9">
              <w:rPr>
                <w:rStyle w:val="a3"/>
                <w:noProof/>
              </w:rPr>
              <w:t>3.1.4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cb-timer-4: timer run mode test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6912" w:history="1">
            <w:r w:rsidR="00B17E2E" w:rsidRPr="005A27D9">
              <w:rPr>
                <w:rStyle w:val="a3"/>
                <w:noProof/>
              </w:rPr>
              <w:t>3.1.5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cb-timer-5: timer free run mode test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6913" w:history="1">
            <w:r w:rsidR="00B17E2E" w:rsidRPr="005A27D9">
              <w:rPr>
                <w:rStyle w:val="a3"/>
                <w:noProof/>
              </w:rPr>
              <w:t>3.1.6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cb-timer-6: timer frequency division test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6914" w:history="1">
            <w:r w:rsidR="00B17E2E" w:rsidRPr="005A27D9">
              <w:rPr>
                <w:rStyle w:val="a3"/>
                <w:noProof/>
              </w:rPr>
              <w:t>3.1.7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cb-timer-7: timer interrupt test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6915" w:history="1">
            <w:r w:rsidR="00B17E2E" w:rsidRPr="005A27D9">
              <w:rPr>
                <w:rStyle w:val="a3"/>
                <w:noProof/>
              </w:rPr>
              <w:t>3.1.8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cb-timer-8: timer capture mode test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6916" w:history="1">
            <w:r w:rsidR="00B17E2E" w:rsidRPr="005A27D9">
              <w:rPr>
                <w:rStyle w:val="a3"/>
                <w:noProof/>
              </w:rPr>
              <w:t>3.1.9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cb-timer-9: timer compare mode test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6917" w:history="1">
            <w:r w:rsidR="00B17E2E" w:rsidRPr="005A27D9">
              <w:rPr>
                <w:rStyle w:val="a3"/>
                <w:noProof/>
              </w:rPr>
              <w:t>3.1.10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cb-timer-10: timer pwm mode test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3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6918" w:history="1">
            <w:r w:rsidR="00B17E2E" w:rsidRPr="005A27D9">
              <w:rPr>
                <w:rStyle w:val="a3"/>
                <w:noProof/>
              </w:rPr>
              <w:t>3.2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Watch Dog Timer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6919" w:history="1">
            <w:r w:rsidR="00B17E2E" w:rsidRPr="005A27D9">
              <w:rPr>
                <w:rStyle w:val="a3"/>
                <w:noProof/>
              </w:rPr>
              <w:t>3.2.1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cb-wdt-1: wdt start/stop test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6920" w:history="1">
            <w:r w:rsidR="00B17E2E" w:rsidRPr="005A27D9">
              <w:rPr>
                <w:rStyle w:val="a3"/>
                <w:noProof/>
              </w:rPr>
              <w:t>3.2.2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cb-wdt-2: wdt load value test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6921" w:history="1">
            <w:r w:rsidR="00B17E2E" w:rsidRPr="005A27D9">
              <w:rPr>
                <w:rStyle w:val="a3"/>
                <w:noProof/>
              </w:rPr>
              <w:t>3.2.3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cb-wdt-3: wdt restart test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6922" w:history="1">
            <w:r w:rsidR="00B17E2E" w:rsidRPr="005A27D9">
              <w:rPr>
                <w:rStyle w:val="a3"/>
                <w:noProof/>
              </w:rPr>
              <w:t>3.2.4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cb-wdt-4: wdt generate reset test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6923" w:history="1">
            <w:r w:rsidR="00B17E2E" w:rsidRPr="005A27D9">
              <w:rPr>
                <w:rStyle w:val="a3"/>
                <w:noProof/>
              </w:rPr>
              <w:t>3.2.5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cb-wdt-5: wdt frequency division test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6924" w:history="1">
            <w:r w:rsidR="00B17E2E" w:rsidRPr="005A27D9">
              <w:rPr>
                <w:rStyle w:val="a3"/>
                <w:noProof/>
              </w:rPr>
              <w:t>3.2.6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cb-wdt-6: wdt interrupt generate test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6925" w:history="1">
            <w:r w:rsidR="00B17E2E" w:rsidRPr="005A27D9">
              <w:rPr>
                <w:rStyle w:val="a3"/>
                <w:noProof/>
              </w:rPr>
              <w:t>3.2.7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cb-wdt-7: wdt interrupt handle test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3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6926" w:history="1">
            <w:r w:rsidR="00B17E2E" w:rsidRPr="005A27D9">
              <w:rPr>
                <w:rStyle w:val="a3"/>
                <w:noProof/>
              </w:rPr>
              <w:t>3.3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  <w:lang w:eastAsia="zh-CN"/>
              </w:rPr>
              <w:t>RTC/BBU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6927" w:history="1">
            <w:r w:rsidR="00B17E2E" w:rsidRPr="005A27D9">
              <w:rPr>
                <w:rStyle w:val="a3"/>
                <w:noProof/>
              </w:rPr>
              <w:t>3.3.1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cb-rtc-1: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3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6928" w:history="1">
            <w:r w:rsidR="00B17E2E" w:rsidRPr="005A27D9">
              <w:rPr>
                <w:rStyle w:val="a3"/>
                <w:noProof/>
              </w:rPr>
              <w:t>3.4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UART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6929" w:history="1">
            <w:r w:rsidR="00B17E2E" w:rsidRPr="005A27D9">
              <w:rPr>
                <w:rStyle w:val="a3"/>
                <w:noProof/>
              </w:rPr>
              <w:t>3.4.1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cb-uart-1: loopback transmit/receive test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6930" w:history="1">
            <w:r w:rsidR="00B17E2E" w:rsidRPr="005A27D9">
              <w:rPr>
                <w:rStyle w:val="a3"/>
                <w:noProof/>
              </w:rPr>
              <w:t>3.4.2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cb-uart-2: loopback modem control test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6931" w:history="1">
            <w:r w:rsidR="00B17E2E" w:rsidRPr="005A27D9">
              <w:rPr>
                <w:rStyle w:val="a3"/>
                <w:noProof/>
              </w:rPr>
              <w:t>3.4.3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cb-uart-3: basic send test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6932" w:history="1">
            <w:r w:rsidR="00B17E2E" w:rsidRPr="005A27D9">
              <w:rPr>
                <w:rStyle w:val="a3"/>
                <w:noProof/>
              </w:rPr>
              <w:t>3.4.4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cb-uart-4: basic receive test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6933" w:history="1">
            <w:r w:rsidR="00B17E2E" w:rsidRPr="005A27D9">
              <w:rPr>
                <w:rStyle w:val="a3"/>
                <w:noProof/>
              </w:rPr>
              <w:t>3.4.5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cb-uart-5: basic rs232 transmit / receive test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6934" w:history="1">
            <w:r w:rsidR="00B17E2E" w:rsidRPr="005A27D9">
              <w:rPr>
                <w:rStyle w:val="a3"/>
                <w:noProof/>
              </w:rPr>
              <w:t>3.4.6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cb-uart-6: baudrate setting test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6935" w:history="1">
            <w:r w:rsidR="00B17E2E" w:rsidRPr="005A27D9">
              <w:rPr>
                <w:rStyle w:val="a3"/>
                <w:noProof/>
              </w:rPr>
              <w:t>3.4.7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cb-uart-7: stop bits setting test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6936" w:history="1">
            <w:r w:rsidR="00B17E2E" w:rsidRPr="005A27D9">
              <w:rPr>
                <w:rStyle w:val="a3"/>
                <w:noProof/>
              </w:rPr>
              <w:t>3.4.8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cb-uart-8: parity bits setting test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6937" w:history="1">
            <w:r w:rsidR="00B17E2E" w:rsidRPr="005A27D9">
              <w:rPr>
                <w:rStyle w:val="a3"/>
                <w:noProof/>
              </w:rPr>
              <w:t>3.4.9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cb-uart-9: data bits setting test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6938" w:history="1">
            <w:r w:rsidR="00B17E2E" w:rsidRPr="005A27D9">
              <w:rPr>
                <w:rStyle w:val="a3"/>
                <w:noProof/>
              </w:rPr>
              <w:t>3.4.10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cb-uart-10: hardware flowctrol test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6939" w:history="1">
            <w:r w:rsidR="00B17E2E" w:rsidRPr="005A27D9">
              <w:rPr>
                <w:rStyle w:val="a3"/>
                <w:noProof/>
              </w:rPr>
              <w:t>3.4.11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cb-uart-11: dma mode rs232 transmit / receive test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6940" w:history="1">
            <w:r w:rsidR="00B17E2E" w:rsidRPr="005A27D9">
              <w:rPr>
                <w:rStyle w:val="a3"/>
                <w:noProof/>
              </w:rPr>
              <w:t>3.4.12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cb-uart-12: high baudrate setting test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6941" w:history="1">
            <w:r w:rsidR="00B17E2E" w:rsidRPr="005A27D9">
              <w:rPr>
                <w:rStyle w:val="a3"/>
                <w:noProof/>
                <w:lang w:eastAsia="zh-CN"/>
              </w:rPr>
              <w:t>3.4.13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cb-uart-13: modem control test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6942" w:history="1">
            <w:r w:rsidR="00B17E2E" w:rsidRPr="005A27D9">
              <w:rPr>
                <w:rStyle w:val="a3"/>
                <w:noProof/>
              </w:rPr>
              <w:t>3.4.14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cb-uart-14: line break test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6943" w:history="1">
            <w:r w:rsidR="00B17E2E" w:rsidRPr="005A27D9">
              <w:rPr>
                <w:rStyle w:val="a3"/>
                <w:noProof/>
              </w:rPr>
              <w:t>3.4.15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cb-uart-15: interrupt test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3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6944" w:history="1">
            <w:r w:rsidR="00B17E2E" w:rsidRPr="005A27D9">
              <w:rPr>
                <w:rStyle w:val="a3"/>
                <w:noProof/>
              </w:rPr>
              <w:t>3.5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GIC</w:t>
            </w:r>
            <w:r w:rsidR="00B17E2E" w:rsidRPr="005A27D9">
              <w:rPr>
                <w:rStyle w:val="a3"/>
                <w:noProof/>
                <w:lang w:eastAsia="zh-CN"/>
              </w:rPr>
              <w:t>/INTERRUPT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6945" w:history="1">
            <w:r w:rsidR="00B17E2E" w:rsidRPr="005A27D9">
              <w:rPr>
                <w:rStyle w:val="a3"/>
                <w:noProof/>
              </w:rPr>
              <w:t>3.5.1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cb-gic-1: cpu internal interrupt(PPI) test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6946" w:history="1">
            <w:r w:rsidR="00B17E2E" w:rsidRPr="005A27D9">
              <w:rPr>
                <w:rStyle w:val="a3"/>
                <w:noProof/>
              </w:rPr>
              <w:t>3.5.2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cb-gic-2: external interrupt(SPI) generate test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3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6947" w:history="1">
            <w:r w:rsidR="00B17E2E" w:rsidRPr="005A27D9">
              <w:rPr>
                <w:rStyle w:val="a3"/>
                <w:noProof/>
              </w:rPr>
              <w:t>3.6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DMA</w:t>
            </w:r>
            <w:r w:rsidR="00B17E2E" w:rsidRPr="005A27D9">
              <w:rPr>
                <w:rStyle w:val="a3"/>
                <w:noProof/>
                <w:lang w:eastAsia="zh-CN"/>
              </w:rPr>
              <w:t>C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6948" w:history="1">
            <w:r w:rsidR="00B17E2E" w:rsidRPr="005A27D9">
              <w:rPr>
                <w:rStyle w:val="a3"/>
                <w:noProof/>
              </w:rPr>
              <w:t>3.6.1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cb-dma-1: mem to mem transfer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6949" w:history="1">
            <w:r w:rsidR="00B17E2E" w:rsidRPr="005A27D9">
              <w:rPr>
                <w:rStyle w:val="a3"/>
                <w:noProof/>
              </w:rPr>
              <w:t>3.6.2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cb-dma-2: mem to mem with diffrent configuration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6950" w:history="1">
            <w:r w:rsidR="00B17E2E" w:rsidRPr="005A27D9">
              <w:rPr>
                <w:rStyle w:val="a3"/>
                <w:noProof/>
                <w:lang w:eastAsia="zh-CN"/>
              </w:rPr>
              <w:t>3.6.3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cb-dma-3: dma channel test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6951" w:history="1">
            <w:r w:rsidR="00B17E2E" w:rsidRPr="005A27D9">
              <w:rPr>
                <w:rStyle w:val="a3"/>
                <w:noProof/>
              </w:rPr>
              <w:t>3.6.4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cb-dma-4: multi-block transfer test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6952" w:history="1">
            <w:r w:rsidR="00B17E2E" w:rsidRPr="005A27D9">
              <w:rPr>
                <w:rStyle w:val="a3"/>
                <w:noProof/>
              </w:rPr>
              <w:t>3.6.5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cb-dma-5: memory to peripheral test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6953" w:history="1">
            <w:r w:rsidR="00B17E2E" w:rsidRPr="005A27D9">
              <w:rPr>
                <w:rStyle w:val="a3"/>
                <w:noProof/>
              </w:rPr>
              <w:t>3.6.6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cb-dma-6: peripheral to memory test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6954" w:history="1">
            <w:r w:rsidR="00B17E2E" w:rsidRPr="005A27D9">
              <w:rPr>
                <w:rStyle w:val="a3"/>
                <w:noProof/>
              </w:rPr>
              <w:t>3.6.7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cb-dma-7: dma interrupt test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6955" w:history="1">
            <w:r w:rsidR="00B17E2E" w:rsidRPr="005A27D9">
              <w:rPr>
                <w:rStyle w:val="a3"/>
                <w:noProof/>
              </w:rPr>
              <w:t>3.6.8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cb-dma-8: multi-channel transfer test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3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6956" w:history="1">
            <w:r w:rsidR="00B17E2E" w:rsidRPr="005A27D9">
              <w:rPr>
                <w:rStyle w:val="a3"/>
                <w:noProof/>
              </w:rPr>
              <w:t>3.7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GPIO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6957" w:history="1">
            <w:r w:rsidR="00B17E2E" w:rsidRPr="005A27D9">
              <w:rPr>
                <w:rStyle w:val="a3"/>
                <w:noProof/>
              </w:rPr>
              <w:t>3.7.1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cb-gpio-1: gpio output test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6958" w:history="1">
            <w:r w:rsidR="00B17E2E" w:rsidRPr="005A27D9">
              <w:rPr>
                <w:rStyle w:val="a3"/>
                <w:noProof/>
              </w:rPr>
              <w:t>3.7.2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cb-gpio-2: gpio input test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6959" w:history="1">
            <w:r w:rsidR="00B17E2E" w:rsidRPr="005A27D9">
              <w:rPr>
                <w:rStyle w:val="a3"/>
                <w:noProof/>
              </w:rPr>
              <w:t>3.7.3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cb-gpio-3: input interrupt generate test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6960" w:history="1">
            <w:r w:rsidR="00B17E2E" w:rsidRPr="005A27D9">
              <w:rPr>
                <w:rStyle w:val="a3"/>
                <w:noProof/>
              </w:rPr>
              <w:t>3.7.4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cb-gpio-4: interrupt type test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3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6961" w:history="1">
            <w:r w:rsidR="00B17E2E" w:rsidRPr="005A27D9">
              <w:rPr>
                <w:rStyle w:val="a3"/>
                <w:noProof/>
              </w:rPr>
              <w:t>3.8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  <w:lang w:eastAsia="zh-CN"/>
              </w:rPr>
              <w:t>I2C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6962" w:history="1">
            <w:r w:rsidR="00B17E2E" w:rsidRPr="005A27D9">
              <w:rPr>
                <w:rStyle w:val="a3"/>
                <w:noProof/>
              </w:rPr>
              <w:t>3.8.1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cb-i2c-1: basic master/slave mode write read test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6963" w:history="1">
            <w:r w:rsidR="00B17E2E" w:rsidRPr="005A27D9">
              <w:rPr>
                <w:rStyle w:val="a3"/>
                <w:noProof/>
              </w:rPr>
              <w:t>3.8.2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cb-i2c-2: speed mode test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6964" w:history="1">
            <w:r w:rsidR="00B17E2E" w:rsidRPr="005A27D9">
              <w:rPr>
                <w:rStyle w:val="a3"/>
                <w:noProof/>
              </w:rPr>
              <w:t>3.8.3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cb-i2c-3: device address mode test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_Toc456256964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6965" w:history="1">
            <w:r w:rsidR="00B17E2E" w:rsidRPr="005A27D9">
              <w:rPr>
                <w:rStyle w:val="a3"/>
                <w:noProof/>
                <w:lang w:eastAsia="zh-CN"/>
              </w:rPr>
              <w:t>3.8.4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cb-i2c-4: external dma support test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6966" w:history="1">
            <w:r w:rsidR="00B17E2E" w:rsidRPr="005A27D9">
              <w:rPr>
                <w:rStyle w:val="a3"/>
                <w:noProof/>
              </w:rPr>
              <w:t>3.8.5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cb-i2c-5: interrupt test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6967" w:history="1">
            <w:r w:rsidR="00B17E2E" w:rsidRPr="005A27D9">
              <w:rPr>
                <w:rStyle w:val="a3"/>
                <w:noProof/>
              </w:rPr>
              <w:t>3.8.6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cb-i2c-6: master mode write read using real peripheral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6968" w:history="1">
            <w:r w:rsidR="00B17E2E" w:rsidRPr="005A27D9">
              <w:rPr>
                <w:rStyle w:val="a3"/>
                <w:noProof/>
              </w:rPr>
              <w:t>3.8.7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cb-i2c-7: slave address test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6969" w:history="1">
            <w:r w:rsidR="00B17E2E" w:rsidRPr="005A27D9">
              <w:rPr>
                <w:rStyle w:val="a3"/>
                <w:noProof/>
              </w:rPr>
              <w:t>3.8.8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cb-i2c-8: robust test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3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6970" w:history="1">
            <w:r w:rsidR="00B17E2E" w:rsidRPr="005A27D9">
              <w:rPr>
                <w:rStyle w:val="a3"/>
                <w:noProof/>
              </w:rPr>
              <w:t>3.9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QSPI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6971" w:history="1">
            <w:r w:rsidR="00B17E2E" w:rsidRPr="005A27D9">
              <w:rPr>
                <w:rStyle w:val="a3"/>
                <w:noProof/>
              </w:rPr>
              <w:t>3.9.1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cb-qspi-1: qspi flash probe test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6972" w:history="1">
            <w:r w:rsidR="00B17E2E" w:rsidRPr="005A27D9">
              <w:rPr>
                <w:rStyle w:val="a3"/>
                <w:noProof/>
              </w:rPr>
              <w:t>3.9.2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cb-qspi-2: qspi flash erase test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6973" w:history="1">
            <w:r w:rsidR="00B17E2E" w:rsidRPr="005A27D9">
              <w:rPr>
                <w:rStyle w:val="a3"/>
                <w:noProof/>
              </w:rPr>
              <w:t>3.9.3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cb-qspi-3: qspi flash write/read test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6974" w:history="1">
            <w:r w:rsidR="00B17E2E" w:rsidRPr="005A27D9">
              <w:rPr>
                <w:rStyle w:val="a3"/>
                <w:noProof/>
              </w:rPr>
              <w:t>3.9.4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cb-qspi-4: dma mode test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6975" w:history="1">
            <w:r w:rsidR="00B17E2E" w:rsidRPr="005A27D9">
              <w:rPr>
                <w:rStyle w:val="a3"/>
                <w:noProof/>
              </w:rPr>
              <w:t>3.9.5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cb-qspi-5: baudrate setting test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6976" w:history="1">
            <w:r w:rsidR="00B17E2E" w:rsidRPr="005A27D9">
              <w:rPr>
                <w:rStyle w:val="a3"/>
                <w:noProof/>
              </w:rPr>
              <w:t>3.9.6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cb-qspi-6: interrupt test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6977" w:history="1">
            <w:r w:rsidR="00B17E2E" w:rsidRPr="005A27D9">
              <w:rPr>
                <w:rStyle w:val="a3"/>
                <w:noProof/>
              </w:rPr>
              <w:t>3.9.7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cb-qspi-7: qspi direct map mode test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6978" w:history="1">
            <w:r w:rsidR="00B17E2E" w:rsidRPr="005A27D9">
              <w:rPr>
                <w:rStyle w:val="a3"/>
                <w:noProof/>
                <w:lang w:eastAsia="zh-CN"/>
              </w:rPr>
              <w:t>3.9.8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cb-qspi-8: qspi legacy mode flash access test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6979" w:history="1">
            <w:r w:rsidR="00B17E2E" w:rsidRPr="005A27D9">
              <w:rPr>
                <w:rStyle w:val="a3"/>
                <w:noProof/>
              </w:rPr>
              <w:t>3.9.9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cb-qspi-9: qspi direct/indirect mix mode test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6980" w:history="1">
            <w:r w:rsidR="00B17E2E" w:rsidRPr="005A27D9">
              <w:rPr>
                <w:rStyle w:val="a3"/>
                <w:noProof/>
              </w:rPr>
              <w:t>3.9.10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cb-qspi-10: qspi bit mode test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6981" w:history="1">
            <w:r w:rsidR="00B17E2E" w:rsidRPr="005A27D9">
              <w:rPr>
                <w:rStyle w:val="a3"/>
                <w:noProof/>
                <w:lang w:eastAsia="zh-CN"/>
              </w:rPr>
              <w:t>3.9.11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cb-qspi-11: standard spi operation test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3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6982" w:history="1">
            <w:r w:rsidR="00B17E2E" w:rsidRPr="005A27D9">
              <w:rPr>
                <w:rStyle w:val="a3"/>
                <w:noProof/>
              </w:rPr>
              <w:t>3.10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SPI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6983" w:history="1">
            <w:r w:rsidR="00B17E2E" w:rsidRPr="005A27D9">
              <w:rPr>
                <w:rStyle w:val="a3"/>
                <w:noProof/>
              </w:rPr>
              <w:t>3.10.1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cb-spi-1: spi master loopback test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6984" w:history="1">
            <w:r w:rsidR="00B17E2E" w:rsidRPr="005A27D9">
              <w:rPr>
                <w:rStyle w:val="a3"/>
                <w:noProof/>
                <w:lang w:eastAsia="zh-CN"/>
              </w:rPr>
              <w:t>3.10.2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cb-spi-2: spi master/slave mode basic tx/rx test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6985" w:history="1">
            <w:r w:rsidR="00B17E2E" w:rsidRPr="005A27D9">
              <w:rPr>
                <w:rStyle w:val="a3"/>
                <w:noProof/>
                <w:lang w:eastAsia="zh-CN"/>
              </w:rPr>
              <w:t>3.10.3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cb-spi-3: spi master/slave tx/rx both transfer test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6986" w:history="1">
            <w:r w:rsidR="00B17E2E" w:rsidRPr="005A27D9">
              <w:rPr>
                <w:rStyle w:val="a3"/>
                <w:noProof/>
              </w:rPr>
              <w:t>3.10.4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cb-spi-4: baudrate setting test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6987" w:history="1">
            <w:r w:rsidR="00B17E2E" w:rsidRPr="005A27D9">
              <w:rPr>
                <w:rStyle w:val="a3"/>
                <w:noProof/>
              </w:rPr>
              <w:t>3.10.5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cb-spi-5: transfer data width test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6988" w:history="1">
            <w:r w:rsidR="00B17E2E" w:rsidRPr="005A27D9">
              <w:rPr>
                <w:rStyle w:val="a3"/>
                <w:noProof/>
              </w:rPr>
              <w:t>3.10.6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cb-spi-6: Motorola and TI mode test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6989" w:history="1">
            <w:r w:rsidR="00B17E2E" w:rsidRPr="005A27D9">
              <w:rPr>
                <w:rStyle w:val="a3"/>
                <w:noProof/>
                <w:lang w:eastAsia="zh-CN"/>
              </w:rPr>
              <w:t>3.10.7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cb-spi-7: clock phase test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6990" w:history="1">
            <w:r w:rsidR="00B17E2E" w:rsidRPr="005A27D9">
              <w:rPr>
                <w:rStyle w:val="a3"/>
                <w:noProof/>
                <w:lang w:eastAsia="zh-CN"/>
              </w:rPr>
              <w:t>3.10.8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cb-spi-8: dma mode test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6991" w:history="1">
            <w:r w:rsidR="00B17E2E" w:rsidRPr="005A27D9">
              <w:rPr>
                <w:rStyle w:val="a3"/>
                <w:noProof/>
              </w:rPr>
              <w:t>3.10.9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cb-spi-9: interrupt test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92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6992" w:history="1">
            <w:r w:rsidR="00B17E2E" w:rsidRPr="005A27D9">
              <w:rPr>
                <w:rStyle w:val="a3"/>
                <w:noProof/>
              </w:rPr>
              <w:t>3.10.10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cb-spi-10: robust transfer test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92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6993" w:history="1">
            <w:r w:rsidR="00B17E2E" w:rsidRPr="005A27D9">
              <w:rPr>
                <w:rStyle w:val="a3"/>
                <w:noProof/>
              </w:rPr>
              <w:t>3.10.11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cb-spi-11: access spi data flash test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3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6994" w:history="1">
            <w:r w:rsidR="00B17E2E" w:rsidRPr="005A27D9">
              <w:rPr>
                <w:rStyle w:val="a3"/>
                <w:noProof/>
              </w:rPr>
              <w:t>3.11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USB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6995" w:history="1">
            <w:r w:rsidR="00B17E2E" w:rsidRPr="005A27D9">
              <w:rPr>
                <w:rStyle w:val="a3"/>
                <w:noProof/>
              </w:rPr>
              <w:t>3.11.1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cb-usb-1: device mode: mass storage class test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6996" w:history="1">
            <w:r w:rsidR="00B17E2E" w:rsidRPr="005A27D9">
              <w:rPr>
                <w:rStyle w:val="a3"/>
                <w:noProof/>
              </w:rPr>
              <w:t>3.11.2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cb-usb-2: master mode: access mass storage class udisk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6997" w:history="1">
            <w:r w:rsidR="00B17E2E" w:rsidRPr="005A27D9">
              <w:rPr>
                <w:rStyle w:val="a3"/>
                <w:noProof/>
              </w:rPr>
              <w:t>3.11.3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cb-usb-3: master mode: access mass storage class udisk using fix data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6998" w:history="1">
            <w:r w:rsidR="00B17E2E" w:rsidRPr="005A27D9">
              <w:rPr>
                <w:rStyle w:val="a3"/>
                <w:noProof/>
              </w:rPr>
              <w:t>3.11.4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cb-usb-4: device mode: mass storage class test using dma mode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_Toc456256998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6999" w:history="1">
            <w:r w:rsidR="00B17E2E" w:rsidRPr="005A27D9">
              <w:rPr>
                <w:rStyle w:val="a3"/>
                <w:noProof/>
              </w:rPr>
              <w:t>3.11.5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cb-usb-5: master mode: access mass storage class udisk using dma mode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7000" w:history="1">
            <w:r w:rsidR="00B17E2E" w:rsidRPr="005A27D9">
              <w:rPr>
                <w:rStyle w:val="a3"/>
                <w:noProof/>
              </w:rPr>
              <w:t>3.11.6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cb-usb-6: otg feature test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7001" w:history="1">
            <w:r w:rsidR="00B17E2E" w:rsidRPr="005A27D9">
              <w:rPr>
                <w:rStyle w:val="a3"/>
                <w:noProof/>
              </w:rPr>
              <w:t>3.11.7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cb-usb-7: interrupt test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3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7002" w:history="1">
            <w:r w:rsidR="00B17E2E" w:rsidRPr="005A27D9">
              <w:rPr>
                <w:rStyle w:val="a3"/>
                <w:noProof/>
              </w:rPr>
              <w:t>3.12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NANDFLASH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_Toc456257002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7003" w:history="1">
            <w:r w:rsidR="00B17E2E" w:rsidRPr="005A27D9">
              <w:rPr>
                <w:rStyle w:val="a3"/>
                <w:noProof/>
                <w:lang w:eastAsia="zh-CN"/>
              </w:rPr>
              <w:t>3.12.1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cb-nfc-1: nand probe test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_Toc456257003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7004" w:history="1">
            <w:r w:rsidR="00B17E2E" w:rsidRPr="005A27D9">
              <w:rPr>
                <w:rStyle w:val="a3"/>
                <w:noProof/>
              </w:rPr>
              <w:t>3.12.2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cb-nfc-2: nand block erase test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_Toc456257004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7005" w:history="1">
            <w:r w:rsidR="00B17E2E" w:rsidRPr="005A27D9">
              <w:rPr>
                <w:rStyle w:val="a3"/>
                <w:noProof/>
              </w:rPr>
              <w:t>3.12.3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cb-nfc-3: basic nand read/write test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7006" w:history="1">
            <w:r w:rsidR="00B17E2E" w:rsidRPr="005A27D9">
              <w:rPr>
                <w:rStyle w:val="a3"/>
                <w:noProof/>
              </w:rPr>
              <w:t>3.12.4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cb-nfc-4: nand fifo mode test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7007" w:history="1">
            <w:r w:rsidR="00B17E2E" w:rsidRPr="005A27D9">
              <w:rPr>
                <w:rStyle w:val="a3"/>
                <w:noProof/>
              </w:rPr>
              <w:t>3.12.5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cb-nfc-5: ecc support test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7008" w:history="1">
            <w:r w:rsidR="00B17E2E" w:rsidRPr="005A27D9">
              <w:rPr>
                <w:rStyle w:val="a3"/>
                <w:noProof/>
              </w:rPr>
              <w:t>3.12.6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cb-nfc-6: interrupt test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3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7009" w:history="1">
            <w:r w:rsidR="00B17E2E" w:rsidRPr="005A27D9">
              <w:rPr>
                <w:rStyle w:val="a3"/>
                <w:noProof/>
              </w:rPr>
              <w:t>3.13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MMC/SDIO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7010" w:history="1">
            <w:r w:rsidR="00B17E2E" w:rsidRPr="005A27D9">
              <w:rPr>
                <w:rStyle w:val="a3"/>
                <w:noProof/>
              </w:rPr>
              <w:t>3.13.1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cb-mmc-1: sd memory card probe test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7011" w:history="1">
            <w:r w:rsidR="00B17E2E" w:rsidRPr="005A27D9">
              <w:rPr>
                <w:rStyle w:val="a3"/>
                <w:noProof/>
              </w:rPr>
              <w:t>3.13.2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cb-mmc-2: sd memory card single block read/write test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7012" w:history="1">
            <w:r w:rsidR="00B17E2E" w:rsidRPr="005A27D9">
              <w:rPr>
                <w:rStyle w:val="a3"/>
                <w:noProof/>
              </w:rPr>
              <w:t>3.13.3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cb-mmc-3: sd memory card multi-block read/write test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7013" w:history="1">
            <w:r w:rsidR="00B17E2E" w:rsidRPr="005A27D9">
              <w:rPr>
                <w:rStyle w:val="a3"/>
                <w:noProof/>
              </w:rPr>
              <w:t>3.13.4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cb-mmc-4: sd memory card data bus width test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7014" w:history="1">
            <w:r w:rsidR="00B17E2E" w:rsidRPr="005A27D9">
              <w:rPr>
                <w:rStyle w:val="a3"/>
                <w:noProof/>
              </w:rPr>
              <w:t>3.13.5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cb-mmc-5: sd memory card transfer date rate test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7015" w:history="1">
            <w:r w:rsidR="00B17E2E" w:rsidRPr="005A27D9">
              <w:rPr>
                <w:rStyle w:val="a3"/>
                <w:noProof/>
              </w:rPr>
              <w:t>3.13.6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cb-mmc-6: sd memory card dma mode test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7016" w:history="1">
            <w:r w:rsidR="00B17E2E" w:rsidRPr="005A27D9">
              <w:rPr>
                <w:rStyle w:val="a3"/>
                <w:noProof/>
              </w:rPr>
              <w:t>3.13.7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cb-mmc-7: sd memory card write protect test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7017" w:history="1">
            <w:r w:rsidR="00B17E2E" w:rsidRPr="005A27D9">
              <w:rPr>
                <w:rStyle w:val="a3"/>
                <w:noProof/>
              </w:rPr>
              <w:t>3.13.8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cb-mmc-8: sd memory card interrupt test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7018" w:history="1">
            <w:r w:rsidR="00B17E2E" w:rsidRPr="005A27D9">
              <w:rPr>
                <w:rStyle w:val="a3"/>
                <w:noProof/>
              </w:rPr>
              <w:t>3.13.9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cb-mmc-9: sdio card register access test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92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7019" w:history="1">
            <w:r w:rsidR="00B17E2E" w:rsidRPr="005A27D9">
              <w:rPr>
                <w:rStyle w:val="a3"/>
                <w:noProof/>
              </w:rPr>
              <w:t>3.13.10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cb-mmc-10: sdio card memory access test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92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7020" w:history="1">
            <w:r w:rsidR="00B17E2E" w:rsidRPr="005A27D9">
              <w:rPr>
                <w:rStyle w:val="a3"/>
                <w:noProof/>
              </w:rPr>
              <w:t>3.13.11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cb-mmc-11: sdio card detect test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3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7021" w:history="1">
            <w:r w:rsidR="00B17E2E" w:rsidRPr="005A27D9">
              <w:rPr>
                <w:rStyle w:val="a3"/>
                <w:noProof/>
              </w:rPr>
              <w:t>3.14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IPC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7022" w:history="1">
            <w:r w:rsidR="00B17E2E" w:rsidRPr="005A27D9">
              <w:rPr>
                <w:rStyle w:val="a3"/>
                <w:noProof/>
              </w:rPr>
              <w:t>3.14.1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cb-ipc-1: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3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7023" w:history="1">
            <w:r w:rsidR="00B17E2E" w:rsidRPr="005A27D9">
              <w:rPr>
                <w:rStyle w:val="a3"/>
                <w:noProof/>
              </w:rPr>
              <w:t>3.15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ADC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7024" w:history="1">
            <w:r w:rsidR="00B17E2E" w:rsidRPr="005A27D9">
              <w:rPr>
                <w:rStyle w:val="a3"/>
                <w:noProof/>
              </w:rPr>
              <w:t>3.15.1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cb-adc-1: adc single mode single channel test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7025" w:history="1">
            <w:r w:rsidR="00B17E2E" w:rsidRPr="005A27D9">
              <w:rPr>
                <w:rStyle w:val="a3"/>
                <w:noProof/>
              </w:rPr>
              <w:t>3.15.2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cb-adc-2: adc single mode multi-channel test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7026" w:history="1">
            <w:r w:rsidR="00B17E2E" w:rsidRPr="005A27D9">
              <w:rPr>
                <w:rStyle w:val="a3"/>
                <w:noProof/>
              </w:rPr>
              <w:t>3.15.3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cb-adc-3: adc continuous mode single channel test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7027" w:history="1">
            <w:r w:rsidR="00B17E2E" w:rsidRPr="005A27D9">
              <w:rPr>
                <w:rStyle w:val="a3"/>
                <w:noProof/>
                <w:lang w:eastAsia="zh-CN"/>
              </w:rPr>
              <w:t>3.15.4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cb-adc-4: adc continuous mode multi-channel test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7028" w:history="1">
            <w:r w:rsidR="00B17E2E" w:rsidRPr="005A27D9">
              <w:rPr>
                <w:rStyle w:val="a3"/>
                <w:noProof/>
              </w:rPr>
              <w:t>3.15.5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cb-adc-5: adc interrupt test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7029" w:history="1">
            <w:r w:rsidR="00B17E2E" w:rsidRPr="005A27D9">
              <w:rPr>
                <w:rStyle w:val="a3"/>
                <w:noProof/>
              </w:rPr>
              <w:t>3.15.6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cb-adc-6: dma mode test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_Toc456257029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3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7030" w:history="1">
            <w:r w:rsidR="00B17E2E" w:rsidRPr="005A27D9">
              <w:rPr>
                <w:rStyle w:val="a3"/>
                <w:noProof/>
              </w:rPr>
              <w:t>3.16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ECC/RSA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7031" w:history="1">
            <w:r w:rsidR="00B17E2E" w:rsidRPr="005A27D9">
              <w:rPr>
                <w:rStyle w:val="a3"/>
                <w:noProof/>
              </w:rPr>
              <w:t>3.16.1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cb-ecc-1: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3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7032" w:history="1">
            <w:r w:rsidR="00B17E2E" w:rsidRPr="005A27D9">
              <w:rPr>
                <w:rStyle w:val="a3"/>
                <w:noProof/>
              </w:rPr>
              <w:t>3.17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AES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7033" w:history="1">
            <w:r w:rsidR="00B17E2E" w:rsidRPr="005A27D9">
              <w:rPr>
                <w:rStyle w:val="a3"/>
                <w:noProof/>
              </w:rPr>
              <w:t>3.17.1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cb-aes-1: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3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7034" w:history="1">
            <w:r w:rsidR="00B17E2E" w:rsidRPr="005A27D9">
              <w:rPr>
                <w:rStyle w:val="a3"/>
                <w:noProof/>
              </w:rPr>
              <w:t>3.18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SHA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7035" w:history="1">
            <w:r w:rsidR="00B17E2E" w:rsidRPr="005A27D9">
              <w:rPr>
                <w:rStyle w:val="a3"/>
                <w:noProof/>
              </w:rPr>
              <w:t>3.18.1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cb-sha-1: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3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7036" w:history="1">
            <w:r w:rsidR="00B17E2E" w:rsidRPr="005A27D9">
              <w:rPr>
                <w:rStyle w:val="a3"/>
                <w:noProof/>
              </w:rPr>
              <w:t>3.19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OTP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7037" w:history="1">
            <w:r w:rsidR="00B17E2E" w:rsidRPr="005A27D9">
              <w:rPr>
                <w:rStyle w:val="a3"/>
                <w:noProof/>
              </w:rPr>
              <w:t>3.19.1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cb-otp-1: otp non-secure program test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7038" w:history="1">
            <w:r w:rsidR="00B17E2E" w:rsidRPr="005A27D9">
              <w:rPr>
                <w:rStyle w:val="a3"/>
                <w:noProof/>
              </w:rPr>
              <w:t>3.19.2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cb-otp-2: otp secure program test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7039" w:history="1">
            <w:r w:rsidR="00B17E2E" w:rsidRPr="005A27D9">
              <w:rPr>
                <w:rStyle w:val="a3"/>
                <w:noProof/>
              </w:rPr>
              <w:t>3.19.3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cb-otp-3: key disable test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7040" w:history="1">
            <w:r w:rsidR="00B17E2E" w:rsidRPr="005A27D9">
              <w:rPr>
                <w:rStyle w:val="a3"/>
                <w:noProof/>
              </w:rPr>
              <w:t>3.19.4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cb-otp-4: otp interrupt handler test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3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7041" w:history="1">
            <w:r w:rsidR="00B17E2E" w:rsidRPr="005A27D9">
              <w:rPr>
                <w:rStyle w:val="a3"/>
                <w:noProof/>
              </w:rPr>
              <w:t>3.20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CRC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7042" w:history="1">
            <w:r w:rsidR="00B17E2E" w:rsidRPr="005A27D9">
              <w:rPr>
                <w:rStyle w:val="a3"/>
                <w:noProof/>
              </w:rPr>
              <w:t>3.20.1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cb-crc-1: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3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7043" w:history="1">
            <w:r w:rsidR="00B17E2E" w:rsidRPr="005A27D9">
              <w:rPr>
                <w:rStyle w:val="a3"/>
                <w:noProof/>
              </w:rPr>
              <w:t>3.21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RNG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E2E" w:rsidRDefault="006223BE">
          <w:pPr>
            <w:pStyle w:val="40"/>
            <w:tabs>
              <w:tab w:val="left" w:pos="168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56257044" w:history="1">
            <w:r w:rsidR="00B17E2E" w:rsidRPr="005A27D9">
              <w:rPr>
                <w:rStyle w:val="a3"/>
                <w:noProof/>
              </w:rPr>
              <w:t>3.21.1</w:t>
            </w:r>
            <w:r w:rsidR="00B17E2E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B17E2E" w:rsidRPr="005A27D9">
              <w:rPr>
                <w:rStyle w:val="a3"/>
                <w:noProof/>
              </w:rPr>
              <w:t>Test Case cb-rng-1:</w:t>
            </w:r>
            <w:r w:rsidR="00B17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7E2E">
              <w:rPr>
                <w:noProof/>
                <w:webHidden/>
              </w:rPr>
              <w:instrText xml:space="preserve"> PAGEREF _Toc456257044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7E2E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32F7" w:rsidRDefault="006223BE" w:rsidP="003712BA">
          <w:pPr>
            <w:rPr>
              <w:lang w:eastAsia="zh-CN"/>
            </w:rPr>
          </w:pPr>
          <w:r>
            <w:rPr>
              <w:noProof/>
              <w:sz w:val="24"/>
              <w:lang w:eastAsia="zh-CN"/>
            </w:rPr>
            <w:fldChar w:fldCharType="end"/>
          </w:r>
        </w:p>
      </w:sdtContent>
    </w:sdt>
    <w:p w:rsidR="003032F7" w:rsidRPr="009E100B" w:rsidRDefault="003032F7" w:rsidP="00732CB7">
      <w:pPr>
        <w:pStyle w:val="TOCEntry"/>
        <w:outlineLvl w:val="0"/>
        <w:rPr>
          <w:rFonts w:ascii="Arial" w:hAnsi="Arial" w:cs="Arial"/>
        </w:rPr>
      </w:pPr>
      <w:bookmarkStart w:id="6" w:name="_Toc447284985"/>
      <w:r w:rsidRPr="009E100B">
        <w:rPr>
          <w:rFonts w:ascii="Arial" w:hAnsi="Arial" w:cs="Arial"/>
        </w:rPr>
        <w:t>Revision History</w:t>
      </w:r>
      <w:bookmarkEnd w:id="6"/>
    </w:p>
    <w:tbl>
      <w:tblPr>
        <w:tblW w:w="93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160"/>
        <w:gridCol w:w="1350"/>
        <w:gridCol w:w="4253"/>
        <w:gridCol w:w="1559"/>
      </w:tblGrid>
      <w:tr w:rsidR="003032F7" w:rsidRPr="009E100B" w:rsidTr="00377401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:rsidR="003032F7" w:rsidRPr="009E100B" w:rsidRDefault="003032F7" w:rsidP="00945241">
            <w:pPr>
              <w:spacing w:before="40" w:after="40"/>
              <w:rPr>
                <w:rFonts w:cs="Arial"/>
                <w:b/>
              </w:rPr>
            </w:pPr>
            <w:r w:rsidRPr="009E100B">
              <w:rPr>
                <w:rFonts w:cs="Arial"/>
                <w:b/>
              </w:rPr>
              <w:t>Name</w:t>
            </w:r>
          </w:p>
        </w:tc>
        <w:tc>
          <w:tcPr>
            <w:tcW w:w="1350" w:type="dxa"/>
            <w:tcBorders>
              <w:top w:val="single" w:sz="12" w:space="0" w:color="auto"/>
              <w:bottom w:val="double" w:sz="12" w:space="0" w:color="auto"/>
            </w:tcBorders>
          </w:tcPr>
          <w:p w:rsidR="003032F7" w:rsidRPr="009E100B" w:rsidRDefault="003032F7" w:rsidP="00945241">
            <w:pPr>
              <w:spacing w:before="40" w:after="40"/>
              <w:rPr>
                <w:rFonts w:cs="Arial"/>
                <w:b/>
              </w:rPr>
            </w:pPr>
            <w:r w:rsidRPr="009E100B">
              <w:rPr>
                <w:rFonts w:cs="Arial"/>
                <w:b/>
              </w:rPr>
              <w:t>Date</w:t>
            </w:r>
          </w:p>
        </w:tc>
        <w:tc>
          <w:tcPr>
            <w:tcW w:w="4253" w:type="dxa"/>
            <w:tcBorders>
              <w:top w:val="single" w:sz="12" w:space="0" w:color="auto"/>
              <w:bottom w:val="double" w:sz="12" w:space="0" w:color="auto"/>
            </w:tcBorders>
          </w:tcPr>
          <w:p w:rsidR="003032F7" w:rsidRPr="009E100B" w:rsidRDefault="003032F7" w:rsidP="00945241">
            <w:pPr>
              <w:spacing w:before="40" w:after="40"/>
              <w:rPr>
                <w:rFonts w:cs="Arial"/>
                <w:b/>
              </w:rPr>
            </w:pPr>
            <w:r w:rsidRPr="009E100B">
              <w:rPr>
                <w:rFonts w:cs="Arial"/>
                <w:b/>
              </w:rPr>
              <w:t>Reason For Changes</w:t>
            </w:r>
          </w:p>
        </w:tc>
        <w:tc>
          <w:tcPr>
            <w:tcW w:w="1559" w:type="dxa"/>
            <w:tcBorders>
              <w:top w:val="single" w:sz="12" w:space="0" w:color="auto"/>
              <w:bottom w:val="double" w:sz="12" w:space="0" w:color="auto"/>
            </w:tcBorders>
          </w:tcPr>
          <w:p w:rsidR="003032F7" w:rsidRPr="009E100B" w:rsidRDefault="003032F7" w:rsidP="00945241">
            <w:pPr>
              <w:spacing w:before="40" w:after="40"/>
              <w:rPr>
                <w:rFonts w:cs="Arial"/>
                <w:b/>
              </w:rPr>
            </w:pPr>
            <w:r w:rsidRPr="009E100B">
              <w:rPr>
                <w:rFonts w:cs="Arial"/>
                <w:b/>
              </w:rPr>
              <w:t>Version</w:t>
            </w:r>
          </w:p>
        </w:tc>
      </w:tr>
      <w:tr w:rsidR="003032F7" w:rsidRPr="009E100B" w:rsidTr="00377401">
        <w:tc>
          <w:tcPr>
            <w:tcW w:w="2160" w:type="dxa"/>
            <w:tcBorders>
              <w:top w:val="nil"/>
            </w:tcBorders>
          </w:tcPr>
          <w:p w:rsidR="003032F7" w:rsidRPr="009E100B" w:rsidRDefault="007013C0" w:rsidP="00945241">
            <w:pPr>
              <w:spacing w:before="40" w:after="40"/>
              <w:rPr>
                <w:rFonts w:cs="Arial"/>
                <w:lang w:eastAsia="zh-CN"/>
              </w:rPr>
            </w:pPr>
            <w:r>
              <w:rPr>
                <w:rFonts w:cs="Arial" w:hint="eastAsia"/>
                <w:lang w:eastAsia="zh-CN"/>
              </w:rPr>
              <w:t>Volans Guo</w:t>
            </w:r>
          </w:p>
        </w:tc>
        <w:tc>
          <w:tcPr>
            <w:tcW w:w="1350" w:type="dxa"/>
            <w:tcBorders>
              <w:top w:val="nil"/>
            </w:tcBorders>
          </w:tcPr>
          <w:p w:rsidR="003032F7" w:rsidRPr="009E100B" w:rsidRDefault="003032F7" w:rsidP="007013C0">
            <w:pPr>
              <w:spacing w:before="40" w:after="40"/>
              <w:rPr>
                <w:rFonts w:cs="Arial"/>
                <w:lang w:eastAsia="zh-CN"/>
              </w:rPr>
            </w:pPr>
            <w:r>
              <w:rPr>
                <w:rFonts w:cs="Arial" w:hint="eastAsia"/>
              </w:rPr>
              <w:t>2016-</w:t>
            </w:r>
            <w:r w:rsidR="007013C0">
              <w:rPr>
                <w:rFonts w:cs="Arial" w:hint="eastAsia"/>
                <w:lang w:eastAsia="zh-CN"/>
              </w:rPr>
              <w:t>7</w:t>
            </w:r>
            <w:r>
              <w:rPr>
                <w:rFonts w:cs="Arial" w:hint="eastAsia"/>
                <w:lang w:eastAsia="zh-CN"/>
              </w:rPr>
              <w:t>-</w:t>
            </w:r>
            <w:r w:rsidR="007013C0">
              <w:rPr>
                <w:rFonts w:cs="Arial" w:hint="eastAsia"/>
                <w:lang w:eastAsia="zh-CN"/>
              </w:rPr>
              <w:t>13</w:t>
            </w:r>
          </w:p>
        </w:tc>
        <w:tc>
          <w:tcPr>
            <w:tcW w:w="4253" w:type="dxa"/>
            <w:tcBorders>
              <w:top w:val="nil"/>
            </w:tcBorders>
          </w:tcPr>
          <w:p w:rsidR="003032F7" w:rsidRPr="009E100B" w:rsidRDefault="003032F7" w:rsidP="00945241">
            <w:pPr>
              <w:spacing w:before="40" w:after="40"/>
              <w:rPr>
                <w:rFonts w:cs="Arial"/>
              </w:rPr>
            </w:pPr>
            <w:r>
              <w:rPr>
                <w:rFonts w:cs="Arial" w:hint="eastAsia"/>
              </w:rPr>
              <w:t>Initial</w:t>
            </w:r>
          </w:p>
        </w:tc>
        <w:tc>
          <w:tcPr>
            <w:tcW w:w="1559" w:type="dxa"/>
            <w:tcBorders>
              <w:top w:val="nil"/>
            </w:tcBorders>
          </w:tcPr>
          <w:p w:rsidR="003032F7" w:rsidRPr="009E100B" w:rsidRDefault="003032F7" w:rsidP="00945241">
            <w:pPr>
              <w:spacing w:before="40" w:after="40"/>
              <w:rPr>
                <w:rFonts w:cs="Arial"/>
              </w:rPr>
            </w:pPr>
            <w:r>
              <w:rPr>
                <w:rFonts w:cs="Arial" w:hint="eastAsia"/>
              </w:rPr>
              <w:t>0.1</w:t>
            </w:r>
          </w:p>
        </w:tc>
      </w:tr>
      <w:tr w:rsidR="003032F7" w:rsidRPr="009E100B" w:rsidTr="00377401">
        <w:tc>
          <w:tcPr>
            <w:tcW w:w="2160" w:type="dxa"/>
            <w:tcBorders>
              <w:bottom w:val="single" w:sz="12" w:space="0" w:color="auto"/>
            </w:tcBorders>
          </w:tcPr>
          <w:p w:rsidR="003032F7" w:rsidRPr="009E100B" w:rsidRDefault="003032F7" w:rsidP="00945241">
            <w:pPr>
              <w:spacing w:before="40" w:after="40"/>
              <w:rPr>
                <w:rFonts w:cs="Arial"/>
              </w:rPr>
            </w:pPr>
          </w:p>
        </w:tc>
        <w:tc>
          <w:tcPr>
            <w:tcW w:w="1350" w:type="dxa"/>
            <w:tcBorders>
              <w:bottom w:val="single" w:sz="12" w:space="0" w:color="auto"/>
            </w:tcBorders>
          </w:tcPr>
          <w:p w:rsidR="003032F7" w:rsidRPr="009E100B" w:rsidRDefault="003032F7" w:rsidP="00945241">
            <w:pPr>
              <w:spacing w:before="40" w:after="40"/>
              <w:rPr>
                <w:rFonts w:cs="Arial"/>
              </w:rPr>
            </w:pPr>
          </w:p>
        </w:tc>
        <w:tc>
          <w:tcPr>
            <w:tcW w:w="4253" w:type="dxa"/>
            <w:tcBorders>
              <w:bottom w:val="single" w:sz="12" w:space="0" w:color="auto"/>
            </w:tcBorders>
          </w:tcPr>
          <w:p w:rsidR="003032F7" w:rsidRPr="009E100B" w:rsidRDefault="003032F7" w:rsidP="00945241">
            <w:pPr>
              <w:spacing w:before="40" w:after="40"/>
              <w:rPr>
                <w:rFonts w:cs="Arial"/>
              </w:rPr>
            </w:pP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:rsidR="003032F7" w:rsidRPr="009E100B" w:rsidRDefault="003032F7" w:rsidP="00945241">
            <w:pPr>
              <w:spacing w:before="40" w:after="40"/>
              <w:rPr>
                <w:rFonts w:cs="Arial"/>
              </w:rPr>
            </w:pPr>
          </w:p>
        </w:tc>
      </w:tr>
    </w:tbl>
    <w:p w:rsidR="003032F7" w:rsidRPr="00F6770F" w:rsidRDefault="003032F7" w:rsidP="0063708F">
      <w:pPr>
        <w:pStyle w:val="a5"/>
        <w:rPr>
          <w:lang w:eastAsia="zh-CN"/>
        </w:rPr>
        <w:sectPr w:rsidR="003032F7" w:rsidRPr="00F6770F" w:rsidSect="00EF1DF0">
          <w:headerReference w:type="default" r:id="rId13"/>
          <w:footerReference w:type="default" r:id="rId14"/>
          <w:pgSz w:w="12240" w:h="15840" w:code="1"/>
          <w:pgMar w:top="1440" w:right="1440" w:bottom="1440" w:left="1440" w:header="504" w:footer="504" w:gutter="0"/>
          <w:pgNumType w:fmt="lowerRoman" w:start="1"/>
          <w:cols w:space="720"/>
          <w:titlePg/>
          <w:docGrid w:linePitch="299"/>
        </w:sectPr>
      </w:pPr>
    </w:p>
    <w:p w:rsidR="00721854" w:rsidRDefault="006321CC" w:rsidP="00732CB7">
      <w:pPr>
        <w:pStyle w:val="2"/>
      </w:pPr>
      <w:bookmarkStart w:id="7" w:name="_Toc396111538"/>
      <w:bookmarkStart w:id="8" w:name="_Toc456256904"/>
      <w:bookmarkStart w:id="9" w:name="_Toc497871702"/>
      <w:bookmarkStart w:id="10" w:name="_Toc497872046"/>
      <w:bookmarkStart w:id="11" w:name="_Toc497872814"/>
      <w:bookmarkStart w:id="12" w:name="_Toc497872969"/>
      <w:bookmarkStart w:id="13" w:name="_Toc497873017"/>
      <w:bookmarkEnd w:id="0"/>
      <w:bookmarkEnd w:id="1"/>
      <w:bookmarkEnd w:id="2"/>
      <w:bookmarkEnd w:id="3"/>
      <w:bookmarkEnd w:id="4"/>
      <w:bookmarkEnd w:id="5"/>
      <w:r>
        <w:lastRenderedPageBreak/>
        <w:t>Introduction</w:t>
      </w:r>
      <w:bookmarkEnd w:id="7"/>
      <w:bookmarkEnd w:id="8"/>
    </w:p>
    <w:p w:rsidR="003E504B" w:rsidRDefault="00E67768" w:rsidP="003E504B">
      <w:pPr>
        <w:pStyle w:val="a5"/>
        <w:rPr>
          <w:lang w:eastAsia="zh-CN"/>
        </w:rPr>
      </w:pPr>
      <w:r>
        <w:rPr>
          <w:rFonts w:hint="eastAsia"/>
          <w:lang w:eastAsia="zh-CN"/>
        </w:rPr>
        <w:t xml:space="preserve">This </w:t>
      </w:r>
      <w:r>
        <w:rPr>
          <w:lang w:eastAsia="zh-CN"/>
        </w:rPr>
        <w:t>document</w:t>
      </w:r>
      <w:r>
        <w:rPr>
          <w:rFonts w:hint="eastAsia"/>
          <w:lang w:eastAsia="zh-CN"/>
        </w:rPr>
        <w:t xml:space="preserve"> is the </w:t>
      </w:r>
      <w:r w:rsidR="003E504B">
        <w:rPr>
          <w:rFonts w:hint="eastAsia"/>
          <w:lang w:eastAsia="zh-CN"/>
        </w:rPr>
        <w:t>CDL Test Plan</w:t>
      </w:r>
      <w:r>
        <w:rPr>
          <w:rFonts w:hint="eastAsia"/>
          <w:lang w:eastAsia="zh-CN"/>
        </w:rPr>
        <w:t xml:space="preserve"> of Board Supporting P</w:t>
      </w:r>
      <w:r>
        <w:rPr>
          <w:lang w:eastAsia="zh-CN"/>
        </w:rPr>
        <w:t>a</w:t>
      </w:r>
      <w:r>
        <w:rPr>
          <w:rFonts w:hint="eastAsia"/>
          <w:lang w:eastAsia="zh-CN"/>
        </w:rPr>
        <w:t>ckages</w:t>
      </w:r>
      <w:r w:rsidR="00CE15B3">
        <w:rPr>
          <w:rFonts w:hint="eastAsia"/>
          <w:lang w:eastAsia="zh-CN"/>
        </w:rPr>
        <w:t>(BSP) for the Brite FPGA Platform and T</w:t>
      </w:r>
      <w:r>
        <w:rPr>
          <w:rFonts w:hint="eastAsia"/>
          <w:lang w:eastAsia="zh-CN"/>
        </w:rPr>
        <w:t>arget IC built by the</w:t>
      </w:r>
      <w:r w:rsidR="0005005D">
        <w:rPr>
          <w:rFonts w:hint="eastAsia"/>
          <w:lang w:eastAsia="zh-CN"/>
        </w:rPr>
        <w:t xml:space="preserve"> Columbus Project. </w:t>
      </w:r>
      <w:r w:rsidR="003E504B">
        <w:rPr>
          <w:rFonts w:hint="eastAsia"/>
          <w:lang w:eastAsia="zh-CN"/>
        </w:rPr>
        <w:t>The document mainly include the test case desig</w:t>
      </w:r>
      <w:r w:rsidR="00C70BDE">
        <w:rPr>
          <w:rFonts w:hint="eastAsia"/>
          <w:lang w:eastAsia="zh-CN"/>
        </w:rPr>
        <w:t xml:space="preserve">n. </w:t>
      </w:r>
    </w:p>
    <w:p w:rsidR="00C70BDE" w:rsidRDefault="00C70BDE" w:rsidP="003E504B">
      <w:pPr>
        <w:pStyle w:val="a5"/>
        <w:rPr>
          <w:lang w:eastAsia="zh-CN"/>
        </w:rPr>
      </w:pPr>
    </w:p>
    <w:p w:rsidR="00C70BDE" w:rsidRDefault="00C70BDE" w:rsidP="00732CB7">
      <w:pPr>
        <w:pStyle w:val="2"/>
      </w:pPr>
      <w:bookmarkStart w:id="14" w:name="_Toc456256905"/>
      <w:r>
        <w:rPr>
          <w:rFonts w:hint="eastAsia"/>
          <w:lang w:eastAsia="zh-CN"/>
        </w:rPr>
        <w:lastRenderedPageBreak/>
        <w:t>Testing System Overview</w:t>
      </w:r>
      <w:bookmarkEnd w:id="14"/>
    </w:p>
    <w:p w:rsidR="00C70BDE" w:rsidRPr="00E67768" w:rsidRDefault="00C70BDE" w:rsidP="003E504B">
      <w:pPr>
        <w:pStyle w:val="a5"/>
        <w:rPr>
          <w:lang w:eastAsia="zh-CN"/>
        </w:rPr>
      </w:pPr>
    </w:p>
    <w:p w:rsidR="005571B6" w:rsidRPr="00E67768" w:rsidRDefault="005571B6" w:rsidP="00E67768">
      <w:pPr>
        <w:pStyle w:val="a5"/>
        <w:rPr>
          <w:lang w:eastAsia="zh-CN"/>
        </w:rPr>
      </w:pPr>
    </w:p>
    <w:p w:rsidR="00820C5C" w:rsidRDefault="00EA0C45" w:rsidP="00732CB7">
      <w:pPr>
        <w:pStyle w:val="2"/>
      </w:pPr>
      <w:bookmarkStart w:id="15" w:name="_Toc288057811"/>
      <w:bookmarkStart w:id="16" w:name="_Toc288057812"/>
      <w:bookmarkStart w:id="17" w:name="_Toc288057813"/>
      <w:bookmarkStart w:id="18" w:name="_Toc288057814"/>
      <w:bookmarkStart w:id="19" w:name="_Toc288057839"/>
      <w:bookmarkStart w:id="20" w:name="_Toc288057840"/>
      <w:bookmarkStart w:id="21" w:name="_Toc456256906"/>
      <w:bookmarkStart w:id="22" w:name="_Toc396111543"/>
      <w:bookmarkEnd w:id="9"/>
      <w:bookmarkEnd w:id="10"/>
      <w:bookmarkEnd w:id="11"/>
      <w:bookmarkEnd w:id="12"/>
      <w:bookmarkEnd w:id="13"/>
      <w:bookmarkEnd w:id="15"/>
      <w:bookmarkEnd w:id="16"/>
      <w:bookmarkEnd w:id="17"/>
      <w:bookmarkEnd w:id="18"/>
      <w:bookmarkEnd w:id="19"/>
      <w:bookmarkEnd w:id="20"/>
      <w:r>
        <w:rPr>
          <w:rFonts w:hint="eastAsia"/>
          <w:lang w:eastAsia="zh-CN"/>
        </w:rPr>
        <w:lastRenderedPageBreak/>
        <w:t xml:space="preserve">Testing </w:t>
      </w:r>
      <w:r w:rsidR="00095A34">
        <w:rPr>
          <w:rFonts w:hint="eastAsia"/>
          <w:lang w:eastAsia="zh-CN"/>
        </w:rPr>
        <w:t>Case Design</w:t>
      </w:r>
      <w:bookmarkEnd w:id="21"/>
    </w:p>
    <w:p w:rsidR="00095A34" w:rsidRDefault="00095A34" w:rsidP="00732CB7">
      <w:pPr>
        <w:pStyle w:val="3"/>
        <w:tabs>
          <w:tab w:val="num" w:pos="432"/>
        </w:tabs>
        <w:rPr>
          <w:lang w:eastAsia="zh-CN"/>
        </w:rPr>
      </w:pPr>
      <w:bookmarkStart w:id="23" w:name="_Toc456256907"/>
      <w:bookmarkEnd w:id="22"/>
      <w:r>
        <w:rPr>
          <w:rFonts w:hint="eastAsia"/>
        </w:rPr>
        <w:t>Timer</w:t>
      </w:r>
      <w:bookmarkEnd w:id="23"/>
    </w:p>
    <w:p w:rsidR="00095A34" w:rsidRPr="00B54816" w:rsidRDefault="00095A34" w:rsidP="00732CB7">
      <w:pPr>
        <w:pStyle w:val="4"/>
        <w:rPr>
          <w:lang w:eastAsia="zh-CN"/>
        </w:rPr>
      </w:pPr>
      <w:bookmarkStart w:id="24" w:name="_Toc456256908"/>
      <w:r>
        <w:rPr>
          <w:rFonts w:hint="eastAsia"/>
        </w:rPr>
        <w:t>Test Case cb-</w:t>
      </w:r>
      <w:r w:rsidR="00F34B34">
        <w:rPr>
          <w:rFonts w:hint="eastAsia"/>
          <w:lang w:eastAsia="zh-CN"/>
        </w:rPr>
        <w:t>timer</w:t>
      </w:r>
      <w:r>
        <w:rPr>
          <w:rFonts w:hint="eastAsia"/>
        </w:rPr>
        <w:t>-1: timer start/stop test</w:t>
      </w:r>
      <w:bookmarkEnd w:id="24"/>
    </w:p>
    <w:tbl>
      <w:tblPr>
        <w:tblStyle w:val="a4"/>
        <w:tblW w:w="0" w:type="auto"/>
        <w:tblLook w:val="04A0"/>
      </w:tblPr>
      <w:tblGrid>
        <w:gridCol w:w="675"/>
        <w:gridCol w:w="5006"/>
        <w:gridCol w:w="2841"/>
      </w:tblGrid>
      <w:tr w:rsidR="00095A34" w:rsidTr="0057267E">
        <w:tc>
          <w:tcPr>
            <w:tcW w:w="8522" w:type="dxa"/>
            <w:gridSpan w:val="3"/>
            <w:shd w:val="pct20" w:color="auto" w:fill="auto"/>
          </w:tcPr>
          <w:p w:rsidR="00095A34" w:rsidRDefault="00095A34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095A34" w:rsidTr="00340E74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D1D78" w:rsidRDefault="00095A34" w:rsidP="0057267E">
            <w:pPr>
              <w:rPr>
                <w:lang w:val="fr-FR" w:eastAsia="zh-CN"/>
              </w:rPr>
            </w:pPr>
            <w:r w:rsidRPr="00A60923">
              <w:rPr>
                <w:lang w:val="fr-FR"/>
              </w:rPr>
              <w:t>co</w:t>
            </w:r>
            <w:r w:rsidR="00ED1D78">
              <w:rPr>
                <w:lang w:val="fr-FR"/>
              </w:rPr>
              <w:t>nfirm timer can start and stop</w:t>
            </w:r>
            <w:r w:rsidR="00ED1D78">
              <w:rPr>
                <w:rFonts w:hint="eastAsia"/>
                <w:lang w:val="fr-FR" w:eastAsia="zh-CN"/>
              </w:rPr>
              <w:t xml:space="preserve"> </w:t>
            </w:r>
          </w:p>
          <w:p w:rsidR="00095A34" w:rsidRPr="00A60923" w:rsidRDefault="00095A34" w:rsidP="0057267E">
            <w:pPr>
              <w:rPr>
                <w:lang w:val="fr-FR" w:eastAsia="zh-CN"/>
              </w:rPr>
            </w:pPr>
            <w:r w:rsidRPr="00A60923">
              <w:rPr>
                <w:lang w:val="fr-FR"/>
              </w:rPr>
              <w:t xml:space="preserve">count mode: </w:t>
            </w:r>
            <w:r w:rsidR="00732CB7">
              <w:rPr>
                <w:rFonts w:hint="eastAsia"/>
                <w:lang w:val="fr-FR" w:eastAsia="zh-CN"/>
              </w:rPr>
              <w:t>increase</w:t>
            </w:r>
          </w:p>
          <w:p w:rsidR="00095A34" w:rsidRDefault="00095A34" w:rsidP="00ED1D78">
            <w:pPr>
              <w:rPr>
                <w:lang w:val="fr-FR"/>
              </w:rPr>
            </w:pPr>
            <w:r w:rsidRPr="00A60923">
              <w:rPr>
                <w:lang w:val="fr-FR"/>
              </w:rPr>
              <w:t xml:space="preserve">when start, </w:t>
            </w:r>
            <w:r w:rsidR="00691831">
              <w:rPr>
                <w:rFonts w:hint="eastAsia"/>
                <w:lang w:val="fr-FR" w:eastAsia="zh-CN"/>
              </w:rPr>
              <w:t>timer</w:t>
            </w:r>
            <w:r w:rsidRPr="00A60923">
              <w:rPr>
                <w:lang w:val="fr-FR"/>
              </w:rPr>
              <w:t xml:space="preserve"> counter </w:t>
            </w:r>
            <w:r w:rsidR="00732CB7">
              <w:rPr>
                <w:rFonts w:hint="eastAsia"/>
                <w:lang w:val="fr-FR" w:eastAsia="zh-CN"/>
              </w:rPr>
              <w:t>increase</w:t>
            </w:r>
            <w:r w:rsidRPr="00A60923">
              <w:rPr>
                <w:lang w:val="fr-FR"/>
              </w:rPr>
              <w:t xml:space="preserve">; when stop, </w:t>
            </w:r>
            <w:r w:rsidR="00ED1D78">
              <w:rPr>
                <w:rFonts w:hint="eastAsia"/>
                <w:lang w:val="fr-FR" w:eastAsia="zh-CN"/>
              </w:rPr>
              <w:t>timer</w:t>
            </w:r>
            <w:r w:rsidRPr="00A60923">
              <w:rPr>
                <w:lang w:val="fr-FR"/>
              </w:rPr>
              <w:t xml:space="preserve"> counter keep fixed</w:t>
            </w:r>
          </w:p>
        </w:tc>
      </w:tr>
      <w:tr w:rsidR="00340E74" w:rsidTr="00340E74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340E74" w:rsidRDefault="00340E74" w:rsidP="0057267E"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340E74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40E74" w:rsidRDefault="00340E74" w:rsidP="0057267E">
            <w:pPr>
              <w:pStyle w:val="afa"/>
            </w:pPr>
          </w:p>
        </w:tc>
      </w:tr>
      <w:tr w:rsidR="00340E74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340E74" w:rsidRDefault="00340E74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340E74" w:rsidTr="0057267E">
        <w:tc>
          <w:tcPr>
            <w:tcW w:w="675" w:type="dxa"/>
            <w:shd w:val="pct20" w:color="auto" w:fill="auto"/>
          </w:tcPr>
          <w:p w:rsidR="00340E74" w:rsidRDefault="00340E74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340E74" w:rsidRDefault="00340E74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2841" w:type="dxa"/>
            <w:shd w:val="pct20" w:color="auto" w:fill="auto"/>
          </w:tcPr>
          <w:p w:rsidR="00340E74" w:rsidRDefault="00340E74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340E74" w:rsidTr="0057267E">
        <w:tc>
          <w:tcPr>
            <w:tcW w:w="675" w:type="dxa"/>
            <w:shd w:val="clear" w:color="auto" w:fill="auto"/>
          </w:tcPr>
          <w:p w:rsidR="00340E74" w:rsidRDefault="00340E74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</w:tcPr>
          <w:p w:rsidR="00340E74" w:rsidRPr="00172657" w:rsidRDefault="00340E74" w:rsidP="0057267E">
            <w:pPr>
              <w:rPr>
                <w:lang w:val="fr-FR"/>
              </w:rPr>
            </w:pPr>
            <w:r w:rsidRPr="00172657">
              <w:rPr>
                <w:rFonts w:hint="eastAsia"/>
                <w:lang w:val="fr-FR"/>
              </w:rPr>
              <w:t>run cdl test suit and select "timer" from device list</w:t>
            </w:r>
          </w:p>
        </w:tc>
        <w:tc>
          <w:tcPr>
            <w:tcW w:w="2841" w:type="dxa"/>
            <w:shd w:val="clear" w:color="auto" w:fill="auto"/>
          </w:tcPr>
          <w:p w:rsidR="00340E74" w:rsidRDefault="00340E74" w:rsidP="0057267E">
            <w:pPr>
              <w:rPr>
                <w:lang w:val="fr-FR"/>
              </w:rPr>
            </w:pPr>
          </w:p>
        </w:tc>
      </w:tr>
      <w:tr w:rsidR="00340E74" w:rsidTr="0057267E">
        <w:tc>
          <w:tcPr>
            <w:tcW w:w="675" w:type="dxa"/>
            <w:shd w:val="clear" w:color="auto" w:fill="auto"/>
          </w:tcPr>
          <w:p w:rsidR="00340E74" w:rsidRDefault="00340E74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2</w:t>
            </w:r>
          </w:p>
        </w:tc>
        <w:tc>
          <w:tcPr>
            <w:tcW w:w="5006" w:type="dxa"/>
            <w:shd w:val="clear" w:color="auto" w:fill="auto"/>
          </w:tcPr>
          <w:p w:rsidR="00340E74" w:rsidRPr="00172657" w:rsidRDefault="00340E74" w:rsidP="009A611E">
            <w:pPr>
              <w:rPr>
                <w:lang w:val="fr-FR"/>
              </w:rPr>
            </w:pPr>
            <w:r w:rsidRPr="00172657">
              <w:rPr>
                <w:rFonts w:hint="eastAsia"/>
                <w:lang w:val="fr-FR"/>
              </w:rPr>
              <w:t>input "timer_</w:t>
            </w:r>
            <w:r w:rsidR="009A611E">
              <w:rPr>
                <w:rFonts w:hint="eastAsia"/>
                <w:lang w:val="fr-FR" w:eastAsia="zh-CN"/>
              </w:rPr>
              <w:t>start_stop</w:t>
            </w:r>
            <w:r w:rsidRPr="00172657">
              <w:rPr>
                <w:rFonts w:hint="eastAsia"/>
                <w:lang w:val="fr-FR"/>
              </w:rPr>
              <w:t xml:space="preserve"> 1"</w:t>
            </w:r>
          </w:p>
        </w:tc>
        <w:tc>
          <w:tcPr>
            <w:tcW w:w="2841" w:type="dxa"/>
            <w:shd w:val="clear" w:color="auto" w:fill="auto"/>
          </w:tcPr>
          <w:p w:rsidR="00340E74" w:rsidRDefault="001E72DF" w:rsidP="0057267E">
            <w:pPr>
              <w:rPr>
                <w:lang w:val="fr-FR"/>
              </w:rPr>
            </w:pPr>
            <w:r w:rsidRPr="00172657">
              <w:rPr>
                <w:rFonts w:hint="eastAsia"/>
                <w:lang w:val="fr-FR"/>
              </w:rPr>
              <w:t>timer_</w:t>
            </w:r>
            <w:r>
              <w:rPr>
                <w:rFonts w:hint="eastAsia"/>
                <w:lang w:val="fr-FR" w:eastAsia="zh-CN"/>
              </w:rPr>
              <w:t>start_stop</w:t>
            </w:r>
            <w:r w:rsidR="00340E74" w:rsidRPr="00172657">
              <w:rPr>
                <w:rFonts w:hint="eastAsia"/>
                <w:lang w:val="fr-FR"/>
              </w:rPr>
              <w:t>: test pass</w:t>
            </w:r>
          </w:p>
        </w:tc>
      </w:tr>
      <w:tr w:rsidR="00340E74" w:rsidTr="0057267E">
        <w:tc>
          <w:tcPr>
            <w:tcW w:w="675" w:type="dxa"/>
            <w:shd w:val="clear" w:color="auto" w:fill="auto"/>
          </w:tcPr>
          <w:p w:rsidR="00340E74" w:rsidRDefault="00340E74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3</w:t>
            </w:r>
          </w:p>
        </w:tc>
        <w:tc>
          <w:tcPr>
            <w:tcW w:w="5006" w:type="dxa"/>
            <w:shd w:val="clear" w:color="auto" w:fill="auto"/>
          </w:tcPr>
          <w:p w:rsidR="00340E74" w:rsidRPr="00172657" w:rsidRDefault="00340E74" w:rsidP="0057267E">
            <w:pPr>
              <w:rPr>
                <w:lang w:val="fr-FR"/>
              </w:rPr>
            </w:pPr>
            <w:r w:rsidRPr="00172657">
              <w:rPr>
                <w:lang w:val="fr-FR"/>
              </w:rPr>
              <w:t>[repeat]input "</w:t>
            </w:r>
            <w:r w:rsidR="001E72DF" w:rsidRPr="00172657">
              <w:rPr>
                <w:rFonts w:hint="eastAsia"/>
                <w:lang w:val="fr-FR"/>
              </w:rPr>
              <w:t xml:space="preserve"> timer_</w:t>
            </w:r>
            <w:r w:rsidR="001E72DF">
              <w:rPr>
                <w:rFonts w:hint="eastAsia"/>
                <w:lang w:val="fr-FR" w:eastAsia="zh-CN"/>
              </w:rPr>
              <w:t>start_stop</w:t>
            </w:r>
            <w:r w:rsidRPr="00172657">
              <w:rPr>
                <w:lang w:val="fr-FR"/>
              </w:rPr>
              <w:t xml:space="preserve"> id"</w:t>
            </w:r>
          </w:p>
          <w:p w:rsidR="00340E74" w:rsidRPr="00172657" w:rsidRDefault="00340E74" w:rsidP="0057267E">
            <w:pPr>
              <w:rPr>
                <w:lang w:val="fr-FR"/>
              </w:rPr>
            </w:pPr>
            <w:r w:rsidRPr="00172657">
              <w:rPr>
                <w:lang w:val="fr-FR"/>
              </w:rPr>
              <w:t>to test other timer (1-8)</w:t>
            </w:r>
          </w:p>
        </w:tc>
        <w:tc>
          <w:tcPr>
            <w:tcW w:w="2841" w:type="dxa"/>
            <w:shd w:val="clear" w:color="auto" w:fill="auto"/>
          </w:tcPr>
          <w:p w:rsidR="00340E74" w:rsidRPr="00172657" w:rsidRDefault="001E72DF" w:rsidP="0057267E">
            <w:pPr>
              <w:rPr>
                <w:lang w:val="fr-FR"/>
              </w:rPr>
            </w:pPr>
            <w:r w:rsidRPr="00172657">
              <w:rPr>
                <w:rFonts w:hint="eastAsia"/>
                <w:lang w:val="fr-FR"/>
              </w:rPr>
              <w:t>timer_</w:t>
            </w:r>
            <w:r>
              <w:rPr>
                <w:rFonts w:hint="eastAsia"/>
                <w:lang w:val="fr-FR" w:eastAsia="zh-CN"/>
              </w:rPr>
              <w:t>start_stop</w:t>
            </w:r>
            <w:r w:rsidR="00340E74" w:rsidRPr="00172657">
              <w:rPr>
                <w:rFonts w:hint="eastAsia"/>
                <w:lang w:val="fr-FR"/>
              </w:rPr>
              <w:t>: test pass</w:t>
            </w:r>
          </w:p>
        </w:tc>
      </w:tr>
    </w:tbl>
    <w:p w:rsidR="00CB5BDF" w:rsidRPr="00095A34" w:rsidRDefault="00CB5BDF" w:rsidP="00CB5BDF">
      <w:pPr>
        <w:rPr>
          <w:sz w:val="24"/>
          <w:szCs w:val="24"/>
          <w:lang w:eastAsia="zh-CN"/>
        </w:rPr>
      </w:pPr>
    </w:p>
    <w:p w:rsidR="00AD5566" w:rsidRPr="00B54816" w:rsidRDefault="00F34B34" w:rsidP="00732CB7">
      <w:pPr>
        <w:pStyle w:val="4"/>
      </w:pPr>
      <w:bookmarkStart w:id="25" w:name="_Toc456256909"/>
      <w:r>
        <w:rPr>
          <w:rFonts w:hint="eastAsia"/>
        </w:rPr>
        <w:t>Test Case cb-timer</w:t>
      </w:r>
      <w:r w:rsidR="00A64C5B" w:rsidRPr="00A64C5B">
        <w:rPr>
          <w:rFonts w:hint="eastAsia"/>
        </w:rPr>
        <w:t>-2: timer reload test</w:t>
      </w:r>
      <w:bookmarkEnd w:id="25"/>
    </w:p>
    <w:tbl>
      <w:tblPr>
        <w:tblStyle w:val="a4"/>
        <w:tblW w:w="0" w:type="auto"/>
        <w:tblLook w:val="04A0"/>
      </w:tblPr>
      <w:tblGrid>
        <w:gridCol w:w="675"/>
        <w:gridCol w:w="5006"/>
        <w:gridCol w:w="2841"/>
      </w:tblGrid>
      <w:tr w:rsidR="00AD5566" w:rsidTr="0057267E">
        <w:tc>
          <w:tcPr>
            <w:tcW w:w="8522" w:type="dxa"/>
            <w:gridSpan w:val="3"/>
            <w:shd w:val="pct20" w:color="auto" w:fill="auto"/>
          </w:tcPr>
          <w:p w:rsidR="00AD5566" w:rsidRDefault="00AD5566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AD5566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D5566" w:rsidRDefault="00A64C5B" w:rsidP="0057267E">
            <w:pPr>
              <w:rPr>
                <w:lang w:val="fr-FR"/>
              </w:rPr>
            </w:pPr>
            <w:r w:rsidRPr="00E654F4">
              <w:rPr>
                <w:rFonts w:hint="eastAsia"/>
                <w:lang w:val="fr-FR"/>
              </w:rPr>
              <w:t xml:space="preserve">test when trigger reload, count </w:t>
            </w:r>
            <w:r w:rsidR="00BD6EEA">
              <w:rPr>
                <w:rFonts w:hint="eastAsia"/>
                <w:lang w:val="fr-FR" w:eastAsia="zh-CN"/>
              </w:rPr>
              <w:t>re</w:t>
            </w:r>
            <w:r w:rsidRPr="00E654F4">
              <w:rPr>
                <w:rFonts w:hint="eastAsia"/>
                <w:lang w:val="fr-FR"/>
              </w:rPr>
              <w:t>start from the load value</w:t>
            </w:r>
          </w:p>
        </w:tc>
      </w:tr>
      <w:tr w:rsidR="00836F88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836F88" w:rsidRDefault="00836F88" w:rsidP="0057267E"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836F88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836F88" w:rsidRDefault="00836F88" w:rsidP="0057267E">
            <w:pPr>
              <w:pStyle w:val="afa"/>
            </w:pPr>
          </w:p>
        </w:tc>
      </w:tr>
      <w:tr w:rsidR="00AD5566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AD5566" w:rsidRDefault="00AD5566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AD5566" w:rsidTr="0057267E">
        <w:tc>
          <w:tcPr>
            <w:tcW w:w="675" w:type="dxa"/>
            <w:shd w:val="pct20" w:color="auto" w:fill="auto"/>
          </w:tcPr>
          <w:p w:rsidR="00AD5566" w:rsidRDefault="00AD5566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AD5566" w:rsidRDefault="00AD5566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2841" w:type="dxa"/>
            <w:shd w:val="pct20" w:color="auto" w:fill="auto"/>
          </w:tcPr>
          <w:p w:rsidR="00AD5566" w:rsidRDefault="00AD5566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A64C5B" w:rsidRPr="00FD591B" w:rsidTr="0057267E">
        <w:tc>
          <w:tcPr>
            <w:tcW w:w="675" w:type="dxa"/>
            <w:shd w:val="clear" w:color="auto" w:fill="auto"/>
            <w:vAlign w:val="center"/>
          </w:tcPr>
          <w:p w:rsidR="00A64C5B" w:rsidRPr="00A64C5B" w:rsidRDefault="00A64C5B" w:rsidP="0057267E">
            <w:pPr>
              <w:rPr>
                <w:lang w:val="fr-FR"/>
              </w:rPr>
            </w:pPr>
            <w:r w:rsidRPr="00A64C5B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A64C5B" w:rsidRPr="00A64C5B" w:rsidRDefault="00A64C5B" w:rsidP="00FD591B">
            <w:pPr>
              <w:rPr>
                <w:lang w:val="fr-FR"/>
              </w:rPr>
            </w:pPr>
            <w:r w:rsidRPr="00A64C5B">
              <w:rPr>
                <w:rFonts w:hint="eastAsia"/>
                <w:lang w:val="fr-FR"/>
              </w:rPr>
              <w:t>run cdl test suit and select "timer" from device list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A64C5B" w:rsidRPr="00A64C5B" w:rsidRDefault="00A64C5B" w:rsidP="0057267E">
            <w:pPr>
              <w:rPr>
                <w:lang w:val="fr-FR"/>
              </w:rPr>
            </w:pPr>
          </w:p>
        </w:tc>
      </w:tr>
      <w:tr w:rsidR="00A64C5B" w:rsidRPr="00FD591B" w:rsidTr="0057267E">
        <w:tc>
          <w:tcPr>
            <w:tcW w:w="675" w:type="dxa"/>
            <w:shd w:val="clear" w:color="auto" w:fill="auto"/>
            <w:vAlign w:val="center"/>
          </w:tcPr>
          <w:p w:rsidR="00A64C5B" w:rsidRPr="00A64C5B" w:rsidRDefault="00A64C5B" w:rsidP="0057267E">
            <w:pPr>
              <w:rPr>
                <w:lang w:val="fr-FR"/>
              </w:rPr>
            </w:pPr>
            <w:r w:rsidRPr="00A64C5B">
              <w:rPr>
                <w:rFonts w:hint="eastAsia"/>
                <w:lang w:val="fr-FR"/>
              </w:rPr>
              <w:t>2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A64C5B" w:rsidRPr="00A64C5B" w:rsidRDefault="00A64C5B" w:rsidP="008320D7">
            <w:pPr>
              <w:rPr>
                <w:lang w:val="fr-FR"/>
              </w:rPr>
            </w:pPr>
            <w:r w:rsidRPr="00A64C5B">
              <w:rPr>
                <w:rFonts w:hint="eastAsia"/>
                <w:lang w:val="fr-FR"/>
              </w:rPr>
              <w:t>input "timer_</w:t>
            </w:r>
            <w:r w:rsidR="008320D7">
              <w:rPr>
                <w:rFonts w:hint="eastAsia"/>
                <w:lang w:val="fr-FR" w:eastAsia="zh-CN"/>
              </w:rPr>
              <w:t>reload</w:t>
            </w:r>
            <w:r w:rsidRPr="00A64C5B">
              <w:rPr>
                <w:rFonts w:hint="eastAsia"/>
                <w:lang w:val="fr-FR"/>
              </w:rPr>
              <w:t xml:space="preserve"> 1"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A64C5B" w:rsidRPr="00A64C5B" w:rsidRDefault="008320D7" w:rsidP="00FD591B">
            <w:pPr>
              <w:rPr>
                <w:lang w:val="fr-FR"/>
              </w:rPr>
            </w:pPr>
            <w:r w:rsidRPr="00A64C5B">
              <w:rPr>
                <w:rFonts w:hint="eastAsia"/>
                <w:lang w:val="fr-FR"/>
              </w:rPr>
              <w:t>timer_</w:t>
            </w:r>
            <w:r>
              <w:rPr>
                <w:rFonts w:hint="eastAsia"/>
                <w:lang w:val="fr-FR" w:eastAsia="zh-CN"/>
              </w:rPr>
              <w:t>reload</w:t>
            </w:r>
            <w:r w:rsidR="00A64C5B" w:rsidRPr="00A64C5B">
              <w:rPr>
                <w:rFonts w:hint="eastAsia"/>
                <w:lang w:val="fr-FR"/>
              </w:rPr>
              <w:t>: test pass</w:t>
            </w:r>
          </w:p>
        </w:tc>
      </w:tr>
      <w:tr w:rsidR="00A64C5B" w:rsidRPr="00FD591B" w:rsidTr="0057267E">
        <w:tc>
          <w:tcPr>
            <w:tcW w:w="675" w:type="dxa"/>
            <w:shd w:val="clear" w:color="auto" w:fill="auto"/>
            <w:vAlign w:val="center"/>
          </w:tcPr>
          <w:p w:rsidR="00A64C5B" w:rsidRPr="00A64C5B" w:rsidRDefault="00A64C5B" w:rsidP="0057267E">
            <w:pPr>
              <w:rPr>
                <w:lang w:val="fr-FR"/>
              </w:rPr>
            </w:pPr>
            <w:r w:rsidRPr="00A64C5B">
              <w:rPr>
                <w:rFonts w:hint="eastAsia"/>
                <w:lang w:val="fr-FR"/>
              </w:rPr>
              <w:t>3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A64C5B" w:rsidRPr="00A64C5B" w:rsidRDefault="00A64C5B" w:rsidP="00FD591B">
            <w:pPr>
              <w:rPr>
                <w:lang w:val="fr-FR"/>
              </w:rPr>
            </w:pPr>
            <w:r w:rsidRPr="00A64C5B">
              <w:rPr>
                <w:rFonts w:hint="eastAsia"/>
                <w:lang w:val="fr-FR"/>
              </w:rPr>
              <w:t>[repeat] input "</w:t>
            </w:r>
            <w:r w:rsidR="008320D7" w:rsidRPr="00A64C5B">
              <w:rPr>
                <w:rFonts w:hint="eastAsia"/>
                <w:lang w:val="fr-FR"/>
              </w:rPr>
              <w:t xml:space="preserve"> timer_</w:t>
            </w:r>
            <w:r w:rsidR="008320D7">
              <w:rPr>
                <w:rFonts w:hint="eastAsia"/>
                <w:lang w:val="fr-FR" w:eastAsia="zh-CN"/>
              </w:rPr>
              <w:t>reload</w:t>
            </w:r>
            <w:r w:rsidRPr="00A64C5B">
              <w:rPr>
                <w:rFonts w:hint="eastAsia"/>
                <w:lang w:val="fr-FR"/>
              </w:rPr>
              <w:t xml:space="preserve"> id" to test other timer (id: 1-8)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A64C5B" w:rsidRPr="00A64C5B" w:rsidRDefault="008320D7" w:rsidP="00FD591B">
            <w:pPr>
              <w:rPr>
                <w:lang w:val="fr-FR"/>
              </w:rPr>
            </w:pPr>
            <w:r w:rsidRPr="00A64C5B">
              <w:rPr>
                <w:rFonts w:hint="eastAsia"/>
                <w:lang w:val="fr-FR"/>
              </w:rPr>
              <w:t>timer_</w:t>
            </w:r>
            <w:r>
              <w:rPr>
                <w:rFonts w:hint="eastAsia"/>
                <w:lang w:val="fr-FR" w:eastAsia="zh-CN"/>
              </w:rPr>
              <w:t>reload</w:t>
            </w:r>
            <w:r w:rsidR="00A64C5B" w:rsidRPr="00A64C5B">
              <w:rPr>
                <w:rFonts w:hint="eastAsia"/>
                <w:lang w:val="fr-FR"/>
              </w:rPr>
              <w:t>: test pass</w:t>
            </w:r>
          </w:p>
        </w:tc>
      </w:tr>
    </w:tbl>
    <w:p w:rsidR="00AD5566" w:rsidRPr="00095A34" w:rsidRDefault="00AD5566" w:rsidP="00AD5566">
      <w:pPr>
        <w:rPr>
          <w:sz w:val="24"/>
          <w:szCs w:val="24"/>
          <w:lang w:eastAsia="zh-CN"/>
        </w:rPr>
      </w:pPr>
    </w:p>
    <w:p w:rsidR="00AD5566" w:rsidRPr="00B54816" w:rsidRDefault="00F34B34" w:rsidP="00732CB7">
      <w:pPr>
        <w:pStyle w:val="4"/>
      </w:pPr>
      <w:bookmarkStart w:id="26" w:name="_Toc456256910"/>
      <w:r w:rsidRPr="00E654F4">
        <w:rPr>
          <w:rFonts w:hint="eastAsia"/>
        </w:rPr>
        <w:t>Test Case cb-timer</w:t>
      </w:r>
      <w:r w:rsidR="003A19AA" w:rsidRPr="00E654F4">
        <w:rPr>
          <w:rFonts w:hint="eastAsia"/>
        </w:rPr>
        <w:t>-3</w:t>
      </w:r>
      <w:r w:rsidR="00165439" w:rsidRPr="00E654F4">
        <w:rPr>
          <w:rFonts w:hint="eastAsia"/>
        </w:rPr>
        <w:t>: timer count mode test</w:t>
      </w:r>
      <w:bookmarkEnd w:id="26"/>
    </w:p>
    <w:tbl>
      <w:tblPr>
        <w:tblStyle w:val="a4"/>
        <w:tblW w:w="0" w:type="auto"/>
        <w:tblLook w:val="04A0"/>
      </w:tblPr>
      <w:tblGrid>
        <w:gridCol w:w="675"/>
        <w:gridCol w:w="5006"/>
        <w:gridCol w:w="2841"/>
      </w:tblGrid>
      <w:tr w:rsidR="00AD5566" w:rsidTr="00FD591B">
        <w:tc>
          <w:tcPr>
            <w:tcW w:w="8522" w:type="dxa"/>
            <w:gridSpan w:val="3"/>
            <w:shd w:val="pct20" w:color="auto" w:fill="auto"/>
          </w:tcPr>
          <w:p w:rsidR="00AD5566" w:rsidRDefault="00AD5566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AD5566" w:rsidTr="00FD591B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D5566" w:rsidRDefault="00165439" w:rsidP="0057267E">
            <w:pPr>
              <w:rPr>
                <w:lang w:val="fr-FR" w:eastAsia="zh-CN"/>
              </w:rPr>
            </w:pPr>
            <w:r w:rsidRPr="00E654F4">
              <w:rPr>
                <w:rFonts w:hint="eastAsia"/>
                <w:lang w:val="fr-FR"/>
              </w:rPr>
              <w:t>timer counter increase/decrease according count mode</w:t>
            </w:r>
          </w:p>
          <w:p w:rsidR="00675AFD" w:rsidRDefault="00675AFD" w:rsidP="0057267E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 xml:space="preserve">check with </w:t>
            </w:r>
            <w:r>
              <w:rPr>
                <w:lang w:val="fr-FR" w:eastAsia="zh-CN"/>
              </w:rPr>
              <w:t>‘</w:t>
            </w:r>
            <w:r>
              <w:rPr>
                <w:rFonts w:hint="eastAsia"/>
                <w:lang w:val="fr-FR" w:eastAsia="zh-CN"/>
              </w:rPr>
              <w:t>free run mode</w:t>
            </w:r>
            <w:r>
              <w:rPr>
                <w:lang w:val="fr-FR" w:eastAsia="zh-CN"/>
              </w:rPr>
              <w:t>’</w:t>
            </w:r>
            <w:r>
              <w:rPr>
                <w:rFonts w:hint="eastAsia"/>
                <w:lang w:val="fr-FR" w:eastAsia="zh-CN"/>
              </w:rPr>
              <w:t>/</w:t>
            </w:r>
            <w:r>
              <w:rPr>
                <w:lang w:val="fr-FR" w:eastAsia="zh-CN"/>
              </w:rPr>
              <w:t>’</w:t>
            </w:r>
            <w:r>
              <w:rPr>
                <w:rFonts w:hint="eastAsia"/>
                <w:lang w:val="fr-FR" w:eastAsia="zh-CN"/>
              </w:rPr>
              <w:t>user defined mode</w:t>
            </w:r>
            <w:r>
              <w:rPr>
                <w:lang w:val="fr-FR" w:eastAsia="zh-CN"/>
              </w:rPr>
              <w:t>’</w:t>
            </w:r>
          </w:p>
          <w:p w:rsidR="00675AFD" w:rsidRDefault="00675AFD" w:rsidP="0057267E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 xml:space="preserve">check with </w:t>
            </w:r>
            <w:r>
              <w:rPr>
                <w:lang w:val="fr-FR" w:eastAsia="zh-CN"/>
              </w:rPr>
              <w:t>‘</w:t>
            </w:r>
            <w:r>
              <w:rPr>
                <w:rFonts w:hint="eastAsia"/>
                <w:lang w:val="fr-FR" w:eastAsia="zh-CN"/>
              </w:rPr>
              <w:t>one shot mode</w:t>
            </w:r>
            <w:r>
              <w:rPr>
                <w:lang w:val="fr-FR" w:eastAsia="zh-CN"/>
              </w:rPr>
              <w:t>’</w:t>
            </w:r>
            <w:r>
              <w:rPr>
                <w:rFonts w:hint="eastAsia"/>
                <w:lang w:val="fr-FR" w:eastAsia="zh-CN"/>
              </w:rPr>
              <w:t>/</w:t>
            </w:r>
            <w:r>
              <w:rPr>
                <w:lang w:val="fr-FR" w:eastAsia="zh-CN"/>
              </w:rPr>
              <w:t>’</w:t>
            </w:r>
            <w:r>
              <w:rPr>
                <w:rFonts w:hint="eastAsia"/>
                <w:lang w:val="fr-FR" w:eastAsia="zh-CN"/>
              </w:rPr>
              <w:t>auto reload mode</w:t>
            </w:r>
            <w:r>
              <w:rPr>
                <w:lang w:val="fr-FR" w:eastAsia="zh-CN"/>
              </w:rPr>
              <w:t>’</w:t>
            </w:r>
          </w:p>
        </w:tc>
      </w:tr>
      <w:tr w:rsidR="00836F88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836F88" w:rsidRDefault="00836F88" w:rsidP="0057267E"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836F88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836F88" w:rsidRDefault="00836F88" w:rsidP="0057267E">
            <w:pPr>
              <w:pStyle w:val="afa"/>
            </w:pPr>
          </w:p>
        </w:tc>
      </w:tr>
      <w:tr w:rsidR="00AD5566" w:rsidTr="00FD591B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AD5566" w:rsidRDefault="00AD5566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AD5566" w:rsidTr="00FD591B">
        <w:tc>
          <w:tcPr>
            <w:tcW w:w="675" w:type="dxa"/>
            <w:shd w:val="pct20" w:color="auto" w:fill="auto"/>
          </w:tcPr>
          <w:p w:rsidR="00AD5566" w:rsidRDefault="00AD5566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AD5566" w:rsidRDefault="00AD5566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2841" w:type="dxa"/>
            <w:shd w:val="pct20" w:color="auto" w:fill="auto"/>
          </w:tcPr>
          <w:p w:rsidR="00AD5566" w:rsidRDefault="00AD5566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165439" w:rsidTr="00FD591B">
        <w:tc>
          <w:tcPr>
            <w:tcW w:w="675" w:type="dxa"/>
            <w:shd w:val="clear" w:color="auto" w:fill="auto"/>
            <w:vAlign w:val="center"/>
          </w:tcPr>
          <w:p w:rsidR="00165439" w:rsidRPr="00FD591B" w:rsidRDefault="00165439" w:rsidP="0057267E">
            <w:pPr>
              <w:rPr>
                <w:lang w:val="fr-FR"/>
              </w:rPr>
            </w:pPr>
            <w:r w:rsidRPr="00FD591B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165439" w:rsidRPr="00FD591B" w:rsidRDefault="00165439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FD591B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"timer" from device list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165439" w:rsidRPr="00FD591B" w:rsidRDefault="00165439" w:rsidP="0057267E">
            <w:pPr>
              <w:rPr>
                <w:lang w:val="fr-FR"/>
              </w:rPr>
            </w:pPr>
          </w:p>
        </w:tc>
      </w:tr>
      <w:tr w:rsidR="00165439" w:rsidTr="00FD591B">
        <w:tc>
          <w:tcPr>
            <w:tcW w:w="675" w:type="dxa"/>
            <w:shd w:val="clear" w:color="auto" w:fill="auto"/>
            <w:vAlign w:val="center"/>
          </w:tcPr>
          <w:p w:rsidR="00165439" w:rsidRPr="00FD591B" w:rsidRDefault="00165439" w:rsidP="0057267E">
            <w:pPr>
              <w:rPr>
                <w:lang w:val="fr-FR"/>
              </w:rPr>
            </w:pPr>
            <w:r w:rsidRPr="00FD591B">
              <w:rPr>
                <w:rFonts w:hint="eastAsia"/>
                <w:lang w:val="fr-FR"/>
              </w:rPr>
              <w:t>2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165439" w:rsidRPr="00FD591B" w:rsidRDefault="00165439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FD591B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</w:t>
            </w:r>
            <w:r w:rsidR="00272500">
              <w:t xml:space="preserve"> </w:t>
            </w:r>
            <w:r w:rsidR="00272500" w:rsidRPr="00272500"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  <w:t>timer_count_mode</w:t>
            </w:r>
            <w:r w:rsidRPr="00FD591B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1"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165439" w:rsidRPr="00FD591B" w:rsidRDefault="00272500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272500"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  <w:t>timer_count_mode</w:t>
            </w:r>
            <w:r w:rsidR="00165439" w:rsidRPr="00FD591B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: test pass</w:t>
            </w:r>
          </w:p>
        </w:tc>
      </w:tr>
      <w:tr w:rsidR="00165439" w:rsidTr="00FD591B">
        <w:tc>
          <w:tcPr>
            <w:tcW w:w="675" w:type="dxa"/>
            <w:shd w:val="clear" w:color="auto" w:fill="auto"/>
            <w:vAlign w:val="center"/>
          </w:tcPr>
          <w:p w:rsidR="00165439" w:rsidRPr="00FD591B" w:rsidRDefault="00165439" w:rsidP="0057267E">
            <w:pPr>
              <w:rPr>
                <w:lang w:val="fr-FR"/>
              </w:rPr>
            </w:pPr>
            <w:r w:rsidRPr="00FD591B">
              <w:rPr>
                <w:rFonts w:hint="eastAsia"/>
                <w:lang w:val="fr-FR"/>
              </w:rPr>
              <w:t>3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E654F4" w:rsidRDefault="00165439" w:rsidP="00172657">
            <w:pPr>
              <w:rPr>
                <w:lang w:val="fr-FR"/>
              </w:rPr>
            </w:pPr>
            <w:r w:rsidRPr="00FD591B">
              <w:rPr>
                <w:rFonts w:hint="eastAsia"/>
                <w:lang w:val="fr-FR"/>
              </w:rPr>
              <w:t>[repeat]input "</w:t>
            </w:r>
            <w:r w:rsidR="00272500" w:rsidRPr="00272500">
              <w:rPr>
                <w:lang w:val="fr-FR"/>
              </w:rPr>
              <w:t>timer_count_mode</w:t>
            </w:r>
            <w:r w:rsidRPr="00FD591B">
              <w:rPr>
                <w:rFonts w:hint="eastAsia"/>
                <w:lang w:val="fr-FR"/>
              </w:rPr>
              <w:t xml:space="preserve"> id"</w:t>
            </w:r>
          </w:p>
          <w:p w:rsidR="00165439" w:rsidRPr="00FD591B" w:rsidRDefault="00165439" w:rsidP="00172657">
            <w:pPr>
              <w:rPr>
                <w:lang w:val="fr-FR"/>
              </w:rPr>
            </w:pPr>
            <w:r w:rsidRPr="00FD591B">
              <w:rPr>
                <w:rFonts w:hint="eastAsia"/>
                <w:lang w:val="fr-FR"/>
              </w:rPr>
              <w:t>to test other timer (1-8)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165439" w:rsidRPr="00FD591B" w:rsidRDefault="00272500" w:rsidP="00172657">
            <w:pPr>
              <w:rPr>
                <w:lang w:val="fr-FR"/>
              </w:rPr>
            </w:pPr>
            <w:r w:rsidRPr="00272500">
              <w:rPr>
                <w:lang w:val="fr-FR"/>
              </w:rPr>
              <w:t>timer_count_mode</w:t>
            </w:r>
            <w:r w:rsidR="00165439" w:rsidRPr="00FD591B">
              <w:rPr>
                <w:rFonts w:hint="eastAsia"/>
                <w:lang w:val="fr-FR"/>
              </w:rPr>
              <w:t>: test pass</w:t>
            </w:r>
          </w:p>
        </w:tc>
      </w:tr>
    </w:tbl>
    <w:p w:rsidR="00AD5566" w:rsidRPr="00095A34" w:rsidRDefault="00AD5566" w:rsidP="00AD5566">
      <w:pPr>
        <w:rPr>
          <w:sz w:val="24"/>
          <w:szCs w:val="24"/>
          <w:lang w:eastAsia="zh-CN"/>
        </w:rPr>
      </w:pPr>
    </w:p>
    <w:p w:rsidR="00AD5566" w:rsidRPr="00B54816" w:rsidRDefault="00F34B34" w:rsidP="00732CB7">
      <w:pPr>
        <w:pStyle w:val="4"/>
      </w:pPr>
      <w:bookmarkStart w:id="27" w:name="_Toc456256911"/>
      <w:r w:rsidRPr="00E654F4">
        <w:rPr>
          <w:rFonts w:hint="eastAsia"/>
        </w:rPr>
        <w:t>Test Case cb-timer</w:t>
      </w:r>
      <w:r w:rsidR="003A19AA" w:rsidRPr="00E654F4">
        <w:rPr>
          <w:rFonts w:hint="eastAsia"/>
        </w:rPr>
        <w:t>-4</w:t>
      </w:r>
      <w:r w:rsidR="001C41D8" w:rsidRPr="00E654F4">
        <w:rPr>
          <w:rFonts w:hint="eastAsia"/>
        </w:rPr>
        <w:t xml:space="preserve">: timer </w:t>
      </w:r>
      <w:bookmarkEnd w:id="27"/>
      <w:r w:rsidR="00C2721B">
        <w:rPr>
          <w:rFonts w:hint="eastAsia"/>
          <w:lang w:eastAsia="zh-CN"/>
        </w:rPr>
        <w:t>overflow test</w:t>
      </w:r>
    </w:p>
    <w:tbl>
      <w:tblPr>
        <w:tblStyle w:val="a4"/>
        <w:tblW w:w="0" w:type="auto"/>
        <w:tblLook w:val="04A0"/>
      </w:tblPr>
      <w:tblGrid>
        <w:gridCol w:w="675"/>
        <w:gridCol w:w="5006"/>
        <w:gridCol w:w="2841"/>
      </w:tblGrid>
      <w:tr w:rsidR="00AD5566" w:rsidTr="0057267E">
        <w:tc>
          <w:tcPr>
            <w:tcW w:w="8522" w:type="dxa"/>
            <w:gridSpan w:val="3"/>
            <w:shd w:val="pct20" w:color="auto" w:fill="auto"/>
          </w:tcPr>
          <w:p w:rsidR="00AD5566" w:rsidRDefault="00AD5566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AD5566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2721B" w:rsidRDefault="00C2721B" w:rsidP="00293FBF">
            <w:pPr>
              <w:rPr>
                <w:lang w:val="fr-FR" w:eastAsia="zh-CN"/>
              </w:rPr>
            </w:pPr>
            <w:r>
              <w:rPr>
                <w:lang w:val="fr-FR" w:eastAsia="zh-CN"/>
              </w:rPr>
              <w:t>W</w:t>
            </w:r>
            <w:r>
              <w:rPr>
                <w:rFonts w:hint="eastAsia"/>
                <w:lang w:val="fr-FR" w:eastAsia="zh-CN"/>
              </w:rPr>
              <w:t>hen timer overflow, diffrent mode with diffrent action</w:t>
            </w:r>
          </w:p>
          <w:p w:rsidR="00C2721B" w:rsidRDefault="00C2721B" w:rsidP="00293FBF">
            <w:pPr>
              <w:rPr>
                <w:lang w:val="fr-FR" w:eastAsia="zh-CN"/>
              </w:rPr>
            </w:pPr>
            <w:r>
              <w:rPr>
                <w:lang w:val="fr-FR" w:eastAsia="zh-CN"/>
              </w:rPr>
              <w:t>F</w:t>
            </w:r>
            <w:r>
              <w:rPr>
                <w:rFonts w:hint="eastAsia"/>
                <w:lang w:val="fr-FR" w:eastAsia="zh-CN"/>
              </w:rPr>
              <w:t>ree run mode</w:t>
            </w:r>
            <w:r>
              <w:rPr>
                <w:lang w:val="fr-FR" w:eastAsia="zh-CN"/>
              </w:rPr>
              <w:t> </w:t>
            </w:r>
            <w:r>
              <w:rPr>
                <w:rFonts w:hint="eastAsia"/>
                <w:lang w:val="fr-FR" w:eastAsia="zh-CN"/>
              </w:rPr>
              <w:t xml:space="preserve">: </w:t>
            </w:r>
            <w:r>
              <w:rPr>
                <w:lang w:val="fr-FR" w:eastAsia="zh-CN"/>
              </w:rPr>
              <w:t>counter always wrap from ‘</w:t>
            </w:r>
            <w:r>
              <w:rPr>
                <w:rFonts w:hint="eastAsia"/>
                <w:lang w:val="fr-FR" w:eastAsia="zh-CN"/>
              </w:rPr>
              <w:t>0</w:t>
            </w:r>
            <w:r>
              <w:rPr>
                <w:lang w:val="fr-FR" w:eastAsia="zh-CN"/>
              </w:rPr>
              <w:t>’</w:t>
            </w:r>
            <w:r>
              <w:rPr>
                <w:rFonts w:hint="eastAsia"/>
                <w:lang w:val="fr-FR" w:eastAsia="zh-CN"/>
              </w:rPr>
              <w:t xml:space="preserve"> or </w:t>
            </w:r>
            <w:r>
              <w:rPr>
                <w:lang w:val="fr-FR" w:eastAsia="zh-CN"/>
              </w:rPr>
              <w:t>‘</w:t>
            </w:r>
            <w:r>
              <w:rPr>
                <w:rFonts w:hint="eastAsia"/>
                <w:lang w:val="fr-FR" w:eastAsia="zh-CN"/>
              </w:rPr>
              <w:t>0xffffffff</w:t>
            </w:r>
            <w:r>
              <w:rPr>
                <w:lang w:val="fr-FR" w:eastAsia="zh-CN"/>
              </w:rPr>
              <w:t>’</w:t>
            </w:r>
            <w:r>
              <w:rPr>
                <w:rFonts w:hint="eastAsia"/>
                <w:lang w:val="fr-FR" w:eastAsia="zh-CN"/>
              </w:rPr>
              <w:t xml:space="preserve"> and continue run</w:t>
            </w:r>
          </w:p>
          <w:p w:rsidR="00C2721B" w:rsidRDefault="00C2721B" w:rsidP="00293FBF">
            <w:pPr>
              <w:rPr>
                <w:lang w:val="fr-FR" w:eastAsia="zh-CN"/>
              </w:rPr>
            </w:pPr>
            <w:r>
              <w:rPr>
                <w:lang w:val="fr-FR" w:eastAsia="zh-CN"/>
              </w:rPr>
              <w:t>U</w:t>
            </w:r>
            <w:r>
              <w:rPr>
                <w:rFonts w:hint="eastAsia"/>
                <w:lang w:val="fr-FR" w:eastAsia="zh-CN"/>
              </w:rPr>
              <w:t>ser define mode</w:t>
            </w:r>
            <w:r>
              <w:rPr>
                <w:lang w:val="fr-FR" w:eastAsia="zh-CN"/>
              </w:rPr>
              <w:t> </w:t>
            </w:r>
            <w:r>
              <w:rPr>
                <w:rFonts w:hint="eastAsia"/>
                <w:lang w:val="fr-FR" w:eastAsia="zh-CN"/>
              </w:rPr>
              <w:t xml:space="preserve">: </w:t>
            </w:r>
          </w:p>
          <w:p w:rsidR="00293FBF" w:rsidRPr="00E654F4" w:rsidRDefault="00293FBF" w:rsidP="00C2721B">
            <w:pPr>
              <w:ind w:firstLineChars="100" w:firstLine="220"/>
              <w:rPr>
                <w:lang w:val="fr-FR"/>
              </w:rPr>
            </w:pPr>
            <w:r w:rsidRPr="00E654F4">
              <w:rPr>
                <w:rFonts w:hint="eastAsia"/>
                <w:lang w:val="fr-FR"/>
              </w:rPr>
              <w:t>one shot mode, when counter overflow,timer stop</w:t>
            </w:r>
          </w:p>
          <w:p w:rsidR="00AD5566" w:rsidRDefault="00293FBF" w:rsidP="00C2721B">
            <w:pPr>
              <w:ind w:firstLineChars="100" w:firstLine="220"/>
              <w:rPr>
                <w:lang w:val="fr-FR"/>
              </w:rPr>
            </w:pPr>
            <w:r w:rsidRPr="00E654F4">
              <w:rPr>
                <w:rFonts w:hint="eastAsia"/>
                <w:lang w:val="fr-FR"/>
              </w:rPr>
              <w:t>auto reload mode, when counter overflow, reload value from load val and continue run</w:t>
            </w:r>
          </w:p>
        </w:tc>
      </w:tr>
      <w:tr w:rsidR="00836F88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836F88" w:rsidRDefault="00836F88" w:rsidP="0057267E"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836F88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836F88" w:rsidRDefault="00836F88" w:rsidP="0057267E">
            <w:pPr>
              <w:pStyle w:val="afa"/>
            </w:pPr>
          </w:p>
        </w:tc>
      </w:tr>
      <w:tr w:rsidR="00AD5566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AD5566" w:rsidRDefault="00AD5566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AD5566" w:rsidTr="0057267E">
        <w:tc>
          <w:tcPr>
            <w:tcW w:w="675" w:type="dxa"/>
            <w:shd w:val="pct20" w:color="auto" w:fill="auto"/>
          </w:tcPr>
          <w:p w:rsidR="00AD5566" w:rsidRDefault="00AD5566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AD5566" w:rsidRDefault="00AD5566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2841" w:type="dxa"/>
            <w:shd w:val="pct20" w:color="auto" w:fill="auto"/>
          </w:tcPr>
          <w:p w:rsidR="00AD5566" w:rsidRDefault="00AD5566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293FBF" w:rsidTr="0057267E">
        <w:tc>
          <w:tcPr>
            <w:tcW w:w="675" w:type="dxa"/>
            <w:shd w:val="clear" w:color="auto" w:fill="auto"/>
            <w:vAlign w:val="center"/>
          </w:tcPr>
          <w:p w:rsidR="00293FBF" w:rsidRPr="00E654F4" w:rsidRDefault="00293FBF" w:rsidP="0057267E">
            <w:pPr>
              <w:rPr>
                <w:lang w:val="fr-FR"/>
              </w:rPr>
            </w:pPr>
            <w:r w:rsidRPr="00E654F4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293FBF" w:rsidRPr="00E654F4" w:rsidRDefault="00293FBF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E654F4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"timer" from device list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293FBF" w:rsidRPr="00E654F4" w:rsidRDefault="00293FBF" w:rsidP="0057267E">
            <w:pPr>
              <w:rPr>
                <w:lang w:val="fr-FR"/>
              </w:rPr>
            </w:pPr>
          </w:p>
        </w:tc>
      </w:tr>
      <w:tr w:rsidR="00293FBF" w:rsidTr="0057267E">
        <w:tc>
          <w:tcPr>
            <w:tcW w:w="675" w:type="dxa"/>
            <w:shd w:val="clear" w:color="auto" w:fill="auto"/>
            <w:vAlign w:val="center"/>
          </w:tcPr>
          <w:p w:rsidR="00293FBF" w:rsidRPr="00E654F4" w:rsidRDefault="00293FBF" w:rsidP="0057267E">
            <w:pPr>
              <w:rPr>
                <w:lang w:val="fr-FR"/>
              </w:rPr>
            </w:pPr>
            <w:r w:rsidRPr="00E654F4">
              <w:rPr>
                <w:rFonts w:hint="eastAsia"/>
                <w:lang w:val="fr-FR"/>
              </w:rPr>
              <w:lastRenderedPageBreak/>
              <w:t>2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293FBF" w:rsidRPr="00E654F4" w:rsidRDefault="00293FBF" w:rsidP="008D3875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E654F4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"timer_</w:t>
            </w:r>
            <w:r w:rsidR="008D3875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overflow</w:t>
            </w:r>
            <w:r w:rsidRPr="00E654F4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1"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293FBF" w:rsidRPr="00E654F4" w:rsidRDefault="008D3875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E654F4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timer_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overflow</w:t>
            </w:r>
            <w:r w:rsidR="00293FBF" w:rsidRPr="00E654F4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: test pass</w:t>
            </w:r>
          </w:p>
        </w:tc>
      </w:tr>
      <w:tr w:rsidR="00293FBF" w:rsidTr="0057267E">
        <w:tc>
          <w:tcPr>
            <w:tcW w:w="675" w:type="dxa"/>
            <w:shd w:val="clear" w:color="auto" w:fill="auto"/>
            <w:vAlign w:val="center"/>
          </w:tcPr>
          <w:p w:rsidR="00293FBF" w:rsidRPr="00E654F4" w:rsidRDefault="00293FBF" w:rsidP="0057267E">
            <w:pPr>
              <w:rPr>
                <w:lang w:val="fr-FR"/>
              </w:rPr>
            </w:pPr>
            <w:r w:rsidRPr="00E654F4">
              <w:rPr>
                <w:rFonts w:hint="eastAsia"/>
                <w:lang w:val="fr-FR"/>
              </w:rPr>
              <w:t>3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293FBF" w:rsidRPr="00E654F4" w:rsidRDefault="00293FBF" w:rsidP="00172657">
            <w:pPr>
              <w:rPr>
                <w:lang w:val="fr-FR"/>
              </w:rPr>
            </w:pPr>
            <w:r w:rsidRPr="00E654F4">
              <w:rPr>
                <w:rFonts w:hint="eastAsia"/>
                <w:lang w:val="fr-FR"/>
              </w:rPr>
              <w:t>[repeat]input "</w:t>
            </w:r>
            <w:r w:rsidR="008D3875" w:rsidRPr="00E654F4">
              <w:rPr>
                <w:rFonts w:hint="eastAsia"/>
                <w:lang w:val="fr-FR"/>
              </w:rPr>
              <w:t xml:space="preserve"> timer_</w:t>
            </w:r>
            <w:r w:rsidR="008D3875">
              <w:rPr>
                <w:rFonts w:hint="eastAsia"/>
                <w:lang w:val="fr-FR"/>
              </w:rPr>
              <w:t>overflow</w:t>
            </w:r>
            <w:r w:rsidRPr="00E654F4">
              <w:rPr>
                <w:rFonts w:hint="eastAsia"/>
                <w:lang w:val="fr-FR"/>
              </w:rPr>
              <w:t xml:space="preserve"> id"</w:t>
            </w:r>
          </w:p>
          <w:p w:rsidR="00293FBF" w:rsidRPr="00E654F4" w:rsidRDefault="00293FBF" w:rsidP="00172657">
            <w:pPr>
              <w:rPr>
                <w:lang w:val="fr-FR"/>
              </w:rPr>
            </w:pPr>
            <w:r w:rsidRPr="00E654F4">
              <w:rPr>
                <w:rFonts w:hint="eastAsia"/>
                <w:lang w:val="fr-FR"/>
              </w:rPr>
              <w:t>to test other timer (1-8)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293FBF" w:rsidRPr="00E654F4" w:rsidRDefault="008D3875" w:rsidP="00172657">
            <w:pPr>
              <w:rPr>
                <w:lang w:val="fr-FR"/>
              </w:rPr>
            </w:pPr>
            <w:r w:rsidRPr="00E654F4">
              <w:rPr>
                <w:rFonts w:hint="eastAsia"/>
                <w:lang w:val="fr-FR"/>
              </w:rPr>
              <w:t>timer_</w:t>
            </w:r>
            <w:r>
              <w:rPr>
                <w:rFonts w:hint="eastAsia"/>
                <w:lang w:val="fr-FR"/>
              </w:rPr>
              <w:t>overflow</w:t>
            </w:r>
            <w:r w:rsidR="00293FBF" w:rsidRPr="00E654F4">
              <w:rPr>
                <w:rFonts w:hint="eastAsia"/>
                <w:lang w:val="fr-FR"/>
              </w:rPr>
              <w:t>: test pass</w:t>
            </w:r>
          </w:p>
        </w:tc>
      </w:tr>
    </w:tbl>
    <w:p w:rsidR="00AD5566" w:rsidRPr="00095A34" w:rsidRDefault="00AD5566" w:rsidP="00AD5566">
      <w:pPr>
        <w:rPr>
          <w:sz w:val="24"/>
          <w:szCs w:val="24"/>
          <w:lang w:eastAsia="zh-CN"/>
        </w:rPr>
      </w:pPr>
    </w:p>
    <w:p w:rsidR="00AD5566" w:rsidRPr="00B54816" w:rsidRDefault="00F34B34" w:rsidP="00732CB7">
      <w:pPr>
        <w:pStyle w:val="4"/>
      </w:pPr>
      <w:bookmarkStart w:id="28" w:name="_Toc456256912"/>
      <w:r w:rsidRPr="00E654F4">
        <w:rPr>
          <w:rFonts w:hint="eastAsia"/>
        </w:rPr>
        <w:t>Test Case cb-timer</w:t>
      </w:r>
      <w:r w:rsidR="00396566" w:rsidRPr="00E654F4">
        <w:rPr>
          <w:rFonts w:hint="eastAsia"/>
        </w:rPr>
        <w:t xml:space="preserve">-5: timer </w:t>
      </w:r>
      <w:r w:rsidR="00BE13B1">
        <w:rPr>
          <w:rFonts w:hint="eastAsia"/>
          <w:lang w:eastAsia="zh-CN"/>
        </w:rPr>
        <w:t>soft reset</w:t>
      </w:r>
      <w:r w:rsidR="00396566" w:rsidRPr="00E654F4">
        <w:rPr>
          <w:rFonts w:hint="eastAsia"/>
        </w:rPr>
        <w:t xml:space="preserve"> test</w:t>
      </w:r>
      <w:bookmarkEnd w:id="28"/>
    </w:p>
    <w:tbl>
      <w:tblPr>
        <w:tblStyle w:val="a4"/>
        <w:tblW w:w="0" w:type="auto"/>
        <w:tblLook w:val="04A0"/>
      </w:tblPr>
      <w:tblGrid>
        <w:gridCol w:w="675"/>
        <w:gridCol w:w="5006"/>
        <w:gridCol w:w="2841"/>
      </w:tblGrid>
      <w:tr w:rsidR="00AD5566" w:rsidTr="0057267E">
        <w:tc>
          <w:tcPr>
            <w:tcW w:w="8522" w:type="dxa"/>
            <w:gridSpan w:val="3"/>
            <w:shd w:val="pct20" w:color="auto" w:fill="auto"/>
          </w:tcPr>
          <w:p w:rsidR="00AD5566" w:rsidRDefault="00AD5566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AD5566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D5566" w:rsidRDefault="005E6FBE" w:rsidP="0057267E">
            <w:pPr>
              <w:rPr>
                <w:lang w:val="fr-FR" w:eastAsia="zh-CN"/>
              </w:rPr>
            </w:pPr>
            <w:r>
              <w:rPr>
                <w:lang w:val="fr-FR" w:eastAsia="zh-CN"/>
              </w:rPr>
              <w:t>C</w:t>
            </w:r>
            <w:r>
              <w:rPr>
                <w:rFonts w:hint="eastAsia"/>
                <w:lang w:val="fr-FR" w:eastAsia="zh-CN"/>
              </w:rPr>
              <w:t>onfig timer run using default configuration(UP)</w:t>
            </w:r>
          </w:p>
          <w:p w:rsidR="005E6FBE" w:rsidRDefault="005E6FBE" w:rsidP="0057267E">
            <w:pPr>
              <w:rPr>
                <w:lang w:val="fr-FR" w:eastAsia="zh-CN"/>
              </w:rPr>
            </w:pPr>
            <w:r>
              <w:rPr>
                <w:lang w:val="fr-FR" w:eastAsia="zh-CN"/>
              </w:rPr>
              <w:t>A</w:t>
            </w:r>
            <w:r>
              <w:rPr>
                <w:rFonts w:hint="eastAsia"/>
                <w:lang w:val="fr-FR" w:eastAsia="zh-CN"/>
              </w:rPr>
              <w:t xml:space="preserve">fter do sw reset, timer should stop and current counter should be </w:t>
            </w:r>
            <w:r>
              <w:rPr>
                <w:lang w:val="fr-FR" w:eastAsia="zh-CN"/>
              </w:rPr>
              <w:t>‘</w:t>
            </w:r>
            <w:r>
              <w:rPr>
                <w:rFonts w:hint="eastAsia"/>
                <w:lang w:val="fr-FR" w:eastAsia="zh-CN"/>
              </w:rPr>
              <w:t>0</w:t>
            </w:r>
            <w:r>
              <w:rPr>
                <w:lang w:val="fr-FR" w:eastAsia="zh-CN"/>
              </w:rPr>
              <w:t>’</w:t>
            </w:r>
          </w:p>
        </w:tc>
      </w:tr>
      <w:tr w:rsidR="00836F88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836F88" w:rsidRDefault="00836F88" w:rsidP="0057267E"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836F88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836F88" w:rsidRDefault="00836F88" w:rsidP="0057267E">
            <w:pPr>
              <w:pStyle w:val="afa"/>
            </w:pPr>
          </w:p>
        </w:tc>
      </w:tr>
      <w:tr w:rsidR="00AD5566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AD5566" w:rsidRDefault="00AD5566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AD5566" w:rsidTr="0057267E">
        <w:tc>
          <w:tcPr>
            <w:tcW w:w="675" w:type="dxa"/>
            <w:shd w:val="pct20" w:color="auto" w:fill="auto"/>
          </w:tcPr>
          <w:p w:rsidR="00AD5566" w:rsidRDefault="00AD5566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AD5566" w:rsidRDefault="00AD5566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2841" w:type="dxa"/>
            <w:shd w:val="pct20" w:color="auto" w:fill="auto"/>
          </w:tcPr>
          <w:p w:rsidR="00AD5566" w:rsidRDefault="00AD5566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396566" w:rsidTr="0057267E">
        <w:tc>
          <w:tcPr>
            <w:tcW w:w="675" w:type="dxa"/>
            <w:shd w:val="clear" w:color="auto" w:fill="auto"/>
            <w:vAlign w:val="center"/>
          </w:tcPr>
          <w:p w:rsidR="00396566" w:rsidRPr="00E654F4" w:rsidRDefault="00396566" w:rsidP="0057267E">
            <w:pPr>
              <w:rPr>
                <w:lang w:val="fr-FR"/>
              </w:rPr>
            </w:pPr>
            <w:r w:rsidRPr="00E654F4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396566" w:rsidRPr="00E654F4" w:rsidRDefault="00396566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E654F4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"timer" from device list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396566" w:rsidRPr="00E654F4" w:rsidRDefault="00396566" w:rsidP="0057267E">
            <w:pPr>
              <w:rPr>
                <w:lang w:val="fr-FR"/>
              </w:rPr>
            </w:pPr>
          </w:p>
        </w:tc>
      </w:tr>
      <w:tr w:rsidR="00396566" w:rsidTr="0057267E">
        <w:tc>
          <w:tcPr>
            <w:tcW w:w="675" w:type="dxa"/>
            <w:shd w:val="clear" w:color="auto" w:fill="auto"/>
            <w:vAlign w:val="center"/>
          </w:tcPr>
          <w:p w:rsidR="00396566" w:rsidRPr="00E654F4" w:rsidRDefault="00396566" w:rsidP="0057267E">
            <w:pPr>
              <w:rPr>
                <w:lang w:val="fr-FR"/>
              </w:rPr>
            </w:pPr>
            <w:r w:rsidRPr="00E654F4">
              <w:rPr>
                <w:rFonts w:hint="eastAsia"/>
                <w:lang w:val="fr-FR"/>
              </w:rPr>
              <w:t>2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396566" w:rsidRPr="00E654F4" w:rsidRDefault="00396566" w:rsidP="00C9734F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E654F4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"timer_</w:t>
            </w:r>
            <w:r w:rsidR="00C9734F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reset</w:t>
            </w:r>
            <w:r w:rsidRPr="00E654F4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1"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396566" w:rsidRPr="00E654F4" w:rsidRDefault="00396566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E654F4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timer_</w:t>
            </w:r>
            <w:r w:rsidR="00C9734F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 reset</w:t>
            </w:r>
            <w:r w:rsidRPr="00E654F4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: test pass</w:t>
            </w:r>
          </w:p>
        </w:tc>
      </w:tr>
      <w:tr w:rsidR="00396566" w:rsidTr="0057267E">
        <w:tc>
          <w:tcPr>
            <w:tcW w:w="675" w:type="dxa"/>
            <w:shd w:val="clear" w:color="auto" w:fill="auto"/>
            <w:vAlign w:val="center"/>
          </w:tcPr>
          <w:p w:rsidR="00396566" w:rsidRPr="00E654F4" w:rsidRDefault="00396566" w:rsidP="0057267E">
            <w:pPr>
              <w:rPr>
                <w:lang w:val="fr-FR"/>
              </w:rPr>
            </w:pPr>
            <w:r w:rsidRPr="00E654F4">
              <w:rPr>
                <w:rFonts w:hint="eastAsia"/>
                <w:lang w:val="fr-FR"/>
              </w:rPr>
              <w:t>3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396566" w:rsidRPr="00E654F4" w:rsidRDefault="00396566" w:rsidP="00172657">
            <w:pPr>
              <w:rPr>
                <w:lang w:val="fr-FR"/>
              </w:rPr>
            </w:pPr>
            <w:r w:rsidRPr="00E654F4">
              <w:rPr>
                <w:rFonts w:hint="eastAsia"/>
                <w:lang w:val="fr-FR"/>
              </w:rPr>
              <w:t>[repeat]input "timer_</w:t>
            </w:r>
            <w:r w:rsidR="00C9734F">
              <w:rPr>
                <w:rFonts w:hint="eastAsia"/>
                <w:lang w:val="fr-FR"/>
              </w:rPr>
              <w:t xml:space="preserve"> reset</w:t>
            </w:r>
            <w:r w:rsidR="00C9734F" w:rsidRPr="00E654F4">
              <w:rPr>
                <w:rFonts w:hint="eastAsia"/>
                <w:lang w:val="fr-FR"/>
              </w:rPr>
              <w:t xml:space="preserve"> </w:t>
            </w:r>
            <w:r w:rsidRPr="00E654F4">
              <w:rPr>
                <w:rFonts w:hint="eastAsia"/>
                <w:lang w:val="fr-FR"/>
              </w:rPr>
              <w:t>id"</w:t>
            </w:r>
          </w:p>
          <w:p w:rsidR="00396566" w:rsidRPr="00E654F4" w:rsidRDefault="00396566" w:rsidP="00172657">
            <w:pPr>
              <w:rPr>
                <w:lang w:val="fr-FR"/>
              </w:rPr>
            </w:pPr>
            <w:r w:rsidRPr="00E654F4">
              <w:rPr>
                <w:rFonts w:hint="eastAsia"/>
                <w:lang w:val="fr-FR"/>
              </w:rPr>
              <w:t>to test other timer (1-8)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396566" w:rsidRPr="00E654F4" w:rsidRDefault="00396566" w:rsidP="00172657">
            <w:pPr>
              <w:rPr>
                <w:lang w:val="fr-FR"/>
              </w:rPr>
            </w:pPr>
            <w:r w:rsidRPr="00E654F4">
              <w:rPr>
                <w:rFonts w:hint="eastAsia"/>
                <w:lang w:val="fr-FR"/>
              </w:rPr>
              <w:t>timer_</w:t>
            </w:r>
            <w:r w:rsidR="00C9734F">
              <w:rPr>
                <w:rFonts w:hint="eastAsia"/>
                <w:lang w:val="fr-FR"/>
              </w:rPr>
              <w:t xml:space="preserve"> reset</w:t>
            </w:r>
            <w:r w:rsidRPr="00E654F4">
              <w:rPr>
                <w:rFonts w:hint="eastAsia"/>
                <w:lang w:val="fr-FR"/>
              </w:rPr>
              <w:t>: test pass</w:t>
            </w:r>
          </w:p>
        </w:tc>
      </w:tr>
    </w:tbl>
    <w:p w:rsidR="00AD5566" w:rsidRPr="00095A34" w:rsidRDefault="00AD5566" w:rsidP="00AD5566">
      <w:pPr>
        <w:rPr>
          <w:sz w:val="24"/>
          <w:szCs w:val="24"/>
          <w:lang w:eastAsia="zh-CN"/>
        </w:rPr>
      </w:pPr>
    </w:p>
    <w:p w:rsidR="00AD5566" w:rsidRPr="00B54816" w:rsidRDefault="00151D74" w:rsidP="00732CB7">
      <w:pPr>
        <w:pStyle w:val="4"/>
      </w:pPr>
      <w:bookmarkStart w:id="29" w:name="_Toc456256913"/>
      <w:r w:rsidRPr="00E654F4">
        <w:rPr>
          <w:rFonts w:hint="eastAsia"/>
        </w:rPr>
        <w:t>Test Case cb-</w:t>
      </w:r>
      <w:r w:rsidR="00F34B34" w:rsidRPr="00E654F4">
        <w:rPr>
          <w:rFonts w:hint="eastAsia"/>
        </w:rPr>
        <w:t>timer-6</w:t>
      </w:r>
      <w:r w:rsidRPr="00E654F4">
        <w:rPr>
          <w:rFonts w:hint="eastAsia"/>
        </w:rPr>
        <w:t>: timer frequency division test</w:t>
      </w:r>
      <w:bookmarkEnd w:id="29"/>
    </w:p>
    <w:tbl>
      <w:tblPr>
        <w:tblStyle w:val="a4"/>
        <w:tblW w:w="0" w:type="auto"/>
        <w:tblLook w:val="04A0"/>
      </w:tblPr>
      <w:tblGrid>
        <w:gridCol w:w="675"/>
        <w:gridCol w:w="4678"/>
        <w:gridCol w:w="3169"/>
      </w:tblGrid>
      <w:tr w:rsidR="00AD5566" w:rsidTr="0057267E">
        <w:tc>
          <w:tcPr>
            <w:tcW w:w="8522" w:type="dxa"/>
            <w:gridSpan w:val="3"/>
            <w:shd w:val="pct20" w:color="auto" w:fill="auto"/>
          </w:tcPr>
          <w:p w:rsidR="00AD5566" w:rsidRDefault="00AD5566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AD5566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D5566" w:rsidRDefault="00151D74" w:rsidP="0057267E">
            <w:pPr>
              <w:rPr>
                <w:lang w:val="fr-FR" w:eastAsia="zh-CN"/>
              </w:rPr>
            </w:pPr>
            <w:r w:rsidRPr="00E654F4">
              <w:rPr>
                <w:lang w:val="fr-FR"/>
              </w:rPr>
              <w:t>test diffrent division works and correct</w:t>
            </w:r>
          </w:p>
          <w:p w:rsidR="00F46A5C" w:rsidRDefault="00F46A5C" w:rsidP="0057267E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division</w:t>
            </w:r>
            <w:r>
              <w:rPr>
                <w:lang w:val="fr-FR" w:eastAsia="zh-CN"/>
              </w:rPr>
              <w:t> </w:t>
            </w:r>
            <w:r>
              <w:rPr>
                <w:rFonts w:hint="eastAsia"/>
                <w:lang w:val="fr-FR" w:eastAsia="zh-CN"/>
              </w:rPr>
              <w:t>: 0-8</w:t>
            </w:r>
            <w:r w:rsidR="00463EF5">
              <w:rPr>
                <w:rFonts w:hint="eastAsia"/>
                <w:lang w:val="fr-FR" w:eastAsia="zh-CN"/>
              </w:rPr>
              <w:t xml:space="preserve"> (1</w:t>
            </w:r>
            <w:r w:rsidR="00463EF5">
              <w:rPr>
                <w:lang w:val="fr-FR" w:eastAsia="zh-CN"/>
              </w:rPr>
              <w:t>—</w:t>
            </w:r>
            <w:r w:rsidR="00463EF5">
              <w:rPr>
                <w:rFonts w:hint="eastAsia"/>
                <w:lang w:val="fr-FR" w:eastAsia="zh-CN"/>
              </w:rPr>
              <w:t>1/256)</w:t>
            </w:r>
          </w:p>
        </w:tc>
      </w:tr>
      <w:tr w:rsidR="00836F88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836F88" w:rsidRDefault="00836F88" w:rsidP="0057267E"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836F88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836F88" w:rsidRDefault="00836F88" w:rsidP="0057267E">
            <w:pPr>
              <w:pStyle w:val="afa"/>
            </w:pPr>
          </w:p>
        </w:tc>
      </w:tr>
      <w:tr w:rsidR="00AD5566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AD5566" w:rsidRDefault="00AD5566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AD5566" w:rsidTr="00172657">
        <w:tc>
          <w:tcPr>
            <w:tcW w:w="675" w:type="dxa"/>
            <w:shd w:val="pct20" w:color="auto" w:fill="auto"/>
          </w:tcPr>
          <w:p w:rsidR="00AD5566" w:rsidRDefault="00AD5566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4678" w:type="dxa"/>
            <w:shd w:val="pct20" w:color="auto" w:fill="auto"/>
          </w:tcPr>
          <w:p w:rsidR="00AD5566" w:rsidRDefault="00AD5566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3169" w:type="dxa"/>
            <w:shd w:val="pct20" w:color="auto" w:fill="auto"/>
          </w:tcPr>
          <w:p w:rsidR="00AD5566" w:rsidRDefault="00AD5566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151D74" w:rsidTr="00172657">
        <w:tc>
          <w:tcPr>
            <w:tcW w:w="675" w:type="dxa"/>
            <w:shd w:val="clear" w:color="auto" w:fill="auto"/>
            <w:vAlign w:val="center"/>
          </w:tcPr>
          <w:p w:rsidR="00151D74" w:rsidRPr="00E654F4" w:rsidRDefault="00151D74" w:rsidP="0057267E">
            <w:pPr>
              <w:rPr>
                <w:lang w:val="fr-FR"/>
              </w:rPr>
            </w:pPr>
            <w:r w:rsidRPr="00E654F4">
              <w:rPr>
                <w:rFonts w:hint="eastAsia"/>
                <w:lang w:val="fr-FR"/>
              </w:rPr>
              <w:t>1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151D74" w:rsidRPr="00E654F4" w:rsidRDefault="00151D74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E654F4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"timer" from device list</w:t>
            </w:r>
          </w:p>
        </w:tc>
        <w:tc>
          <w:tcPr>
            <w:tcW w:w="3169" w:type="dxa"/>
            <w:shd w:val="clear" w:color="auto" w:fill="auto"/>
            <w:vAlign w:val="center"/>
          </w:tcPr>
          <w:p w:rsidR="00151D74" w:rsidRPr="00E654F4" w:rsidRDefault="00151D74" w:rsidP="0057267E">
            <w:pPr>
              <w:rPr>
                <w:lang w:val="fr-FR"/>
              </w:rPr>
            </w:pPr>
          </w:p>
        </w:tc>
      </w:tr>
      <w:tr w:rsidR="00151D74" w:rsidTr="00172657">
        <w:tc>
          <w:tcPr>
            <w:tcW w:w="675" w:type="dxa"/>
            <w:shd w:val="clear" w:color="auto" w:fill="auto"/>
            <w:vAlign w:val="center"/>
          </w:tcPr>
          <w:p w:rsidR="00151D74" w:rsidRPr="00E654F4" w:rsidRDefault="00151D74" w:rsidP="0057267E">
            <w:pPr>
              <w:rPr>
                <w:lang w:val="fr-FR"/>
              </w:rPr>
            </w:pPr>
            <w:r w:rsidRPr="00E654F4">
              <w:rPr>
                <w:rFonts w:hint="eastAsia"/>
                <w:lang w:val="fr-FR"/>
              </w:rPr>
              <w:t>2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151D74" w:rsidRPr="00E654F4" w:rsidRDefault="00151D74" w:rsidP="00172657">
            <w:pPr>
              <w:rPr>
                <w:lang w:val="fr-FR"/>
              </w:rPr>
            </w:pPr>
            <w:r w:rsidRPr="00E654F4">
              <w:rPr>
                <w:rFonts w:hint="eastAsia"/>
                <w:lang w:val="fr-FR"/>
              </w:rPr>
              <w:t>no div</w:t>
            </w:r>
          </w:p>
          <w:p w:rsidR="00151D74" w:rsidRPr="00E654F4" w:rsidRDefault="00151D74" w:rsidP="00E0258A">
            <w:pPr>
              <w:rPr>
                <w:lang w:val="fr-FR"/>
              </w:rPr>
            </w:pPr>
            <w:r w:rsidRPr="00E654F4">
              <w:rPr>
                <w:rFonts w:hint="eastAsia"/>
                <w:lang w:val="fr-FR"/>
              </w:rPr>
              <w:lastRenderedPageBreak/>
              <w:t>input "timer_</w:t>
            </w:r>
            <w:r w:rsidR="00E0258A">
              <w:rPr>
                <w:rFonts w:hint="eastAsia"/>
                <w:lang w:val="fr-FR" w:eastAsia="zh-CN"/>
              </w:rPr>
              <w:t>div</w:t>
            </w:r>
            <w:r w:rsidRPr="00E654F4">
              <w:rPr>
                <w:rFonts w:hint="eastAsia"/>
                <w:lang w:val="fr-FR"/>
              </w:rPr>
              <w:t xml:space="preserve"> 1 0"</w:t>
            </w:r>
          </w:p>
        </w:tc>
        <w:tc>
          <w:tcPr>
            <w:tcW w:w="3169" w:type="dxa"/>
            <w:shd w:val="clear" w:color="auto" w:fill="auto"/>
            <w:vAlign w:val="center"/>
          </w:tcPr>
          <w:p w:rsidR="00151D74" w:rsidRDefault="005E5933" w:rsidP="00172657">
            <w:pPr>
              <w:rPr>
                <w:lang w:val="fr-FR" w:eastAsia="zh-CN"/>
              </w:rPr>
            </w:pPr>
            <w:r>
              <w:rPr>
                <w:lang w:val="fr-FR" w:eastAsia="zh-CN"/>
              </w:rPr>
              <w:lastRenderedPageBreak/>
              <w:t>P</w:t>
            </w:r>
            <w:r>
              <w:rPr>
                <w:rFonts w:hint="eastAsia"/>
                <w:lang w:val="fr-FR" w:eastAsia="zh-CN"/>
              </w:rPr>
              <w:t xml:space="preserve">rint </w:t>
            </w:r>
            <w:r>
              <w:rPr>
                <w:lang w:val="fr-FR" w:eastAsia="zh-CN"/>
              </w:rPr>
              <w:t xml:space="preserve"> ‘</w:t>
            </w:r>
            <w:r w:rsidRPr="005E5933">
              <w:rPr>
                <w:lang w:val="fr-FR" w:eastAsia="zh-CN"/>
              </w:rPr>
              <w:t>1 second elapsed</w:t>
            </w:r>
            <w:r>
              <w:rPr>
                <w:lang w:val="fr-FR" w:eastAsia="zh-CN"/>
              </w:rPr>
              <w:t>’</w:t>
            </w:r>
            <w:r>
              <w:rPr>
                <w:rFonts w:hint="eastAsia"/>
                <w:lang w:val="fr-FR" w:eastAsia="zh-CN"/>
              </w:rPr>
              <w:t xml:space="preserve"> </w:t>
            </w:r>
            <w:r>
              <w:rPr>
                <w:rFonts w:hint="eastAsia"/>
                <w:lang w:val="fr-FR" w:eastAsia="zh-CN"/>
              </w:rPr>
              <w:lastRenderedPageBreak/>
              <w:t>about 1 second</w:t>
            </w:r>
            <w:r>
              <w:rPr>
                <w:lang w:val="fr-FR" w:eastAsia="zh-CN"/>
              </w:rPr>
              <w:t> </w:t>
            </w:r>
            <w:r>
              <w:rPr>
                <w:rFonts w:hint="eastAsia"/>
                <w:lang w:val="fr-FR" w:eastAsia="zh-CN"/>
              </w:rPr>
              <w:t>;</w:t>
            </w:r>
          </w:p>
          <w:p w:rsidR="005E5933" w:rsidRPr="00E654F4" w:rsidRDefault="005E5933" w:rsidP="00172657">
            <w:pPr>
              <w:rPr>
                <w:lang w:val="fr-FR"/>
              </w:rPr>
            </w:pPr>
            <w:r>
              <w:rPr>
                <w:lang w:val="fr-FR" w:eastAsia="zh-CN"/>
              </w:rPr>
              <w:t>Y</w:t>
            </w:r>
            <w:r>
              <w:rPr>
                <w:rFonts w:hint="eastAsia"/>
                <w:lang w:val="fr-FR" w:eastAsia="zh-CN"/>
              </w:rPr>
              <w:t xml:space="preserve">ou can view waveform using </w:t>
            </w:r>
            <w:r w:rsidR="00825293" w:rsidRPr="00825293">
              <w:rPr>
                <w:lang w:val="fr-FR" w:eastAsia="zh-CN"/>
              </w:rPr>
              <w:t>oscilloscope</w:t>
            </w:r>
            <w:r w:rsidR="00825293">
              <w:rPr>
                <w:lang w:val="fr-FR" w:eastAsia="zh-CN"/>
              </w:rPr>
              <w:t> </w:t>
            </w:r>
            <w:r w:rsidR="00825293">
              <w:rPr>
                <w:rFonts w:hint="eastAsia"/>
                <w:lang w:val="fr-FR" w:eastAsia="zh-CN"/>
              </w:rPr>
              <w:t xml:space="preserve">; period should be </w:t>
            </w:r>
            <w:r w:rsidR="00825293">
              <w:rPr>
                <w:lang w:val="fr-FR" w:eastAsia="zh-CN"/>
              </w:rPr>
              <w:t xml:space="preserve"> 1 ms</w:t>
            </w:r>
          </w:p>
        </w:tc>
      </w:tr>
      <w:tr w:rsidR="00151D74" w:rsidTr="00172657">
        <w:tc>
          <w:tcPr>
            <w:tcW w:w="675" w:type="dxa"/>
            <w:shd w:val="clear" w:color="auto" w:fill="auto"/>
            <w:vAlign w:val="center"/>
          </w:tcPr>
          <w:p w:rsidR="00151D74" w:rsidRPr="00E654F4" w:rsidRDefault="00151D74" w:rsidP="0057267E">
            <w:pPr>
              <w:rPr>
                <w:lang w:val="fr-FR"/>
              </w:rPr>
            </w:pPr>
            <w:r w:rsidRPr="00E654F4">
              <w:rPr>
                <w:rFonts w:hint="eastAsia"/>
                <w:lang w:val="fr-FR"/>
              </w:rPr>
              <w:lastRenderedPageBreak/>
              <w:t>3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151D74" w:rsidRPr="00E654F4" w:rsidRDefault="00151D74" w:rsidP="00172657">
            <w:pPr>
              <w:rPr>
                <w:lang w:val="fr-FR"/>
              </w:rPr>
            </w:pPr>
            <w:r w:rsidRPr="00E654F4">
              <w:rPr>
                <w:rFonts w:hint="eastAsia"/>
                <w:lang w:val="fr-FR"/>
              </w:rPr>
              <w:t>1/2 div</w:t>
            </w:r>
          </w:p>
          <w:p w:rsidR="00151D74" w:rsidRPr="00E654F4" w:rsidRDefault="00151D74" w:rsidP="00E0258A">
            <w:pPr>
              <w:rPr>
                <w:lang w:val="fr-FR"/>
              </w:rPr>
            </w:pPr>
            <w:r w:rsidRPr="00E654F4">
              <w:rPr>
                <w:rFonts w:hint="eastAsia"/>
                <w:lang w:val="fr-FR"/>
              </w:rPr>
              <w:t>input "timer_</w:t>
            </w:r>
            <w:r w:rsidR="00E0258A">
              <w:rPr>
                <w:rFonts w:hint="eastAsia"/>
                <w:lang w:val="fr-FR" w:eastAsia="zh-CN"/>
              </w:rPr>
              <w:t>div</w:t>
            </w:r>
            <w:r w:rsidR="00E0258A" w:rsidRPr="00E654F4">
              <w:rPr>
                <w:rFonts w:hint="eastAsia"/>
                <w:lang w:val="fr-FR"/>
              </w:rPr>
              <w:t xml:space="preserve"> </w:t>
            </w:r>
            <w:r w:rsidRPr="00E654F4">
              <w:rPr>
                <w:rFonts w:hint="eastAsia"/>
                <w:lang w:val="fr-FR"/>
              </w:rPr>
              <w:t>1 1"</w:t>
            </w:r>
          </w:p>
        </w:tc>
        <w:tc>
          <w:tcPr>
            <w:tcW w:w="3169" w:type="dxa"/>
            <w:shd w:val="clear" w:color="auto" w:fill="auto"/>
            <w:vAlign w:val="center"/>
          </w:tcPr>
          <w:p w:rsidR="009E3204" w:rsidRDefault="009E3204" w:rsidP="009E3204">
            <w:pPr>
              <w:rPr>
                <w:lang w:val="fr-FR" w:eastAsia="zh-CN"/>
              </w:rPr>
            </w:pPr>
            <w:r>
              <w:rPr>
                <w:lang w:val="fr-FR" w:eastAsia="zh-CN"/>
              </w:rPr>
              <w:t>P</w:t>
            </w:r>
            <w:r>
              <w:rPr>
                <w:rFonts w:hint="eastAsia"/>
                <w:lang w:val="fr-FR" w:eastAsia="zh-CN"/>
              </w:rPr>
              <w:t xml:space="preserve">rint </w:t>
            </w:r>
            <w:r>
              <w:rPr>
                <w:lang w:val="fr-FR" w:eastAsia="zh-CN"/>
              </w:rPr>
              <w:t xml:space="preserve"> ‘</w:t>
            </w:r>
            <w:r w:rsidRPr="005E5933">
              <w:rPr>
                <w:lang w:val="fr-FR" w:eastAsia="zh-CN"/>
              </w:rPr>
              <w:t>1 second elapsed</w:t>
            </w:r>
            <w:r>
              <w:rPr>
                <w:lang w:val="fr-FR" w:eastAsia="zh-CN"/>
              </w:rPr>
              <w:t>’</w:t>
            </w:r>
            <w:r>
              <w:rPr>
                <w:rFonts w:hint="eastAsia"/>
                <w:lang w:val="fr-FR" w:eastAsia="zh-CN"/>
              </w:rPr>
              <w:t xml:space="preserve"> about 1 second</w:t>
            </w:r>
            <w:r>
              <w:rPr>
                <w:lang w:val="fr-FR" w:eastAsia="zh-CN"/>
              </w:rPr>
              <w:t> </w:t>
            </w:r>
            <w:r>
              <w:rPr>
                <w:rFonts w:hint="eastAsia"/>
                <w:lang w:val="fr-FR" w:eastAsia="zh-CN"/>
              </w:rPr>
              <w:t>;</w:t>
            </w:r>
          </w:p>
          <w:p w:rsidR="00151D74" w:rsidRPr="00E654F4" w:rsidRDefault="009E3204" w:rsidP="009E3204">
            <w:pPr>
              <w:rPr>
                <w:lang w:val="fr-FR"/>
              </w:rPr>
            </w:pPr>
            <w:r>
              <w:rPr>
                <w:lang w:val="fr-FR" w:eastAsia="zh-CN"/>
              </w:rPr>
              <w:t>Y</w:t>
            </w:r>
            <w:r>
              <w:rPr>
                <w:rFonts w:hint="eastAsia"/>
                <w:lang w:val="fr-FR" w:eastAsia="zh-CN"/>
              </w:rPr>
              <w:t xml:space="preserve">ou can view waveform using </w:t>
            </w:r>
            <w:r w:rsidRPr="00825293">
              <w:rPr>
                <w:lang w:val="fr-FR" w:eastAsia="zh-CN"/>
              </w:rPr>
              <w:t>oscilloscope</w:t>
            </w:r>
            <w:r>
              <w:rPr>
                <w:lang w:val="fr-FR" w:eastAsia="zh-CN"/>
              </w:rPr>
              <w:t> </w:t>
            </w:r>
            <w:r>
              <w:rPr>
                <w:rFonts w:hint="eastAsia"/>
                <w:lang w:val="fr-FR" w:eastAsia="zh-CN"/>
              </w:rPr>
              <w:t xml:space="preserve">; period should be </w:t>
            </w:r>
            <w:r>
              <w:rPr>
                <w:lang w:val="fr-FR" w:eastAsia="zh-CN"/>
              </w:rPr>
              <w:t xml:space="preserve"> </w:t>
            </w:r>
            <w:r>
              <w:rPr>
                <w:rFonts w:hint="eastAsia"/>
                <w:lang w:val="fr-FR" w:eastAsia="zh-CN"/>
              </w:rPr>
              <w:t>2</w:t>
            </w:r>
            <w:r>
              <w:rPr>
                <w:lang w:val="fr-FR" w:eastAsia="zh-CN"/>
              </w:rPr>
              <w:t xml:space="preserve"> ms</w:t>
            </w:r>
          </w:p>
        </w:tc>
      </w:tr>
      <w:tr w:rsidR="00E0258A" w:rsidTr="00172657">
        <w:tc>
          <w:tcPr>
            <w:tcW w:w="675" w:type="dxa"/>
            <w:shd w:val="clear" w:color="auto" w:fill="auto"/>
            <w:vAlign w:val="center"/>
          </w:tcPr>
          <w:p w:rsidR="00E0258A" w:rsidRPr="00E654F4" w:rsidRDefault="00E0258A" w:rsidP="007C3829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4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E0258A" w:rsidRPr="00E654F4" w:rsidRDefault="00E0258A" w:rsidP="007C3829">
            <w:pPr>
              <w:rPr>
                <w:lang w:val="fr-FR"/>
              </w:rPr>
            </w:pPr>
            <w:r w:rsidRPr="00E654F4">
              <w:rPr>
                <w:rFonts w:hint="eastAsia"/>
                <w:lang w:val="fr-FR"/>
              </w:rPr>
              <w:t>1/</w:t>
            </w:r>
            <w:r>
              <w:rPr>
                <w:rFonts w:hint="eastAsia"/>
                <w:lang w:val="fr-FR" w:eastAsia="zh-CN"/>
              </w:rPr>
              <w:t>4</w:t>
            </w:r>
            <w:r w:rsidRPr="00E654F4">
              <w:rPr>
                <w:rFonts w:hint="eastAsia"/>
                <w:lang w:val="fr-FR"/>
              </w:rPr>
              <w:t xml:space="preserve"> div</w:t>
            </w:r>
          </w:p>
          <w:p w:rsidR="00E0258A" w:rsidRPr="00E654F4" w:rsidRDefault="00E0258A" w:rsidP="00E0258A">
            <w:pPr>
              <w:rPr>
                <w:lang w:val="fr-FR"/>
              </w:rPr>
            </w:pPr>
            <w:r w:rsidRPr="00E654F4">
              <w:rPr>
                <w:rFonts w:hint="eastAsia"/>
                <w:lang w:val="fr-FR"/>
              </w:rPr>
              <w:t>input "timer_</w:t>
            </w:r>
            <w:r>
              <w:rPr>
                <w:rFonts w:hint="eastAsia"/>
                <w:lang w:val="fr-FR" w:eastAsia="zh-CN"/>
              </w:rPr>
              <w:t>div</w:t>
            </w:r>
            <w:r w:rsidRPr="00E654F4">
              <w:rPr>
                <w:rFonts w:hint="eastAsia"/>
                <w:lang w:val="fr-FR"/>
              </w:rPr>
              <w:t xml:space="preserve"> 1 </w:t>
            </w:r>
            <w:r>
              <w:rPr>
                <w:rFonts w:hint="eastAsia"/>
                <w:lang w:val="fr-FR" w:eastAsia="zh-CN"/>
              </w:rPr>
              <w:t>2</w:t>
            </w:r>
            <w:r w:rsidRPr="00E654F4">
              <w:rPr>
                <w:rFonts w:hint="eastAsia"/>
                <w:lang w:val="fr-FR"/>
              </w:rPr>
              <w:t>"</w:t>
            </w:r>
          </w:p>
        </w:tc>
        <w:tc>
          <w:tcPr>
            <w:tcW w:w="3169" w:type="dxa"/>
            <w:shd w:val="clear" w:color="auto" w:fill="auto"/>
            <w:vAlign w:val="center"/>
          </w:tcPr>
          <w:p w:rsidR="009E3204" w:rsidRDefault="009E3204" w:rsidP="009E3204">
            <w:pPr>
              <w:rPr>
                <w:lang w:val="fr-FR" w:eastAsia="zh-CN"/>
              </w:rPr>
            </w:pPr>
            <w:r>
              <w:rPr>
                <w:lang w:val="fr-FR" w:eastAsia="zh-CN"/>
              </w:rPr>
              <w:t>P</w:t>
            </w:r>
            <w:r>
              <w:rPr>
                <w:rFonts w:hint="eastAsia"/>
                <w:lang w:val="fr-FR" w:eastAsia="zh-CN"/>
              </w:rPr>
              <w:t xml:space="preserve">rint </w:t>
            </w:r>
            <w:r>
              <w:rPr>
                <w:lang w:val="fr-FR" w:eastAsia="zh-CN"/>
              </w:rPr>
              <w:t xml:space="preserve"> ‘</w:t>
            </w:r>
            <w:r w:rsidRPr="005E5933">
              <w:rPr>
                <w:lang w:val="fr-FR" w:eastAsia="zh-CN"/>
              </w:rPr>
              <w:t>1 second elapsed</w:t>
            </w:r>
            <w:r>
              <w:rPr>
                <w:lang w:val="fr-FR" w:eastAsia="zh-CN"/>
              </w:rPr>
              <w:t>’</w:t>
            </w:r>
            <w:r>
              <w:rPr>
                <w:rFonts w:hint="eastAsia"/>
                <w:lang w:val="fr-FR" w:eastAsia="zh-CN"/>
              </w:rPr>
              <w:t xml:space="preserve"> about 1 second</w:t>
            </w:r>
            <w:r>
              <w:rPr>
                <w:lang w:val="fr-FR" w:eastAsia="zh-CN"/>
              </w:rPr>
              <w:t> </w:t>
            </w:r>
            <w:r>
              <w:rPr>
                <w:rFonts w:hint="eastAsia"/>
                <w:lang w:val="fr-FR" w:eastAsia="zh-CN"/>
              </w:rPr>
              <w:t>;</w:t>
            </w:r>
          </w:p>
          <w:p w:rsidR="00E0258A" w:rsidRPr="00E654F4" w:rsidRDefault="009E3204" w:rsidP="009E3204">
            <w:pPr>
              <w:rPr>
                <w:lang w:val="fr-FR"/>
              </w:rPr>
            </w:pPr>
            <w:r>
              <w:rPr>
                <w:lang w:val="fr-FR" w:eastAsia="zh-CN"/>
              </w:rPr>
              <w:t>Y</w:t>
            </w:r>
            <w:r>
              <w:rPr>
                <w:rFonts w:hint="eastAsia"/>
                <w:lang w:val="fr-FR" w:eastAsia="zh-CN"/>
              </w:rPr>
              <w:t xml:space="preserve">ou can view waveform using </w:t>
            </w:r>
            <w:r w:rsidRPr="00825293">
              <w:rPr>
                <w:lang w:val="fr-FR" w:eastAsia="zh-CN"/>
              </w:rPr>
              <w:t>oscilloscope</w:t>
            </w:r>
            <w:r>
              <w:rPr>
                <w:lang w:val="fr-FR" w:eastAsia="zh-CN"/>
              </w:rPr>
              <w:t> </w:t>
            </w:r>
            <w:r>
              <w:rPr>
                <w:rFonts w:hint="eastAsia"/>
                <w:lang w:val="fr-FR" w:eastAsia="zh-CN"/>
              </w:rPr>
              <w:t xml:space="preserve">; period should be </w:t>
            </w:r>
            <w:r>
              <w:rPr>
                <w:lang w:val="fr-FR" w:eastAsia="zh-CN"/>
              </w:rPr>
              <w:t xml:space="preserve"> </w:t>
            </w:r>
            <w:r>
              <w:rPr>
                <w:rFonts w:hint="eastAsia"/>
                <w:lang w:val="fr-FR" w:eastAsia="zh-CN"/>
              </w:rPr>
              <w:t>4</w:t>
            </w:r>
            <w:r>
              <w:rPr>
                <w:lang w:val="fr-FR" w:eastAsia="zh-CN"/>
              </w:rPr>
              <w:t xml:space="preserve"> ms</w:t>
            </w:r>
          </w:p>
        </w:tc>
      </w:tr>
      <w:tr w:rsidR="00E0258A" w:rsidTr="00172657">
        <w:tc>
          <w:tcPr>
            <w:tcW w:w="675" w:type="dxa"/>
            <w:shd w:val="clear" w:color="auto" w:fill="auto"/>
            <w:vAlign w:val="center"/>
          </w:tcPr>
          <w:p w:rsidR="00E0258A" w:rsidRPr="00E654F4" w:rsidRDefault="00E0258A" w:rsidP="007C3829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5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E0258A" w:rsidRPr="00E654F4" w:rsidRDefault="00E0258A" w:rsidP="007C3829">
            <w:pPr>
              <w:rPr>
                <w:lang w:val="fr-FR"/>
              </w:rPr>
            </w:pPr>
            <w:r w:rsidRPr="00E654F4">
              <w:rPr>
                <w:rFonts w:hint="eastAsia"/>
                <w:lang w:val="fr-FR"/>
              </w:rPr>
              <w:t>1/</w:t>
            </w:r>
            <w:r>
              <w:rPr>
                <w:rFonts w:hint="eastAsia"/>
                <w:lang w:val="fr-FR" w:eastAsia="zh-CN"/>
              </w:rPr>
              <w:t>8</w:t>
            </w:r>
            <w:r w:rsidRPr="00E654F4">
              <w:rPr>
                <w:rFonts w:hint="eastAsia"/>
                <w:lang w:val="fr-FR"/>
              </w:rPr>
              <w:t xml:space="preserve"> div</w:t>
            </w:r>
          </w:p>
          <w:p w:rsidR="00E0258A" w:rsidRPr="00E654F4" w:rsidRDefault="00E0258A" w:rsidP="00E0258A">
            <w:pPr>
              <w:rPr>
                <w:lang w:val="fr-FR"/>
              </w:rPr>
            </w:pPr>
            <w:r w:rsidRPr="00E654F4">
              <w:rPr>
                <w:rFonts w:hint="eastAsia"/>
                <w:lang w:val="fr-FR"/>
              </w:rPr>
              <w:t>input "timer_</w:t>
            </w:r>
            <w:r>
              <w:rPr>
                <w:rFonts w:hint="eastAsia"/>
                <w:lang w:val="fr-FR" w:eastAsia="zh-CN"/>
              </w:rPr>
              <w:t>div</w:t>
            </w:r>
            <w:r w:rsidRPr="00E654F4">
              <w:rPr>
                <w:rFonts w:hint="eastAsia"/>
                <w:lang w:val="fr-FR"/>
              </w:rPr>
              <w:t xml:space="preserve"> 1 </w:t>
            </w:r>
            <w:r>
              <w:rPr>
                <w:rFonts w:hint="eastAsia"/>
                <w:lang w:val="fr-FR" w:eastAsia="zh-CN"/>
              </w:rPr>
              <w:t>3</w:t>
            </w:r>
            <w:r w:rsidRPr="00E654F4">
              <w:rPr>
                <w:rFonts w:hint="eastAsia"/>
                <w:lang w:val="fr-FR"/>
              </w:rPr>
              <w:t>"</w:t>
            </w:r>
          </w:p>
        </w:tc>
        <w:tc>
          <w:tcPr>
            <w:tcW w:w="3169" w:type="dxa"/>
            <w:shd w:val="clear" w:color="auto" w:fill="auto"/>
            <w:vAlign w:val="center"/>
          </w:tcPr>
          <w:p w:rsidR="009E3204" w:rsidRDefault="009E3204" w:rsidP="009E3204">
            <w:pPr>
              <w:rPr>
                <w:lang w:val="fr-FR" w:eastAsia="zh-CN"/>
              </w:rPr>
            </w:pPr>
            <w:r>
              <w:rPr>
                <w:lang w:val="fr-FR" w:eastAsia="zh-CN"/>
              </w:rPr>
              <w:t>P</w:t>
            </w:r>
            <w:r>
              <w:rPr>
                <w:rFonts w:hint="eastAsia"/>
                <w:lang w:val="fr-FR" w:eastAsia="zh-CN"/>
              </w:rPr>
              <w:t xml:space="preserve">rint </w:t>
            </w:r>
            <w:r>
              <w:rPr>
                <w:lang w:val="fr-FR" w:eastAsia="zh-CN"/>
              </w:rPr>
              <w:t xml:space="preserve"> ‘</w:t>
            </w:r>
            <w:r w:rsidRPr="005E5933">
              <w:rPr>
                <w:lang w:val="fr-FR" w:eastAsia="zh-CN"/>
              </w:rPr>
              <w:t>1 second elapsed</w:t>
            </w:r>
            <w:r>
              <w:rPr>
                <w:lang w:val="fr-FR" w:eastAsia="zh-CN"/>
              </w:rPr>
              <w:t>’</w:t>
            </w:r>
            <w:r>
              <w:rPr>
                <w:rFonts w:hint="eastAsia"/>
                <w:lang w:val="fr-FR" w:eastAsia="zh-CN"/>
              </w:rPr>
              <w:t xml:space="preserve"> about 1 second</w:t>
            </w:r>
            <w:r>
              <w:rPr>
                <w:lang w:val="fr-FR" w:eastAsia="zh-CN"/>
              </w:rPr>
              <w:t> </w:t>
            </w:r>
            <w:r>
              <w:rPr>
                <w:rFonts w:hint="eastAsia"/>
                <w:lang w:val="fr-FR" w:eastAsia="zh-CN"/>
              </w:rPr>
              <w:t>;</w:t>
            </w:r>
          </w:p>
          <w:p w:rsidR="00E0258A" w:rsidRPr="00E654F4" w:rsidRDefault="009E3204" w:rsidP="009E3204">
            <w:pPr>
              <w:rPr>
                <w:lang w:val="fr-FR"/>
              </w:rPr>
            </w:pPr>
            <w:r>
              <w:rPr>
                <w:lang w:val="fr-FR" w:eastAsia="zh-CN"/>
              </w:rPr>
              <w:t>Y</w:t>
            </w:r>
            <w:r>
              <w:rPr>
                <w:rFonts w:hint="eastAsia"/>
                <w:lang w:val="fr-FR" w:eastAsia="zh-CN"/>
              </w:rPr>
              <w:t xml:space="preserve">ou can view waveform using </w:t>
            </w:r>
            <w:r w:rsidRPr="00825293">
              <w:rPr>
                <w:lang w:val="fr-FR" w:eastAsia="zh-CN"/>
              </w:rPr>
              <w:t>oscilloscope</w:t>
            </w:r>
            <w:r>
              <w:rPr>
                <w:lang w:val="fr-FR" w:eastAsia="zh-CN"/>
              </w:rPr>
              <w:t> </w:t>
            </w:r>
            <w:r>
              <w:rPr>
                <w:rFonts w:hint="eastAsia"/>
                <w:lang w:val="fr-FR" w:eastAsia="zh-CN"/>
              </w:rPr>
              <w:t xml:space="preserve">; period should be </w:t>
            </w:r>
            <w:r>
              <w:rPr>
                <w:lang w:val="fr-FR" w:eastAsia="zh-CN"/>
              </w:rPr>
              <w:t xml:space="preserve"> </w:t>
            </w:r>
            <w:r>
              <w:rPr>
                <w:rFonts w:hint="eastAsia"/>
                <w:lang w:val="fr-FR" w:eastAsia="zh-CN"/>
              </w:rPr>
              <w:t>8</w:t>
            </w:r>
            <w:r>
              <w:rPr>
                <w:lang w:val="fr-FR" w:eastAsia="zh-CN"/>
              </w:rPr>
              <w:t xml:space="preserve"> ms</w:t>
            </w:r>
          </w:p>
        </w:tc>
      </w:tr>
      <w:tr w:rsidR="00E0258A" w:rsidTr="00172657">
        <w:tc>
          <w:tcPr>
            <w:tcW w:w="675" w:type="dxa"/>
            <w:shd w:val="clear" w:color="auto" w:fill="auto"/>
            <w:vAlign w:val="center"/>
          </w:tcPr>
          <w:p w:rsidR="00E0258A" w:rsidRPr="00E654F4" w:rsidRDefault="00E0258A" w:rsidP="007C3829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6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E0258A" w:rsidRPr="00E654F4" w:rsidRDefault="00E0258A" w:rsidP="007C3829">
            <w:pPr>
              <w:rPr>
                <w:lang w:val="fr-FR"/>
              </w:rPr>
            </w:pPr>
            <w:r w:rsidRPr="00E654F4">
              <w:rPr>
                <w:rFonts w:hint="eastAsia"/>
                <w:lang w:val="fr-FR"/>
              </w:rPr>
              <w:t>1/</w:t>
            </w:r>
            <w:r>
              <w:rPr>
                <w:rFonts w:hint="eastAsia"/>
                <w:lang w:val="fr-FR" w:eastAsia="zh-CN"/>
              </w:rPr>
              <w:t>16</w:t>
            </w:r>
            <w:r w:rsidRPr="00E654F4">
              <w:rPr>
                <w:rFonts w:hint="eastAsia"/>
                <w:lang w:val="fr-FR"/>
              </w:rPr>
              <w:t xml:space="preserve"> div</w:t>
            </w:r>
          </w:p>
          <w:p w:rsidR="00E0258A" w:rsidRPr="00E654F4" w:rsidRDefault="00E0258A" w:rsidP="00E0258A">
            <w:pPr>
              <w:rPr>
                <w:lang w:val="fr-FR"/>
              </w:rPr>
            </w:pPr>
            <w:r w:rsidRPr="00E654F4">
              <w:rPr>
                <w:rFonts w:hint="eastAsia"/>
                <w:lang w:val="fr-FR"/>
              </w:rPr>
              <w:t>input "timer_</w:t>
            </w:r>
            <w:r>
              <w:rPr>
                <w:rFonts w:hint="eastAsia"/>
                <w:lang w:val="fr-FR" w:eastAsia="zh-CN"/>
              </w:rPr>
              <w:t>div</w:t>
            </w:r>
            <w:r w:rsidRPr="00E654F4">
              <w:rPr>
                <w:rFonts w:hint="eastAsia"/>
                <w:lang w:val="fr-FR"/>
              </w:rPr>
              <w:t xml:space="preserve"> 1 </w:t>
            </w:r>
            <w:r>
              <w:rPr>
                <w:rFonts w:hint="eastAsia"/>
                <w:lang w:val="fr-FR" w:eastAsia="zh-CN"/>
              </w:rPr>
              <w:t>4</w:t>
            </w:r>
            <w:r w:rsidRPr="00E654F4">
              <w:rPr>
                <w:rFonts w:hint="eastAsia"/>
                <w:lang w:val="fr-FR"/>
              </w:rPr>
              <w:t>"</w:t>
            </w:r>
          </w:p>
        </w:tc>
        <w:tc>
          <w:tcPr>
            <w:tcW w:w="3169" w:type="dxa"/>
            <w:shd w:val="clear" w:color="auto" w:fill="auto"/>
            <w:vAlign w:val="center"/>
          </w:tcPr>
          <w:p w:rsidR="009E3204" w:rsidRDefault="009E3204" w:rsidP="009E3204">
            <w:pPr>
              <w:rPr>
                <w:lang w:val="fr-FR" w:eastAsia="zh-CN"/>
              </w:rPr>
            </w:pPr>
            <w:r>
              <w:rPr>
                <w:lang w:val="fr-FR" w:eastAsia="zh-CN"/>
              </w:rPr>
              <w:t>P</w:t>
            </w:r>
            <w:r>
              <w:rPr>
                <w:rFonts w:hint="eastAsia"/>
                <w:lang w:val="fr-FR" w:eastAsia="zh-CN"/>
              </w:rPr>
              <w:t xml:space="preserve">rint </w:t>
            </w:r>
            <w:r>
              <w:rPr>
                <w:lang w:val="fr-FR" w:eastAsia="zh-CN"/>
              </w:rPr>
              <w:t xml:space="preserve"> ‘</w:t>
            </w:r>
            <w:r w:rsidRPr="005E5933">
              <w:rPr>
                <w:lang w:val="fr-FR" w:eastAsia="zh-CN"/>
              </w:rPr>
              <w:t>1 second elapsed</w:t>
            </w:r>
            <w:r>
              <w:rPr>
                <w:lang w:val="fr-FR" w:eastAsia="zh-CN"/>
              </w:rPr>
              <w:t>’</w:t>
            </w:r>
            <w:r>
              <w:rPr>
                <w:rFonts w:hint="eastAsia"/>
                <w:lang w:val="fr-FR" w:eastAsia="zh-CN"/>
              </w:rPr>
              <w:t xml:space="preserve"> about 1 second</w:t>
            </w:r>
            <w:r>
              <w:rPr>
                <w:lang w:val="fr-FR" w:eastAsia="zh-CN"/>
              </w:rPr>
              <w:t> </w:t>
            </w:r>
            <w:r>
              <w:rPr>
                <w:rFonts w:hint="eastAsia"/>
                <w:lang w:val="fr-FR" w:eastAsia="zh-CN"/>
              </w:rPr>
              <w:t>;</w:t>
            </w:r>
          </w:p>
          <w:p w:rsidR="00E0258A" w:rsidRPr="00E654F4" w:rsidRDefault="009E3204" w:rsidP="009E3204">
            <w:pPr>
              <w:rPr>
                <w:lang w:val="fr-FR"/>
              </w:rPr>
            </w:pPr>
            <w:r>
              <w:rPr>
                <w:lang w:val="fr-FR" w:eastAsia="zh-CN"/>
              </w:rPr>
              <w:t>Y</w:t>
            </w:r>
            <w:r>
              <w:rPr>
                <w:rFonts w:hint="eastAsia"/>
                <w:lang w:val="fr-FR" w:eastAsia="zh-CN"/>
              </w:rPr>
              <w:t xml:space="preserve">ou can view waveform using </w:t>
            </w:r>
            <w:r w:rsidRPr="00825293">
              <w:rPr>
                <w:lang w:val="fr-FR" w:eastAsia="zh-CN"/>
              </w:rPr>
              <w:t>oscilloscope</w:t>
            </w:r>
            <w:r>
              <w:rPr>
                <w:lang w:val="fr-FR" w:eastAsia="zh-CN"/>
              </w:rPr>
              <w:t> </w:t>
            </w:r>
            <w:r>
              <w:rPr>
                <w:rFonts w:hint="eastAsia"/>
                <w:lang w:val="fr-FR" w:eastAsia="zh-CN"/>
              </w:rPr>
              <w:t xml:space="preserve">; period should be </w:t>
            </w:r>
            <w:r>
              <w:rPr>
                <w:lang w:val="fr-FR" w:eastAsia="zh-CN"/>
              </w:rPr>
              <w:t xml:space="preserve"> 1</w:t>
            </w:r>
            <w:r>
              <w:rPr>
                <w:rFonts w:hint="eastAsia"/>
                <w:lang w:val="fr-FR" w:eastAsia="zh-CN"/>
              </w:rPr>
              <w:t>6</w:t>
            </w:r>
            <w:r>
              <w:rPr>
                <w:lang w:val="fr-FR" w:eastAsia="zh-CN"/>
              </w:rPr>
              <w:t xml:space="preserve"> ms</w:t>
            </w:r>
          </w:p>
        </w:tc>
      </w:tr>
      <w:tr w:rsidR="00E0258A" w:rsidTr="00172657">
        <w:tc>
          <w:tcPr>
            <w:tcW w:w="675" w:type="dxa"/>
            <w:shd w:val="clear" w:color="auto" w:fill="auto"/>
            <w:vAlign w:val="center"/>
          </w:tcPr>
          <w:p w:rsidR="00E0258A" w:rsidRPr="00E654F4" w:rsidRDefault="00E0258A" w:rsidP="007C3829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7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E0258A" w:rsidRPr="00E654F4" w:rsidRDefault="00E0258A" w:rsidP="007C3829">
            <w:pPr>
              <w:rPr>
                <w:lang w:val="fr-FR"/>
              </w:rPr>
            </w:pPr>
            <w:r w:rsidRPr="00E654F4">
              <w:rPr>
                <w:rFonts w:hint="eastAsia"/>
                <w:lang w:val="fr-FR"/>
              </w:rPr>
              <w:t>1/</w:t>
            </w:r>
            <w:r>
              <w:rPr>
                <w:rFonts w:hint="eastAsia"/>
                <w:lang w:val="fr-FR" w:eastAsia="zh-CN"/>
              </w:rPr>
              <w:t>3</w:t>
            </w:r>
            <w:r w:rsidRPr="00E654F4">
              <w:rPr>
                <w:rFonts w:hint="eastAsia"/>
                <w:lang w:val="fr-FR"/>
              </w:rPr>
              <w:t>2 div</w:t>
            </w:r>
          </w:p>
          <w:p w:rsidR="00E0258A" w:rsidRPr="00E654F4" w:rsidRDefault="00E0258A" w:rsidP="00E0258A">
            <w:pPr>
              <w:rPr>
                <w:lang w:val="fr-FR"/>
              </w:rPr>
            </w:pPr>
            <w:r w:rsidRPr="00E654F4">
              <w:rPr>
                <w:rFonts w:hint="eastAsia"/>
                <w:lang w:val="fr-FR"/>
              </w:rPr>
              <w:t>input "timer_</w:t>
            </w:r>
            <w:r>
              <w:rPr>
                <w:rFonts w:hint="eastAsia"/>
                <w:lang w:val="fr-FR" w:eastAsia="zh-CN"/>
              </w:rPr>
              <w:t>div</w:t>
            </w:r>
            <w:r w:rsidRPr="00E654F4">
              <w:rPr>
                <w:rFonts w:hint="eastAsia"/>
                <w:lang w:val="fr-FR"/>
              </w:rPr>
              <w:t xml:space="preserve"> 1 </w:t>
            </w:r>
            <w:r>
              <w:rPr>
                <w:rFonts w:hint="eastAsia"/>
                <w:lang w:val="fr-FR" w:eastAsia="zh-CN"/>
              </w:rPr>
              <w:t>5</w:t>
            </w:r>
            <w:r w:rsidRPr="00E654F4">
              <w:rPr>
                <w:rFonts w:hint="eastAsia"/>
                <w:lang w:val="fr-FR"/>
              </w:rPr>
              <w:t>"</w:t>
            </w:r>
          </w:p>
        </w:tc>
        <w:tc>
          <w:tcPr>
            <w:tcW w:w="3169" w:type="dxa"/>
            <w:shd w:val="clear" w:color="auto" w:fill="auto"/>
            <w:vAlign w:val="center"/>
          </w:tcPr>
          <w:p w:rsidR="009E3204" w:rsidRDefault="009E3204" w:rsidP="009E3204">
            <w:pPr>
              <w:rPr>
                <w:lang w:val="fr-FR" w:eastAsia="zh-CN"/>
              </w:rPr>
            </w:pPr>
            <w:r>
              <w:rPr>
                <w:lang w:val="fr-FR" w:eastAsia="zh-CN"/>
              </w:rPr>
              <w:t>P</w:t>
            </w:r>
            <w:r>
              <w:rPr>
                <w:rFonts w:hint="eastAsia"/>
                <w:lang w:val="fr-FR" w:eastAsia="zh-CN"/>
              </w:rPr>
              <w:t xml:space="preserve">rint </w:t>
            </w:r>
            <w:r>
              <w:rPr>
                <w:lang w:val="fr-FR" w:eastAsia="zh-CN"/>
              </w:rPr>
              <w:t xml:space="preserve"> ‘</w:t>
            </w:r>
            <w:r w:rsidRPr="005E5933">
              <w:rPr>
                <w:lang w:val="fr-FR" w:eastAsia="zh-CN"/>
              </w:rPr>
              <w:t>1 second elapsed</w:t>
            </w:r>
            <w:r>
              <w:rPr>
                <w:lang w:val="fr-FR" w:eastAsia="zh-CN"/>
              </w:rPr>
              <w:t>’</w:t>
            </w:r>
            <w:r>
              <w:rPr>
                <w:rFonts w:hint="eastAsia"/>
                <w:lang w:val="fr-FR" w:eastAsia="zh-CN"/>
              </w:rPr>
              <w:t xml:space="preserve"> about 1 second</w:t>
            </w:r>
            <w:r>
              <w:rPr>
                <w:lang w:val="fr-FR" w:eastAsia="zh-CN"/>
              </w:rPr>
              <w:t> </w:t>
            </w:r>
            <w:r>
              <w:rPr>
                <w:rFonts w:hint="eastAsia"/>
                <w:lang w:val="fr-FR" w:eastAsia="zh-CN"/>
              </w:rPr>
              <w:t>;</w:t>
            </w:r>
          </w:p>
          <w:p w:rsidR="00E0258A" w:rsidRPr="00E654F4" w:rsidRDefault="009E3204" w:rsidP="009E3204">
            <w:pPr>
              <w:rPr>
                <w:lang w:val="fr-FR"/>
              </w:rPr>
            </w:pPr>
            <w:r>
              <w:rPr>
                <w:lang w:val="fr-FR" w:eastAsia="zh-CN"/>
              </w:rPr>
              <w:t>Y</w:t>
            </w:r>
            <w:r>
              <w:rPr>
                <w:rFonts w:hint="eastAsia"/>
                <w:lang w:val="fr-FR" w:eastAsia="zh-CN"/>
              </w:rPr>
              <w:t xml:space="preserve">ou can view waveform using </w:t>
            </w:r>
            <w:r w:rsidRPr="00825293">
              <w:rPr>
                <w:lang w:val="fr-FR" w:eastAsia="zh-CN"/>
              </w:rPr>
              <w:t>oscilloscope</w:t>
            </w:r>
            <w:r>
              <w:rPr>
                <w:lang w:val="fr-FR" w:eastAsia="zh-CN"/>
              </w:rPr>
              <w:t> </w:t>
            </w:r>
            <w:r>
              <w:rPr>
                <w:rFonts w:hint="eastAsia"/>
                <w:lang w:val="fr-FR" w:eastAsia="zh-CN"/>
              </w:rPr>
              <w:t xml:space="preserve">; period should be </w:t>
            </w:r>
            <w:r>
              <w:rPr>
                <w:lang w:val="fr-FR" w:eastAsia="zh-CN"/>
              </w:rPr>
              <w:t xml:space="preserve"> </w:t>
            </w:r>
            <w:r>
              <w:rPr>
                <w:rFonts w:hint="eastAsia"/>
                <w:lang w:val="fr-FR" w:eastAsia="zh-CN"/>
              </w:rPr>
              <w:t>32</w:t>
            </w:r>
            <w:r>
              <w:rPr>
                <w:lang w:val="fr-FR" w:eastAsia="zh-CN"/>
              </w:rPr>
              <w:t xml:space="preserve"> ms</w:t>
            </w:r>
          </w:p>
        </w:tc>
      </w:tr>
      <w:tr w:rsidR="00E0258A" w:rsidTr="00172657">
        <w:tc>
          <w:tcPr>
            <w:tcW w:w="675" w:type="dxa"/>
            <w:shd w:val="clear" w:color="auto" w:fill="auto"/>
            <w:vAlign w:val="center"/>
          </w:tcPr>
          <w:p w:rsidR="00E0258A" w:rsidRPr="00E654F4" w:rsidRDefault="00E0258A" w:rsidP="007C3829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8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E0258A" w:rsidRPr="00E654F4" w:rsidRDefault="00E0258A" w:rsidP="007C3829">
            <w:pPr>
              <w:rPr>
                <w:lang w:val="fr-FR"/>
              </w:rPr>
            </w:pPr>
            <w:r w:rsidRPr="00E654F4">
              <w:rPr>
                <w:rFonts w:hint="eastAsia"/>
                <w:lang w:val="fr-FR"/>
              </w:rPr>
              <w:t>1/</w:t>
            </w:r>
            <w:r>
              <w:rPr>
                <w:rFonts w:hint="eastAsia"/>
                <w:lang w:val="fr-FR" w:eastAsia="zh-CN"/>
              </w:rPr>
              <w:t>64</w:t>
            </w:r>
            <w:r w:rsidRPr="00E654F4">
              <w:rPr>
                <w:rFonts w:hint="eastAsia"/>
                <w:lang w:val="fr-FR"/>
              </w:rPr>
              <w:t xml:space="preserve"> div</w:t>
            </w:r>
          </w:p>
          <w:p w:rsidR="00E0258A" w:rsidRPr="00E654F4" w:rsidRDefault="00E0258A" w:rsidP="00E0258A">
            <w:pPr>
              <w:rPr>
                <w:lang w:val="fr-FR"/>
              </w:rPr>
            </w:pPr>
            <w:r w:rsidRPr="00E654F4">
              <w:rPr>
                <w:rFonts w:hint="eastAsia"/>
                <w:lang w:val="fr-FR"/>
              </w:rPr>
              <w:t>input "timer_</w:t>
            </w:r>
            <w:r>
              <w:rPr>
                <w:rFonts w:hint="eastAsia"/>
                <w:lang w:val="fr-FR" w:eastAsia="zh-CN"/>
              </w:rPr>
              <w:t>div</w:t>
            </w:r>
            <w:r w:rsidRPr="00E654F4">
              <w:rPr>
                <w:rFonts w:hint="eastAsia"/>
                <w:lang w:val="fr-FR"/>
              </w:rPr>
              <w:t xml:space="preserve"> 1 </w:t>
            </w:r>
            <w:r>
              <w:rPr>
                <w:rFonts w:hint="eastAsia"/>
                <w:lang w:val="fr-FR" w:eastAsia="zh-CN"/>
              </w:rPr>
              <w:t>6</w:t>
            </w:r>
            <w:r w:rsidRPr="00E654F4">
              <w:rPr>
                <w:rFonts w:hint="eastAsia"/>
                <w:lang w:val="fr-FR"/>
              </w:rPr>
              <w:t>"</w:t>
            </w:r>
          </w:p>
        </w:tc>
        <w:tc>
          <w:tcPr>
            <w:tcW w:w="3169" w:type="dxa"/>
            <w:shd w:val="clear" w:color="auto" w:fill="auto"/>
            <w:vAlign w:val="center"/>
          </w:tcPr>
          <w:p w:rsidR="009E3204" w:rsidRDefault="009E3204" w:rsidP="009E3204">
            <w:pPr>
              <w:rPr>
                <w:lang w:val="fr-FR" w:eastAsia="zh-CN"/>
              </w:rPr>
            </w:pPr>
            <w:r>
              <w:rPr>
                <w:lang w:val="fr-FR" w:eastAsia="zh-CN"/>
              </w:rPr>
              <w:t>P</w:t>
            </w:r>
            <w:r>
              <w:rPr>
                <w:rFonts w:hint="eastAsia"/>
                <w:lang w:val="fr-FR" w:eastAsia="zh-CN"/>
              </w:rPr>
              <w:t xml:space="preserve">rint </w:t>
            </w:r>
            <w:r>
              <w:rPr>
                <w:lang w:val="fr-FR" w:eastAsia="zh-CN"/>
              </w:rPr>
              <w:t xml:space="preserve"> ‘</w:t>
            </w:r>
            <w:r w:rsidRPr="005E5933">
              <w:rPr>
                <w:lang w:val="fr-FR" w:eastAsia="zh-CN"/>
              </w:rPr>
              <w:t>1 second elapsed</w:t>
            </w:r>
            <w:r>
              <w:rPr>
                <w:lang w:val="fr-FR" w:eastAsia="zh-CN"/>
              </w:rPr>
              <w:t>’</w:t>
            </w:r>
            <w:r>
              <w:rPr>
                <w:rFonts w:hint="eastAsia"/>
                <w:lang w:val="fr-FR" w:eastAsia="zh-CN"/>
              </w:rPr>
              <w:t xml:space="preserve"> about 1 second</w:t>
            </w:r>
            <w:r>
              <w:rPr>
                <w:lang w:val="fr-FR" w:eastAsia="zh-CN"/>
              </w:rPr>
              <w:t> </w:t>
            </w:r>
            <w:r>
              <w:rPr>
                <w:rFonts w:hint="eastAsia"/>
                <w:lang w:val="fr-FR" w:eastAsia="zh-CN"/>
              </w:rPr>
              <w:t>;</w:t>
            </w:r>
          </w:p>
          <w:p w:rsidR="00E0258A" w:rsidRPr="00E654F4" w:rsidRDefault="009E3204" w:rsidP="009E3204">
            <w:pPr>
              <w:rPr>
                <w:lang w:val="fr-FR"/>
              </w:rPr>
            </w:pPr>
            <w:r>
              <w:rPr>
                <w:lang w:val="fr-FR" w:eastAsia="zh-CN"/>
              </w:rPr>
              <w:t>Y</w:t>
            </w:r>
            <w:r>
              <w:rPr>
                <w:rFonts w:hint="eastAsia"/>
                <w:lang w:val="fr-FR" w:eastAsia="zh-CN"/>
              </w:rPr>
              <w:t xml:space="preserve">ou can view waveform using </w:t>
            </w:r>
            <w:r w:rsidRPr="00825293">
              <w:rPr>
                <w:lang w:val="fr-FR" w:eastAsia="zh-CN"/>
              </w:rPr>
              <w:t>oscilloscope</w:t>
            </w:r>
            <w:r>
              <w:rPr>
                <w:lang w:val="fr-FR" w:eastAsia="zh-CN"/>
              </w:rPr>
              <w:t> </w:t>
            </w:r>
            <w:r>
              <w:rPr>
                <w:rFonts w:hint="eastAsia"/>
                <w:lang w:val="fr-FR" w:eastAsia="zh-CN"/>
              </w:rPr>
              <w:t xml:space="preserve">; period should be </w:t>
            </w:r>
            <w:r>
              <w:rPr>
                <w:lang w:val="fr-FR" w:eastAsia="zh-CN"/>
              </w:rPr>
              <w:t xml:space="preserve"> </w:t>
            </w:r>
            <w:r>
              <w:rPr>
                <w:rFonts w:hint="eastAsia"/>
                <w:lang w:val="fr-FR" w:eastAsia="zh-CN"/>
              </w:rPr>
              <w:t>64</w:t>
            </w:r>
            <w:r>
              <w:rPr>
                <w:lang w:val="fr-FR" w:eastAsia="zh-CN"/>
              </w:rPr>
              <w:t xml:space="preserve"> ms</w:t>
            </w:r>
          </w:p>
        </w:tc>
      </w:tr>
      <w:tr w:rsidR="00E0258A" w:rsidTr="00172657">
        <w:tc>
          <w:tcPr>
            <w:tcW w:w="675" w:type="dxa"/>
            <w:shd w:val="clear" w:color="auto" w:fill="auto"/>
            <w:vAlign w:val="center"/>
          </w:tcPr>
          <w:p w:rsidR="00E0258A" w:rsidRPr="00E654F4" w:rsidRDefault="00E0258A" w:rsidP="007C3829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9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E0258A" w:rsidRPr="00E654F4" w:rsidRDefault="00E0258A" w:rsidP="007C3829">
            <w:pPr>
              <w:rPr>
                <w:lang w:val="fr-FR"/>
              </w:rPr>
            </w:pPr>
            <w:r w:rsidRPr="00E654F4">
              <w:rPr>
                <w:rFonts w:hint="eastAsia"/>
                <w:lang w:val="fr-FR"/>
              </w:rPr>
              <w:t>1/</w:t>
            </w:r>
            <w:r>
              <w:rPr>
                <w:rFonts w:hint="eastAsia"/>
                <w:lang w:val="fr-FR" w:eastAsia="zh-CN"/>
              </w:rPr>
              <w:t>128</w:t>
            </w:r>
            <w:r w:rsidRPr="00E654F4">
              <w:rPr>
                <w:rFonts w:hint="eastAsia"/>
                <w:lang w:val="fr-FR"/>
              </w:rPr>
              <w:t xml:space="preserve"> div</w:t>
            </w:r>
          </w:p>
          <w:p w:rsidR="00E0258A" w:rsidRPr="00E654F4" w:rsidRDefault="00E0258A" w:rsidP="00E0258A">
            <w:pPr>
              <w:rPr>
                <w:lang w:val="fr-FR"/>
              </w:rPr>
            </w:pPr>
            <w:r w:rsidRPr="00E654F4">
              <w:rPr>
                <w:rFonts w:hint="eastAsia"/>
                <w:lang w:val="fr-FR"/>
              </w:rPr>
              <w:t>input "timer_</w:t>
            </w:r>
            <w:r>
              <w:rPr>
                <w:rFonts w:hint="eastAsia"/>
                <w:lang w:val="fr-FR" w:eastAsia="zh-CN"/>
              </w:rPr>
              <w:t>div</w:t>
            </w:r>
            <w:r w:rsidRPr="00E654F4">
              <w:rPr>
                <w:rFonts w:hint="eastAsia"/>
                <w:lang w:val="fr-FR"/>
              </w:rPr>
              <w:t xml:space="preserve"> 1 </w:t>
            </w:r>
            <w:r>
              <w:rPr>
                <w:rFonts w:hint="eastAsia"/>
                <w:lang w:val="fr-FR" w:eastAsia="zh-CN"/>
              </w:rPr>
              <w:t>7</w:t>
            </w:r>
            <w:r w:rsidRPr="00E654F4">
              <w:rPr>
                <w:rFonts w:hint="eastAsia"/>
                <w:lang w:val="fr-FR"/>
              </w:rPr>
              <w:t>"</w:t>
            </w:r>
          </w:p>
        </w:tc>
        <w:tc>
          <w:tcPr>
            <w:tcW w:w="3169" w:type="dxa"/>
            <w:shd w:val="clear" w:color="auto" w:fill="auto"/>
            <w:vAlign w:val="center"/>
          </w:tcPr>
          <w:p w:rsidR="009E3204" w:rsidRDefault="009E3204" w:rsidP="009E3204">
            <w:pPr>
              <w:rPr>
                <w:lang w:val="fr-FR" w:eastAsia="zh-CN"/>
              </w:rPr>
            </w:pPr>
            <w:r>
              <w:rPr>
                <w:lang w:val="fr-FR" w:eastAsia="zh-CN"/>
              </w:rPr>
              <w:t>P</w:t>
            </w:r>
            <w:r>
              <w:rPr>
                <w:rFonts w:hint="eastAsia"/>
                <w:lang w:val="fr-FR" w:eastAsia="zh-CN"/>
              </w:rPr>
              <w:t xml:space="preserve">rint </w:t>
            </w:r>
            <w:r>
              <w:rPr>
                <w:lang w:val="fr-FR" w:eastAsia="zh-CN"/>
              </w:rPr>
              <w:t xml:space="preserve"> ‘</w:t>
            </w:r>
            <w:r w:rsidRPr="005E5933">
              <w:rPr>
                <w:lang w:val="fr-FR" w:eastAsia="zh-CN"/>
              </w:rPr>
              <w:t>1 second elapsed</w:t>
            </w:r>
            <w:r>
              <w:rPr>
                <w:lang w:val="fr-FR" w:eastAsia="zh-CN"/>
              </w:rPr>
              <w:t>’</w:t>
            </w:r>
            <w:r>
              <w:rPr>
                <w:rFonts w:hint="eastAsia"/>
                <w:lang w:val="fr-FR" w:eastAsia="zh-CN"/>
              </w:rPr>
              <w:t xml:space="preserve"> about 1 second</w:t>
            </w:r>
            <w:r>
              <w:rPr>
                <w:lang w:val="fr-FR" w:eastAsia="zh-CN"/>
              </w:rPr>
              <w:t> </w:t>
            </w:r>
            <w:r>
              <w:rPr>
                <w:rFonts w:hint="eastAsia"/>
                <w:lang w:val="fr-FR" w:eastAsia="zh-CN"/>
              </w:rPr>
              <w:t>;</w:t>
            </w:r>
          </w:p>
          <w:p w:rsidR="00E0258A" w:rsidRPr="00E654F4" w:rsidRDefault="009E3204" w:rsidP="009E3204">
            <w:pPr>
              <w:rPr>
                <w:lang w:val="fr-FR"/>
              </w:rPr>
            </w:pPr>
            <w:r>
              <w:rPr>
                <w:lang w:val="fr-FR" w:eastAsia="zh-CN"/>
              </w:rPr>
              <w:t>Y</w:t>
            </w:r>
            <w:r>
              <w:rPr>
                <w:rFonts w:hint="eastAsia"/>
                <w:lang w:val="fr-FR" w:eastAsia="zh-CN"/>
              </w:rPr>
              <w:t xml:space="preserve">ou can view waveform using </w:t>
            </w:r>
            <w:r w:rsidRPr="00825293">
              <w:rPr>
                <w:lang w:val="fr-FR" w:eastAsia="zh-CN"/>
              </w:rPr>
              <w:t>oscilloscope</w:t>
            </w:r>
            <w:r>
              <w:rPr>
                <w:lang w:val="fr-FR" w:eastAsia="zh-CN"/>
              </w:rPr>
              <w:t> </w:t>
            </w:r>
            <w:r>
              <w:rPr>
                <w:rFonts w:hint="eastAsia"/>
                <w:lang w:val="fr-FR" w:eastAsia="zh-CN"/>
              </w:rPr>
              <w:t xml:space="preserve">; period should be </w:t>
            </w:r>
            <w:r>
              <w:rPr>
                <w:lang w:val="fr-FR" w:eastAsia="zh-CN"/>
              </w:rPr>
              <w:t xml:space="preserve"> </w:t>
            </w:r>
            <w:r>
              <w:rPr>
                <w:rFonts w:hint="eastAsia"/>
                <w:lang w:val="fr-FR" w:eastAsia="zh-CN"/>
              </w:rPr>
              <w:t>128</w:t>
            </w:r>
            <w:r>
              <w:rPr>
                <w:lang w:val="fr-FR" w:eastAsia="zh-CN"/>
              </w:rPr>
              <w:t xml:space="preserve"> ms</w:t>
            </w:r>
          </w:p>
        </w:tc>
      </w:tr>
      <w:tr w:rsidR="00E0258A" w:rsidTr="00172657">
        <w:tc>
          <w:tcPr>
            <w:tcW w:w="675" w:type="dxa"/>
            <w:shd w:val="clear" w:color="auto" w:fill="auto"/>
            <w:vAlign w:val="center"/>
          </w:tcPr>
          <w:p w:rsidR="00E0258A" w:rsidRPr="00E654F4" w:rsidRDefault="00E0258A" w:rsidP="007C3829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lastRenderedPageBreak/>
              <w:t>10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E0258A" w:rsidRPr="00E654F4" w:rsidRDefault="00E0258A" w:rsidP="007C3829">
            <w:pPr>
              <w:rPr>
                <w:lang w:val="fr-FR"/>
              </w:rPr>
            </w:pPr>
            <w:r w:rsidRPr="00E654F4">
              <w:rPr>
                <w:rFonts w:hint="eastAsia"/>
                <w:lang w:val="fr-FR"/>
              </w:rPr>
              <w:t>1/</w:t>
            </w:r>
            <w:r>
              <w:rPr>
                <w:rFonts w:hint="eastAsia"/>
                <w:lang w:val="fr-FR" w:eastAsia="zh-CN"/>
              </w:rPr>
              <w:t>256</w:t>
            </w:r>
            <w:r w:rsidRPr="00E654F4">
              <w:rPr>
                <w:rFonts w:hint="eastAsia"/>
                <w:lang w:val="fr-FR"/>
              </w:rPr>
              <w:t xml:space="preserve"> div</w:t>
            </w:r>
          </w:p>
          <w:p w:rsidR="00E0258A" w:rsidRPr="00E654F4" w:rsidRDefault="00E0258A" w:rsidP="00E0258A">
            <w:pPr>
              <w:rPr>
                <w:lang w:val="fr-FR"/>
              </w:rPr>
            </w:pPr>
            <w:r w:rsidRPr="00E654F4">
              <w:rPr>
                <w:rFonts w:hint="eastAsia"/>
                <w:lang w:val="fr-FR"/>
              </w:rPr>
              <w:t>input "timer_</w:t>
            </w:r>
            <w:r>
              <w:rPr>
                <w:rFonts w:hint="eastAsia"/>
                <w:lang w:val="fr-FR" w:eastAsia="zh-CN"/>
              </w:rPr>
              <w:t>div</w:t>
            </w:r>
            <w:r w:rsidRPr="00E654F4">
              <w:rPr>
                <w:rFonts w:hint="eastAsia"/>
                <w:lang w:val="fr-FR"/>
              </w:rPr>
              <w:t xml:space="preserve"> 1 </w:t>
            </w:r>
            <w:r>
              <w:rPr>
                <w:rFonts w:hint="eastAsia"/>
                <w:lang w:val="fr-FR" w:eastAsia="zh-CN"/>
              </w:rPr>
              <w:t>8</w:t>
            </w:r>
            <w:r w:rsidRPr="00E654F4">
              <w:rPr>
                <w:rFonts w:hint="eastAsia"/>
                <w:lang w:val="fr-FR"/>
              </w:rPr>
              <w:t>"</w:t>
            </w:r>
          </w:p>
        </w:tc>
        <w:tc>
          <w:tcPr>
            <w:tcW w:w="3169" w:type="dxa"/>
            <w:shd w:val="clear" w:color="auto" w:fill="auto"/>
            <w:vAlign w:val="center"/>
          </w:tcPr>
          <w:p w:rsidR="009E3204" w:rsidRDefault="009E3204" w:rsidP="009E3204">
            <w:pPr>
              <w:rPr>
                <w:lang w:val="fr-FR" w:eastAsia="zh-CN"/>
              </w:rPr>
            </w:pPr>
            <w:r>
              <w:rPr>
                <w:lang w:val="fr-FR" w:eastAsia="zh-CN"/>
              </w:rPr>
              <w:t>P</w:t>
            </w:r>
            <w:r>
              <w:rPr>
                <w:rFonts w:hint="eastAsia"/>
                <w:lang w:val="fr-FR" w:eastAsia="zh-CN"/>
              </w:rPr>
              <w:t xml:space="preserve">rint </w:t>
            </w:r>
            <w:r>
              <w:rPr>
                <w:lang w:val="fr-FR" w:eastAsia="zh-CN"/>
              </w:rPr>
              <w:t xml:space="preserve"> ‘</w:t>
            </w:r>
            <w:r w:rsidRPr="005E5933">
              <w:rPr>
                <w:lang w:val="fr-FR" w:eastAsia="zh-CN"/>
              </w:rPr>
              <w:t>1 second elapsed</w:t>
            </w:r>
            <w:r>
              <w:rPr>
                <w:lang w:val="fr-FR" w:eastAsia="zh-CN"/>
              </w:rPr>
              <w:t>’</w:t>
            </w:r>
            <w:r>
              <w:rPr>
                <w:rFonts w:hint="eastAsia"/>
                <w:lang w:val="fr-FR" w:eastAsia="zh-CN"/>
              </w:rPr>
              <w:t xml:space="preserve"> about 1 second</w:t>
            </w:r>
            <w:r>
              <w:rPr>
                <w:lang w:val="fr-FR" w:eastAsia="zh-CN"/>
              </w:rPr>
              <w:t> </w:t>
            </w:r>
            <w:r>
              <w:rPr>
                <w:rFonts w:hint="eastAsia"/>
                <w:lang w:val="fr-FR" w:eastAsia="zh-CN"/>
              </w:rPr>
              <w:t>;</w:t>
            </w:r>
          </w:p>
          <w:p w:rsidR="00E0258A" w:rsidRPr="00E654F4" w:rsidRDefault="009E3204" w:rsidP="009E3204">
            <w:pPr>
              <w:rPr>
                <w:lang w:val="fr-FR"/>
              </w:rPr>
            </w:pPr>
            <w:r>
              <w:rPr>
                <w:lang w:val="fr-FR" w:eastAsia="zh-CN"/>
              </w:rPr>
              <w:t>Y</w:t>
            </w:r>
            <w:r>
              <w:rPr>
                <w:rFonts w:hint="eastAsia"/>
                <w:lang w:val="fr-FR" w:eastAsia="zh-CN"/>
              </w:rPr>
              <w:t xml:space="preserve">ou can view waveform using </w:t>
            </w:r>
            <w:r w:rsidRPr="00825293">
              <w:rPr>
                <w:lang w:val="fr-FR" w:eastAsia="zh-CN"/>
              </w:rPr>
              <w:t>oscilloscope</w:t>
            </w:r>
            <w:r>
              <w:rPr>
                <w:lang w:val="fr-FR" w:eastAsia="zh-CN"/>
              </w:rPr>
              <w:t> </w:t>
            </w:r>
            <w:r>
              <w:rPr>
                <w:rFonts w:hint="eastAsia"/>
                <w:lang w:val="fr-FR" w:eastAsia="zh-CN"/>
              </w:rPr>
              <w:t xml:space="preserve">; period should be </w:t>
            </w:r>
            <w:r>
              <w:rPr>
                <w:lang w:val="fr-FR" w:eastAsia="zh-CN"/>
              </w:rPr>
              <w:t xml:space="preserve"> </w:t>
            </w:r>
            <w:r>
              <w:rPr>
                <w:rFonts w:hint="eastAsia"/>
                <w:lang w:val="fr-FR" w:eastAsia="zh-CN"/>
              </w:rPr>
              <w:t>256</w:t>
            </w:r>
            <w:r>
              <w:rPr>
                <w:lang w:val="fr-FR" w:eastAsia="zh-CN"/>
              </w:rPr>
              <w:t xml:space="preserve"> ms</w:t>
            </w:r>
          </w:p>
        </w:tc>
      </w:tr>
      <w:tr w:rsidR="00E0258A" w:rsidTr="00172657">
        <w:tc>
          <w:tcPr>
            <w:tcW w:w="675" w:type="dxa"/>
            <w:shd w:val="clear" w:color="auto" w:fill="auto"/>
            <w:vAlign w:val="center"/>
          </w:tcPr>
          <w:p w:rsidR="00E0258A" w:rsidRPr="00E654F4" w:rsidRDefault="00E0258A" w:rsidP="007C3829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11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E0258A" w:rsidRPr="00E654F4" w:rsidRDefault="00E0258A" w:rsidP="007C3829">
            <w:pPr>
              <w:rPr>
                <w:lang w:val="fr-FR"/>
              </w:rPr>
            </w:pPr>
            <w:r w:rsidRPr="00E654F4">
              <w:rPr>
                <w:rFonts w:hint="eastAsia"/>
                <w:lang w:val="fr-FR"/>
              </w:rPr>
              <w:t>[repeat]</w:t>
            </w:r>
          </w:p>
          <w:p w:rsidR="00E0258A" w:rsidRPr="00E654F4" w:rsidRDefault="00E0258A" w:rsidP="007C3829">
            <w:pPr>
              <w:rPr>
                <w:lang w:val="fr-FR" w:eastAsia="zh-CN"/>
              </w:rPr>
            </w:pPr>
            <w:r w:rsidRPr="00E654F4">
              <w:rPr>
                <w:rFonts w:hint="eastAsia"/>
                <w:lang w:val="fr-FR"/>
              </w:rPr>
              <w:t>input "timer_</w:t>
            </w:r>
            <w:r>
              <w:rPr>
                <w:rFonts w:hint="eastAsia"/>
                <w:lang w:val="fr-FR" w:eastAsia="zh-CN"/>
              </w:rPr>
              <w:t>div id</w:t>
            </w:r>
            <w:r w:rsidRPr="00E654F4">
              <w:rPr>
                <w:rFonts w:hint="eastAsia"/>
                <w:lang w:val="fr-FR"/>
              </w:rPr>
              <w:t xml:space="preserve"> div"</w:t>
            </w:r>
            <w:r>
              <w:rPr>
                <w:rFonts w:hint="eastAsia"/>
                <w:lang w:val="fr-FR" w:eastAsia="zh-CN"/>
              </w:rPr>
              <w:t xml:space="preserve"> for other timers</w:t>
            </w:r>
          </w:p>
          <w:p w:rsidR="00E0258A" w:rsidRPr="00E654F4" w:rsidRDefault="00E0258A" w:rsidP="007C3829">
            <w:pPr>
              <w:rPr>
                <w:lang w:val="fr-FR"/>
              </w:rPr>
            </w:pPr>
            <w:r w:rsidRPr="00E654F4">
              <w:rPr>
                <w:rFonts w:hint="eastAsia"/>
                <w:lang w:val="fr-FR"/>
              </w:rPr>
              <w:t>div: 0-8</w:t>
            </w:r>
          </w:p>
        </w:tc>
        <w:tc>
          <w:tcPr>
            <w:tcW w:w="3169" w:type="dxa"/>
            <w:shd w:val="clear" w:color="auto" w:fill="auto"/>
            <w:vAlign w:val="center"/>
          </w:tcPr>
          <w:p w:rsidR="00E0258A" w:rsidRPr="00E654F4" w:rsidRDefault="00E0258A" w:rsidP="007C3829">
            <w:pPr>
              <w:rPr>
                <w:lang w:val="fr-FR"/>
              </w:rPr>
            </w:pPr>
          </w:p>
        </w:tc>
      </w:tr>
    </w:tbl>
    <w:p w:rsidR="007E4387" w:rsidRPr="00B54816" w:rsidRDefault="007E4387" w:rsidP="007E4387">
      <w:pPr>
        <w:pStyle w:val="4"/>
      </w:pPr>
      <w:bookmarkStart w:id="30" w:name="_Toc456256914"/>
      <w:r w:rsidRPr="00E654F4">
        <w:rPr>
          <w:rFonts w:hint="eastAsia"/>
        </w:rPr>
        <w:t>Test Case cb-</w:t>
      </w:r>
      <w:r w:rsidR="00F34B34" w:rsidRPr="00E654F4">
        <w:rPr>
          <w:rFonts w:hint="eastAsia"/>
        </w:rPr>
        <w:t>timer-7</w:t>
      </w:r>
      <w:r w:rsidRPr="00E654F4">
        <w:rPr>
          <w:rFonts w:hint="eastAsia"/>
        </w:rPr>
        <w:t>: timer interrupt test</w:t>
      </w:r>
      <w:bookmarkEnd w:id="30"/>
    </w:p>
    <w:tbl>
      <w:tblPr>
        <w:tblStyle w:val="a4"/>
        <w:tblW w:w="0" w:type="auto"/>
        <w:tblLook w:val="04A0"/>
      </w:tblPr>
      <w:tblGrid>
        <w:gridCol w:w="675"/>
        <w:gridCol w:w="5006"/>
        <w:gridCol w:w="2841"/>
      </w:tblGrid>
      <w:tr w:rsidR="007E4387" w:rsidTr="0057267E">
        <w:tc>
          <w:tcPr>
            <w:tcW w:w="8522" w:type="dxa"/>
            <w:gridSpan w:val="3"/>
            <w:shd w:val="pct20" w:color="auto" w:fill="auto"/>
          </w:tcPr>
          <w:p w:rsidR="007E4387" w:rsidRDefault="007E4387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7E4387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7E4387" w:rsidRDefault="00E7794D" w:rsidP="0057267E">
            <w:pPr>
              <w:rPr>
                <w:lang w:val="fr-FR"/>
              </w:rPr>
            </w:pPr>
            <w:r w:rsidRPr="00E654F4">
              <w:rPr>
                <w:lang w:val="fr-FR"/>
              </w:rPr>
              <w:t>confirm interrupt to gic can be handled correctly</w:t>
            </w:r>
          </w:p>
        </w:tc>
      </w:tr>
      <w:tr w:rsidR="00836F88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836F88" w:rsidRDefault="00836F88" w:rsidP="0057267E"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836F88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836F88" w:rsidRDefault="00836F88" w:rsidP="0057267E">
            <w:pPr>
              <w:pStyle w:val="afa"/>
            </w:pPr>
          </w:p>
        </w:tc>
      </w:tr>
      <w:tr w:rsidR="007E4387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7E4387" w:rsidRDefault="007E4387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7E4387" w:rsidTr="0057267E">
        <w:tc>
          <w:tcPr>
            <w:tcW w:w="675" w:type="dxa"/>
            <w:shd w:val="pct20" w:color="auto" w:fill="auto"/>
          </w:tcPr>
          <w:p w:rsidR="007E4387" w:rsidRDefault="007E4387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7E4387" w:rsidRDefault="007E4387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2841" w:type="dxa"/>
            <w:shd w:val="pct20" w:color="auto" w:fill="auto"/>
          </w:tcPr>
          <w:p w:rsidR="007E4387" w:rsidRDefault="007E4387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E7794D" w:rsidTr="0057267E">
        <w:tc>
          <w:tcPr>
            <w:tcW w:w="675" w:type="dxa"/>
            <w:shd w:val="clear" w:color="auto" w:fill="auto"/>
            <w:vAlign w:val="center"/>
          </w:tcPr>
          <w:p w:rsidR="00E7794D" w:rsidRPr="00E654F4" w:rsidRDefault="00E7794D" w:rsidP="0057267E">
            <w:pPr>
              <w:rPr>
                <w:lang w:val="fr-FR"/>
              </w:rPr>
            </w:pPr>
            <w:r w:rsidRPr="00E654F4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E7794D" w:rsidRPr="00E654F4" w:rsidRDefault="00E7794D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E654F4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"timer" from device list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E7794D" w:rsidRPr="00E654F4" w:rsidRDefault="00E7794D" w:rsidP="0057267E">
            <w:pPr>
              <w:rPr>
                <w:lang w:val="fr-FR"/>
              </w:rPr>
            </w:pPr>
          </w:p>
        </w:tc>
      </w:tr>
      <w:tr w:rsidR="00E7794D" w:rsidTr="0057267E">
        <w:tc>
          <w:tcPr>
            <w:tcW w:w="675" w:type="dxa"/>
            <w:shd w:val="clear" w:color="auto" w:fill="auto"/>
            <w:vAlign w:val="center"/>
          </w:tcPr>
          <w:p w:rsidR="00E7794D" w:rsidRPr="00E654F4" w:rsidRDefault="00E7794D" w:rsidP="0057267E">
            <w:pPr>
              <w:rPr>
                <w:lang w:val="fr-FR"/>
              </w:rPr>
            </w:pPr>
            <w:r w:rsidRPr="00E654F4">
              <w:rPr>
                <w:rFonts w:hint="eastAsia"/>
                <w:lang w:val="fr-FR"/>
              </w:rPr>
              <w:t>2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E7794D" w:rsidRPr="00E654F4" w:rsidRDefault="00E7794D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E654F4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"timer_int 1"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E7794D" w:rsidRPr="00E654F4" w:rsidRDefault="00E7794D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E654F4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timer_int: test pass</w:t>
            </w:r>
          </w:p>
        </w:tc>
      </w:tr>
      <w:tr w:rsidR="00E7794D" w:rsidTr="0057267E">
        <w:tc>
          <w:tcPr>
            <w:tcW w:w="675" w:type="dxa"/>
            <w:shd w:val="clear" w:color="auto" w:fill="auto"/>
            <w:vAlign w:val="center"/>
          </w:tcPr>
          <w:p w:rsidR="00E7794D" w:rsidRPr="00E654F4" w:rsidRDefault="00E7794D" w:rsidP="0057267E">
            <w:pPr>
              <w:rPr>
                <w:lang w:val="fr-FR"/>
              </w:rPr>
            </w:pPr>
            <w:r w:rsidRPr="00E654F4">
              <w:rPr>
                <w:rFonts w:hint="eastAsia"/>
                <w:lang w:val="fr-FR"/>
              </w:rPr>
              <w:t>3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E7794D" w:rsidRPr="00E654F4" w:rsidRDefault="00E7794D" w:rsidP="00172657">
            <w:pPr>
              <w:rPr>
                <w:lang w:val="fr-FR"/>
              </w:rPr>
            </w:pPr>
            <w:r w:rsidRPr="00E654F4">
              <w:rPr>
                <w:rFonts w:hint="eastAsia"/>
                <w:lang w:val="fr-FR"/>
              </w:rPr>
              <w:t>[repeat] other timer test</w:t>
            </w:r>
          </w:p>
          <w:p w:rsidR="00E7794D" w:rsidRPr="00E654F4" w:rsidRDefault="00E7794D" w:rsidP="00172657">
            <w:pPr>
              <w:rPr>
                <w:lang w:val="fr-FR"/>
              </w:rPr>
            </w:pPr>
            <w:r w:rsidRPr="00E654F4">
              <w:rPr>
                <w:rFonts w:hint="eastAsia"/>
                <w:lang w:val="fr-FR"/>
              </w:rPr>
              <w:t>input "timer_int id"</w:t>
            </w:r>
          </w:p>
          <w:p w:rsidR="00E7794D" w:rsidRPr="00E654F4" w:rsidRDefault="00E7794D" w:rsidP="00172657">
            <w:pPr>
              <w:rPr>
                <w:lang w:val="fr-FR"/>
              </w:rPr>
            </w:pPr>
            <w:r w:rsidRPr="00E654F4">
              <w:rPr>
                <w:rFonts w:hint="eastAsia"/>
                <w:lang w:val="fr-FR"/>
              </w:rPr>
              <w:t>id: 1-8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E7794D" w:rsidRPr="00E654F4" w:rsidRDefault="00E7794D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E654F4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timer_int: test pass</w:t>
            </w:r>
          </w:p>
        </w:tc>
      </w:tr>
    </w:tbl>
    <w:p w:rsidR="007E4387" w:rsidRPr="00095A34" w:rsidRDefault="007E4387" w:rsidP="007E4387">
      <w:pPr>
        <w:rPr>
          <w:sz w:val="24"/>
          <w:szCs w:val="24"/>
          <w:lang w:eastAsia="zh-CN"/>
        </w:rPr>
      </w:pPr>
    </w:p>
    <w:p w:rsidR="00D22905" w:rsidRPr="00B54816" w:rsidRDefault="00D22905" w:rsidP="00732CB7">
      <w:pPr>
        <w:pStyle w:val="4"/>
      </w:pPr>
      <w:bookmarkStart w:id="31" w:name="_Toc456256915"/>
      <w:r w:rsidRPr="00E654F4">
        <w:rPr>
          <w:rFonts w:hint="eastAsia"/>
        </w:rPr>
        <w:t>Test Case cb-</w:t>
      </w:r>
      <w:r w:rsidR="00F34B34" w:rsidRPr="00E654F4">
        <w:rPr>
          <w:rFonts w:hint="eastAsia"/>
        </w:rPr>
        <w:t>timer-8</w:t>
      </w:r>
      <w:r w:rsidRPr="00E654F4">
        <w:rPr>
          <w:rFonts w:hint="eastAsia"/>
        </w:rPr>
        <w:t>: timer capture mode test</w:t>
      </w:r>
      <w:bookmarkEnd w:id="31"/>
    </w:p>
    <w:tbl>
      <w:tblPr>
        <w:tblStyle w:val="a4"/>
        <w:tblW w:w="0" w:type="auto"/>
        <w:tblLook w:val="04A0"/>
      </w:tblPr>
      <w:tblGrid>
        <w:gridCol w:w="675"/>
        <w:gridCol w:w="4536"/>
        <w:gridCol w:w="3311"/>
      </w:tblGrid>
      <w:tr w:rsidR="00D22905" w:rsidTr="0057267E">
        <w:tc>
          <w:tcPr>
            <w:tcW w:w="8522" w:type="dxa"/>
            <w:gridSpan w:val="3"/>
            <w:shd w:val="pct20" w:color="auto" w:fill="auto"/>
          </w:tcPr>
          <w:p w:rsidR="00D22905" w:rsidRDefault="00D22905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D22905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D22905" w:rsidRDefault="00D22905" w:rsidP="0057267E">
            <w:pPr>
              <w:rPr>
                <w:lang w:val="fr-FR" w:eastAsia="zh-CN"/>
              </w:rPr>
            </w:pPr>
            <w:r w:rsidRPr="00E654F4">
              <w:rPr>
                <w:rFonts w:hint="eastAsia"/>
                <w:lang w:val="fr-FR"/>
              </w:rPr>
              <w:t>test capture mode</w:t>
            </w:r>
            <w:r w:rsidR="005448A6">
              <w:rPr>
                <w:lang w:val="fr-FR"/>
              </w:rPr>
              <w:t> </w:t>
            </w:r>
            <w:r w:rsidR="005448A6">
              <w:rPr>
                <w:rFonts w:hint="eastAsia"/>
                <w:lang w:val="fr-FR" w:eastAsia="zh-CN"/>
              </w:rPr>
              <w:t>: set diffrent capture mode(first/second event) and capture event</w:t>
            </w:r>
            <w:r w:rsidR="005448A6">
              <w:rPr>
                <w:lang w:val="fr-FR" w:eastAsia="zh-CN"/>
              </w:rPr>
              <w:t> </w:t>
            </w:r>
            <w:r w:rsidR="005448A6">
              <w:rPr>
                <w:rFonts w:hint="eastAsia"/>
                <w:lang w:val="fr-FR" w:eastAsia="zh-CN"/>
              </w:rPr>
              <w:t>;</w:t>
            </w:r>
          </w:p>
          <w:p w:rsidR="005448A6" w:rsidRDefault="005448A6" w:rsidP="0057267E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then trigger the event</w:t>
            </w:r>
          </w:p>
        </w:tc>
      </w:tr>
      <w:tr w:rsidR="00836F88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836F88" w:rsidRDefault="00836F88" w:rsidP="0057267E"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836F88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836F88" w:rsidRDefault="00836F88" w:rsidP="0057267E">
            <w:pPr>
              <w:pStyle w:val="afa"/>
            </w:pPr>
          </w:p>
        </w:tc>
      </w:tr>
      <w:tr w:rsidR="00D22905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D22905" w:rsidRDefault="00D22905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D22905" w:rsidTr="002B0A8E">
        <w:tc>
          <w:tcPr>
            <w:tcW w:w="675" w:type="dxa"/>
            <w:shd w:val="pct20" w:color="auto" w:fill="auto"/>
          </w:tcPr>
          <w:p w:rsidR="00D22905" w:rsidRDefault="00D22905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lastRenderedPageBreak/>
              <w:t>#</w:t>
            </w:r>
          </w:p>
        </w:tc>
        <w:tc>
          <w:tcPr>
            <w:tcW w:w="4536" w:type="dxa"/>
            <w:shd w:val="pct20" w:color="auto" w:fill="auto"/>
          </w:tcPr>
          <w:p w:rsidR="00D22905" w:rsidRDefault="00D22905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3311" w:type="dxa"/>
            <w:shd w:val="pct20" w:color="auto" w:fill="auto"/>
          </w:tcPr>
          <w:p w:rsidR="00D22905" w:rsidRDefault="00D22905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D22905" w:rsidTr="002B0A8E">
        <w:tc>
          <w:tcPr>
            <w:tcW w:w="675" w:type="dxa"/>
            <w:shd w:val="clear" w:color="auto" w:fill="auto"/>
            <w:vAlign w:val="center"/>
          </w:tcPr>
          <w:p w:rsidR="00D22905" w:rsidRPr="00E654F4" w:rsidRDefault="00D22905" w:rsidP="0057267E">
            <w:pPr>
              <w:rPr>
                <w:lang w:val="fr-FR"/>
              </w:rPr>
            </w:pPr>
            <w:r w:rsidRPr="00E654F4">
              <w:rPr>
                <w:rFonts w:hint="eastAsia"/>
                <w:lang w:val="fr-FR"/>
              </w:rPr>
              <w:t>1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D22905" w:rsidRPr="00E654F4" w:rsidRDefault="00D22905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E654F4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"timer" from device list</w:t>
            </w:r>
          </w:p>
        </w:tc>
        <w:tc>
          <w:tcPr>
            <w:tcW w:w="3311" w:type="dxa"/>
            <w:shd w:val="clear" w:color="auto" w:fill="auto"/>
            <w:vAlign w:val="center"/>
          </w:tcPr>
          <w:p w:rsidR="00D22905" w:rsidRPr="00E654F4" w:rsidRDefault="00D22905" w:rsidP="0057267E">
            <w:pPr>
              <w:rPr>
                <w:lang w:val="fr-FR"/>
              </w:rPr>
            </w:pPr>
          </w:p>
        </w:tc>
      </w:tr>
      <w:tr w:rsidR="00D22905" w:rsidTr="002B0A8E">
        <w:tc>
          <w:tcPr>
            <w:tcW w:w="675" w:type="dxa"/>
            <w:shd w:val="clear" w:color="auto" w:fill="auto"/>
            <w:vAlign w:val="center"/>
          </w:tcPr>
          <w:p w:rsidR="00D22905" w:rsidRPr="00E654F4" w:rsidRDefault="00D22905" w:rsidP="0057267E">
            <w:pPr>
              <w:rPr>
                <w:lang w:val="fr-FR"/>
              </w:rPr>
            </w:pPr>
            <w:r w:rsidRPr="00E654F4">
              <w:rPr>
                <w:rFonts w:hint="eastAsia"/>
                <w:lang w:val="fr-FR"/>
              </w:rPr>
              <w:t>2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D22905" w:rsidRPr="00E654F4" w:rsidRDefault="00D22905" w:rsidP="00172657">
            <w:pPr>
              <w:rPr>
                <w:lang w:val="fr-FR"/>
              </w:rPr>
            </w:pPr>
            <w:r w:rsidRPr="00E654F4">
              <w:rPr>
                <w:rFonts w:hint="eastAsia"/>
                <w:lang w:val="fr-FR"/>
              </w:rPr>
              <w:t>input "timer_capture id mode event"</w:t>
            </w:r>
          </w:p>
          <w:p w:rsidR="00D22905" w:rsidRPr="00E654F4" w:rsidRDefault="00D22905" w:rsidP="00172657">
            <w:pPr>
              <w:rPr>
                <w:lang w:val="fr-FR"/>
              </w:rPr>
            </w:pPr>
            <w:r w:rsidRPr="00E654F4">
              <w:rPr>
                <w:rFonts w:hint="eastAsia"/>
                <w:lang w:val="fr-FR"/>
              </w:rPr>
              <w:t>id: 1-8</w:t>
            </w:r>
          </w:p>
          <w:p w:rsidR="00D22905" w:rsidRPr="00E654F4" w:rsidRDefault="00D22905" w:rsidP="00172657">
            <w:pPr>
              <w:rPr>
                <w:lang w:val="fr-FR" w:eastAsia="zh-CN"/>
              </w:rPr>
            </w:pPr>
            <w:r w:rsidRPr="00E654F4">
              <w:rPr>
                <w:rFonts w:hint="eastAsia"/>
                <w:lang w:val="fr-FR"/>
              </w:rPr>
              <w:t>mode: 0,1</w:t>
            </w:r>
            <w:r w:rsidR="006C143B">
              <w:rPr>
                <w:rFonts w:hint="eastAsia"/>
                <w:lang w:val="fr-FR" w:eastAsia="zh-CN"/>
              </w:rPr>
              <w:t xml:space="preserve">  (first/second valid event)</w:t>
            </w:r>
          </w:p>
          <w:p w:rsidR="00D22905" w:rsidRPr="00E654F4" w:rsidRDefault="00D22905" w:rsidP="00172657">
            <w:pPr>
              <w:rPr>
                <w:lang w:val="fr-FR" w:eastAsia="zh-CN"/>
              </w:rPr>
            </w:pPr>
            <w:r w:rsidRPr="00E654F4">
              <w:rPr>
                <w:rFonts w:hint="eastAsia"/>
                <w:lang w:val="fr-FR"/>
              </w:rPr>
              <w:t>event: 1-3</w:t>
            </w:r>
            <w:r w:rsidR="006C143B">
              <w:rPr>
                <w:rFonts w:hint="eastAsia"/>
                <w:lang w:val="fr-FR" w:eastAsia="zh-CN"/>
              </w:rPr>
              <w:t xml:space="preserve"> (hight to low</w:t>
            </w:r>
            <w:r w:rsidR="006C143B">
              <w:rPr>
                <w:lang w:val="fr-FR" w:eastAsia="zh-CN"/>
              </w:rPr>
              <w:t> </w:t>
            </w:r>
            <w:r w:rsidR="006C143B">
              <w:rPr>
                <w:rFonts w:hint="eastAsia"/>
                <w:lang w:val="fr-FR" w:eastAsia="zh-CN"/>
              </w:rPr>
              <w:t>; low to high</w:t>
            </w:r>
            <w:r w:rsidR="006C143B">
              <w:rPr>
                <w:lang w:val="fr-FR" w:eastAsia="zh-CN"/>
              </w:rPr>
              <w:t> </w:t>
            </w:r>
            <w:r w:rsidR="006C143B">
              <w:rPr>
                <w:rFonts w:hint="eastAsia"/>
                <w:lang w:val="fr-FR" w:eastAsia="zh-CN"/>
              </w:rPr>
              <w:t>; both)</w:t>
            </w:r>
          </w:p>
        </w:tc>
        <w:tc>
          <w:tcPr>
            <w:tcW w:w="3311" w:type="dxa"/>
            <w:shd w:val="clear" w:color="auto" w:fill="auto"/>
            <w:vAlign w:val="center"/>
          </w:tcPr>
          <w:p w:rsidR="00D22905" w:rsidRPr="00E654F4" w:rsidRDefault="00D22905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</w:p>
        </w:tc>
      </w:tr>
      <w:tr w:rsidR="009045D5" w:rsidTr="002B0A8E">
        <w:tc>
          <w:tcPr>
            <w:tcW w:w="675" w:type="dxa"/>
            <w:shd w:val="clear" w:color="auto" w:fill="auto"/>
            <w:vAlign w:val="center"/>
          </w:tcPr>
          <w:p w:rsidR="009045D5" w:rsidRPr="00E654F4" w:rsidRDefault="009045D5" w:rsidP="0057267E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3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9045D5" w:rsidRPr="00E654F4" w:rsidRDefault="009045D5" w:rsidP="00172657">
            <w:pPr>
              <w:rPr>
                <w:lang w:val="fr-FR" w:eastAsia="zh-CN"/>
              </w:rPr>
            </w:pPr>
            <w:r>
              <w:rPr>
                <w:lang w:val="fr-FR" w:eastAsia="zh-CN"/>
              </w:rPr>
              <w:t>T</w:t>
            </w:r>
            <w:r>
              <w:rPr>
                <w:rFonts w:hint="eastAsia"/>
                <w:lang w:val="fr-FR" w:eastAsia="zh-CN"/>
              </w:rPr>
              <w:t>rigger diffrent event at  timer capture pin</w:t>
            </w:r>
          </w:p>
        </w:tc>
        <w:tc>
          <w:tcPr>
            <w:tcW w:w="3311" w:type="dxa"/>
            <w:shd w:val="clear" w:color="auto" w:fill="auto"/>
            <w:vAlign w:val="center"/>
          </w:tcPr>
          <w:p w:rsidR="009045D5" w:rsidRDefault="009045D5" w:rsidP="00BD503D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 w:rsidRPr="00E654F4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check the console output, compare with the capture trigger </w:t>
            </w:r>
            <w:r w:rsidR="00BD503D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action</w:t>
            </w:r>
            <w:r w:rsidRPr="00E654F4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to judge pass or fail</w:t>
            </w:r>
            <w:r w:rsidR="002B0A8E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. </w:t>
            </w:r>
            <w:r w:rsidR="002B0A8E"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C</w:t>
            </w:r>
            <w:r w:rsidR="002B0A8E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onsole output like this</w:t>
            </w:r>
            <w:r w:rsidR="002B0A8E"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 </w:t>
            </w:r>
            <w:r w:rsidR="002B0A8E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:</w:t>
            </w:r>
          </w:p>
          <w:p w:rsidR="002B0A8E" w:rsidRPr="002B0A8E" w:rsidRDefault="002B0A8E" w:rsidP="002B0A8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 w:rsidRPr="002B0A8E"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timer 1: capture second  for event high to low</w:t>
            </w:r>
          </w:p>
          <w:p w:rsidR="002B0A8E" w:rsidRPr="002B0A8E" w:rsidRDefault="002B0A8E" w:rsidP="002B0A8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 w:rsidRPr="002B0A8E"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timer 1 started</w:t>
            </w:r>
          </w:p>
          <w:p w:rsidR="002B0A8E" w:rsidRPr="002B0A8E" w:rsidRDefault="002B0A8E" w:rsidP="002B0A8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 w:rsidRPr="002B0A8E"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now trigger the event and check console output</w:t>
            </w:r>
          </w:p>
          <w:p w:rsidR="002B0A8E" w:rsidRPr="002B0A8E" w:rsidRDefault="002B0A8E" w:rsidP="002B0A8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 w:rsidRPr="002B0A8E"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capture: 1732fbb6 173a17fe</w:t>
            </w:r>
          </w:p>
          <w:p w:rsidR="002B0A8E" w:rsidRPr="00E654F4" w:rsidRDefault="002B0A8E" w:rsidP="002B0A8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 w:rsidRPr="002B0A8E"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current timer count: 173b14b0</w:t>
            </w:r>
          </w:p>
        </w:tc>
      </w:tr>
    </w:tbl>
    <w:p w:rsidR="00D22905" w:rsidRPr="00095A34" w:rsidRDefault="00D22905" w:rsidP="00D22905">
      <w:pPr>
        <w:rPr>
          <w:sz w:val="24"/>
          <w:szCs w:val="24"/>
          <w:lang w:eastAsia="zh-CN"/>
        </w:rPr>
      </w:pPr>
    </w:p>
    <w:p w:rsidR="00D22905" w:rsidRPr="00B54816" w:rsidRDefault="00D875FE" w:rsidP="00732CB7">
      <w:pPr>
        <w:pStyle w:val="4"/>
      </w:pPr>
      <w:bookmarkStart w:id="32" w:name="_Toc456256916"/>
      <w:r w:rsidRPr="00E654F4">
        <w:rPr>
          <w:rFonts w:hint="eastAsia"/>
        </w:rPr>
        <w:t>Test Case cb-</w:t>
      </w:r>
      <w:r w:rsidR="00F34B34" w:rsidRPr="00E654F4">
        <w:rPr>
          <w:rFonts w:hint="eastAsia"/>
        </w:rPr>
        <w:t>timer-9</w:t>
      </w:r>
      <w:r w:rsidRPr="00E654F4">
        <w:rPr>
          <w:rFonts w:hint="eastAsia"/>
        </w:rPr>
        <w:t>: timer compare mode test</w:t>
      </w:r>
      <w:bookmarkEnd w:id="32"/>
    </w:p>
    <w:tbl>
      <w:tblPr>
        <w:tblStyle w:val="a4"/>
        <w:tblW w:w="0" w:type="auto"/>
        <w:tblLook w:val="04A0"/>
      </w:tblPr>
      <w:tblGrid>
        <w:gridCol w:w="675"/>
        <w:gridCol w:w="5006"/>
        <w:gridCol w:w="2841"/>
      </w:tblGrid>
      <w:tr w:rsidR="00D22905" w:rsidTr="0057267E">
        <w:tc>
          <w:tcPr>
            <w:tcW w:w="8522" w:type="dxa"/>
            <w:gridSpan w:val="3"/>
            <w:shd w:val="pct20" w:color="auto" w:fill="auto"/>
          </w:tcPr>
          <w:p w:rsidR="00D22905" w:rsidRDefault="00D22905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D22905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D22905" w:rsidRDefault="00D875FE" w:rsidP="0057267E">
            <w:pPr>
              <w:rPr>
                <w:lang w:val="fr-FR"/>
              </w:rPr>
            </w:pPr>
            <w:r w:rsidRPr="00E654F4">
              <w:rPr>
                <w:rFonts w:hint="eastAsia"/>
                <w:lang w:val="fr-FR"/>
              </w:rPr>
              <w:t>test compare mode</w:t>
            </w:r>
          </w:p>
        </w:tc>
      </w:tr>
      <w:tr w:rsidR="00836F88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836F88" w:rsidRDefault="00836F88" w:rsidP="0057267E"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836F88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836F88" w:rsidRDefault="00836F88" w:rsidP="0057267E">
            <w:pPr>
              <w:pStyle w:val="afa"/>
            </w:pPr>
          </w:p>
        </w:tc>
      </w:tr>
      <w:tr w:rsidR="00D22905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D22905" w:rsidRDefault="00D22905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D22905" w:rsidTr="0057267E">
        <w:tc>
          <w:tcPr>
            <w:tcW w:w="675" w:type="dxa"/>
            <w:shd w:val="pct20" w:color="auto" w:fill="auto"/>
          </w:tcPr>
          <w:p w:rsidR="00D22905" w:rsidRDefault="00D22905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D22905" w:rsidRDefault="00D22905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2841" w:type="dxa"/>
            <w:shd w:val="pct20" w:color="auto" w:fill="auto"/>
          </w:tcPr>
          <w:p w:rsidR="00D22905" w:rsidRDefault="00D22905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D875FE" w:rsidTr="0057267E">
        <w:tc>
          <w:tcPr>
            <w:tcW w:w="675" w:type="dxa"/>
            <w:shd w:val="clear" w:color="auto" w:fill="auto"/>
            <w:vAlign w:val="center"/>
          </w:tcPr>
          <w:p w:rsidR="00D875FE" w:rsidRPr="00E654F4" w:rsidRDefault="00D875FE" w:rsidP="0057267E">
            <w:pPr>
              <w:rPr>
                <w:lang w:val="fr-FR"/>
              </w:rPr>
            </w:pPr>
            <w:r w:rsidRPr="00E654F4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D875FE" w:rsidRPr="00E654F4" w:rsidRDefault="00D875FE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E654F4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"timer" from device list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D875FE" w:rsidRPr="00E654F4" w:rsidRDefault="00D875FE" w:rsidP="0057267E">
            <w:pPr>
              <w:rPr>
                <w:lang w:val="fr-FR"/>
              </w:rPr>
            </w:pPr>
          </w:p>
        </w:tc>
      </w:tr>
      <w:tr w:rsidR="00D875FE" w:rsidTr="0057267E">
        <w:tc>
          <w:tcPr>
            <w:tcW w:w="675" w:type="dxa"/>
            <w:shd w:val="clear" w:color="auto" w:fill="auto"/>
            <w:vAlign w:val="center"/>
          </w:tcPr>
          <w:p w:rsidR="00D875FE" w:rsidRPr="00E654F4" w:rsidRDefault="00D875FE" w:rsidP="0057267E">
            <w:pPr>
              <w:rPr>
                <w:lang w:val="fr-FR"/>
              </w:rPr>
            </w:pPr>
            <w:r w:rsidRPr="00E654F4">
              <w:rPr>
                <w:rFonts w:hint="eastAsia"/>
                <w:lang w:val="fr-FR"/>
              </w:rPr>
              <w:t>2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E654F4" w:rsidRDefault="00D875FE" w:rsidP="00AA29A5">
            <w:pPr>
              <w:rPr>
                <w:lang w:val="fr-FR"/>
              </w:rPr>
            </w:pPr>
            <w:r w:rsidRPr="00E654F4">
              <w:rPr>
                <w:rFonts w:hint="eastAsia"/>
                <w:lang w:val="fr-FR"/>
              </w:rPr>
              <w:t>input "timer_compare id compare_</w:t>
            </w:r>
            <w:r w:rsidR="00E80EE1">
              <w:rPr>
                <w:rFonts w:hint="eastAsia"/>
                <w:lang w:val="fr-FR" w:eastAsia="zh-CN"/>
              </w:rPr>
              <w:t>second</w:t>
            </w:r>
            <w:r w:rsidRPr="00E654F4">
              <w:rPr>
                <w:rFonts w:hint="eastAsia"/>
                <w:lang w:val="fr-FR"/>
              </w:rPr>
              <w:t>"</w:t>
            </w:r>
          </w:p>
          <w:p w:rsidR="00D875FE" w:rsidRDefault="00D875FE" w:rsidP="00AA29A5">
            <w:pPr>
              <w:rPr>
                <w:lang w:val="fr-FR" w:eastAsia="zh-CN"/>
              </w:rPr>
            </w:pPr>
            <w:r w:rsidRPr="00E654F4">
              <w:rPr>
                <w:rFonts w:hint="eastAsia"/>
                <w:lang w:val="fr-FR"/>
              </w:rPr>
              <w:t>id: 1-8</w:t>
            </w:r>
          </w:p>
          <w:p w:rsidR="007F6C37" w:rsidRPr="00E654F4" w:rsidRDefault="007F6C37" w:rsidP="00E80EE1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compare_val</w:t>
            </w:r>
            <w:r>
              <w:rPr>
                <w:lang w:val="fr-FR" w:eastAsia="zh-CN"/>
              </w:rPr>
              <w:t> </w:t>
            </w:r>
            <w:r>
              <w:rPr>
                <w:rFonts w:hint="eastAsia"/>
                <w:lang w:val="fr-FR" w:eastAsia="zh-CN"/>
              </w:rPr>
              <w:t xml:space="preserve">:  </w:t>
            </w:r>
            <w:r w:rsidR="00E80EE1">
              <w:rPr>
                <w:rFonts w:hint="eastAsia"/>
                <w:lang w:val="fr-FR" w:eastAsia="zh-CN"/>
              </w:rPr>
              <w:t>1-85 second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D875FE" w:rsidRPr="00E654F4" w:rsidRDefault="00D875FE" w:rsidP="00AA29A5">
            <w:pPr>
              <w:rPr>
                <w:lang w:val="fr-FR"/>
              </w:rPr>
            </w:pPr>
            <w:r w:rsidRPr="00E654F4">
              <w:rPr>
                <w:rFonts w:hint="eastAsia"/>
                <w:lang w:val="fr-FR"/>
              </w:rPr>
              <w:t>check the console output and compare_val to judge test pass or fail</w:t>
            </w:r>
          </w:p>
        </w:tc>
      </w:tr>
    </w:tbl>
    <w:p w:rsidR="00CB5BDF" w:rsidRPr="00095A34" w:rsidRDefault="00CB5BDF" w:rsidP="00CB5BDF">
      <w:pPr>
        <w:rPr>
          <w:sz w:val="24"/>
          <w:szCs w:val="24"/>
          <w:lang w:eastAsia="zh-CN"/>
        </w:rPr>
      </w:pPr>
    </w:p>
    <w:p w:rsidR="00CA60A1" w:rsidRPr="00B54816" w:rsidRDefault="00CA60A1" w:rsidP="00732CB7">
      <w:pPr>
        <w:pStyle w:val="4"/>
      </w:pPr>
      <w:bookmarkStart w:id="33" w:name="_Toc456256917"/>
      <w:r w:rsidRPr="00E654F4">
        <w:rPr>
          <w:rFonts w:hint="eastAsia"/>
        </w:rPr>
        <w:lastRenderedPageBreak/>
        <w:t>Test Case cb-</w:t>
      </w:r>
      <w:r w:rsidR="00F34B34" w:rsidRPr="00E654F4">
        <w:rPr>
          <w:rFonts w:hint="eastAsia"/>
        </w:rPr>
        <w:t>timer-10</w:t>
      </w:r>
      <w:r w:rsidRPr="00E654F4">
        <w:rPr>
          <w:rFonts w:hint="eastAsia"/>
        </w:rPr>
        <w:t>: timer pwm mode test</w:t>
      </w:r>
      <w:bookmarkEnd w:id="33"/>
    </w:p>
    <w:tbl>
      <w:tblPr>
        <w:tblStyle w:val="a4"/>
        <w:tblW w:w="0" w:type="auto"/>
        <w:tblLook w:val="04A0"/>
      </w:tblPr>
      <w:tblGrid>
        <w:gridCol w:w="675"/>
        <w:gridCol w:w="5006"/>
        <w:gridCol w:w="2841"/>
      </w:tblGrid>
      <w:tr w:rsidR="00CA60A1" w:rsidTr="0057267E">
        <w:tc>
          <w:tcPr>
            <w:tcW w:w="8522" w:type="dxa"/>
            <w:gridSpan w:val="3"/>
            <w:shd w:val="pct20" w:color="auto" w:fill="auto"/>
          </w:tcPr>
          <w:p w:rsidR="00CA60A1" w:rsidRDefault="00CA60A1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CA60A1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A60A1" w:rsidRDefault="00CA60A1" w:rsidP="0057267E">
            <w:pPr>
              <w:rPr>
                <w:lang w:val="fr-FR"/>
              </w:rPr>
            </w:pPr>
            <w:r w:rsidRPr="00E654F4">
              <w:rPr>
                <w:rFonts w:hint="eastAsia"/>
                <w:lang w:val="fr-FR"/>
              </w:rPr>
              <w:t>test pwm mode setting</w:t>
            </w:r>
          </w:p>
        </w:tc>
      </w:tr>
      <w:tr w:rsidR="00836F88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836F88" w:rsidRDefault="00836F88" w:rsidP="0057267E"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836F88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836F88" w:rsidRDefault="00836F88" w:rsidP="0057267E">
            <w:pPr>
              <w:pStyle w:val="afa"/>
            </w:pPr>
          </w:p>
        </w:tc>
      </w:tr>
      <w:tr w:rsidR="00CA60A1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CA60A1" w:rsidRDefault="00CA60A1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CA60A1" w:rsidTr="0057267E">
        <w:tc>
          <w:tcPr>
            <w:tcW w:w="675" w:type="dxa"/>
            <w:shd w:val="pct20" w:color="auto" w:fill="auto"/>
          </w:tcPr>
          <w:p w:rsidR="00CA60A1" w:rsidRDefault="00CA60A1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CA60A1" w:rsidRDefault="00CA60A1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2841" w:type="dxa"/>
            <w:shd w:val="pct20" w:color="auto" w:fill="auto"/>
          </w:tcPr>
          <w:p w:rsidR="00CA60A1" w:rsidRDefault="00CA60A1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CA60A1" w:rsidTr="0057267E">
        <w:tc>
          <w:tcPr>
            <w:tcW w:w="675" w:type="dxa"/>
            <w:shd w:val="clear" w:color="auto" w:fill="auto"/>
            <w:vAlign w:val="center"/>
          </w:tcPr>
          <w:p w:rsidR="00CA60A1" w:rsidRPr="00E654F4" w:rsidRDefault="00CA60A1" w:rsidP="0057267E">
            <w:pPr>
              <w:rPr>
                <w:lang w:val="fr-FR"/>
              </w:rPr>
            </w:pPr>
            <w:r w:rsidRPr="00E654F4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CA60A1" w:rsidRPr="00E654F4" w:rsidRDefault="00CA60A1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E654F4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"timer" from device list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CA60A1" w:rsidRPr="00E654F4" w:rsidRDefault="00CA60A1" w:rsidP="0057267E">
            <w:pPr>
              <w:rPr>
                <w:lang w:val="fr-FR"/>
              </w:rPr>
            </w:pPr>
          </w:p>
        </w:tc>
      </w:tr>
      <w:tr w:rsidR="00CA60A1" w:rsidTr="0057267E">
        <w:tc>
          <w:tcPr>
            <w:tcW w:w="675" w:type="dxa"/>
            <w:shd w:val="clear" w:color="auto" w:fill="auto"/>
            <w:vAlign w:val="center"/>
          </w:tcPr>
          <w:p w:rsidR="00CA60A1" w:rsidRPr="00E654F4" w:rsidRDefault="00CA60A1" w:rsidP="0057267E">
            <w:pPr>
              <w:rPr>
                <w:lang w:val="fr-FR"/>
              </w:rPr>
            </w:pPr>
            <w:r w:rsidRPr="00E654F4">
              <w:rPr>
                <w:rFonts w:hint="eastAsia"/>
                <w:lang w:val="fr-FR"/>
              </w:rPr>
              <w:t>2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890213" w:rsidRDefault="00890213" w:rsidP="00CD5CD4">
            <w:pPr>
              <w:rPr>
                <w:lang w:val="fr-FR" w:eastAsia="zh-CN"/>
              </w:rPr>
            </w:pPr>
            <w:r>
              <w:rPr>
                <w:lang w:val="fr-FR" w:eastAsia="zh-CN"/>
              </w:rPr>
              <w:t>T</w:t>
            </w:r>
            <w:r>
              <w:rPr>
                <w:rFonts w:hint="eastAsia"/>
                <w:lang w:val="fr-FR" w:eastAsia="zh-CN"/>
              </w:rPr>
              <w:t>est using diffrent parameters</w:t>
            </w:r>
          </w:p>
          <w:p w:rsidR="00CA60A1" w:rsidRPr="00E654F4" w:rsidRDefault="00CA60A1" w:rsidP="00CD5CD4">
            <w:pPr>
              <w:rPr>
                <w:lang w:val="fr-FR"/>
              </w:rPr>
            </w:pPr>
            <w:r w:rsidRPr="00E654F4">
              <w:rPr>
                <w:rFonts w:hint="eastAsia"/>
                <w:lang w:val="fr-FR"/>
              </w:rPr>
              <w:t>input "timer_pwm id mode out_mode</w:t>
            </w:r>
            <w:r w:rsidR="00FE44AB">
              <w:rPr>
                <w:rFonts w:hint="eastAsia"/>
                <w:lang w:val="fr-FR" w:eastAsia="zh-CN"/>
              </w:rPr>
              <w:t xml:space="preserve"> pwm_pol</w:t>
            </w:r>
            <w:r w:rsidRPr="00E654F4">
              <w:rPr>
                <w:rFonts w:hint="eastAsia"/>
                <w:lang w:val="fr-FR"/>
              </w:rPr>
              <w:t>"</w:t>
            </w:r>
          </w:p>
          <w:p w:rsidR="002F4D5C" w:rsidRDefault="00CA60A1" w:rsidP="00CD5CD4">
            <w:pPr>
              <w:rPr>
                <w:lang w:val="fr-FR"/>
              </w:rPr>
            </w:pPr>
            <w:r w:rsidRPr="00E654F4">
              <w:rPr>
                <w:rFonts w:hint="eastAsia"/>
                <w:lang w:val="fr-FR"/>
              </w:rPr>
              <w:t>id: 1-8</w:t>
            </w:r>
          </w:p>
          <w:p w:rsidR="00CA60A1" w:rsidRPr="00E654F4" w:rsidRDefault="00CA60A1" w:rsidP="00CD5CD4">
            <w:pPr>
              <w:rPr>
                <w:lang w:val="fr-FR" w:eastAsia="zh-CN"/>
              </w:rPr>
            </w:pPr>
            <w:r w:rsidRPr="00E654F4">
              <w:rPr>
                <w:rFonts w:hint="eastAsia"/>
                <w:lang w:val="fr-FR"/>
              </w:rPr>
              <w:t>mode: 1-3</w:t>
            </w:r>
            <w:r w:rsidR="00B20176">
              <w:rPr>
                <w:rFonts w:hint="eastAsia"/>
                <w:lang w:val="fr-FR" w:eastAsia="zh-CN"/>
              </w:rPr>
              <w:t xml:space="preserve"> (overflow</w:t>
            </w:r>
            <w:r w:rsidR="00B20176">
              <w:rPr>
                <w:lang w:val="fr-FR" w:eastAsia="zh-CN"/>
              </w:rPr>
              <w:t> </w:t>
            </w:r>
            <w:r w:rsidR="00B20176">
              <w:rPr>
                <w:rFonts w:hint="eastAsia"/>
                <w:lang w:val="fr-FR" w:eastAsia="zh-CN"/>
              </w:rPr>
              <w:t>;match &amp; overflow</w:t>
            </w:r>
            <w:r w:rsidR="00B20176">
              <w:rPr>
                <w:lang w:val="fr-FR" w:eastAsia="zh-CN"/>
              </w:rPr>
              <w:t> </w:t>
            </w:r>
            <w:r w:rsidR="00B20176">
              <w:rPr>
                <w:rFonts w:hint="eastAsia"/>
                <w:lang w:val="fr-FR" w:eastAsia="zh-CN"/>
              </w:rPr>
              <w:t>; match)</w:t>
            </w:r>
          </w:p>
          <w:p w:rsidR="00CA60A1" w:rsidRDefault="00CA60A1" w:rsidP="00CD5CD4">
            <w:pPr>
              <w:rPr>
                <w:lang w:val="fr-FR" w:eastAsia="zh-CN"/>
              </w:rPr>
            </w:pPr>
            <w:r w:rsidRPr="00E654F4">
              <w:rPr>
                <w:rFonts w:hint="eastAsia"/>
                <w:lang w:val="fr-FR"/>
              </w:rPr>
              <w:t>event: 0,1</w:t>
            </w:r>
            <w:r w:rsidR="00B20176">
              <w:rPr>
                <w:rFonts w:hint="eastAsia"/>
                <w:lang w:val="fr-FR" w:eastAsia="zh-CN"/>
              </w:rPr>
              <w:t xml:space="preserve"> (pulse</w:t>
            </w:r>
            <w:r w:rsidR="00B20176">
              <w:rPr>
                <w:lang w:val="fr-FR" w:eastAsia="zh-CN"/>
              </w:rPr>
              <w:t> </w:t>
            </w:r>
            <w:r w:rsidR="00B20176">
              <w:rPr>
                <w:rFonts w:hint="eastAsia"/>
                <w:lang w:val="fr-FR" w:eastAsia="zh-CN"/>
              </w:rPr>
              <w:t>; toggle)</w:t>
            </w:r>
          </w:p>
          <w:p w:rsidR="00657B9E" w:rsidRDefault="00657B9E" w:rsidP="00657B9E">
            <w:pPr>
              <w:ind w:left="220" w:hangingChars="100" w:hanging="220"/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pwm_pol</w:t>
            </w:r>
            <w:r>
              <w:rPr>
                <w:lang w:val="fr-FR" w:eastAsia="zh-CN"/>
              </w:rPr>
              <w:t> </w:t>
            </w:r>
            <w:r>
              <w:rPr>
                <w:rFonts w:hint="eastAsia"/>
                <w:lang w:val="fr-FR" w:eastAsia="zh-CN"/>
              </w:rPr>
              <w:t>: 0,1 (</w:t>
            </w:r>
            <w:r>
              <w:rPr>
                <w:rFonts w:ascii="Times New Roman" w:hint="eastAsia"/>
                <w:sz w:val="18"/>
                <w:szCs w:val="18"/>
              </w:rPr>
              <w:t>Positive</w:t>
            </w:r>
            <w:r>
              <w:rPr>
                <w:rFonts w:ascii="Times New Roman" w:hint="eastAsia"/>
                <w:sz w:val="18"/>
                <w:szCs w:val="18"/>
                <w:lang w:eastAsia="zh-CN"/>
              </w:rPr>
              <w:t>,</w:t>
            </w:r>
            <w:r>
              <w:rPr>
                <w:rFonts w:ascii="Times New Roman" w:hint="eastAsia"/>
                <w:sz w:val="18"/>
                <w:szCs w:val="18"/>
              </w:rPr>
              <w:t xml:space="preserve"> Negative</w:t>
            </w:r>
            <w:r>
              <w:rPr>
                <w:rFonts w:ascii="Times New Roman" w:hint="eastAsia"/>
                <w:sz w:val="18"/>
                <w:szCs w:val="18"/>
                <w:lang w:eastAsia="zh-CN"/>
              </w:rPr>
              <w:t>) only effect for event: 0(pulse)</w:t>
            </w:r>
          </w:p>
          <w:p w:rsidR="006D6830" w:rsidRDefault="006D6830" w:rsidP="00CD5CD4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testcase setting</w:t>
            </w:r>
            <w:r>
              <w:rPr>
                <w:lang w:val="fr-FR" w:eastAsia="zh-CN"/>
              </w:rPr>
              <w:t> </w:t>
            </w:r>
            <w:r>
              <w:rPr>
                <w:rFonts w:hint="eastAsia"/>
                <w:lang w:val="fr-FR" w:eastAsia="zh-CN"/>
              </w:rPr>
              <w:t>: timer clk</w:t>
            </w:r>
            <w:r>
              <w:rPr>
                <w:lang w:val="fr-FR" w:eastAsia="zh-CN"/>
              </w:rPr>
              <w:t> </w:t>
            </w:r>
            <w:r>
              <w:rPr>
                <w:rFonts w:hint="eastAsia"/>
                <w:lang w:val="fr-FR" w:eastAsia="zh-CN"/>
              </w:rPr>
              <w:t>: 50000000</w:t>
            </w:r>
          </w:p>
          <w:p w:rsidR="006D6830" w:rsidRDefault="006D6830" w:rsidP="006D6830">
            <w:pPr>
              <w:ind w:firstLine="225"/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overflow counter</w:t>
            </w:r>
            <w:r>
              <w:rPr>
                <w:lang w:val="fr-FR" w:eastAsia="zh-CN"/>
              </w:rPr>
              <w:t> </w:t>
            </w:r>
            <w:r>
              <w:rPr>
                <w:rFonts w:hint="eastAsia"/>
                <w:lang w:val="fr-FR" w:eastAsia="zh-CN"/>
              </w:rPr>
              <w:t>: 30000</w:t>
            </w:r>
          </w:p>
          <w:p w:rsidR="006D6830" w:rsidRPr="00E654F4" w:rsidRDefault="006D6830" w:rsidP="006D6830">
            <w:pPr>
              <w:ind w:firstLine="225"/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match counter</w:t>
            </w:r>
            <w:r>
              <w:rPr>
                <w:lang w:val="fr-FR" w:eastAsia="zh-CN"/>
              </w:rPr>
              <w:t> </w:t>
            </w:r>
            <w:r>
              <w:rPr>
                <w:rFonts w:hint="eastAsia"/>
                <w:lang w:val="fr-FR" w:eastAsia="zh-CN"/>
              </w:rPr>
              <w:t>: 10000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CA60A1" w:rsidRDefault="00CA60A1" w:rsidP="00CD5CD4">
            <w:pPr>
              <w:rPr>
                <w:lang w:val="fr-FR" w:eastAsia="zh-CN"/>
              </w:rPr>
            </w:pPr>
            <w:r w:rsidRPr="00E654F4">
              <w:rPr>
                <w:rFonts w:hint="eastAsia"/>
                <w:lang w:val="fr-FR"/>
              </w:rPr>
              <w:t>check oscilloscope waveform and parameters to judge pass or fail</w:t>
            </w:r>
          </w:p>
          <w:p w:rsidR="006D6830" w:rsidRPr="00E654F4" w:rsidRDefault="006D6830" w:rsidP="00CD5CD4">
            <w:pPr>
              <w:rPr>
                <w:lang w:val="fr-FR" w:eastAsia="zh-CN"/>
              </w:rPr>
            </w:pPr>
          </w:p>
        </w:tc>
      </w:tr>
    </w:tbl>
    <w:p w:rsidR="00CA60A1" w:rsidRPr="00095A34" w:rsidRDefault="00CA60A1" w:rsidP="00CA60A1">
      <w:pPr>
        <w:rPr>
          <w:sz w:val="24"/>
          <w:szCs w:val="24"/>
          <w:lang w:eastAsia="zh-CN"/>
        </w:rPr>
      </w:pPr>
    </w:p>
    <w:p w:rsidR="002F4D5C" w:rsidRDefault="002F4D5C" w:rsidP="00732CB7">
      <w:pPr>
        <w:pStyle w:val="3"/>
        <w:tabs>
          <w:tab w:val="num" w:pos="432"/>
        </w:tabs>
      </w:pPr>
      <w:bookmarkStart w:id="34" w:name="_Toc456256918"/>
      <w:r w:rsidRPr="002F4D5C">
        <w:rPr>
          <w:rFonts w:hint="eastAsia"/>
        </w:rPr>
        <w:t>Watch Dog Timer</w:t>
      </w:r>
      <w:bookmarkEnd w:id="34"/>
    </w:p>
    <w:p w:rsidR="002F4D5C" w:rsidRPr="00B54816" w:rsidRDefault="002F4D5C" w:rsidP="00732CB7">
      <w:pPr>
        <w:pStyle w:val="4"/>
      </w:pPr>
      <w:bookmarkStart w:id="35" w:name="_Toc456256919"/>
      <w:r>
        <w:rPr>
          <w:rFonts w:hint="eastAsia"/>
        </w:rPr>
        <w:t>Test Case cb-</w:t>
      </w:r>
      <w:r w:rsidR="000815C1">
        <w:rPr>
          <w:rFonts w:hint="eastAsia"/>
        </w:rPr>
        <w:t>wdt</w:t>
      </w:r>
      <w:r>
        <w:rPr>
          <w:rFonts w:hint="eastAsia"/>
        </w:rPr>
        <w:t xml:space="preserve">-1: </w:t>
      </w:r>
      <w:r w:rsidR="00AD5659" w:rsidRPr="00DE560F">
        <w:rPr>
          <w:rFonts w:hint="eastAsia"/>
        </w:rPr>
        <w:t>wdt start/stop test</w:t>
      </w:r>
      <w:bookmarkEnd w:id="35"/>
    </w:p>
    <w:tbl>
      <w:tblPr>
        <w:tblStyle w:val="a4"/>
        <w:tblW w:w="0" w:type="auto"/>
        <w:tblLook w:val="04A0"/>
      </w:tblPr>
      <w:tblGrid>
        <w:gridCol w:w="675"/>
        <w:gridCol w:w="5006"/>
        <w:gridCol w:w="2841"/>
      </w:tblGrid>
      <w:tr w:rsidR="002F4D5C" w:rsidTr="0057267E">
        <w:tc>
          <w:tcPr>
            <w:tcW w:w="8522" w:type="dxa"/>
            <w:gridSpan w:val="3"/>
            <w:shd w:val="pct20" w:color="auto" w:fill="auto"/>
          </w:tcPr>
          <w:p w:rsidR="002F4D5C" w:rsidRDefault="002F4D5C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2F4D5C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D5CD4" w:rsidRPr="00CD5CD4" w:rsidRDefault="00CD5CD4" w:rsidP="00CD5CD4">
            <w:pPr>
              <w:rPr>
                <w:lang w:val="fr-FR"/>
              </w:rPr>
            </w:pPr>
            <w:r w:rsidRPr="00CD5CD4">
              <w:rPr>
                <w:lang w:val="fr-FR"/>
              </w:rPr>
              <w:t>confirm wdt can start and stop</w:t>
            </w:r>
          </w:p>
          <w:p w:rsidR="002F4D5C" w:rsidRDefault="00CD5CD4" w:rsidP="00CD5CD4">
            <w:pPr>
              <w:rPr>
                <w:lang w:val="fr-FR"/>
              </w:rPr>
            </w:pPr>
            <w:r w:rsidRPr="00CD5CD4">
              <w:rPr>
                <w:lang w:val="fr-FR"/>
              </w:rPr>
              <w:t>when start, wdt counter decrease; when stop, wdt counter keep fixed</w:t>
            </w:r>
          </w:p>
        </w:tc>
      </w:tr>
      <w:tr w:rsidR="00836F88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836F88" w:rsidRDefault="00836F88" w:rsidP="0057267E"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836F88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836F88" w:rsidRDefault="00836F88" w:rsidP="0057267E">
            <w:pPr>
              <w:pStyle w:val="afa"/>
            </w:pPr>
          </w:p>
        </w:tc>
      </w:tr>
      <w:tr w:rsidR="002F4D5C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2F4D5C" w:rsidRDefault="002F4D5C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2F4D5C" w:rsidTr="0057267E">
        <w:tc>
          <w:tcPr>
            <w:tcW w:w="675" w:type="dxa"/>
            <w:shd w:val="pct20" w:color="auto" w:fill="auto"/>
          </w:tcPr>
          <w:p w:rsidR="002F4D5C" w:rsidRDefault="002F4D5C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2F4D5C" w:rsidRDefault="002F4D5C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2841" w:type="dxa"/>
            <w:shd w:val="pct20" w:color="auto" w:fill="auto"/>
          </w:tcPr>
          <w:p w:rsidR="002F4D5C" w:rsidRDefault="002F4D5C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172657" w:rsidTr="0057267E">
        <w:tc>
          <w:tcPr>
            <w:tcW w:w="675" w:type="dxa"/>
            <w:shd w:val="clear" w:color="auto" w:fill="auto"/>
            <w:vAlign w:val="center"/>
          </w:tcPr>
          <w:p w:rsidR="00172657" w:rsidRPr="00DE560F" w:rsidRDefault="00172657" w:rsidP="0057267E">
            <w:pPr>
              <w:rPr>
                <w:lang w:val="fr-FR"/>
              </w:rPr>
            </w:pPr>
            <w:r w:rsidRPr="00DE560F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172657" w:rsidRPr="00DE560F" w:rsidRDefault="00172657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"watch dog timer" from device list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172657" w:rsidRPr="00DE560F" w:rsidRDefault="00172657" w:rsidP="0057267E">
            <w:pPr>
              <w:rPr>
                <w:lang w:val="fr-FR"/>
              </w:rPr>
            </w:pPr>
          </w:p>
        </w:tc>
      </w:tr>
      <w:tr w:rsidR="00172657" w:rsidTr="0057267E">
        <w:tc>
          <w:tcPr>
            <w:tcW w:w="675" w:type="dxa"/>
            <w:shd w:val="clear" w:color="auto" w:fill="auto"/>
            <w:vAlign w:val="center"/>
          </w:tcPr>
          <w:p w:rsidR="00172657" w:rsidRPr="00DE560F" w:rsidRDefault="00172657" w:rsidP="0057267E">
            <w:pPr>
              <w:rPr>
                <w:lang w:val="fr-FR"/>
              </w:rPr>
            </w:pPr>
            <w:r w:rsidRPr="00DE560F">
              <w:rPr>
                <w:rFonts w:hint="eastAsia"/>
                <w:lang w:val="fr-FR"/>
              </w:rPr>
              <w:lastRenderedPageBreak/>
              <w:t>2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172657" w:rsidRPr="00DE560F" w:rsidRDefault="00172657" w:rsidP="003C0BBF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"wdt_</w:t>
            </w:r>
            <w:r w:rsidR="003C0BBF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start_stop</w:t>
            </w: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172657" w:rsidRPr="00DE560F" w:rsidRDefault="00172657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console out: </w:t>
            </w:r>
            <w:r w:rsidR="003C0BBF"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wdt_</w:t>
            </w:r>
            <w:r w:rsidR="003C0BBF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start_stop</w:t>
            </w: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: test pass</w:t>
            </w:r>
          </w:p>
        </w:tc>
      </w:tr>
    </w:tbl>
    <w:p w:rsidR="00CB5BDF" w:rsidRPr="00095A34" w:rsidRDefault="00CB5BDF" w:rsidP="00CB5BDF">
      <w:pPr>
        <w:rPr>
          <w:sz w:val="24"/>
          <w:szCs w:val="24"/>
          <w:lang w:eastAsia="zh-CN"/>
        </w:rPr>
      </w:pPr>
    </w:p>
    <w:p w:rsidR="002F4D5C" w:rsidRPr="00B54816" w:rsidRDefault="002F4D5C" w:rsidP="00732CB7">
      <w:pPr>
        <w:pStyle w:val="4"/>
      </w:pPr>
      <w:bookmarkStart w:id="36" w:name="_Toc456256920"/>
      <w:r>
        <w:rPr>
          <w:rFonts w:hint="eastAsia"/>
        </w:rPr>
        <w:t>Test Case cb-</w:t>
      </w:r>
      <w:r w:rsidR="00172657">
        <w:rPr>
          <w:rFonts w:hint="eastAsia"/>
        </w:rPr>
        <w:t>wdt</w:t>
      </w:r>
      <w:r w:rsidRPr="00A64C5B">
        <w:rPr>
          <w:rFonts w:hint="eastAsia"/>
        </w:rPr>
        <w:t xml:space="preserve">-2: </w:t>
      </w:r>
      <w:r w:rsidR="00172657" w:rsidRPr="00DE560F">
        <w:rPr>
          <w:rFonts w:hint="eastAsia"/>
        </w:rPr>
        <w:t>wdt load value test</w:t>
      </w:r>
      <w:bookmarkEnd w:id="36"/>
    </w:p>
    <w:tbl>
      <w:tblPr>
        <w:tblStyle w:val="a4"/>
        <w:tblW w:w="0" w:type="auto"/>
        <w:tblLook w:val="04A0"/>
      </w:tblPr>
      <w:tblGrid>
        <w:gridCol w:w="675"/>
        <w:gridCol w:w="5006"/>
        <w:gridCol w:w="2841"/>
      </w:tblGrid>
      <w:tr w:rsidR="002F4D5C" w:rsidTr="0057267E">
        <w:tc>
          <w:tcPr>
            <w:tcW w:w="8522" w:type="dxa"/>
            <w:gridSpan w:val="3"/>
            <w:shd w:val="pct20" w:color="auto" w:fill="auto"/>
          </w:tcPr>
          <w:p w:rsidR="002F4D5C" w:rsidRDefault="002F4D5C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2F4D5C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2F4D5C" w:rsidRDefault="009D4837" w:rsidP="0057267E">
            <w:pPr>
              <w:rPr>
                <w:lang w:val="fr-FR" w:eastAsia="zh-CN"/>
              </w:rPr>
            </w:pPr>
            <w:r w:rsidRPr="00DE560F">
              <w:rPr>
                <w:lang w:val="fr-FR"/>
              </w:rPr>
              <w:t>confirm when start, wdt counter start from the configured load value</w:t>
            </w:r>
          </w:p>
          <w:p w:rsidR="00005AB3" w:rsidRDefault="00005AB3" w:rsidP="00005AB3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note</w:t>
            </w:r>
            <w:r>
              <w:rPr>
                <w:lang w:val="fr-FR" w:eastAsia="zh-CN"/>
              </w:rPr>
              <w:t> </w:t>
            </w:r>
            <w:r>
              <w:rPr>
                <w:rFonts w:hint="eastAsia"/>
                <w:lang w:val="fr-FR" w:eastAsia="zh-CN"/>
              </w:rPr>
              <w:t>: don</w:t>
            </w:r>
            <w:r>
              <w:rPr>
                <w:lang w:val="fr-FR" w:eastAsia="zh-CN"/>
              </w:rPr>
              <w:t>’</w:t>
            </w:r>
            <w:r>
              <w:rPr>
                <w:rFonts w:hint="eastAsia"/>
                <w:lang w:val="fr-FR" w:eastAsia="zh-CN"/>
              </w:rPr>
              <w:t>t set first parameters too small</w:t>
            </w:r>
            <w:r>
              <w:rPr>
                <w:lang w:val="fr-FR" w:eastAsia="zh-CN"/>
              </w:rPr>
              <w:t> </w:t>
            </w:r>
            <w:r>
              <w:rPr>
                <w:rFonts w:hint="eastAsia"/>
                <w:lang w:val="fr-FR" w:eastAsia="zh-CN"/>
              </w:rPr>
              <w:t>; because wdt will reset in short time if it</w:t>
            </w:r>
            <w:r>
              <w:rPr>
                <w:lang w:val="fr-FR" w:eastAsia="zh-CN"/>
              </w:rPr>
              <w:t>’</w:t>
            </w:r>
            <w:r>
              <w:rPr>
                <w:rFonts w:hint="eastAsia"/>
                <w:lang w:val="fr-FR" w:eastAsia="zh-CN"/>
              </w:rPr>
              <w:t>s too small</w:t>
            </w:r>
          </w:p>
        </w:tc>
      </w:tr>
      <w:tr w:rsidR="00836F88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836F88" w:rsidRDefault="00836F88" w:rsidP="0057267E"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836F88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836F88" w:rsidRDefault="00836F88" w:rsidP="0057267E">
            <w:pPr>
              <w:pStyle w:val="afa"/>
            </w:pPr>
          </w:p>
        </w:tc>
      </w:tr>
      <w:tr w:rsidR="002F4D5C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2F4D5C" w:rsidRDefault="002F4D5C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2F4D5C" w:rsidTr="0057267E">
        <w:tc>
          <w:tcPr>
            <w:tcW w:w="675" w:type="dxa"/>
            <w:shd w:val="pct20" w:color="auto" w:fill="auto"/>
          </w:tcPr>
          <w:p w:rsidR="002F4D5C" w:rsidRDefault="002F4D5C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2F4D5C" w:rsidRDefault="002F4D5C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2841" w:type="dxa"/>
            <w:shd w:val="pct20" w:color="auto" w:fill="auto"/>
          </w:tcPr>
          <w:p w:rsidR="002F4D5C" w:rsidRDefault="002F4D5C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172657" w:rsidRPr="00FD591B" w:rsidTr="0057267E">
        <w:tc>
          <w:tcPr>
            <w:tcW w:w="675" w:type="dxa"/>
            <w:shd w:val="clear" w:color="auto" w:fill="auto"/>
            <w:vAlign w:val="center"/>
          </w:tcPr>
          <w:p w:rsidR="00172657" w:rsidRPr="00DE560F" w:rsidRDefault="00172657" w:rsidP="0057267E">
            <w:pPr>
              <w:rPr>
                <w:lang w:val="fr-FR"/>
              </w:rPr>
            </w:pPr>
            <w:r w:rsidRPr="00DE560F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172657" w:rsidRPr="00DE560F" w:rsidRDefault="00172657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"watch dog timer" from device list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172657" w:rsidRPr="00DE560F" w:rsidRDefault="00172657" w:rsidP="0057267E">
            <w:pPr>
              <w:rPr>
                <w:lang w:val="fr-FR"/>
              </w:rPr>
            </w:pPr>
          </w:p>
        </w:tc>
      </w:tr>
      <w:tr w:rsidR="00172657" w:rsidRPr="00FD591B" w:rsidTr="0057267E">
        <w:tc>
          <w:tcPr>
            <w:tcW w:w="675" w:type="dxa"/>
            <w:shd w:val="clear" w:color="auto" w:fill="auto"/>
            <w:vAlign w:val="center"/>
          </w:tcPr>
          <w:p w:rsidR="00172657" w:rsidRPr="00DE560F" w:rsidRDefault="00172657" w:rsidP="0057267E">
            <w:pPr>
              <w:rPr>
                <w:lang w:val="fr-FR"/>
              </w:rPr>
            </w:pPr>
            <w:r w:rsidRPr="00DE560F">
              <w:rPr>
                <w:rFonts w:hint="eastAsia"/>
                <w:lang w:val="fr-FR"/>
              </w:rPr>
              <w:t>2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172657" w:rsidRPr="00DE560F" w:rsidRDefault="00AD6407" w:rsidP="00AD6407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"wdt_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reload</w:t>
            </w:r>
            <w:r w:rsidR="00172657"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start 0x10000000"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172657" w:rsidRPr="00DE560F" w:rsidRDefault="00172657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console output: </w:t>
            </w:r>
            <w:r w:rsidR="00AD6407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wdt_</w:t>
            </w:r>
            <w:r w:rsidR="00AD6407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reload</w:t>
            </w: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: test pass</w:t>
            </w:r>
          </w:p>
        </w:tc>
      </w:tr>
      <w:tr w:rsidR="00172657" w:rsidRPr="00FD591B" w:rsidTr="0057267E">
        <w:tc>
          <w:tcPr>
            <w:tcW w:w="675" w:type="dxa"/>
            <w:shd w:val="clear" w:color="auto" w:fill="auto"/>
            <w:vAlign w:val="center"/>
          </w:tcPr>
          <w:p w:rsidR="00172657" w:rsidRPr="00DE560F" w:rsidRDefault="00172657" w:rsidP="0057267E">
            <w:pPr>
              <w:rPr>
                <w:lang w:val="fr-FR"/>
              </w:rPr>
            </w:pPr>
            <w:r w:rsidRPr="00DE560F">
              <w:rPr>
                <w:rFonts w:hint="eastAsia"/>
                <w:lang w:val="fr-FR"/>
              </w:rPr>
              <w:t>3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172657" w:rsidRPr="00DE560F" w:rsidRDefault="00172657" w:rsidP="00AD6407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"wdt_</w:t>
            </w:r>
            <w:r w:rsidR="00AD6407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reload</w:t>
            </w: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start 0x20000000"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172657" w:rsidRPr="00DE560F" w:rsidRDefault="00172657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console output: </w:t>
            </w:r>
            <w:r w:rsidR="00AD6407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wdt_</w:t>
            </w:r>
            <w:r w:rsidR="00AD6407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reload</w:t>
            </w: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: test pass</w:t>
            </w:r>
          </w:p>
        </w:tc>
      </w:tr>
    </w:tbl>
    <w:p w:rsidR="002F4D5C" w:rsidRPr="00095A34" w:rsidRDefault="002F4D5C" w:rsidP="002F4D5C">
      <w:pPr>
        <w:rPr>
          <w:sz w:val="24"/>
          <w:szCs w:val="24"/>
          <w:lang w:eastAsia="zh-CN"/>
        </w:rPr>
      </w:pPr>
    </w:p>
    <w:p w:rsidR="002F4D5C" w:rsidRPr="00B54816" w:rsidRDefault="002F4D5C" w:rsidP="00732CB7">
      <w:pPr>
        <w:pStyle w:val="4"/>
      </w:pPr>
      <w:bookmarkStart w:id="37" w:name="_Toc456256921"/>
      <w:r w:rsidRPr="00E654F4">
        <w:rPr>
          <w:rFonts w:hint="eastAsia"/>
        </w:rPr>
        <w:t>Test Case cb-</w:t>
      </w:r>
      <w:r w:rsidR="009D4837">
        <w:rPr>
          <w:rFonts w:hint="eastAsia"/>
        </w:rPr>
        <w:t>wdt</w:t>
      </w:r>
      <w:r w:rsidRPr="00E654F4">
        <w:rPr>
          <w:rFonts w:hint="eastAsia"/>
        </w:rPr>
        <w:t xml:space="preserve">-3: </w:t>
      </w:r>
      <w:r w:rsidR="009D4837" w:rsidRPr="00DE560F">
        <w:rPr>
          <w:rFonts w:hint="eastAsia"/>
        </w:rPr>
        <w:t>wdt restart test</w:t>
      </w:r>
      <w:bookmarkEnd w:id="37"/>
    </w:p>
    <w:tbl>
      <w:tblPr>
        <w:tblStyle w:val="a4"/>
        <w:tblW w:w="0" w:type="auto"/>
        <w:tblLook w:val="04A0"/>
      </w:tblPr>
      <w:tblGrid>
        <w:gridCol w:w="675"/>
        <w:gridCol w:w="5006"/>
        <w:gridCol w:w="2841"/>
      </w:tblGrid>
      <w:tr w:rsidR="002F4D5C" w:rsidTr="0057267E">
        <w:tc>
          <w:tcPr>
            <w:tcW w:w="8522" w:type="dxa"/>
            <w:gridSpan w:val="3"/>
            <w:shd w:val="pct20" w:color="auto" w:fill="auto"/>
          </w:tcPr>
          <w:p w:rsidR="002F4D5C" w:rsidRDefault="002F4D5C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2F4D5C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D4837" w:rsidRPr="00DE560F" w:rsidRDefault="009D4837" w:rsidP="00DE560F">
            <w:pPr>
              <w:rPr>
                <w:lang w:val="fr-FR"/>
              </w:rPr>
            </w:pPr>
            <w:r w:rsidRPr="00DE560F">
              <w:rPr>
                <w:lang w:val="fr-FR"/>
              </w:rPr>
              <w:t>confirm we can feed wdt successfully</w:t>
            </w:r>
          </w:p>
          <w:p w:rsidR="002F4D5C" w:rsidRDefault="009D4837" w:rsidP="00DE560F">
            <w:pPr>
              <w:rPr>
                <w:lang w:val="fr-FR" w:eastAsia="zh-CN"/>
              </w:rPr>
            </w:pPr>
            <w:r w:rsidRPr="00DE560F">
              <w:rPr>
                <w:lang w:val="fr-FR"/>
              </w:rPr>
              <w:t>(when do this, watch dog timer reload from load value)</w:t>
            </w:r>
          </w:p>
          <w:p w:rsidR="004D5DAA" w:rsidRDefault="004D5DAA" w:rsidP="00DE560F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note</w:t>
            </w:r>
            <w:r>
              <w:rPr>
                <w:lang w:val="fr-FR" w:eastAsia="zh-CN"/>
              </w:rPr>
              <w:t> </w:t>
            </w:r>
            <w:r>
              <w:rPr>
                <w:rFonts w:hint="eastAsia"/>
                <w:lang w:val="fr-FR" w:eastAsia="zh-CN"/>
              </w:rPr>
              <w:t>: don</w:t>
            </w:r>
            <w:r>
              <w:rPr>
                <w:lang w:val="fr-FR" w:eastAsia="zh-CN"/>
              </w:rPr>
              <w:t>’</w:t>
            </w:r>
            <w:r>
              <w:rPr>
                <w:rFonts w:hint="eastAsia"/>
                <w:lang w:val="fr-FR" w:eastAsia="zh-CN"/>
              </w:rPr>
              <w:t>t set first parameters too small</w:t>
            </w:r>
            <w:r>
              <w:rPr>
                <w:lang w:val="fr-FR" w:eastAsia="zh-CN"/>
              </w:rPr>
              <w:t> </w:t>
            </w:r>
            <w:r>
              <w:rPr>
                <w:rFonts w:hint="eastAsia"/>
                <w:lang w:val="fr-FR" w:eastAsia="zh-CN"/>
              </w:rPr>
              <w:t>; because wdt will reset in short time if it</w:t>
            </w:r>
            <w:r>
              <w:rPr>
                <w:lang w:val="fr-FR" w:eastAsia="zh-CN"/>
              </w:rPr>
              <w:t>’</w:t>
            </w:r>
            <w:r>
              <w:rPr>
                <w:rFonts w:hint="eastAsia"/>
                <w:lang w:val="fr-FR" w:eastAsia="zh-CN"/>
              </w:rPr>
              <w:t>s too small</w:t>
            </w:r>
          </w:p>
        </w:tc>
      </w:tr>
      <w:tr w:rsidR="00836F88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836F88" w:rsidRDefault="00836F88" w:rsidP="0057267E"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836F88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836F88" w:rsidRDefault="00836F88" w:rsidP="0057267E">
            <w:pPr>
              <w:pStyle w:val="afa"/>
            </w:pPr>
          </w:p>
        </w:tc>
      </w:tr>
      <w:tr w:rsidR="002F4D5C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2F4D5C" w:rsidRDefault="002F4D5C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2F4D5C" w:rsidTr="0057267E">
        <w:tc>
          <w:tcPr>
            <w:tcW w:w="675" w:type="dxa"/>
            <w:shd w:val="pct20" w:color="auto" w:fill="auto"/>
          </w:tcPr>
          <w:p w:rsidR="002F4D5C" w:rsidRDefault="002F4D5C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2F4D5C" w:rsidRDefault="002F4D5C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2841" w:type="dxa"/>
            <w:shd w:val="pct20" w:color="auto" w:fill="auto"/>
          </w:tcPr>
          <w:p w:rsidR="002F4D5C" w:rsidRDefault="002F4D5C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9D4837" w:rsidTr="0057267E">
        <w:tc>
          <w:tcPr>
            <w:tcW w:w="675" w:type="dxa"/>
            <w:shd w:val="clear" w:color="auto" w:fill="auto"/>
            <w:vAlign w:val="center"/>
          </w:tcPr>
          <w:p w:rsidR="009D4837" w:rsidRPr="00DE560F" w:rsidRDefault="009D4837" w:rsidP="0057267E">
            <w:pPr>
              <w:rPr>
                <w:lang w:val="fr-FR"/>
              </w:rPr>
            </w:pPr>
            <w:r w:rsidRPr="00DE560F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9D4837" w:rsidRPr="00DE560F" w:rsidRDefault="009D4837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"watch dog timer" from device list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9D4837" w:rsidRPr="00DE560F" w:rsidRDefault="009D4837" w:rsidP="0057267E">
            <w:pPr>
              <w:rPr>
                <w:lang w:val="fr-FR"/>
              </w:rPr>
            </w:pPr>
          </w:p>
        </w:tc>
      </w:tr>
      <w:tr w:rsidR="009D4837" w:rsidTr="0057267E">
        <w:tc>
          <w:tcPr>
            <w:tcW w:w="675" w:type="dxa"/>
            <w:shd w:val="clear" w:color="auto" w:fill="auto"/>
            <w:vAlign w:val="center"/>
          </w:tcPr>
          <w:p w:rsidR="009D4837" w:rsidRPr="00DE560F" w:rsidRDefault="009D4837" w:rsidP="0057267E">
            <w:pPr>
              <w:rPr>
                <w:lang w:val="fr-FR"/>
              </w:rPr>
            </w:pPr>
            <w:r w:rsidRPr="00DE560F">
              <w:rPr>
                <w:rFonts w:hint="eastAsia"/>
                <w:lang w:val="fr-FR"/>
              </w:rPr>
              <w:t>2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9D4837" w:rsidRPr="00DE560F" w:rsidRDefault="009D4837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</w:t>
            </w:r>
            <w:r w:rsidR="008E1577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wdt_</w:t>
            </w:r>
            <w:r w:rsidR="008E1577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reload</w:t>
            </w: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restart 0x10000000"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9D4837" w:rsidRPr="00DE560F" w:rsidRDefault="009D4837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console output: </w:t>
            </w:r>
            <w:r w:rsidR="008E1577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wdt_</w:t>
            </w:r>
            <w:r w:rsidR="008E1577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reload</w:t>
            </w: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: test pass</w:t>
            </w:r>
          </w:p>
        </w:tc>
      </w:tr>
      <w:tr w:rsidR="009D4837" w:rsidTr="0057267E">
        <w:tc>
          <w:tcPr>
            <w:tcW w:w="675" w:type="dxa"/>
            <w:shd w:val="clear" w:color="auto" w:fill="auto"/>
            <w:vAlign w:val="center"/>
          </w:tcPr>
          <w:p w:rsidR="009D4837" w:rsidRPr="00DE560F" w:rsidRDefault="009D4837" w:rsidP="0057267E">
            <w:pPr>
              <w:rPr>
                <w:lang w:val="fr-FR"/>
              </w:rPr>
            </w:pPr>
            <w:r w:rsidRPr="00DE560F">
              <w:rPr>
                <w:rFonts w:hint="eastAsia"/>
                <w:lang w:val="fr-FR"/>
              </w:rPr>
              <w:lastRenderedPageBreak/>
              <w:t>3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9D4837" w:rsidRPr="00DE560F" w:rsidRDefault="009D4837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</w:t>
            </w:r>
            <w:r w:rsidR="008E1577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wdt_</w:t>
            </w:r>
            <w:r w:rsidR="008E1577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reload</w:t>
            </w: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restart 0x20000000"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9D4837" w:rsidRPr="00DE560F" w:rsidRDefault="009D4837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console output: </w:t>
            </w:r>
            <w:r w:rsidR="008E1577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wdt_</w:t>
            </w:r>
            <w:r w:rsidR="008E1577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reload</w:t>
            </w: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: test pass</w:t>
            </w:r>
          </w:p>
        </w:tc>
      </w:tr>
    </w:tbl>
    <w:p w:rsidR="002F4D5C" w:rsidRPr="00095A34" w:rsidRDefault="002F4D5C" w:rsidP="002F4D5C">
      <w:pPr>
        <w:rPr>
          <w:sz w:val="24"/>
          <w:szCs w:val="24"/>
          <w:lang w:eastAsia="zh-CN"/>
        </w:rPr>
      </w:pPr>
    </w:p>
    <w:p w:rsidR="002F4D5C" w:rsidRPr="00B54816" w:rsidRDefault="002F4D5C" w:rsidP="00732CB7">
      <w:pPr>
        <w:pStyle w:val="4"/>
      </w:pPr>
      <w:bookmarkStart w:id="38" w:name="_Toc456256922"/>
      <w:r w:rsidRPr="00E654F4">
        <w:rPr>
          <w:rFonts w:hint="eastAsia"/>
        </w:rPr>
        <w:t>Test Case cb-</w:t>
      </w:r>
      <w:r w:rsidR="009D4837">
        <w:rPr>
          <w:rFonts w:hint="eastAsia"/>
        </w:rPr>
        <w:t>wdt</w:t>
      </w:r>
      <w:r w:rsidRPr="00E654F4">
        <w:rPr>
          <w:rFonts w:hint="eastAsia"/>
        </w:rPr>
        <w:t xml:space="preserve">-4: </w:t>
      </w:r>
      <w:r w:rsidR="009D4837" w:rsidRPr="00DE560F">
        <w:rPr>
          <w:rFonts w:hint="eastAsia"/>
        </w:rPr>
        <w:t>wdt generate reset test</w:t>
      </w:r>
      <w:bookmarkEnd w:id="38"/>
    </w:p>
    <w:tbl>
      <w:tblPr>
        <w:tblStyle w:val="a4"/>
        <w:tblW w:w="0" w:type="auto"/>
        <w:tblLook w:val="04A0"/>
      </w:tblPr>
      <w:tblGrid>
        <w:gridCol w:w="675"/>
        <w:gridCol w:w="5006"/>
        <w:gridCol w:w="2841"/>
      </w:tblGrid>
      <w:tr w:rsidR="002F4D5C" w:rsidTr="0057267E">
        <w:tc>
          <w:tcPr>
            <w:tcW w:w="8522" w:type="dxa"/>
            <w:gridSpan w:val="3"/>
            <w:shd w:val="pct20" w:color="auto" w:fill="auto"/>
          </w:tcPr>
          <w:p w:rsidR="002F4D5C" w:rsidRDefault="002F4D5C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2F4D5C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06AFF" w:rsidRPr="00DE560F" w:rsidRDefault="00E06AFF" w:rsidP="00DE560F">
            <w:pPr>
              <w:rPr>
                <w:lang w:val="fr-FR"/>
              </w:rPr>
            </w:pPr>
            <w:r w:rsidRPr="00DE560F">
              <w:rPr>
                <w:lang w:val="fr-FR"/>
              </w:rPr>
              <w:t>confirm we wdt counter reach, reset pulse generated</w:t>
            </w:r>
          </w:p>
          <w:p w:rsidR="002F4D5C" w:rsidRDefault="00E06AFF" w:rsidP="00DE560F">
            <w:pPr>
              <w:rPr>
                <w:lang w:val="fr-FR" w:eastAsia="zh-CN"/>
              </w:rPr>
            </w:pPr>
            <w:r w:rsidRPr="00DE560F">
              <w:rPr>
                <w:lang w:val="fr-FR"/>
              </w:rPr>
              <w:t>also check the reset pulse length meet the configuration</w:t>
            </w:r>
          </w:p>
          <w:p w:rsidR="00386B98" w:rsidRDefault="00386B98" w:rsidP="00DE560F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reset pulse time calculate</w:t>
            </w:r>
            <w:r>
              <w:rPr>
                <w:lang w:val="fr-FR" w:eastAsia="zh-CN"/>
              </w:rPr>
              <w:t> </w:t>
            </w:r>
            <w:r>
              <w:rPr>
                <w:rFonts w:hint="eastAsia"/>
                <w:lang w:val="fr-FR" w:eastAsia="zh-CN"/>
              </w:rPr>
              <w:t>:</w:t>
            </w:r>
          </w:p>
          <w:p w:rsidR="00386B98" w:rsidRDefault="00386B98" w:rsidP="00DE560F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 xml:space="preserve">      (reset_pulse_lengh_config/50000000) second</w:t>
            </w:r>
          </w:p>
          <w:p w:rsidR="00386B98" w:rsidRDefault="00386B98" w:rsidP="00DE560F">
            <w:pPr>
              <w:rPr>
                <w:lang w:val="fr-FR" w:eastAsia="zh-CN"/>
              </w:rPr>
            </w:pPr>
            <w:r>
              <w:rPr>
                <w:lang w:val="fr-FR" w:eastAsia="zh-CN"/>
              </w:rPr>
              <w:t>E</w:t>
            </w:r>
            <w:r>
              <w:rPr>
                <w:rFonts w:hint="eastAsia"/>
                <w:lang w:val="fr-FR" w:eastAsia="zh-CN"/>
              </w:rPr>
              <w:t>g</w:t>
            </w:r>
            <w:r>
              <w:rPr>
                <w:lang w:val="fr-FR" w:eastAsia="zh-CN"/>
              </w:rPr>
              <w:t> </w:t>
            </w:r>
            <w:r>
              <w:rPr>
                <w:rFonts w:hint="eastAsia"/>
                <w:lang w:val="fr-FR" w:eastAsia="zh-CN"/>
              </w:rPr>
              <w:t>:  0x10000</w:t>
            </w:r>
            <w:r w:rsidRPr="00386B98">
              <w:rPr>
                <w:lang w:val="fr-FR" w:eastAsia="zh-CN"/>
              </w:rPr>
              <w:sym w:font="Wingdings" w:char="F0E8"/>
            </w:r>
            <w:r>
              <w:rPr>
                <w:rFonts w:hint="eastAsia"/>
                <w:lang w:val="fr-FR" w:eastAsia="zh-CN"/>
              </w:rPr>
              <w:t>65536   65536/50000000 = 0.0013 second</w:t>
            </w:r>
          </w:p>
        </w:tc>
      </w:tr>
      <w:tr w:rsidR="00836F88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836F88" w:rsidRDefault="00836F88" w:rsidP="0057267E"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836F88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836F88" w:rsidRDefault="00836F88" w:rsidP="0057267E">
            <w:pPr>
              <w:pStyle w:val="afa"/>
            </w:pPr>
          </w:p>
        </w:tc>
      </w:tr>
      <w:tr w:rsidR="002F4D5C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2F4D5C" w:rsidRDefault="002F4D5C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2F4D5C" w:rsidTr="0057267E">
        <w:tc>
          <w:tcPr>
            <w:tcW w:w="675" w:type="dxa"/>
            <w:shd w:val="pct20" w:color="auto" w:fill="auto"/>
          </w:tcPr>
          <w:p w:rsidR="002F4D5C" w:rsidRDefault="002F4D5C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2F4D5C" w:rsidRDefault="002F4D5C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2841" w:type="dxa"/>
            <w:shd w:val="pct20" w:color="auto" w:fill="auto"/>
          </w:tcPr>
          <w:p w:rsidR="002F4D5C" w:rsidRDefault="002F4D5C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9D4837" w:rsidTr="0057267E">
        <w:tc>
          <w:tcPr>
            <w:tcW w:w="675" w:type="dxa"/>
            <w:shd w:val="clear" w:color="auto" w:fill="auto"/>
            <w:vAlign w:val="center"/>
          </w:tcPr>
          <w:p w:rsidR="009D4837" w:rsidRPr="00DE560F" w:rsidRDefault="009D4837" w:rsidP="0057267E">
            <w:pPr>
              <w:rPr>
                <w:lang w:val="fr-FR"/>
              </w:rPr>
            </w:pPr>
            <w:r w:rsidRPr="00DE560F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9D4837" w:rsidRPr="00DE560F" w:rsidRDefault="009D4837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"watch dog timer" from device list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9D4837" w:rsidRPr="00DE560F" w:rsidRDefault="009D4837" w:rsidP="0057267E">
            <w:pPr>
              <w:rPr>
                <w:lang w:val="fr-FR"/>
              </w:rPr>
            </w:pPr>
          </w:p>
        </w:tc>
      </w:tr>
      <w:tr w:rsidR="009D4837" w:rsidTr="0057267E">
        <w:tc>
          <w:tcPr>
            <w:tcW w:w="675" w:type="dxa"/>
            <w:shd w:val="clear" w:color="auto" w:fill="auto"/>
            <w:vAlign w:val="center"/>
          </w:tcPr>
          <w:p w:rsidR="009D4837" w:rsidRPr="00DE560F" w:rsidRDefault="009D4837" w:rsidP="0057267E">
            <w:pPr>
              <w:rPr>
                <w:lang w:val="fr-FR"/>
              </w:rPr>
            </w:pPr>
            <w:r w:rsidRPr="00DE560F">
              <w:rPr>
                <w:rFonts w:hint="eastAsia"/>
                <w:lang w:val="fr-FR"/>
              </w:rPr>
              <w:t>2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9D4837" w:rsidRPr="00DE560F" w:rsidRDefault="009D4837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"wdt_</w:t>
            </w:r>
            <w:r w:rsidR="00B545A2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reset 0x</w:t>
            </w: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100</w:t>
            </w:r>
            <w:r w:rsidR="005F2175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00</w:t>
            </w: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3"</w:t>
            </w:r>
          </w:p>
          <w:p w:rsidR="009D4837" w:rsidRPr="00DE560F" w:rsidRDefault="006223BE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hyperlink r:id="rId15" w:history="1">
              <w:r w:rsidR="009D4837" w:rsidRPr="00DE560F">
                <w:rPr>
                  <w:rFonts w:ascii="Arial" w:eastAsiaTheme="minorEastAsia" w:hAnsi="Arial" w:cs="Times New Roman"/>
                  <w:sz w:val="22"/>
                  <w:szCs w:val="20"/>
                  <w:lang w:val="fr-FR" w:eastAsia="en-US"/>
                </w:rPr>
                <w:t xml:space="preserve">using oscilloscope  to check the rst pin's </w:t>
              </w:r>
            </w:hyperlink>
            <w:r w:rsidR="009D4837"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waveform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7064C8" w:rsidRDefault="007064C8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C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dl test restart after 3 second</w:t>
            </w:r>
          </w:p>
          <w:p w:rsidR="009D4837" w:rsidRDefault="009D4837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can view the rst pin waveform:  match the length '</w:t>
            </w:r>
            <w:r w:rsidR="005F2175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0x</w:t>
            </w: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100</w:t>
            </w:r>
            <w:r w:rsidR="005F2175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00</w:t>
            </w: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' cycle</w:t>
            </w:r>
          </w:p>
          <w:p w:rsidR="005F2175" w:rsidRDefault="005F2175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pclk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 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:50000000</w:t>
            </w:r>
          </w:p>
          <w:p w:rsidR="005F2175" w:rsidRPr="00DE560F" w:rsidRDefault="005F2175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reset pulse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 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 about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 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: 1.3 ms</w:t>
            </w:r>
          </w:p>
        </w:tc>
      </w:tr>
      <w:tr w:rsidR="009D4837" w:rsidTr="0057267E">
        <w:tc>
          <w:tcPr>
            <w:tcW w:w="675" w:type="dxa"/>
            <w:shd w:val="clear" w:color="auto" w:fill="auto"/>
            <w:vAlign w:val="center"/>
          </w:tcPr>
          <w:p w:rsidR="009D4837" w:rsidRPr="00DE560F" w:rsidRDefault="009D4837" w:rsidP="0057267E">
            <w:pPr>
              <w:rPr>
                <w:lang w:val="fr-FR"/>
              </w:rPr>
            </w:pPr>
            <w:r w:rsidRPr="00DE560F">
              <w:rPr>
                <w:rFonts w:hint="eastAsia"/>
                <w:lang w:val="fr-FR"/>
              </w:rPr>
              <w:t>3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9D4837" w:rsidRPr="00DE560F" w:rsidRDefault="009D4837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"wdt_</w:t>
            </w:r>
            <w:r w:rsidR="00B545A2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reset</w:t>
            </w: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</w:t>
            </w:r>
            <w:r w:rsidR="00B545A2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0x</w:t>
            </w: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10</w:t>
            </w:r>
            <w:r w:rsidR="005F2175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0</w:t>
            </w: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</w:t>
            </w:r>
            <w:r w:rsidR="005F2175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3</w:t>
            </w: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</w:p>
          <w:p w:rsidR="009D4837" w:rsidRPr="00DE560F" w:rsidRDefault="006223BE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hyperlink r:id="rId16" w:history="1">
              <w:r w:rsidR="009D4837" w:rsidRPr="00DE560F">
                <w:rPr>
                  <w:rFonts w:ascii="Arial" w:eastAsiaTheme="minorEastAsia" w:hAnsi="Arial" w:cs="Times New Roman"/>
                  <w:sz w:val="22"/>
                  <w:szCs w:val="20"/>
                  <w:lang w:val="fr-FR" w:eastAsia="en-US"/>
                </w:rPr>
                <w:t xml:space="preserve">using oscilloscope  to check the rst pin's </w:t>
              </w:r>
            </w:hyperlink>
            <w:r w:rsidR="009D4837"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waveform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7064C8" w:rsidRDefault="006223BE" w:rsidP="007064C8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fldChar w:fldCharType="begin"/>
            </w:r>
            <w:r w:rsidR="00BB44DF">
              <w:instrText>HYPERLINK "http://192.168.2.4/testlink/lib/testcases/tcEdit.php?doAction=editStep&amp;testcase_id=139&amp;tcversion_id=140&amp;goback_url=http%3A%2F%2F192.168.2.4%2Ftestlink%2Flib%2Ftestcases%2FarchiveData.php%3Ftcase_id%3D139%26show_mode%3Dshow&amp;step_id=457"</w:instrText>
            </w:r>
            <w:r>
              <w:fldChar w:fldCharType="separate"/>
            </w:r>
            <w:r w:rsidR="007064C8"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 xml:space="preserve"> C</w:t>
            </w:r>
            <w:r w:rsidR="007064C8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dl test restart after 3 second</w:t>
            </w:r>
          </w:p>
          <w:p w:rsidR="009D4837" w:rsidRDefault="006223BE" w:rsidP="007064C8">
            <w:pPr>
              <w:pStyle w:val="afa"/>
              <w:spacing w:before="0" w:beforeAutospacing="0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fldChar w:fldCharType="end"/>
            </w:r>
            <w:hyperlink r:id="rId17" w:history="1">
              <w:r w:rsidR="009D4837" w:rsidRPr="00DE560F">
                <w:rPr>
                  <w:rFonts w:ascii="Arial" w:eastAsiaTheme="minorEastAsia" w:hAnsi="Arial" w:cs="Times New Roman"/>
                  <w:sz w:val="22"/>
                  <w:szCs w:val="20"/>
                  <w:lang w:val="fr-FR" w:eastAsia="en-US"/>
                </w:rPr>
                <w:t>can view the rst pin waveform</w:t>
              </w:r>
            </w:hyperlink>
            <w:r w:rsidR="009D4837"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: match the length '</w:t>
            </w:r>
            <w:r w:rsidR="00896172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0x</w:t>
            </w:r>
            <w:r w:rsidR="009D4837"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10</w:t>
            </w:r>
            <w:r w:rsidR="005F2175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0</w:t>
            </w:r>
            <w:r w:rsidR="009D4837"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' cycle</w:t>
            </w:r>
          </w:p>
          <w:p w:rsidR="005F2175" w:rsidRPr="00DE560F" w:rsidRDefault="005F2175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reset pulse about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 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: 5 us</w:t>
            </w:r>
          </w:p>
        </w:tc>
      </w:tr>
    </w:tbl>
    <w:p w:rsidR="002F4D5C" w:rsidRPr="00095A34" w:rsidRDefault="002F4D5C" w:rsidP="002F4D5C">
      <w:pPr>
        <w:rPr>
          <w:sz w:val="24"/>
          <w:szCs w:val="24"/>
          <w:lang w:eastAsia="zh-CN"/>
        </w:rPr>
      </w:pPr>
    </w:p>
    <w:p w:rsidR="002F4D5C" w:rsidRPr="00B54816" w:rsidRDefault="002F4D5C" w:rsidP="00732CB7">
      <w:pPr>
        <w:pStyle w:val="4"/>
      </w:pPr>
      <w:bookmarkStart w:id="39" w:name="_Toc456256923"/>
      <w:r w:rsidRPr="00E654F4">
        <w:rPr>
          <w:rFonts w:hint="eastAsia"/>
        </w:rPr>
        <w:t>Test Case cb-</w:t>
      </w:r>
      <w:r w:rsidR="009D4837">
        <w:rPr>
          <w:rFonts w:hint="eastAsia"/>
        </w:rPr>
        <w:t>wdt</w:t>
      </w:r>
      <w:r w:rsidRPr="00E654F4">
        <w:rPr>
          <w:rFonts w:hint="eastAsia"/>
        </w:rPr>
        <w:t xml:space="preserve">-5: </w:t>
      </w:r>
      <w:r w:rsidR="009D4837" w:rsidRPr="00DE560F">
        <w:rPr>
          <w:rFonts w:hint="eastAsia"/>
        </w:rPr>
        <w:t>wdt frequency division test</w:t>
      </w:r>
      <w:bookmarkEnd w:id="39"/>
    </w:p>
    <w:tbl>
      <w:tblPr>
        <w:tblStyle w:val="a4"/>
        <w:tblW w:w="0" w:type="auto"/>
        <w:tblLook w:val="04A0"/>
      </w:tblPr>
      <w:tblGrid>
        <w:gridCol w:w="675"/>
        <w:gridCol w:w="4253"/>
        <w:gridCol w:w="3594"/>
      </w:tblGrid>
      <w:tr w:rsidR="002F4D5C" w:rsidTr="0057267E">
        <w:tc>
          <w:tcPr>
            <w:tcW w:w="8522" w:type="dxa"/>
            <w:gridSpan w:val="3"/>
            <w:shd w:val="pct20" w:color="auto" w:fill="auto"/>
          </w:tcPr>
          <w:p w:rsidR="002F4D5C" w:rsidRDefault="002F4D5C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2F4D5C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2F4D5C" w:rsidRDefault="009D4837" w:rsidP="0057267E">
            <w:pPr>
              <w:rPr>
                <w:lang w:val="fr-FR"/>
              </w:rPr>
            </w:pPr>
            <w:r w:rsidRPr="00DE560F">
              <w:rPr>
                <w:rFonts w:hint="eastAsia"/>
                <w:lang w:val="fr-FR"/>
              </w:rPr>
              <w:lastRenderedPageBreak/>
              <w:t>test diffrent division works and correct</w:t>
            </w:r>
          </w:p>
        </w:tc>
      </w:tr>
      <w:tr w:rsidR="00836F88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836F88" w:rsidRDefault="00836F88" w:rsidP="0057267E"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836F88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836F88" w:rsidRDefault="00836F88" w:rsidP="0057267E">
            <w:pPr>
              <w:pStyle w:val="afa"/>
            </w:pPr>
          </w:p>
        </w:tc>
      </w:tr>
      <w:tr w:rsidR="002F4D5C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2F4D5C" w:rsidRDefault="002F4D5C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2F4D5C" w:rsidTr="00DE560F">
        <w:tc>
          <w:tcPr>
            <w:tcW w:w="675" w:type="dxa"/>
            <w:shd w:val="pct20" w:color="auto" w:fill="auto"/>
          </w:tcPr>
          <w:p w:rsidR="002F4D5C" w:rsidRDefault="002F4D5C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4253" w:type="dxa"/>
            <w:shd w:val="pct20" w:color="auto" w:fill="auto"/>
          </w:tcPr>
          <w:p w:rsidR="002F4D5C" w:rsidRDefault="002F4D5C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3594" w:type="dxa"/>
            <w:shd w:val="pct20" w:color="auto" w:fill="auto"/>
          </w:tcPr>
          <w:p w:rsidR="002F4D5C" w:rsidRDefault="002F4D5C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9D4837" w:rsidTr="00DE560F">
        <w:tc>
          <w:tcPr>
            <w:tcW w:w="675" w:type="dxa"/>
            <w:shd w:val="clear" w:color="auto" w:fill="auto"/>
            <w:vAlign w:val="center"/>
          </w:tcPr>
          <w:p w:rsidR="009D4837" w:rsidRPr="00DE560F" w:rsidRDefault="009D4837" w:rsidP="0057267E">
            <w:pPr>
              <w:rPr>
                <w:lang w:val="fr-FR"/>
              </w:rPr>
            </w:pPr>
            <w:r w:rsidRPr="00DE560F">
              <w:rPr>
                <w:rFonts w:hint="eastAsia"/>
                <w:lang w:val="fr-FR"/>
              </w:rPr>
              <w:t>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D4837" w:rsidRPr="00DE560F" w:rsidRDefault="009D4837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"watch dog timer" from device list</w:t>
            </w:r>
          </w:p>
        </w:tc>
        <w:tc>
          <w:tcPr>
            <w:tcW w:w="3594" w:type="dxa"/>
            <w:shd w:val="clear" w:color="auto" w:fill="auto"/>
            <w:vAlign w:val="center"/>
          </w:tcPr>
          <w:p w:rsidR="009D4837" w:rsidRPr="00DE560F" w:rsidRDefault="009D4837" w:rsidP="0057267E">
            <w:pPr>
              <w:rPr>
                <w:lang w:val="fr-FR"/>
              </w:rPr>
            </w:pPr>
          </w:p>
        </w:tc>
      </w:tr>
      <w:tr w:rsidR="009D4837" w:rsidTr="00DE560F">
        <w:tc>
          <w:tcPr>
            <w:tcW w:w="675" w:type="dxa"/>
            <w:shd w:val="clear" w:color="auto" w:fill="auto"/>
            <w:vAlign w:val="center"/>
          </w:tcPr>
          <w:p w:rsidR="009D4837" w:rsidRPr="00DE560F" w:rsidRDefault="009D4837" w:rsidP="0057267E">
            <w:pPr>
              <w:rPr>
                <w:lang w:val="fr-FR"/>
              </w:rPr>
            </w:pPr>
            <w:r w:rsidRPr="00DE560F">
              <w:rPr>
                <w:rFonts w:hint="eastAsia"/>
                <w:lang w:val="fr-FR"/>
              </w:rPr>
              <w:t>2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D4837" w:rsidRPr="00DE560F" w:rsidRDefault="009D4837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"wdt_</w:t>
            </w:r>
            <w:r w:rsidR="00070447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div</w:t>
            </w: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0</w:t>
            </w:r>
            <w:r w:rsidR="00070447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 0</w:t>
            </w: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</w:p>
          <w:p w:rsidR="009D4837" w:rsidRPr="00DE560F" w:rsidRDefault="009D4837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1/2 freq</w:t>
            </w:r>
          </w:p>
        </w:tc>
        <w:tc>
          <w:tcPr>
            <w:tcW w:w="3594" w:type="dxa"/>
            <w:shd w:val="clear" w:color="auto" w:fill="auto"/>
            <w:vAlign w:val="center"/>
          </w:tcPr>
          <w:p w:rsidR="009D4837" w:rsidRDefault="003F0107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C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dl test restart after </w:t>
            </w:r>
            <w:r w:rsidR="00B935D3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several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 second</w:t>
            </w:r>
            <w:r w:rsidR="00B935D3"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 </w:t>
            </w:r>
            <w:r w:rsidR="00B935D3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; progress displayed</w:t>
            </w:r>
          </w:p>
          <w:p w:rsidR="003F0107" w:rsidRPr="00DE560F" w:rsidRDefault="003F0107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Y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ou can see the counter decrease</w:t>
            </w:r>
          </w:p>
          <w:p w:rsidR="009D4837" w:rsidRPr="00DE560F" w:rsidRDefault="009D4837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also can </w:t>
            </w:r>
            <w:hyperlink r:id="rId18" w:history="1">
              <w:r w:rsidRPr="00DE560F">
                <w:rPr>
                  <w:rFonts w:ascii="Arial" w:eastAsiaTheme="minorEastAsia" w:hAnsi="Arial" w:cs="Times New Roman"/>
                  <w:sz w:val="22"/>
                  <w:szCs w:val="20"/>
                  <w:lang w:val="fr-FR" w:eastAsia="en-US"/>
                </w:rPr>
                <w:t xml:space="preserve">using oscilloscope  to check the rst pin's </w:t>
              </w:r>
            </w:hyperlink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waveform</w:t>
            </w:r>
          </w:p>
        </w:tc>
      </w:tr>
      <w:tr w:rsidR="009D4837" w:rsidTr="00DE560F">
        <w:tc>
          <w:tcPr>
            <w:tcW w:w="675" w:type="dxa"/>
            <w:shd w:val="clear" w:color="auto" w:fill="auto"/>
            <w:vAlign w:val="center"/>
          </w:tcPr>
          <w:p w:rsidR="009D4837" w:rsidRPr="00DE560F" w:rsidRDefault="009D4837" w:rsidP="0057267E">
            <w:pPr>
              <w:rPr>
                <w:lang w:val="fr-FR"/>
              </w:rPr>
            </w:pPr>
            <w:r w:rsidRPr="00DE560F">
              <w:rPr>
                <w:rFonts w:hint="eastAsia"/>
                <w:lang w:val="fr-FR"/>
              </w:rPr>
              <w:t>3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D4837" w:rsidRPr="00DE560F" w:rsidRDefault="009D4837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input "wdt_tc4 </w:t>
            </w:r>
            <w:r w:rsidR="007064C8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0 1</w:t>
            </w: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</w:p>
          <w:p w:rsidR="009D4837" w:rsidRPr="00DE560F" w:rsidRDefault="009D4837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1/</w:t>
            </w:r>
            <w:r w:rsidR="007064C8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4</w:t>
            </w: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freq</w:t>
            </w:r>
          </w:p>
          <w:p w:rsidR="009D4837" w:rsidRPr="00DE560F" w:rsidRDefault="009D4837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 </w:t>
            </w:r>
          </w:p>
        </w:tc>
        <w:tc>
          <w:tcPr>
            <w:tcW w:w="3594" w:type="dxa"/>
            <w:shd w:val="clear" w:color="auto" w:fill="auto"/>
            <w:vAlign w:val="center"/>
          </w:tcPr>
          <w:p w:rsidR="00B935D3" w:rsidRDefault="00B935D3" w:rsidP="00B935D3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C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dl test restart after several second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 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; progress displayed</w:t>
            </w:r>
          </w:p>
          <w:p w:rsidR="009D4837" w:rsidRPr="00DE560F" w:rsidRDefault="003F0107" w:rsidP="003F0107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Y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ou can see the counter decrease</w:t>
            </w:r>
          </w:p>
          <w:p w:rsidR="009D4837" w:rsidRPr="00DE560F" w:rsidRDefault="009D4837" w:rsidP="00DE560F">
            <w:pPr>
              <w:rPr>
                <w:lang w:val="fr-FR"/>
              </w:rPr>
            </w:pPr>
            <w:r w:rsidRPr="00DE560F">
              <w:rPr>
                <w:rFonts w:hint="eastAsia"/>
                <w:lang w:val="fr-FR"/>
              </w:rPr>
              <w:t>also can </w:t>
            </w:r>
            <w:hyperlink r:id="rId19" w:history="1">
              <w:r w:rsidRPr="00DE560F">
                <w:rPr>
                  <w:lang w:val="fr-FR"/>
                </w:rPr>
                <w:t xml:space="preserve">using oscilloscope  to check the rst pin's </w:t>
              </w:r>
            </w:hyperlink>
            <w:r w:rsidRPr="00DE560F">
              <w:rPr>
                <w:rFonts w:hint="eastAsia"/>
                <w:lang w:val="fr-FR"/>
              </w:rPr>
              <w:t>waveform</w:t>
            </w:r>
          </w:p>
        </w:tc>
      </w:tr>
      <w:tr w:rsidR="009D4837" w:rsidTr="00DE560F">
        <w:tc>
          <w:tcPr>
            <w:tcW w:w="675" w:type="dxa"/>
            <w:shd w:val="clear" w:color="auto" w:fill="auto"/>
            <w:vAlign w:val="center"/>
          </w:tcPr>
          <w:p w:rsidR="009D4837" w:rsidRPr="00DE560F" w:rsidRDefault="003F0107" w:rsidP="0057267E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4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D4837" w:rsidRDefault="003F0107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R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epeat other parameters group</w:t>
            </w:r>
          </w:p>
          <w:p w:rsidR="003F0107" w:rsidRDefault="003F0107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D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iv1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 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: 0-13</w:t>
            </w:r>
          </w:p>
          <w:p w:rsidR="003F0107" w:rsidRPr="00DE560F" w:rsidRDefault="003F0107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D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iv2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 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: 0-14</w:t>
            </w:r>
          </w:p>
        </w:tc>
        <w:tc>
          <w:tcPr>
            <w:tcW w:w="3594" w:type="dxa"/>
            <w:shd w:val="clear" w:color="auto" w:fill="auto"/>
            <w:vAlign w:val="center"/>
          </w:tcPr>
          <w:p w:rsidR="00B935D3" w:rsidRDefault="00B935D3" w:rsidP="00B935D3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C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dl test restart after several second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 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; progress displayed</w:t>
            </w:r>
          </w:p>
          <w:p w:rsidR="003F0107" w:rsidRPr="00DE560F" w:rsidRDefault="003F0107" w:rsidP="003F0107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Y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ou can see the counter decrease</w:t>
            </w:r>
          </w:p>
          <w:p w:rsidR="009D4837" w:rsidRPr="00DE560F" w:rsidRDefault="003F0107" w:rsidP="003F0107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B935D3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also can </w:t>
            </w:r>
            <w:hyperlink r:id="rId20" w:history="1">
              <w:r w:rsidRPr="00B935D3">
                <w:rPr>
                  <w:rFonts w:ascii="Arial" w:eastAsiaTheme="minorEastAsia" w:hAnsi="Arial" w:cs="Times New Roman"/>
                  <w:sz w:val="22"/>
                  <w:szCs w:val="20"/>
                  <w:lang w:val="fr-FR"/>
                </w:rPr>
                <w:t xml:space="preserve">using oscilloscope  to check the rst pin's </w:t>
              </w:r>
            </w:hyperlink>
            <w:r w:rsidRPr="00B935D3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waveform</w:t>
            </w:r>
          </w:p>
        </w:tc>
      </w:tr>
    </w:tbl>
    <w:p w:rsidR="002F4D5C" w:rsidRPr="00095A34" w:rsidRDefault="002F4D5C" w:rsidP="002F4D5C">
      <w:pPr>
        <w:rPr>
          <w:sz w:val="24"/>
          <w:szCs w:val="24"/>
          <w:lang w:eastAsia="zh-CN"/>
        </w:rPr>
      </w:pPr>
    </w:p>
    <w:p w:rsidR="002F4D5C" w:rsidRPr="00B54816" w:rsidRDefault="002F4D5C" w:rsidP="00732CB7">
      <w:pPr>
        <w:pStyle w:val="4"/>
      </w:pPr>
      <w:bookmarkStart w:id="40" w:name="_Toc456256924"/>
      <w:r w:rsidRPr="00E654F4">
        <w:rPr>
          <w:rFonts w:hint="eastAsia"/>
        </w:rPr>
        <w:t>Test Case cb-</w:t>
      </w:r>
      <w:r w:rsidR="00907D06">
        <w:rPr>
          <w:rFonts w:hint="eastAsia"/>
        </w:rPr>
        <w:t>wdt</w:t>
      </w:r>
      <w:r w:rsidRPr="00E654F4">
        <w:rPr>
          <w:rFonts w:hint="eastAsia"/>
        </w:rPr>
        <w:t xml:space="preserve">-6: </w:t>
      </w:r>
      <w:r w:rsidR="00907D06" w:rsidRPr="00DE560F">
        <w:rPr>
          <w:rFonts w:hint="eastAsia"/>
        </w:rPr>
        <w:t xml:space="preserve">wdt interrupt </w:t>
      </w:r>
      <w:r w:rsidR="00FD1733">
        <w:rPr>
          <w:rFonts w:hint="eastAsia"/>
          <w:lang w:eastAsia="zh-CN"/>
        </w:rPr>
        <w:t>timeout</w:t>
      </w:r>
      <w:r w:rsidR="00907D06" w:rsidRPr="00DE560F">
        <w:rPr>
          <w:rFonts w:hint="eastAsia"/>
        </w:rPr>
        <w:t xml:space="preserve"> test</w:t>
      </w:r>
      <w:bookmarkEnd w:id="40"/>
    </w:p>
    <w:tbl>
      <w:tblPr>
        <w:tblStyle w:val="a4"/>
        <w:tblW w:w="0" w:type="auto"/>
        <w:tblLook w:val="04A0"/>
      </w:tblPr>
      <w:tblGrid>
        <w:gridCol w:w="675"/>
        <w:gridCol w:w="5006"/>
        <w:gridCol w:w="2841"/>
      </w:tblGrid>
      <w:tr w:rsidR="002F4D5C" w:rsidTr="0057267E">
        <w:tc>
          <w:tcPr>
            <w:tcW w:w="8522" w:type="dxa"/>
            <w:gridSpan w:val="3"/>
            <w:shd w:val="pct20" w:color="auto" w:fill="auto"/>
          </w:tcPr>
          <w:p w:rsidR="002F4D5C" w:rsidRDefault="002F4D5C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2F4D5C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07D06" w:rsidRPr="00DE560F" w:rsidRDefault="00907D06" w:rsidP="00DE560F">
            <w:pPr>
              <w:rPr>
                <w:lang w:val="fr-FR"/>
              </w:rPr>
            </w:pPr>
            <w:r w:rsidRPr="00DE560F">
              <w:rPr>
                <w:rFonts w:hint="eastAsia"/>
                <w:lang w:val="fr-FR"/>
              </w:rPr>
              <w:t>confirm wdt counter reach, interrupt generated (in 1 second)</w:t>
            </w:r>
          </w:p>
          <w:p w:rsidR="002F4D5C" w:rsidRDefault="00907D06" w:rsidP="00DE560F">
            <w:pPr>
              <w:rPr>
                <w:lang w:val="fr-FR" w:eastAsia="zh-CN"/>
              </w:rPr>
            </w:pPr>
            <w:r w:rsidRPr="00DE560F">
              <w:rPr>
                <w:rFonts w:hint="eastAsia"/>
                <w:lang w:val="fr-FR"/>
              </w:rPr>
              <w:t>also check the interrupt timeout feature, after timeout, reset generated</w:t>
            </w:r>
          </w:p>
          <w:p w:rsidR="005960B0" w:rsidRDefault="005960B0" w:rsidP="00DE560F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wdt using div</w:t>
            </w:r>
            <w:r>
              <w:rPr>
                <w:lang w:val="fr-FR" w:eastAsia="zh-CN"/>
              </w:rPr>
              <w:t> </w:t>
            </w:r>
            <w:r>
              <w:rPr>
                <w:rFonts w:hint="eastAsia"/>
                <w:lang w:val="fr-FR" w:eastAsia="zh-CN"/>
              </w:rPr>
              <w:t>: 0x96(1/(64*1024))</w:t>
            </w:r>
          </w:p>
        </w:tc>
      </w:tr>
      <w:tr w:rsidR="00836F88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836F88" w:rsidRDefault="00836F88" w:rsidP="0057267E"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836F88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836F88" w:rsidRDefault="00836F88" w:rsidP="0057267E">
            <w:pPr>
              <w:pStyle w:val="afa"/>
            </w:pPr>
          </w:p>
        </w:tc>
      </w:tr>
      <w:tr w:rsidR="002F4D5C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2F4D5C" w:rsidRDefault="002F4D5C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2F4D5C" w:rsidTr="0057267E">
        <w:tc>
          <w:tcPr>
            <w:tcW w:w="675" w:type="dxa"/>
            <w:shd w:val="pct20" w:color="auto" w:fill="auto"/>
          </w:tcPr>
          <w:p w:rsidR="002F4D5C" w:rsidRDefault="002F4D5C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lastRenderedPageBreak/>
              <w:t>#</w:t>
            </w:r>
          </w:p>
        </w:tc>
        <w:tc>
          <w:tcPr>
            <w:tcW w:w="5006" w:type="dxa"/>
            <w:shd w:val="pct20" w:color="auto" w:fill="auto"/>
          </w:tcPr>
          <w:p w:rsidR="002F4D5C" w:rsidRDefault="002F4D5C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2841" w:type="dxa"/>
            <w:shd w:val="pct20" w:color="auto" w:fill="auto"/>
          </w:tcPr>
          <w:p w:rsidR="002F4D5C" w:rsidRDefault="002F4D5C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907D06" w:rsidTr="0057267E">
        <w:tc>
          <w:tcPr>
            <w:tcW w:w="675" w:type="dxa"/>
            <w:shd w:val="clear" w:color="auto" w:fill="auto"/>
            <w:vAlign w:val="center"/>
          </w:tcPr>
          <w:p w:rsidR="00907D06" w:rsidRPr="00DE560F" w:rsidRDefault="00907D06" w:rsidP="0057267E">
            <w:pPr>
              <w:rPr>
                <w:lang w:val="fr-FR"/>
              </w:rPr>
            </w:pPr>
            <w:r w:rsidRPr="00DE560F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907D06" w:rsidRPr="00DE560F" w:rsidRDefault="00907D06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"watch dog timer" from device list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907D06" w:rsidRPr="00DE560F" w:rsidRDefault="00907D06" w:rsidP="0057267E">
            <w:pPr>
              <w:rPr>
                <w:lang w:val="fr-FR"/>
              </w:rPr>
            </w:pPr>
          </w:p>
        </w:tc>
      </w:tr>
      <w:tr w:rsidR="00907D06" w:rsidTr="0057267E">
        <w:tc>
          <w:tcPr>
            <w:tcW w:w="675" w:type="dxa"/>
            <w:shd w:val="clear" w:color="auto" w:fill="auto"/>
            <w:vAlign w:val="center"/>
          </w:tcPr>
          <w:p w:rsidR="00907D06" w:rsidRPr="00DE560F" w:rsidRDefault="00907D06" w:rsidP="0057267E">
            <w:pPr>
              <w:rPr>
                <w:lang w:val="fr-FR"/>
              </w:rPr>
            </w:pPr>
            <w:r w:rsidRPr="00DE560F">
              <w:rPr>
                <w:rFonts w:hint="eastAsia"/>
                <w:lang w:val="fr-FR"/>
              </w:rPr>
              <w:t>2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907D06" w:rsidRPr="00DE560F" w:rsidRDefault="00907D06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</w:t>
            </w:r>
            <w:r w:rsidR="007C3829">
              <w:t xml:space="preserve"> </w:t>
            </w:r>
            <w:r w:rsidR="007C3829" w:rsidRPr="007C3829"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  <w:t>wdt_interrupt_timeout</w:t>
            </w: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0"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907D06" w:rsidRPr="00DE560F" w:rsidRDefault="00907D06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console output: interrupt generate at xx ms :  near 1000ms</w:t>
            </w:r>
          </w:p>
          <w:p w:rsidR="00907D06" w:rsidRPr="00DE560F" w:rsidRDefault="00907D06" w:rsidP="009E54C8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 about </w:t>
            </w:r>
            <w:r w:rsidR="009E54C8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83</w:t>
            </w: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second</w:t>
            </w:r>
            <w:r w:rsidR="009E54C8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,reset will restart cdl</w:t>
            </w:r>
          </w:p>
        </w:tc>
      </w:tr>
      <w:tr w:rsidR="009E54C8" w:rsidTr="0057267E">
        <w:tc>
          <w:tcPr>
            <w:tcW w:w="675" w:type="dxa"/>
            <w:shd w:val="clear" w:color="auto" w:fill="auto"/>
            <w:vAlign w:val="center"/>
          </w:tcPr>
          <w:p w:rsidR="009E54C8" w:rsidRPr="00DE560F" w:rsidRDefault="009E54C8" w:rsidP="0057267E">
            <w:pPr>
              <w:rPr>
                <w:lang w:val="fr-FR"/>
              </w:rPr>
            </w:pPr>
            <w:r w:rsidRPr="00DE560F">
              <w:rPr>
                <w:rFonts w:hint="eastAsia"/>
                <w:lang w:val="fr-FR"/>
              </w:rPr>
              <w:t>3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9E54C8" w:rsidRPr="00DE560F" w:rsidRDefault="009E54C8" w:rsidP="009E54C8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</w:t>
            </w:r>
            <w:r>
              <w:t xml:space="preserve"> </w:t>
            </w:r>
            <w:r w:rsidRPr="007C3829"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  <w:t>wdt_interrupt_timeout</w:t>
            </w: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1</w:t>
            </w: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9E54C8" w:rsidRPr="00DE560F" w:rsidRDefault="009E54C8" w:rsidP="00070447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console output: interrupt generate at xx ms :  near 1000ms</w:t>
            </w:r>
          </w:p>
          <w:p w:rsidR="009E54C8" w:rsidRPr="00DE560F" w:rsidRDefault="009E54C8" w:rsidP="009E54C8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 about 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41</w:t>
            </w: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second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,reset will restart cdl</w:t>
            </w:r>
          </w:p>
        </w:tc>
      </w:tr>
      <w:tr w:rsidR="009E54C8" w:rsidRPr="00DE560F" w:rsidTr="009E54C8">
        <w:tc>
          <w:tcPr>
            <w:tcW w:w="675" w:type="dxa"/>
          </w:tcPr>
          <w:p w:rsidR="009E54C8" w:rsidRPr="00DE560F" w:rsidRDefault="009E54C8" w:rsidP="00070447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4</w:t>
            </w:r>
          </w:p>
        </w:tc>
        <w:tc>
          <w:tcPr>
            <w:tcW w:w="5006" w:type="dxa"/>
          </w:tcPr>
          <w:p w:rsidR="009E54C8" w:rsidRPr="00DE560F" w:rsidRDefault="009E54C8" w:rsidP="009E54C8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</w:t>
            </w:r>
            <w:r>
              <w:t xml:space="preserve"> </w:t>
            </w:r>
            <w:r w:rsidRPr="007C3829"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  <w:t>wdt_interrupt_timeout</w:t>
            </w: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2</w:t>
            </w: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</w:p>
        </w:tc>
        <w:tc>
          <w:tcPr>
            <w:tcW w:w="2841" w:type="dxa"/>
          </w:tcPr>
          <w:p w:rsidR="009E54C8" w:rsidRPr="00DE560F" w:rsidRDefault="009E54C8" w:rsidP="009E54C8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console output: interrupt generate at xx ms :  near 1000ms</w:t>
            </w:r>
          </w:p>
          <w:p w:rsidR="009E54C8" w:rsidRPr="00DE560F" w:rsidRDefault="009E54C8" w:rsidP="009E54C8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 about 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20</w:t>
            </w: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second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,reset will restart cdl</w:t>
            </w:r>
          </w:p>
        </w:tc>
      </w:tr>
      <w:tr w:rsidR="009E54C8" w:rsidRPr="00DE560F" w:rsidTr="009E54C8">
        <w:tc>
          <w:tcPr>
            <w:tcW w:w="675" w:type="dxa"/>
          </w:tcPr>
          <w:p w:rsidR="009E54C8" w:rsidRPr="00DE560F" w:rsidRDefault="009E54C8" w:rsidP="00070447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5</w:t>
            </w:r>
          </w:p>
        </w:tc>
        <w:tc>
          <w:tcPr>
            <w:tcW w:w="5006" w:type="dxa"/>
          </w:tcPr>
          <w:p w:rsidR="009E54C8" w:rsidRPr="00DE560F" w:rsidRDefault="009E54C8" w:rsidP="009E54C8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</w:t>
            </w:r>
            <w:r>
              <w:t xml:space="preserve"> </w:t>
            </w:r>
            <w:r w:rsidRPr="007C3829"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  <w:t>wdt_interrupt_timeout</w:t>
            </w: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3</w:t>
            </w: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</w:p>
        </w:tc>
        <w:tc>
          <w:tcPr>
            <w:tcW w:w="2841" w:type="dxa"/>
          </w:tcPr>
          <w:p w:rsidR="009E54C8" w:rsidRPr="00DE560F" w:rsidRDefault="009E54C8" w:rsidP="009E54C8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console output: interrupt generate at xx ms :  near 1000ms</w:t>
            </w:r>
          </w:p>
          <w:p w:rsidR="009E54C8" w:rsidRPr="00DE560F" w:rsidRDefault="009E54C8" w:rsidP="009E54C8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 about 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10</w:t>
            </w: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second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,reset will restart cdl</w:t>
            </w:r>
          </w:p>
        </w:tc>
      </w:tr>
      <w:tr w:rsidR="009E54C8" w:rsidRPr="00DE560F" w:rsidTr="009E54C8">
        <w:tc>
          <w:tcPr>
            <w:tcW w:w="675" w:type="dxa"/>
          </w:tcPr>
          <w:p w:rsidR="009E54C8" w:rsidRPr="00DE560F" w:rsidRDefault="009E54C8" w:rsidP="00070447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6</w:t>
            </w:r>
          </w:p>
        </w:tc>
        <w:tc>
          <w:tcPr>
            <w:tcW w:w="5006" w:type="dxa"/>
          </w:tcPr>
          <w:p w:rsidR="009E54C8" w:rsidRPr="00DE560F" w:rsidRDefault="009E54C8" w:rsidP="009E54C8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</w:t>
            </w:r>
            <w:r>
              <w:t xml:space="preserve"> </w:t>
            </w:r>
            <w:r w:rsidRPr="007C3829"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  <w:t>wdt_interrupt_timeout</w:t>
            </w: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4</w:t>
            </w: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</w:p>
        </w:tc>
        <w:tc>
          <w:tcPr>
            <w:tcW w:w="2841" w:type="dxa"/>
          </w:tcPr>
          <w:p w:rsidR="009E54C8" w:rsidRPr="00DE560F" w:rsidRDefault="009E54C8" w:rsidP="009E54C8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console output: interrupt generate at xx ms :  near 1000ms</w:t>
            </w:r>
          </w:p>
          <w:p w:rsidR="009E54C8" w:rsidRPr="00DE560F" w:rsidRDefault="009E54C8" w:rsidP="009E54C8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 about 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5</w:t>
            </w: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second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,reset will restart cdl</w:t>
            </w:r>
          </w:p>
        </w:tc>
      </w:tr>
      <w:tr w:rsidR="009E54C8" w:rsidRPr="00DE560F" w:rsidTr="009E54C8">
        <w:tc>
          <w:tcPr>
            <w:tcW w:w="675" w:type="dxa"/>
          </w:tcPr>
          <w:p w:rsidR="009E54C8" w:rsidRPr="00DE560F" w:rsidRDefault="009E54C8" w:rsidP="00070447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7</w:t>
            </w:r>
          </w:p>
        </w:tc>
        <w:tc>
          <w:tcPr>
            <w:tcW w:w="5006" w:type="dxa"/>
          </w:tcPr>
          <w:p w:rsidR="009E54C8" w:rsidRPr="00DE560F" w:rsidRDefault="009E54C8" w:rsidP="009E54C8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</w:t>
            </w:r>
            <w:r>
              <w:t xml:space="preserve"> </w:t>
            </w:r>
            <w:r w:rsidRPr="007C3829"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  <w:t>wdt_interrupt_timeout</w:t>
            </w: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5</w:t>
            </w: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</w:p>
        </w:tc>
        <w:tc>
          <w:tcPr>
            <w:tcW w:w="2841" w:type="dxa"/>
          </w:tcPr>
          <w:p w:rsidR="009E54C8" w:rsidRPr="00DE560F" w:rsidRDefault="009E54C8" w:rsidP="009E54C8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console output: interrupt generate at xx ms :  near 1000ms</w:t>
            </w:r>
          </w:p>
          <w:p w:rsidR="009E54C8" w:rsidRPr="00DE560F" w:rsidRDefault="009E54C8" w:rsidP="009E54C8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 about 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2</w:t>
            </w: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second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,reset will restart cdl</w:t>
            </w:r>
          </w:p>
        </w:tc>
      </w:tr>
      <w:tr w:rsidR="009E54C8" w:rsidRPr="00DE560F" w:rsidTr="009E54C8">
        <w:tc>
          <w:tcPr>
            <w:tcW w:w="675" w:type="dxa"/>
          </w:tcPr>
          <w:p w:rsidR="009E54C8" w:rsidRPr="00DE560F" w:rsidRDefault="009E54C8" w:rsidP="00070447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8</w:t>
            </w:r>
          </w:p>
        </w:tc>
        <w:tc>
          <w:tcPr>
            <w:tcW w:w="5006" w:type="dxa"/>
          </w:tcPr>
          <w:p w:rsidR="009E54C8" w:rsidRPr="00DE560F" w:rsidRDefault="009E54C8" w:rsidP="009E54C8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</w:t>
            </w:r>
            <w:r>
              <w:t xml:space="preserve"> </w:t>
            </w:r>
            <w:r w:rsidRPr="007C3829"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  <w:t>wdt_interrupt_timeout</w:t>
            </w: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6</w:t>
            </w: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</w:p>
        </w:tc>
        <w:tc>
          <w:tcPr>
            <w:tcW w:w="2841" w:type="dxa"/>
          </w:tcPr>
          <w:p w:rsidR="009E54C8" w:rsidRPr="00DE560F" w:rsidRDefault="009E54C8" w:rsidP="009E54C8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console output: interrupt generate at xx ms :  near 1000ms</w:t>
            </w:r>
          </w:p>
          <w:p w:rsidR="009E54C8" w:rsidRPr="00DE560F" w:rsidRDefault="009E54C8" w:rsidP="009E54C8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 about 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1</w:t>
            </w: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second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,reset will restart cdl</w:t>
            </w:r>
          </w:p>
        </w:tc>
      </w:tr>
    </w:tbl>
    <w:p w:rsidR="00CB5BDF" w:rsidRPr="009E54C8" w:rsidRDefault="00CB5BDF" w:rsidP="00CB5BDF">
      <w:pPr>
        <w:rPr>
          <w:sz w:val="24"/>
          <w:szCs w:val="24"/>
          <w:lang w:val="fr-FR" w:eastAsia="zh-CN"/>
        </w:rPr>
      </w:pPr>
    </w:p>
    <w:p w:rsidR="002F4D5C" w:rsidRPr="00B54816" w:rsidRDefault="002F4D5C" w:rsidP="00732CB7">
      <w:pPr>
        <w:pStyle w:val="4"/>
      </w:pPr>
      <w:bookmarkStart w:id="41" w:name="_Toc456256925"/>
      <w:r w:rsidRPr="00E654F4">
        <w:rPr>
          <w:rFonts w:hint="eastAsia"/>
        </w:rPr>
        <w:lastRenderedPageBreak/>
        <w:t>Test Case cb-</w:t>
      </w:r>
      <w:r w:rsidR="00907D06">
        <w:rPr>
          <w:rFonts w:hint="eastAsia"/>
        </w:rPr>
        <w:t>wdt</w:t>
      </w:r>
      <w:r w:rsidRPr="00E654F4">
        <w:rPr>
          <w:rFonts w:hint="eastAsia"/>
        </w:rPr>
        <w:t xml:space="preserve">-7: </w:t>
      </w:r>
      <w:r w:rsidR="00907D06" w:rsidRPr="00DE560F">
        <w:rPr>
          <w:rFonts w:hint="eastAsia"/>
        </w:rPr>
        <w:t>wdt interrupt handle test</w:t>
      </w:r>
      <w:bookmarkEnd w:id="41"/>
    </w:p>
    <w:tbl>
      <w:tblPr>
        <w:tblStyle w:val="a4"/>
        <w:tblW w:w="0" w:type="auto"/>
        <w:tblLook w:val="04A0"/>
      </w:tblPr>
      <w:tblGrid>
        <w:gridCol w:w="675"/>
        <w:gridCol w:w="5006"/>
        <w:gridCol w:w="2841"/>
      </w:tblGrid>
      <w:tr w:rsidR="002F4D5C" w:rsidTr="0057267E">
        <w:tc>
          <w:tcPr>
            <w:tcW w:w="8522" w:type="dxa"/>
            <w:gridSpan w:val="3"/>
            <w:shd w:val="pct20" w:color="auto" w:fill="auto"/>
          </w:tcPr>
          <w:p w:rsidR="002F4D5C" w:rsidRDefault="002F4D5C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2F4D5C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2F4D5C" w:rsidRDefault="00907D06" w:rsidP="0057267E">
            <w:pPr>
              <w:rPr>
                <w:lang w:val="fr-FR"/>
              </w:rPr>
            </w:pPr>
            <w:r w:rsidRPr="00DE560F">
              <w:rPr>
                <w:rFonts w:hint="eastAsia"/>
                <w:lang w:val="fr-FR"/>
              </w:rPr>
              <w:t>confirm interrupt to gic can be handled correctly</w:t>
            </w:r>
          </w:p>
        </w:tc>
      </w:tr>
      <w:tr w:rsidR="00836F88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836F88" w:rsidRDefault="00836F88" w:rsidP="0057267E"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836F88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836F88" w:rsidRDefault="00836F88" w:rsidP="0057267E">
            <w:pPr>
              <w:pStyle w:val="afa"/>
            </w:pPr>
          </w:p>
        </w:tc>
      </w:tr>
      <w:tr w:rsidR="002F4D5C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2F4D5C" w:rsidRDefault="002F4D5C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2F4D5C" w:rsidTr="0057267E">
        <w:tc>
          <w:tcPr>
            <w:tcW w:w="675" w:type="dxa"/>
            <w:shd w:val="pct20" w:color="auto" w:fill="auto"/>
          </w:tcPr>
          <w:p w:rsidR="002F4D5C" w:rsidRDefault="002F4D5C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2F4D5C" w:rsidRDefault="002F4D5C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2841" w:type="dxa"/>
            <w:shd w:val="pct20" w:color="auto" w:fill="auto"/>
          </w:tcPr>
          <w:p w:rsidR="002F4D5C" w:rsidRDefault="002F4D5C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907D06" w:rsidTr="0057267E">
        <w:tc>
          <w:tcPr>
            <w:tcW w:w="675" w:type="dxa"/>
            <w:shd w:val="clear" w:color="auto" w:fill="auto"/>
            <w:vAlign w:val="center"/>
          </w:tcPr>
          <w:p w:rsidR="00907D06" w:rsidRPr="00DE560F" w:rsidRDefault="00907D06" w:rsidP="0057267E">
            <w:pPr>
              <w:rPr>
                <w:lang w:val="fr-FR"/>
              </w:rPr>
            </w:pPr>
            <w:r w:rsidRPr="00DE560F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907D06" w:rsidRPr="00DE560F" w:rsidRDefault="00907D06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"watch dog timer" from device list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907D06" w:rsidRPr="00DE560F" w:rsidRDefault="00907D06" w:rsidP="0057267E">
            <w:pPr>
              <w:rPr>
                <w:lang w:val="fr-FR"/>
              </w:rPr>
            </w:pPr>
          </w:p>
        </w:tc>
      </w:tr>
      <w:tr w:rsidR="00907D06" w:rsidTr="0057267E">
        <w:tc>
          <w:tcPr>
            <w:tcW w:w="675" w:type="dxa"/>
            <w:shd w:val="clear" w:color="auto" w:fill="auto"/>
            <w:vAlign w:val="center"/>
          </w:tcPr>
          <w:p w:rsidR="00907D06" w:rsidRPr="00DE560F" w:rsidRDefault="00907D06" w:rsidP="0057267E">
            <w:pPr>
              <w:rPr>
                <w:lang w:val="fr-FR"/>
              </w:rPr>
            </w:pPr>
            <w:r w:rsidRPr="00DE560F">
              <w:rPr>
                <w:rFonts w:hint="eastAsia"/>
                <w:lang w:val="fr-FR"/>
              </w:rPr>
              <w:t>2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907D06" w:rsidRPr="00DE560F" w:rsidRDefault="00907D06" w:rsidP="00D579AA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"wdt_</w:t>
            </w:r>
            <w:r w:rsidR="00D579AA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int</w:t>
            </w: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907D06" w:rsidRPr="00DE560F" w:rsidRDefault="00907D06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wdt_</w:t>
            </w:r>
            <w:r w:rsidR="00D579AA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 int</w:t>
            </w: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: test pass</w:t>
            </w:r>
          </w:p>
        </w:tc>
      </w:tr>
    </w:tbl>
    <w:p w:rsidR="00D22905" w:rsidRDefault="00D22905" w:rsidP="00D22905">
      <w:pPr>
        <w:rPr>
          <w:sz w:val="24"/>
          <w:szCs w:val="24"/>
          <w:lang w:eastAsia="zh-CN"/>
        </w:rPr>
      </w:pPr>
    </w:p>
    <w:p w:rsidR="00140AC7" w:rsidRPr="00B54816" w:rsidRDefault="00140AC7" w:rsidP="00140AC7">
      <w:pPr>
        <w:pStyle w:val="4"/>
      </w:pPr>
      <w:r w:rsidRPr="00E654F4">
        <w:rPr>
          <w:rFonts w:hint="eastAsia"/>
        </w:rPr>
        <w:t>Test Case cb-</w:t>
      </w:r>
      <w:r>
        <w:rPr>
          <w:rFonts w:hint="eastAsia"/>
        </w:rPr>
        <w:t>wdt</w:t>
      </w:r>
      <w:r w:rsidRPr="00E654F4">
        <w:rPr>
          <w:rFonts w:hint="eastAsia"/>
        </w:rPr>
        <w:t>-</w:t>
      </w:r>
      <w:r>
        <w:rPr>
          <w:rFonts w:hint="eastAsia"/>
          <w:lang w:eastAsia="zh-CN"/>
        </w:rPr>
        <w:t>8</w:t>
      </w:r>
      <w:r w:rsidRPr="00E654F4">
        <w:rPr>
          <w:rFonts w:hint="eastAsia"/>
        </w:rPr>
        <w:t xml:space="preserve">: </w:t>
      </w:r>
      <w:r w:rsidRPr="00DE560F">
        <w:rPr>
          <w:rFonts w:hint="eastAsia"/>
        </w:rPr>
        <w:t xml:space="preserve">wdt </w:t>
      </w:r>
      <w:r>
        <w:rPr>
          <w:rFonts w:hint="eastAsia"/>
          <w:lang w:eastAsia="zh-CN"/>
        </w:rPr>
        <w:t>on-the-fly read/write</w:t>
      </w:r>
      <w:r w:rsidRPr="00DE560F">
        <w:rPr>
          <w:rFonts w:hint="eastAsia"/>
        </w:rPr>
        <w:t xml:space="preserve"> test</w:t>
      </w:r>
    </w:p>
    <w:tbl>
      <w:tblPr>
        <w:tblStyle w:val="a4"/>
        <w:tblW w:w="0" w:type="auto"/>
        <w:tblLook w:val="04A0"/>
      </w:tblPr>
      <w:tblGrid>
        <w:gridCol w:w="675"/>
        <w:gridCol w:w="5006"/>
        <w:gridCol w:w="2841"/>
      </w:tblGrid>
      <w:tr w:rsidR="00140AC7" w:rsidTr="00070447">
        <w:tc>
          <w:tcPr>
            <w:tcW w:w="8522" w:type="dxa"/>
            <w:gridSpan w:val="3"/>
            <w:shd w:val="pct20" w:color="auto" w:fill="auto"/>
          </w:tcPr>
          <w:p w:rsidR="00140AC7" w:rsidRDefault="00140AC7" w:rsidP="00070447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140AC7" w:rsidTr="00070447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140AC7" w:rsidRDefault="00F83A18" w:rsidP="00070447">
            <w:pPr>
              <w:rPr>
                <w:lang w:val="fr-FR" w:eastAsia="zh-CN"/>
              </w:rPr>
            </w:pPr>
            <w:r>
              <w:rPr>
                <w:lang w:val="fr-FR" w:eastAsia="zh-CN"/>
              </w:rPr>
              <w:t>C</w:t>
            </w:r>
            <w:r>
              <w:rPr>
                <w:rFonts w:hint="eastAsia"/>
                <w:lang w:val="fr-FR" w:eastAsia="zh-CN"/>
              </w:rPr>
              <w:t>onfirm when watch dog running, we can write/read watch dog register successfully</w:t>
            </w:r>
          </w:p>
          <w:p w:rsidR="00E52F01" w:rsidRDefault="00E52F01" w:rsidP="00070447">
            <w:pPr>
              <w:rPr>
                <w:lang w:val="fr-FR" w:eastAsia="zh-CN"/>
              </w:rPr>
            </w:pPr>
            <w:r>
              <w:rPr>
                <w:lang w:val="fr-FR" w:eastAsia="zh-CN"/>
              </w:rPr>
              <w:t>W</w:t>
            </w:r>
            <w:r>
              <w:rPr>
                <w:rFonts w:hint="eastAsia"/>
                <w:lang w:val="fr-FR" w:eastAsia="zh-CN"/>
              </w:rPr>
              <w:t>ill display current counter</w:t>
            </w:r>
            <w:r>
              <w:rPr>
                <w:lang w:val="fr-FR" w:eastAsia="zh-CN"/>
              </w:rPr>
              <w:t> </w:t>
            </w:r>
            <w:r>
              <w:rPr>
                <w:rFonts w:hint="eastAsia"/>
                <w:lang w:val="fr-FR" w:eastAsia="zh-CN"/>
              </w:rPr>
              <w:t>; and change reload value in the test</w:t>
            </w:r>
          </w:p>
        </w:tc>
      </w:tr>
      <w:tr w:rsidR="00140AC7" w:rsidTr="00070447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140AC7" w:rsidRDefault="00140AC7" w:rsidP="00070447"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140AC7" w:rsidTr="00070447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140AC7" w:rsidRDefault="00140AC7" w:rsidP="00070447">
            <w:pPr>
              <w:pStyle w:val="afa"/>
            </w:pPr>
          </w:p>
        </w:tc>
      </w:tr>
      <w:tr w:rsidR="00140AC7" w:rsidTr="00070447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140AC7" w:rsidRDefault="00140AC7" w:rsidP="00070447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140AC7" w:rsidTr="00070447">
        <w:tc>
          <w:tcPr>
            <w:tcW w:w="675" w:type="dxa"/>
            <w:shd w:val="pct20" w:color="auto" w:fill="auto"/>
          </w:tcPr>
          <w:p w:rsidR="00140AC7" w:rsidRDefault="00140AC7" w:rsidP="00070447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140AC7" w:rsidRDefault="00140AC7" w:rsidP="00070447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2841" w:type="dxa"/>
            <w:shd w:val="pct20" w:color="auto" w:fill="auto"/>
          </w:tcPr>
          <w:p w:rsidR="00140AC7" w:rsidRDefault="00140AC7" w:rsidP="00070447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140AC7" w:rsidTr="00070447">
        <w:tc>
          <w:tcPr>
            <w:tcW w:w="675" w:type="dxa"/>
            <w:shd w:val="clear" w:color="auto" w:fill="auto"/>
            <w:vAlign w:val="center"/>
          </w:tcPr>
          <w:p w:rsidR="00140AC7" w:rsidRPr="00DE560F" w:rsidRDefault="00140AC7" w:rsidP="00070447">
            <w:pPr>
              <w:rPr>
                <w:lang w:val="fr-FR"/>
              </w:rPr>
            </w:pPr>
            <w:r w:rsidRPr="00DE560F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140AC7" w:rsidRPr="00DE560F" w:rsidRDefault="00140AC7" w:rsidP="00070447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"watch dog timer" from device list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140AC7" w:rsidRPr="00DE560F" w:rsidRDefault="00140AC7" w:rsidP="00070447">
            <w:pPr>
              <w:rPr>
                <w:lang w:val="fr-FR"/>
              </w:rPr>
            </w:pPr>
          </w:p>
        </w:tc>
      </w:tr>
      <w:tr w:rsidR="00140AC7" w:rsidTr="00070447">
        <w:tc>
          <w:tcPr>
            <w:tcW w:w="675" w:type="dxa"/>
            <w:shd w:val="clear" w:color="auto" w:fill="auto"/>
            <w:vAlign w:val="center"/>
          </w:tcPr>
          <w:p w:rsidR="00140AC7" w:rsidRPr="00DE560F" w:rsidRDefault="00140AC7" w:rsidP="00070447">
            <w:pPr>
              <w:rPr>
                <w:lang w:val="fr-FR"/>
              </w:rPr>
            </w:pPr>
            <w:r w:rsidRPr="00DE560F">
              <w:rPr>
                <w:rFonts w:hint="eastAsia"/>
                <w:lang w:val="fr-FR"/>
              </w:rPr>
              <w:t>2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140AC7" w:rsidRPr="00DE560F" w:rsidRDefault="00140AC7" w:rsidP="00E52F0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</w:t>
            </w:r>
            <w:r w:rsidR="00E52F01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wdt_fly</w:t>
            </w: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140AC7" w:rsidRDefault="00E52F01" w:rsidP="00070447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C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ounter decrease</w:t>
            </w:r>
            <w:r w:rsidR="006915ED"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 </w:t>
            </w:r>
            <w:r w:rsidR="006915ED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;</w:t>
            </w:r>
          </w:p>
          <w:p w:rsidR="006915ED" w:rsidRPr="00DE560F" w:rsidRDefault="006915ED" w:rsidP="00070447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A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fter reload counter decrease from reload value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 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;</w:t>
            </w:r>
          </w:p>
        </w:tc>
      </w:tr>
    </w:tbl>
    <w:p w:rsidR="00140AC7" w:rsidRPr="00140AC7" w:rsidRDefault="00140AC7" w:rsidP="00D22905">
      <w:pPr>
        <w:rPr>
          <w:sz w:val="24"/>
          <w:szCs w:val="24"/>
          <w:lang w:val="fr-FR" w:eastAsia="zh-CN"/>
        </w:rPr>
      </w:pPr>
    </w:p>
    <w:p w:rsidR="00EB6B34" w:rsidRDefault="00EB6B34" w:rsidP="00732CB7">
      <w:pPr>
        <w:pStyle w:val="3"/>
        <w:tabs>
          <w:tab w:val="num" w:pos="432"/>
        </w:tabs>
      </w:pPr>
      <w:bookmarkStart w:id="42" w:name="_Toc456256926"/>
      <w:r>
        <w:rPr>
          <w:rFonts w:hint="eastAsia"/>
          <w:lang w:eastAsia="zh-CN"/>
        </w:rPr>
        <w:t>RTC</w:t>
      </w:r>
      <w:r w:rsidR="00195248">
        <w:rPr>
          <w:rFonts w:hint="eastAsia"/>
          <w:lang w:eastAsia="zh-CN"/>
        </w:rPr>
        <w:t>/BBU</w:t>
      </w:r>
      <w:bookmarkEnd w:id="42"/>
    </w:p>
    <w:p w:rsidR="002363D9" w:rsidRPr="00B54816" w:rsidRDefault="002363D9" w:rsidP="00732CB7">
      <w:pPr>
        <w:pStyle w:val="4"/>
      </w:pPr>
      <w:bookmarkStart w:id="43" w:name="_Toc456256927"/>
      <w:r>
        <w:rPr>
          <w:rFonts w:hint="eastAsia"/>
        </w:rPr>
        <w:t>Test Case cb-rtc-1:</w:t>
      </w:r>
      <w:bookmarkEnd w:id="43"/>
      <w:r>
        <w:rPr>
          <w:rFonts w:hint="eastAsia"/>
        </w:rPr>
        <w:t xml:space="preserve"> </w:t>
      </w:r>
      <w:r w:rsidR="009E330A">
        <w:rPr>
          <w:rFonts w:hint="eastAsia"/>
          <w:lang w:eastAsia="zh-CN"/>
        </w:rPr>
        <w:t xml:space="preserve"> rtc timer set/get test</w:t>
      </w:r>
    </w:p>
    <w:tbl>
      <w:tblPr>
        <w:tblStyle w:val="a4"/>
        <w:tblW w:w="0" w:type="auto"/>
        <w:tblLook w:val="04A0"/>
      </w:tblPr>
      <w:tblGrid>
        <w:gridCol w:w="675"/>
        <w:gridCol w:w="5006"/>
        <w:gridCol w:w="2841"/>
      </w:tblGrid>
      <w:tr w:rsidR="002363D9" w:rsidTr="0057267E">
        <w:tc>
          <w:tcPr>
            <w:tcW w:w="8522" w:type="dxa"/>
            <w:gridSpan w:val="3"/>
            <w:shd w:val="pct20" w:color="auto" w:fill="auto"/>
          </w:tcPr>
          <w:p w:rsidR="002363D9" w:rsidRDefault="002363D9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2363D9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2363D9" w:rsidRDefault="009E330A" w:rsidP="0057267E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>S</w:t>
            </w:r>
            <w:r>
              <w:rPr>
                <w:rFonts w:hint="eastAsia"/>
                <w:lang w:val="fr-FR"/>
              </w:rPr>
              <w:t>etting one rtc time value</w:t>
            </w:r>
            <w:r>
              <w:rPr>
                <w:lang w:val="fr-FR"/>
              </w:rPr>
              <w:t> </w:t>
            </w:r>
            <w:r>
              <w:rPr>
                <w:rFonts w:hint="eastAsia"/>
                <w:lang w:val="fr-FR"/>
              </w:rPr>
              <w:t>; then  read back to verify</w:t>
            </w:r>
          </w:p>
          <w:p w:rsidR="00525117" w:rsidRDefault="00525117" w:rsidP="00525117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  <w:r>
              <w:rPr>
                <w:rFonts w:hint="eastAsia"/>
                <w:lang w:val="fr-FR"/>
              </w:rPr>
              <w:t>ommand format</w:t>
            </w:r>
            <w:r>
              <w:rPr>
                <w:lang w:val="fr-FR"/>
              </w:rPr>
              <w:t> </w:t>
            </w:r>
            <w:r>
              <w:rPr>
                <w:rFonts w:hint="eastAsia"/>
                <w:lang w:val="fr-FR"/>
              </w:rPr>
              <w:t xml:space="preserve">: rtc_set_time mode </w:t>
            </w:r>
            <w:r w:rsidRPr="00525117">
              <w:rPr>
                <w:lang w:val="fr-FR"/>
              </w:rPr>
              <w:t>year month day hour min sec</w:t>
            </w:r>
          </w:p>
          <w:p w:rsidR="00525117" w:rsidRDefault="00525117" w:rsidP="00525117">
            <w:pPr>
              <w:rPr>
                <w:lang w:val="fr-FR"/>
              </w:rPr>
            </w:pPr>
            <w:r>
              <w:rPr>
                <w:lang w:val="fr-FR"/>
              </w:rPr>
              <w:t>M</w:t>
            </w:r>
            <w:r>
              <w:rPr>
                <w:rFonts w:hint="eastAsia"/>
                <w:lang w:val="fr-FR"/>
              </w:rPr>
              <w:t>ode</w:t>
            </w:r>
            <w:r>
              <w:rPr>
                <w:lang w:val="fr-FR"/>
              </w:rPr>
              <w:t> </w:t>
            </w:r>
            <w:r>
              <w:rPr>
                <w:rFonts w:hint="eastAsia"/>
                <w:lang w:val="fr-FR"/>
              </w:rPr>
              <w:t>: 0 12 hour mode</w:t>
            </w:r>
            <w:r>
              <w:rPr>
                <w:lang w:val="fr-FR"/>
              </w:rPr>
              <w:t> </w:t>
            </w:r>
            <w:r>
              <w:rPr>
                <w:rFonts w:hint="eastAsia"/>
                <w:lang w:val="fr-FR"/>
              </w:rPr>
              <w:t>; 1 24 hour mode</w:t>
            </w:r>
          </w:p>
          <w:p w:rsidR="00525117" w:rsidRDefault="00525117" w:rsidP="00525117">
            <w:pPr>
              <w:rPr>
                <w:lang w:val="fr-FR"/>
              </w:rPr>
            </w:pPr>
            <w:r>
              <w:rPr>
                <w:lang w:val="fr-FR"/>
              </w:rPr>
              <w:t>Y</w:t>
            </w:r>
            <w:r>
              <w:rPr>
                <w:rFonts w:hint="eastAsia"/>
                <w:lang w:val="fr-FR"/>
              </w:rPr>
              <w:t>ear/month/day/hour/min/sec</w:t>
            </w:r>
            <w:r>
              <w:rPr>
                <w:lang w:val="fr-FR"/>
              </w:rPr>
              <w:t> </w:t>
            </w:r>
            <w:r>
              <w:rPr>
                <w:rFonts w:hint="eastAsia"/>
                <w:lang w:val="fr-FR"/>
              </w:rPr>
              <w:t>:  10-base number</w:t>
            </w:r>
            <w:r>
              <w:rPr>
                <w:lang w:val="fr-FR"/>
              </w:rPr>
              <w:t> </w:t>
            </w:r>
            <w:r>
              <w:rPr>
                <w:rFonts w:hint="eastAsia"/>
                <w:lang w:val="fr-FR"/>
              </w:rPr>
              <w:t>;  hour must be according 24 hour mode</w:t>
            </w:r>
          </w:p>
          <w:p w:rsidR="0076471F" w:rsidRDefault="0076471F" w:rsidP="00525117">
            <w:pPr>
              <w:rPr>
                <w:lang w:val="fr-FR"/>
              </w:rPr>
            </w:pPr>
            <w:r>
              <w:rPr>
                <w:lang w:val="fr-FR"/>
              </w:rPr>
              <w:t>Y</w:t>
            </w:r>
            <w:r>
              <w:rPr>
                <w:rFonts w:hint="eastAsia"/>
                <w:lang w:val="fr-FR"/>
              </w:rPr>
              <w:t>ear</w:t>
            </w:r>
            <w:r>
              <w:rPr>
                <w:lang w:val="fr-FR"/>
              </w:rPr>
              <w:t> </w:t>
            </w:r>
            <w:r>
              <w:rPr>
                <w:rFonts w:hint="eastAsia"/>
                <w:lang w:val="fr-FR"/>
              </w:rPr>
              <w:t>: 1900-2099</w:t>
            </w:r>
          </w:p>
        </w:tc>
      </w:tr>
      <w:tr w:rsidR="00836F88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836F88" w:rsidRPr="00036528" w:rsidRDefault="00836F88" w:rsidP="0057267E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836F88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836F88" w:rsidRPr="00036528" w:rsidRDefault="00836F88" w:rsidP="00036528">
            <w:pPr>
              <w:rPr>
                <w:lang w:val="fr-FR"/>
              </w:rPr>
            </w:pPr>
          </w:p>
        </w:tc>
      </w:tr>
      <w:tr w:rsidR="002363D9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2363D9" w:rsidRDefault="002363D9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2363D9" w:rsidTr="0057267E">
        <w:tc>
          <w:tcPr>
            <w:tcW w:w="675" w:type="dxa"/>
            <w:shd w:val="pct20" w:color="auto" w:fill="auto"/>
          </w:tcPr>
          <w:p w:rsidR="002363D9" w:rsidRDefault="002363D9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2363D9" w:rsidRDefault="002363D9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2841" w:type="dxa"/>
            <w:shd w:val="pct20" w:color="auto" w:fill="auto"/>
          </w:tcPr>
          <w:p w:rsidR="002363D9" w:rsidRDefault="002363D9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9E330A" w:rsidTr="00FD5B6A">
        <w:tc>
          <w:tcPr>
            <w:tcW w:w="675" w:type="dxa"/>
            <w:shd w:val="clear" w:color="auto" w:fill="auto"/>
            <w:vAlign w:val="center"/>
          </w:tcPr>
          <w:p w:rsidR="009E330A" w:rsidRPr="00DE560F" w:rsidRDefault="009E330A" w:rsidP="00FD5B6A">
            <w:pPr>
              <w:rPr>
                <w:lang w:val="fr-FR"/>
              </w:rPr>
            </w:pPr>
            <w:r w:rsidRPr="00DE560F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9E330A" w:rsidRPr="00DE560F" w:rsidRDefault="009E330A" w:rsidP="009E330A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rtc</w:t>
            </w: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 from device list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9E330A" w:rsidRPr="00DE560F" w:rsidRDefault="009E330A" w:rsidP="00FD5B6A">
            <w:pPr>
              <w:rPr>
                <w:lang w:val="fr-FR"/>
              </w:rPr>
            </w:pPr>
          </w:p>
        </w:tc>
      </w:tr>
      <w:tr w:rsidR="009E330A" w:rsidTr="0057267E">
        <w:tc>
          <w:tcPr>
            <w:tcW w:w="675" w:type="dxa"/>
            <w:shd w:val="clear" w:color="auto" w:fill="auto"/>
          </w:tcPr>
          <w:p w:rsidR="009E330A" w:rsidRDefault="00525117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2</w:t>
            </w:r>
          </w:p>
        </w:tc>
        <w:tc>
          <w:tcPr>
            <w:tcW w:w="5006" w:type="dxa"/>
            <w:shd w:val="clear" w:color="auto" w:fill="auto"/>
          </w:tcPr>
          <w:p w:rsidR="009E330A" w:rsidRPr="00172657" w:rsidRDefault="00525117" w:rsidP="0057267E">
            <w:pPr>
              <w:rPr>
                <w:lang w:val="fr-FR"/>
              </w:rPr>
            </w:pPr>
            <w:r w:rsidRPr="003F5F65">
              <w:rPr>
                <w:lang w:val="fr-FR"/>
              </w:rPr>
              <w:t>I</w:t>
            </w:r>
            <w:r w:rsidRPr="003F5F65">
              <w:rPr>
                <w:rFonts w:hint="eastAsia"/>
                <w:lang w:val="fr-FR"/>
              </w:rPr>
              <w:t xml:space="preserve">nput </w:t>
            </w:r>
            <w:r w:rsidRPr="003F5F65">
              <w:rPr>
                <w:lang w:val="fr-FR"/>
              </w:rPr>
              <w:t>“rtc_set_time 0 2016 7 12 19 21 23”</w:t>
            </w:r>
          </w:p>
        </w:tc>
        <w:tc>
          <w:tcPr>
            <w:tcW w:w="2841" w:type="dxa"/>
            <w:shd w:val="clear" w:color="auto" w:fill="auto"/>
          </w:tcPr>
          <w:p w:rsidR="009E330A" w:rsidRDefault="009E330A" w:rsidP="0057267E">
            <w:pPr>
              <w:rPr>
                <w:lang w:val="fr-FR"/>
              </w:rPr>
            </w:pPr>
          </w:p>
        </w:tc>
      </w:tr>
      <w:tr w:rsidR="00D5670D" w:rsidTr="0057267E">
        <w:tc>
          <w:tcPr>
            <w:tcW w:w="675" w:type="dxa"/>
            <w:shd w:val="clear" w:color="auto" w:fill="auto"/>
          </w:tcPr>
          <w:p w:rsidR="00D5670D" w:rsidRDefault="00D5670D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3</w:t>
            </w:r>
          </w:p>
        </w:tc>
        <w:tc>
          <w:tcPr>
            <w:tcW w:w="5006" w:type="dxa"/>
            <w:shd w:val="clear" w:color="auto" w:fill="auto"/>
          </w:tcPr>
          <w:p w:rsidR="00D5670D" w:rsidRPr="00172657" w:rsidRDefault="00D5670D" w:rsidP="00D5670D">
            <w:pPr>
              <w:rPr>
                <w:lang w:val="fr-FR"/>
              </w:rPr>
            </w:pPr>
            <w:r w:rsidRPr="003F5F65">
              <w:rPr>
                <w:lang w:val="fr-FR"/>
              </w:rPr>
              <w:t>I</w:t>
            </w:r>
            <w:r w:rsidRPr="003F5F65">
              <w:rPr>
                <w:rFonts w:hint="eastAsia"/>
                <w:lang w:val="fr-FR"/>
              </w:rPr>
              <w:t xml:space="preserve">nput </w:t>
            </w:r>
            <w:r w:rsidRPr="003F5F65">
              <w:rPr>
                <w:lang w:val="fr-FR"/>
              </w:rPr>
              <w:t>“rtc_</w:t>
            </w:r>
            <w:r w:rsidRPr="003F5F65">
              <w:rPr>
                <w:rFonts w:hint="eastAsia"/>
                <w:lang w:val="fr-FR"/>
              </w:rPr>
              <w:t>get</w:t>
            </w:r>
            <w:r w:rsidRPr="003F5F65">
              <w:rPr>
                <w:lang w:val="fr-FR"/>
              </w:rPr>
              <w:t>_time</w:t>
            </w:r>
            <w:r w:rsidR="00AC165F">
              <w:rPr>
                <w:rFonts w:hint="eastAsia"/>
                <w:lang w:val="fr-FR" w:eastAsia="zh-CN"/>
              </w:rPr>
              <w:t xml:space="preserve"> 0</w:t>
            </w:r>
            <w:r w:rsidRPr="003F5F65">
              <w:rPr>
                <w:lang w:val="fr-FR"/>
              </w:rPr>
              <w:t>”</w:t>
            </w:r>
          </w:p>
        </w:tc>
        <w:tc>
          <w:tcPr>
            <w:tcW w:w="2841" w:type="dxa"/>
            <w:shd w:val="clear" w:color="auto" w:fill="auto"/>
          </w:tcPr>
          <w:p w:rsidR="00D5670D" w:rsidRPr="00855B55" w:rsidRDefault="00855B55" w:rsidP="0057267E">
            <w:pPr>
              <w:rPr>
                <w:lang w:val="fr-FR" w:eastAsia="zh-CN"/>
              </w:rPr>
            </w:pPr>
            <w:r>
              <w:rPr>
                <w:lang w:val="fr-FR" w:eastAsia="zh-CN"/>
              </w:rPr>
              <w:t>D</w:t>
            </w:r>
            <w:r>
              <w:rPr>
                <w:rFonts w:hint="eastAsia"/>
                <w:lang w:val="fr-FR" w:eastAsia="zh-CN"/>
              </w:rPr>
              <w:t>isplay time should match the setting value(not same,because timer increaseing</w:t>
            </w:r>
            <w:r>
              <w:rPr>
                <w:lang w:val="fr-FR" w:eastAsia="zh-CN"/>
              </w:rPr>
              <w:t> .</w:t>
            </w:r>
          </w:p>
        </w:tc>
      </w:tr>
      <w:tr w:rsidR="005979F7" w:rsidTr="005979F7">
        <w:tc>
          <w:tcPr>
            <w:tcW w:w="675" w:type="dxa"/>
          </w:tcPr>
          <w:p w:rsidR="005979F7" w:rsidRDefault="005979F7" w:rsidP="00FD5B6A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4</w:t>
            </w:r>
          </w:p>
        </w:tc>
        <w:tc>
          <w:tcPr>
            <w:tcW w:w="5006" w:type="dxa"/>
          </w:tcPr>
          <w:p w:rsidR="005979F7" w:rsidRPr="003F5F65" w:rsidRDefault="001B602D" w:rsidP="001B602D">
            <w:pPr>
              <w:rPr>
                <w:lang w:val="fr-FR"/>
              </w:rPr>
            </w:pPr>
            <w:r w:rsidRPr="003F5F65">
              <w:rPr>
                <w:lang w:val="fr-FR"/>
              </w:rPr>
              <w:t>R</w:t>
            </w:r>
            <w:r w:rsidRPr="003F5F65">
              <w:rPr>
                <w:rFonts w:hint="eastAsia"/>
                <w:lang w:val="fr-FR"/>
              </w:rPr>
              <w:t>epeat: step 2-3 to set other value to check</w:t>
            </w:r>
          </w:p>
          <w:p w:rsidR="001B602D" w:rsidRPr="003F5F65" w:rsidRDefault="001B602D" w:rsidP="001B602D">
            <w:pPr>
              <w:rPr>
                <w:lang w:val="fr-FR"/>
              </w:rPr>
            </w:pPr>
            <w:r w:rsidRPr="003F5F65">
              <w:rPr>
                <w:lang w:val="fr-FR"/>
              </w:rPr>
              <w:t>I</w:t>
            </w:r>
            <w:r w:rsidRPr="003F5F65">
              <w:rPr>
                <w:rFonts w:hint="eastAsia"/>
                <w:lang w:val="fr-FR"/>
              </w:rPr>
              <w:t xml:space="preserve">nput </w:t>
            </w:r>
            <w:r w:rsidRPr="003F5F65">
              <w:rPr>
                <w:lang w:val="fr-FR"/>
              </w:rPr>
              <w:t>“</w:t>
            </w:r>
            <w:r w:rsidRPr="003F5F65">
              <w:rPr>
                <w:rFonts w:hint="eastAsia"/>
                <w:lang w:val="fr-FR"/>
              </w:rPr>
              <w:t>rtc_set_time</w:t>
            </w:r>
            <w:r w:rsidRPr="003F5F65">
              <w:rPr>
                <w:lang w:val="fr-FR"/>
              </w:rPr>
              <w:t xml:space="preserve"> </w:t>
            </w:r>
            <w:r>
              <w:rPr>
                <w:rFonts w:hint="eastAsia"/>
                <w:lang w:val="fr-FR"/>
              </w:rPr>
              <w:t xml:space="preserve">mode </w:t>
            </w:r>
            <w:r w:rsidRPr="00525117">
              <w:rPr>
                <w:lang w:val="fr-FR"/>
              </w:rPr>
              <w:t>year month day hour min sec</w:t>
            </w:r>
            <w:r>
              <w:rPr>
                <w:lang w:val="fr-FR"/>
              </w:rPr>
              <w:t> </w:t>
            </w:r>
            <w:r w:rsidRPr="003F5F65">
              <w:rPr>
                <w:lang w:val="fr-FR"/>
              </w:rPr>
              <w:t>“</w:t>
            </w:r>
          </w:p>
          <w:p w:rsidR="001B602D" w:rsidRPr="003F5F65" w:rsidRDefault="001B602D" w:rsidP="001B602D">
            <w:pPr>
              <w:rPr>
                <w:lang w:val="fr-FR"/>
              </w:rPr>
            </w:pPr>
            <w:r w:rsidRPr="003F5F65">
              <w:rPr>
                <w:lang w:val="fr-FR"/>
              </w:rPr>
              <w:t>Y</w:t>
            </w:r>
            <w:r w:rsidRPr="003F5F65">
              <w:rPr>
                <w:rFonts w:hint="eastAsia"/>
                <w:lang w:val="fr-FR"/>
              </w:rPr>
              <w:t>ear: 1900-2099</w:t>
            </w:r>
          </w:p>
          <w:p w:rsidR="001B602D" w:rsidRPr="003F5F65" w:rsidRDefault="001B602D" w:rsidP="001B602D">
            <w:pPr>
              <w:rPr>
                <w:lang w:val="fr-FR"/>
              </w:rPr>
            </w:pPr>
            <w:r w:rsidRPr="003F5F65">
              <w:rPr>
                <w:lang w:val="fr-FR"/>
              </w:rPr>
              <w:t>M</w:t>
            </w:r>
            <w:r w:rsidRPr="003F5F65">
              <w:rPr>
                <w:rFonts w:hint="eastAsia"/>
                <w:lang w:val="fr-FR"/>
              </w:rPr>
              <w:t>onth:1-12</w:t>
            </w:r>
          </w:p>
          <w:p w:rsidR="001B602D" w:rsidRPr="003F5F65" w:rsidRDefault="001B602D" w:rsidP="001B602D">
            <w:pPr>
              <w:rPr>
                <w:lang w:val="fr-FR"/>
              </w:rPr>
            </w:pPr>
            <w:r w:rsidRPr="003F5F65">
              <w:rPr>
                <w:lang w:val="fr-FR"/>
              </w:rPr>
              <w:t>D</w:t>
            </w:r>
            <w:r w:rsidRPr="003F5F65">
              <w:rPr>
                <w:rFonts w:hint="eastAsia"/>
                <w:lang w:val="fr-FR"/>
              </w:rPr>
              <w:t>ay:1-31</w:t>
            </w:r>
          </w:p>
          <w:p w:rsidR="001B602D" w:rsidRPr="003F5F65" w:rsidRDefault="001B602D" w:rsidP="001B602D">
            <w:pPr>
              <w:rPr>
                <w:lang w:val="fr-FR"/>
              </w:rPr>
            </w:pPr>
            <w:r w:rsidRPr="003F5F65">
              <w:rPr>
                <w:lang w:val="fr-FR"/>
              </w:rPr>
              <w:t>H</w:t>
            </w:r>
            <w:r w:rsidRPr="003F5F65">
              <w:rPr>
                <w:rFonts w:hint="eastAsia"/>
                <w:lang w:val="fr-FR"/>
              </w:rPr>
              <w:t>our: 0-23</w:t>
            </w:r>
          </w:p>
          <w:p w:rsidR="001B602D" w:rsidRPr="003F5F65" w:rsidRDefault="001B602D" w:rsidP="001B602D">
            <w:pPr>
              <w:rPr>
                <w:lang w:val="fr-FR"/>
              </w:rPr>
            </w:pPr>
            <w:r w:rsidRPr="003F5F65">
              <w:rPr>
                <w:lang w:val="fr-FR"/>
              </w:rPr>
              <w:t>M</w:t>
            </w:r>
            <w:r w:rsidRPr="003F5F65">
              <w:rPr>
                <w:rFonts w:hint="eastAsia"/>
                <w:lang w:val="fr-FR"/>
              </w:rPr>
              <w:t>inute: 0-59</w:t>
            </w:r>
          </w:p>
          <w:p w:rsidR="001B602D" w:rsidRPr="00172657" w:rsidRDefault="001B602D" w:rsidP="001B602D">
            <w:pPr>
              <w:rPr>
                <w:lang w:val="fr-FR"/>
              </w:rPr>
            </w:pPr>
            <w:r w:rsidRPr="003F5F65">
              <w:rPr>
                <w:lang w:val="fr-FR"/>
              </w:rPr>
              <w:t>S</w:t>
            </w:r>
            <w:r w:rsidRPr="003F5F65">
              <w:rPr>
                <w:rFonts w:hint="eastAsia"/>
                <w:lang w:val="fr-FR"/>
              </w:rPr>
              <w:t>econd: 0-59</w:t>
            </w:r>
          </w:p>
        </w:tc>
        <w:tc>
          <w:tcPr>
            <w:tcW w:w="2841" w:type="dxa"/>
          </w:tcPr>
          <w:p w:rsidR="005979F7" w:rsidRDefault="005979F7" w:rsidP="00FD5B6A">
            <w:pPr>
              <w:rPr>
                <w:lang w:val="fr-FR"/>
              </w:rPr>
            </w:pPr>
          </w:p>
        </w:tc>
      </w:tr>
    </w:tbl>
    <w:p w:rsidR="00CB5BDF" w:rsidRDefault="00CB5BDF" w:rsidP="00CB5BDF">
      <w:pPr>
        <w:rPr>
          <w:sz w:val="24"/>
          <w:szCs w:val="24"/>
          <w:lang w:val="fr-FR" w:eastAsia="zh-CN"/>
        </w:rPr>
      </w:pPr>
    </w:p>
    <w:p w:rsidR="005979F7" w:rsidRPr="00B54816" w:rsidRDefault="00BE7764" w:rsidP="005979F7">
      <w:pPr>
        <w:pStyle w:val="4"/>
      </w:pPr>
      <w:r>
        <w:rPr>
          <w:rFonts w:hint="eastAsia"/>
        </w:rPr>
        <w:t>Test Case cb-rtc-</w:t>
      </w:r>
      <w:r>
        <w:rPr>
          <w:rFonts w:hint="eastAsia"/>
          <w:lang w:eastAsia="zh-CN"/>
        </w:rPr>
        <w:t>2</w:t>
      </w:r>
      <w:r w:rsidR="005979F7">
        <w:rPr>
          <w:rFonts w:hint="eastAsia"/>
        </w:rPr>
        <w:t xml:space="preserve">: </w:t>
      </w:r>
      <w:r w:rsidR="005979F7">
        <w:rPr>
          <w:rFonts w:hint="eastAsia"/>
          <w:lang w:eastAsia="zh-CN"/>
        </w:rPr>
        <w:t xml:space="preserve"> rtc timer 12/24 hour mode test</w:t>
      </w:r>
    </w:p>
    <w:tbl>
      <w:tblPr>
        <w:tblStyle w:val="a4"/>
        <w:tblW w:w="0" w:type="auto"/>
        <w:tblLook w:val="04A0"/>
      </w:tblPr>
      <w:tblGrid>
        <w:gridCol w:w="675"/>
        <w:gridCol w:w="5006"/>
        <w:gridCol w:w="2841"/>
      </w:tblGrid>
      <w:tr w:rsidR="005979F7" w:rsidTr="00FD5B6A">
        <w:tc>
          <w:tcPr>
            <w:tcW w:w="8522" w:type="dxa"/>
            <w:gridSpan w:val="3"/>
            <w:shd w:val="pct20" w:color="auto" w:fill="auto"/>
          </w:tcPr>
          <w:p w:rsidR="005979F7" w:rsidRDefault="005979F7" w:rsidP="00FD5B6A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5979F7" w:rsidTr="00FD5B6A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5979F7" w:rsidRDefault="005979F7" w:rsidP="00FD5B6A">
            <w:pPr>
              <w:rPr>
                <w:lang w:val="fr-FR"/>
              </w:rPr>
            </w:pPr>
            <w:r>
              <w:rPr>
                <w:lang w:val="fr-FR"/>
              </w:rPr>
              <w:t>S</w:t>
            </w:r>
            <w:r>
              <w:rPr>
                <w:rFonts w:hint="eastAsia"/>
                <w:lang w:val="fr-FR"/>
              </w:rPr>
              <w:t>etting one rtc time value</w:t>
            </w:r>
            <w:r>
              <w:rPr>
                <w:lang w:val="fr-FR"/>
              </w:rPr>
              <w:t> </w:t>
            </w:r>
            <w:r>
              <w:rPr>
                <w:rFonts w:hint="eastAsia"/>
                <w:lang w:val="fr-FR"/>
              </w:rPr>
              <w:t>; then  read back to verify</w:t>
            </w:r>
          </w:p>
          <w:p w:rsidR="005979F7" w:rsidRDefault="00725C41" w:rsidP="00CE57DA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  <w:r>
              <w:rPr>
                <w:rFonts w:hint="eastAsia"/>
                <w:lang w:val="fr-FR"/>
              </w:rPr>
              <w:t>heck 12/24 hour mode set/get correctly</w:t>
            </w:r>
          </w:p>
        </w:tc>
      </w:tr>
      <w:tr w:rsidR="005979F7" w:rsidTr="00FD5B6A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5979F7" w:rsidRPr="00036528" w:rsidRDefault="005979F7" w:rsidP="00FD5B6A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5979F7" w:rsidTr="00FD5B6A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5979F7" w:rsidRPr="00036528" w:rsidRDefault="005979F7" w:rsidP="00FD5B6A">
            <w:pPr>
              <w:rPr>
                <w:lang w:val="fr-FR"/>
              </w:rPr>
            </w:pPr>
          </w:p>
        </w:tc>
      </w:tr>
      <w:tr w:rsidR="005979F7" w:rsidTr="00FD5B6A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5979F7" w:rsidRDefault="005979F7" w:rsidP="00FD5B6A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5979F7" w:rsidTr="00FD5B6A">
        <w:tc>
          <w:tcPr>
            <w:tcW w:w="675" w:type="dxa"/>
            <w:shd w:val="pct20" w:color="auto" w:fill="auto"/>
          </w:tcPr>
          <w:p w:rsidR="005979F7" w:rsidRDefault="005979F7" w:rsidP="00FD5B6A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5979F7" w:rsidRDefault="005979F7" w:rsidP="00FD5B6A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2841" w:type="dxa"/>
            <w:shd w:val="pct20" w:color="auto" w:fill="auto"/>
          </w:tcPr>
          <w:p w:rsidR="005979F7" w:rsidRDefault="005979F7" w:rsidP="00FD5B6A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5979F7" w:rsidTr="00FD5B6A">
        <w:tc>
          <w:tcPr>
            <w:tcW w:w="675" w:type="dxa"/>
            <w:shd w:val="clear" w:color="auto" w:fill="auto"/>
            <w:vAlign w:val="center"/>
          </w:tcPr>
          <w:p w:rsidR="005979F7" w:rsidRPr="00DE560F" w:rsidRDefault="005979F7" w:rsidP="00FD5B6A">
            <w:pPr>
              <w:rPr>
                <w:lang w:val="fr-FR"/>
              </w:rPr>
            </w:pPr>
            <w:r w:rsidRPr="00DE560F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5979F7" w:rsidRPr="00DE560F" w:rsidRDefault="005979F7" w:rsidP="00FD5B6A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rtc</w:t>
            </w: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 from device list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5979F7" w:rsidRPr="00DE560F" w:rsidRDefault="005979F7" w:rsidP="00FD5B6A">
            <w:pPr>
              <w:rPr>
                <w:lang w:val="fr-FR"/>
              </w:rPr>
            </w:pPr>
          </w:p>
        </w:tc>
      </w:tr>
      <w:tr w:rsidR="005979F7" w:rsidTr="00FD5B6A">
        <w:tc>
          <w:tcPr>
            <w:tcW w:w="675" w:type="dxa"/>
            <w:shd w:val="clear" w:color="auto" w:fill="auto"/>
          </w:tcPr>
          <w:p w:rsidR="005979F7" w:rsidRDefault="005979F7" w:rsidP="00FD5B6A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2</w:t>
            </w:r>
          </w:p>
        </w:tc>
        <w:tc>
          <w:tcPr>
            <w:tcW w:w="5006" w:type="dxa"/>
            <w:shd w:val="clear" w:color="auto" w:fill="auto"/>
          </w:tcPr>
          <w:p w:rsidR="00AC165F" w:rsidRDefault="00AC165F" w:rsidP="00351754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Set time using 12 hour mode</w:t>
            </w:r>
            <w:r w:rsidR="00223EE1">
              <w:rPr>
                <w:lang w:val="fr-FR" w:eastAsia="zh-CN"/>
              </w:rPr>
              <w:t> </w:t>
            </w:r>
            <w:r w:rsidR="00223EE1">
              <w:rPr>
                <w:rFonts w:hint="eastAsia"/>
                <w:lang w:val="fr-FR" w:eastAsia="zh-CN"/>
              </w:rPr>
              <w:t>: AM time</w:t>
            </w:r>
          </w:p>
          <w:p w:rsidR="005979F7" w:rsidRDefault="005979F7" w:rsidP="00AC165F">
            <w:pPr>
              <w:ind w:firstLineChars="100" w:firstLine="220"/>
              <w:rPr>
                <w:lang w:val="fr-FR" w:eastAsia="zh-CN"/>
              </w:rPr>
            </w:pPr>
            <w:r w:rsidRPr="003F5F65">
              <w:rPr>
                <w:lang w:val="fr-FR"/>
              </w:rPr>
              <w:t>I</w:t>
            </w:r>
            <w:r w:rsidRPr="003F5F65">
              <w:rPr>
                <w:rFonts w:hint="eastAsia"/>
                <w:lang w:val="fr-FR"/>
              </w:rPr>
              <w:t xml:space="preserve">nput </w:t>
            </w:r>
            <w:r w:rsidRPr="003F5F65">
              <w:rPr>
                <w:lang w:val="fr-FR"/>
              </w:rPr>
              <w:t xml:space="preserve">“rtc_set_time 0 2016 7 12 </w:t>
            </w:r>
            <w:r w:rsidR="00351754" w:rsidRPr="003F5F65">
              <w:rPr>
                <w:rFonts w:hint="eastAsia"/>
                <w:lang w:val="fr-FR"/>
              </w:rPr>
              <w:t>7</w:t>
            </w:r>
            <w:r w:rsidRPr="003F5F65">
              <w:rPr>
                <w:lang w:val="fr-FR"/>
              </w:rPr>
              <w:t xml:space="preserve"> 21 23”</w:t>
            </w:r>
          </w:p>
          <w:p w:rsidR="00AC165F" w:rsidRDefault="00AC165F" w:rsidP="00351754">
            <w:pPr>
              <w:rPr>
                <w:lang w:val="fr-FR" w:eastAsia="zh-CN"/>
              </w:rPr>
            </w:pPr>
            <w:r>
              <w:rPr>
                <w:lang w:val="fr-FR" w:eastAsia="zh-CN"/>
              </w:rPr>
              <w:t>D</w:t>
            </w:r>
            <w:r>
              <w:rPr>
                <w:rFonts w:hint="eastAsia"/>
                <w:lang w:val="fr-FR" w:eastAsia="zh-CN"/>
              </w:rPr>
              <w:t>isplay using 12 hour mode</w:t>
            </w:r>
          </w:p>
          <w:p w:rsidR="00AC165F" w:rsidRDefault="00AC165F" w:rsidP="00AC165F">
            <w:pPr>
              <w:ind w:firstLineChars="100" w:firstLine="220"/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 xml:space="preserve">Input </w:t>
            </w:r>
            <w:r w:rsidRPr="003F5F65">
              <w:rPr>
                <w:lang w:val="fr-FR"/>
              </w:rPr>
              <w:t>“</w:t>
            </w:r>
            <w:r>
              <w:rPr>
                <w:rFonts w:hint="eastAsia"/>
                <w:lang w:val="fr-FR" w:eastAsia="zh-CN"/>
              </w:rPr>
              <w:t>rtc_get_time 0</w:t>
            </w:r>
            <w:r w:rsidRPr="003F5F65">
              <w:rPr>
                <w:lang w:val="fr-FR"/>
              </w:rPr>
              <w:t>“</w:t>
            </w:r>
          </w:p>
          <w:p w:rsidR="00AC165F" w:rsidRDefault="00AC165F" w:rsidP="00AC165F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Display using 24 hour mode</w:t>
            </w:r>
          </w:p>
          <w:p w:rsidR="00AC165F" w:rsidRPr="00172657" w:rsidRDefault="00AC165F" w:rsidP="00AC165F">
            <w:pPr>
              <w:ind w:firstLineChars="100" w:firstLine="220"/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 xml:space="preserve">Input </w:t>
            </w:r>
            <w:r w:rsidRPr="003F5F65">
              <w:rPr>
                <w:lang w:val="fr-FR"/>
              </w:rPr>
              <w:t>“</w:t>
            </w:r>
            <w:r>
              <w:rPr>
                <w:rFonts w:hint="eastAsia"/>
                <w:lang w:val="fr-FR" w:eastAsia="zh-CN"/>
              </w:rPr>
              <w:t>rtc_get_time 1</w:t>
            </w:r>
            <w:r w:rsidRPr="003F5F65">
              <w:rPr>
                <w:lang w:val="fr-FR"/>
              </w:rPr>
              <w:t>“</w:t>
            </w:r>
          </w:p>
        </w:tc>
        <w:tc>
          <w:tcPr>
            <w:tcW w:w="2841" w:type="dxa"/>
            <w:shd w:val="clear" w:color="auto" w:fill="auto"/>
          </w:tcPr>
          <w:p w:rsidR="005979F7" w:rsidRDefault="00017360" w:rsidP="00FD5B6A">
            <w:pPr>
              <w:rPr>
                <w:lang w:val="fr-FR"/>
              </w:rPr>
            </w:pPr>
            <w:r>
              <w:rPr>
                <w:lang w:val="fr-FR"/>
              </w:rPr>
              <w:t>D</w:t>
            </w:r>
            <w:r>
              <w:rPr>
                <w:rFonts w:hint="eastAsia"/>
                <w:lang w:val="fr-FR"/>
              </w:rPr>
              <w:t>isplay time should match the setting value(not same,because timer increaseing</w:t>
            </w:r>
            <w:r>
              <w:rPr>
                <w:lang w:val="fr-FR"/>
              </w:rPr>
              <w:t> </w:t>
            </w:r>
          </w:p>
        </w:tc>
      </w:tr>
      <w:tr w:rsidR="00351754" w:rsidTr="00FD5B6A">
        <w:tc>
          <w:tcPr>
            <w:tcW w:w="675" w:type="dxa"/>
          </w:tcPr>
          <w:p w:rsidR="00351754" w:rsidRDefault="00017360" w:rsidP="00FD5B6A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3</w:t>
            </w:r>
          </w:p>
        </w:tc>
        <w:tc>
          <w:tcPr>
            <w:tcW w:w="5006" w:type="dxa"/>
          </w:tcPr>
          <w:p w:rsidR="00223EE1" w:rsidRDefault="00223EE1" w:rsidP="00223EE1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Set time using 12 hour mode</w:t>
            </w:r>
            <w:r>
              <w:rPr>
                <w:lang w:val="fr-FR" w:eastAsia="zh-CN"/>
              </w:rPr>
              <w:t> </w:t>
            </w:r>
            <w:r>
              <w:rPr>
                <w:rFonts w:hint="eastAsia"/>
                <w:lang w:val="fr-FR" w:eastAsia="zh-CN"/>
              </w:rPr>
              <w:t>: PM time</w:t>
            </w:r>
          </w:p>
          <w:p w:rsidR="00223EE1" w:rsidRDefault="00223EE1" w:rsidP="00223EE1">
            <w:pPr>
              <w:ind w:firstLineChars="100" w:firstLine="220"/>
              <w:rPr>
                <w:lang w:val="fr-FR" w:eastAsia="zh-CN"/>
              </w:rPr>
            </w:pPr>
            <w:r w:rsidRPr="003F5F65">
              <w:rPr>
                <w:lang w:val="fr-FR"/>
              </w:rPr>
              <w:t>I</w:t>
            </w:r>
            <w:r w:rsidRPr="003F5F65">
              <w:rPr>
                <w:rFonts w:hint="eastAsia"/>
                <w:lang w:val="fr-FR"/>
              </w:rPr>
              <w:t xml:space="preserve">nput </w:t>
            </w:r>
            <w:r w:rsidRPr="003F5F65">
              <w:rPr>
                <w:lang w:val="fr-FR"/>
              </w:rPr>
              <w:t xml:space="preserve">“rtc_set_time 0 2016 7 12 </w:t>
            </w:r>
            <w:r>
              <w:rPr>
                <w:rFonts w:hint="eastAsia"/>
                <w:lang w:val="fr-FR" w:eastAsia="zh-CN"/>
              </w:rPr>
              <w:t>1</w:t>
            </w:r>
            <w:r w:rsidRPr="003F5F65">
              <w:rPr>
                <w:rFonts w:hint="eastAsia"/>
                <w:lang w:val="fr-FR"/>
              </w:rPr>
              <w:t>7</w:t>
            </w:r>
            <w:r w:rsidRPr="003F5F65">
              <w:rPr>
                <w:lang w:val="fr-FR"/>
              </w:rPr>
              <w:t xml:space="preserve"> 21 23”</w:t>
            </w:r>
          </w:p>
          <w:p w:rsidR="00223EE1" w:rsidRDefault="00223EE1" w:rsidP="00223EE1">
            <w:pPr>
              <w:rPr>
                <w:lang w:val="fr-FR" w:eastAsia="zh-CN"/>
              </w:rPr>
            </w:pPr>
            <w:r>
              <w:rPr>
                <w:lang w:val="fr-FR" w:eastAsia="zh-CN"/>
              </w:rPr>
              <w:t>D</w:t>
            </w:r>
            <w:r>
              <w:rPr>
                <w:rFonts w:hint="eastAsia"/>
                <w:lang w:val="fr-FR" w:eastAsia="zh-CN"/>
              </w:rPr>
              <w:t>isplay using 12 hour mode</w:t>
            </w:r>
          </w:p>
          <w:p w:rsidR="00223EE1" w:rsidRDefault="00223EE1" w:rsidP="00223EE1">
            <w:pPr>
              <w:ind w:firstLineChars="100" w:firstLine="220"/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 xml:space="preserve">Input </w:t>
            </w:r>
            <w:r w:rsidRPr="003F5F65">
              <w:rPr>
                <w:lang w:val="fr-FR"/>
              </w:rPr>
              <w:t>“</w:t>
            </w:r>
            <w:r>
              <w:rPr>
                <w:rFonts w:hint="eastAsia"/>
                <w:lang w:val="fr-FR" w:eastAsia="zh-CN"/>
              </w:rPr>
              <w:t>rtc_get_time 0</w:t>
            </w:r>
            <w:r w:rsidRPr="003F5F65">
              <w:rPr>
                <w:lang w:val="fr-FR"/>
              </w:rPr>
              <w:t>“</w:t>
            </w:r>
          </w:p>
          <w:p w:rsidR="00223EE1" w:rsidRDefault="00223EE1" w:rsidP="00223EE1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Display using 24 hour mode</w:t>
            </w:r>
          </w:p>
          <w:p w:rsidR="00351754" w:rsidRPr="00172657" w:rsidRDefault="00223EE1" w:rsidP="00223EE1">
            <w:pPr>
              <w:ind w:firstLineChars="100" w:firstLine="220"/>
              <w:rPr>
                <w:lang w:val="fr-FR"/>
              </w:rPr>
            </w:pPr>
            <w:r>
              <w:rPr>
                <w:rFonts w:hint="eastAsia"/>
                <w:lang w:val="fr-FR" w:eastAsia="zh-CN"/>
              </w:rPr>
              <w:t xml:space="preserve">Input </w:t>
            </w:r>
            <w:r w:rsidRPr="003F5F65">
              <w:rPr>
                <w:lang w:val="fr-FR"/>
              </w:rPr>
              <w:t>“</w:t>
            </w:r>
            <w:r>
              <w:rPr>
                <w:rFonts w:hint="eastAsia"/>
                <w:lang w:val="fr-FR" w:eastAsia="zh-CN"/>
              </w:rPr>
              <w:t>rtc_get_time 1</w:t>
            </w:r>
            <w:r w:rsidRPr="003F5F65">
              <w:rPr>
                <w:lang w:val="fr-FR"/>
              </w:rPr>
              <w:t>“</w:t>
            </w:r>
          </w:p>
        </w:tc>
        <w:tc>
          <w:tcPr>
            <w:tcW w:w="2841" w:type="dxa"/>
          </w:tcPr>
          <w:p w:rsidR="00351754" w:rsidRDefault="00017360" w:rsidP="00FD5B6A">
            <w:pPr>
              <w:rPr>
                <w:lang w:val="fr-FR"/>
              </w:rPr>
            </w:pPr>
            <w:r>
              <w:rPr>
                <w:lang w:val="fr-FR"/>
              </w:rPr>
              <w:t>D</w:t>
            </w:r>
            <w:r>
              <w:rPr>
                <w:rFonts w:hint="eastAsia"/>
                <w:lang w:val="fr-FR"/>
              </w:rPr>
              <w:t>isplay time should match the setting value(not same,because timer increaseing</w:t>
            </w:r>
            <w:r>
              <w:rPr>
                <w:lang w:val="fr-FR"/>
              </w:rPr>
              <w:t> </w:t>
            </w:r>
          </w:p>
        </w:tc>
      </w:tr>
      <w:tr w:rsidR="00351754" w:rsidTr="00FD5B6A">
        <w:tc>
          <w:tcPr>
            <w:tcW w:w="675" w:type="dxa"/>
          </w:tcPr>
          <w:p w:rsidR="00351754" w:rsidRDefault="00017360" w:rsidP="00FD5B6A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4</w:t>
            </w:r>
          </w:p>
        </w:tc>
        <w:tc>
          <w:tcPr>
            <w:tcW w:w="5006" w:type="dxa"/>
          </w:tcPr>
          <w:p w:rsidR="00223EE1" w:rsidRDefault="00223EE1" w:rsidP="00223EE1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Set time using 24 hour mode</w:t>
            </w:r>
            <w:r>
              <w:rPr>
                <w:lang w:val="fr-FR" w:eastAsia="zh-CN"/>
              </w:rPr>
              <w:t> </w:t>
            </w:r>
            <w:r>
              <w:rPr>
                <w:rFonts w:hint="eastAsia"/>
                <w:lang w:val="fr-FR" w:eastAsia="zh-CN"/>
              </w:rPr>
              <w:t>: AM time</w:t>
            </w:r>
          </w:p>
          <w:p w:rsidR="00223EE1" w:rsidRDefault="00223EE1" w:rsidP="00223EE1">
            <w:pPr>
              <w:ind w:firstLineChars="100" w:firstLine="220"/>
              <w:rPr>
                <w:lang w:val="fr-FR" w:eastAsia="zh-CN"/>
              </w:rPr>
            </w:pPr>
            <w:r w:rsidRPr="003F5F65">
              <w:rPr>
                <w:lang w:val="fr-FR"/>
              </w:rPr>
              <w:t>I</w:t>
            </w:r>
            <w:r w:rsidRPr="003F5F65">
              <w:rPr>
                <w:rFonts w:hint="eastAsia"/>
                <w:lang w:val="fr-FR"/>
              </w:rPr>
              <w:t xml:space="preserve">nput </w:t>
            </w:r>
            <w:r w:rsidRPr="003F5F65">
              <w:rPr>
                <w:lang w:val="fr-FR"/>
              </w:rPr>
              <w:t xml:space="preserve">“rtc_set_time </w:t>
            </w:r>
            <w:r>
              <w:rPr>
                <w:rFonts w:hint="eastAsia"/>
                <w:lang w:val="fr-FR" w:eastAsia="zh-CN"/>
              </w:rPr>
              <w:t>1</w:t>
            </w:r>
            <w:r w:rsidRPr="003F5F65">
              <w:rPr>
                <w:lang w:val="fr-FR"/>
              </w:rPr>
              <w:t xml:space="preserve"> 2016 7 12 </w:t>
            </w:r>
            <w:r w:rsidRPr="003F5F65">
              <w:rPr>
                <w:rFonts w:hint="eastAsia"/>
                <w:lang w:val="fr-FR"/>
              </w:rPr>
              <w:t>7</w:t>
            </w:r>
            <w:r w:rsidRPr="003F5F65">
              <w:rPr>
                <w:lang w:val="fr-FR"/>
              </w:rPr>
              <w:t xml:space="preserve"> 21 23”</w:t>
            </w:r>
          </w:p>
          <w:p w:rsidR="00223EE1" w:rsidRDefault="00223EE1" w:rsidP="00223EE1">
            <w:pPr>
              <w:rPr>
                <w:lang w:val="fr-FR" w:eastAsia="zh-CN"/>
              </w:rPr>
            </w:pPr>
            <w:r>
              <w:rPr>
                <w:lang w:val="fr-FR" w:eastAsia="zh-CN"/>
              </w:rPr>
              <w:t>D</w:t>
            </w:r>
            <w:r>
              <w:rPr>
                <w:rFonts w:hint="eastAsia"/>
                <w:lang w:val="fr-FR" w:eastAsia="zh-CN"/>
              </w:rPr>
              <w:t>isplay using 12 hour mode</w:t>
            </w:r>
          </w:p>
          <w:p w:rsidR="00223EE1" w:rsidRDefault="00223EE1" w:rsidP="00223EE1">
            <w:pPr>
              <w:ind w:firstLineChars="100" w:firstLine="220"/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 xml:space="preserve">Input </w:t>
            </w:r>
            <w:r w:rsidRPr="003F5F65">
              <w:rPr>
                <w:lang w:val="fr-FR"/>
              </w:rPr>
              <w:t>“</w:t>
            </w:r>
            <w:r>
              <w:rPr>
                <w:rFonts w:hint="eastAsia"/>
                <w:lang w:val="fr-FR" w:eastAsia="zh-CN"/>
              </w:rPr>
              <w:t>rtc_get_time 0</w:t>
            </w:r>
            <w:r w:rsidRPr="003F5F65">
              <w:rPr>
                <w:lang w:val="fr-FR"/>
              </w:rPr>
              <w:t>“</w:t>
            </w:r>
          </w:p>
          <w:p w:rsidR="00223EE1" w:rsidRDefault="00223EE1" w:rsidP="00223EE1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Display using 24 hour mode</w:t>
            </w:r>
          </w:p>
          <w:p w:rsidR="00351754" w:rsidRPr="00172657" w:rsidRDefault="00223EE1" w:rsidP="00223EE1">
            <w:pPr>
              <w:ind w:firstLineChars="100" w:firstLine="220"/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 xml:space="preserve">Input </w:t>
            </w:r>
            <w:r w:rsidRPr="003F5F65">
              <w:rPr>
                <w:lang w:val="fr-FR"/>
              </w:rPr>
              <w:t>“</w:t>
            </w:r>
            <w:r>
              <w:rPr>
                <w:rFonts w:hint="eastAsia"/>
                <w:lang w:val="fr-FR" w:eastAsia="zh-CN"/>
              </w:rPr>
              <w:t>rtc_get_time 1</w:t>
            </w:r>
            <w:r w:rsidRPr="003F5F65">
              <w:rPr>
                <w:lang w:val="fr-FR"/>
              </w:rPr>
              <w:t>“</w:t>
            </w:r>
          </w:p>
        </w:tc>
        <w:tc>
          <w:tcPr>
            <w:tcW w:w="2841" w:type="dxa"/>
          </w:tcPr>
          <w:p w:rsidR="00351754" w:rsidRDefault="00017360" w:rsidP="00FD5B6A">
            <w:pPr>
              <w:rPr>
                <w:lang w:val="fr-FR"/>
              </w:rPr>
            </w:pPr>
            <w:r>
              <w:rPr>
                <w:lang w:val="fr-FR"/>
              </w:rPr>
              <w:t>D</w:t>
            </w:r>
            <w:r>
              <w:rPr>
                <w:rFonts w:hint="eastAsia"/>
                <w:lang w:val="fr-FR"/>
              </w:rPr>
              <w:t>isplay time should match the setting value(not same,because timer increaseing</w:t>
            </w:r>
            <w:r>
              <w:rPr>
                <w:lang w:val="fr-FR"/>
              </w:rPr>
              <w:t> </w:t>
            </w:r>
          </w:p>
        </w:tc>
      </w:tr>
      <w:tr w:rsidR="00351754" w:rsidTr="00FD5B6A">
        <w:tc>
          <w:tcPr>
            <w:tcW w:w="675" w:type="dxa"/>
          </w:tcPr>
          <w:p w:rsidR="00351754" w:rsidRDefault="00017360" w:rsidP="00FD5B6A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5</w:t>
            </w:r>
          </w:p>
        </w:tc>
        <w:tc>
          <w:tcPr>
            <w:tcW w:w="5006" w:type="dxa"/>
          </w:tcPr>
          <w:p w:rsidR="00223EE1" w:rsidRDefault="00223EE1" w:rsidP="00223EE1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Set time using 24 hour mode</w:t>
            </w:r>
            <w:r>
              <w:rPr>
                <w:lang w:val="fr-FR" w:eastAsia="zh-CN"/>
              </w:rPr>
              <w:t> </w:t>
            </w:r>
            <w:r>
              <w:rPr>
                <w:rFonts w:hint="eastAsia"/>
                <w:lang w:val="fr-FR" w:eastAsia="zh-CN"/>
              </w:rPr>
              <w:t>: PM time</w:t>
            </w:r>
          </w:p>
          <w:p w:rsidR="00223EE1" w:rsidRDefault="00223EE1" w:rsidP="00223EE1">
            <w:pPr>
              <w:ind w:firstLineChars="100" w:firstLine="220"/>
              <w:rPr>
                <w:lang w:val="fr-FR" w:eastAsia="zh-CN"/>
              </w:rPr>
            </w:pPr>
            <w:r w:rsidRPr="003F5F65">
              <w:rPr>
                <w:lang w:val="fr-FR"/>
              </w:rPr>
              <w:t>I</w:t>
            </w:r>
            <w:r w:rsidRPr="003F5F65">
              <w:rPr>
                <w:rFonts w:hint="eastAsia"/>
                <w:lang w:val="fr-FR"/>
              </w:rPr>
              <w:t xml:space="preserve">nput </w:t>
            </w:r>
            <w:r w:rsidRPr="003F5F65">
              <w:rPr>
                <w:lang w:val="fr-FR"/>
              </w:rPr>
              <w:t xml:space="preserve">“rtc_set_time </w:t>
            </w:r>
            <w:r>
              <w:rPr>
                <w:rFonts w:hint="eastAsia"/>
                <w:lang w:val="fr-FR" w:eastAsia="zh-CN"/>
              </w:rPr>
              <w:t>1</w:t>
            </w:r>
            <w:r w:rsidRPr="003F5F65">
              <w:rPr>
                <w:lang w:val="fr-FR"/>
              </w:rPr>
              <w:t xml:space="preserve"> 2016 7 12 </w:t>
            </w:r>
            <w:r>
              <w:rPr>
                <w:rFonts w:hint="eastAsia"/>
                <w:lang w:val="fr-FR" w:eastAsia="zh-CN"/>
              </w:rPr>
              <w:t>1</w:t>
            </w:r>
            <w:r w:rsidRPr="003F5F65">
              <w:rPr>
                <w:rFonts w:hint="eastAsia"/>
                <w:lang w:val="fr-FR"/>
              </w:rPr>
              <w:t>7</w:t>
            </w:r>
            <w:r w:rsidRPr="003F5F65">
              <w:rPr>
                <w:lang w:val="fr-FR"/>
              </w:rPr>
              <w:t xml:space="preserve"> 21 23”</w:t>
            </w:r>
          </w:p>
          <w:p w:rsidR="00223EE1" w:rsidRDefault="00223EE1" w:rsidP="00223EE1">
            <w:pPr>
              <w:rPr>
                <w:lang w:val="fr-FR" w:eastAsia="zh-CN"/>
              </w:rPr>
            </w:pPr>
            <w:r>
              <w:rPr>
                <w:lang w:val="fr-FR" w:eastAsia="zh-CN"/>
              </w:rPr>
              <w:t>D</w:t>
            </w:r>
            <w:r>
              <w:rPr>
                <w:rFonts w:hint="eastAsia"/>
                <w:lang w:val="fr-FR" w:eastAsia="zh-CN"/>
              </w:rPr>
              <w:t>isplay using 12 hour mode</w:t>
            </w:r>
          </w:p>
          <w:p w:rsidR="00223EE1" w:rsidRDefault="00223EE1" w:rsidP="00223EE1">
            <w:pPr>
              <w:ind w:firstLineChars="100" w:firstLine="220"/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 xml:space="preserve">Input </w:t>
            </w:r>
            <w:r w:rsidRPr="003F5F65">
              <w:rPr>
                <w:lang w:val="fr-FR"/>
              </w:rPr>
              <w:t>“</w:t>
            </w:r>
            <w:r>
              <w:rPr>
                <w:rFonts w:hint="eastAsia"/>
                <w:lang w:val="fr-FR" w:eastAsia="zh-CN"/>
              </w:rPr>
              <w:t>rtc_get_time 0</w:t>
            </w:r>
            <w:r w:rsidRPr="003F5F65">
              <w:rPr>
                <w:lang w:val="fr-FR"/>
              </w:rPr>
              <w:t>“</w:t>
            </w:r>
          </w:p>
          <w:p w:rsidR="00223EE1" w:rsidRDefault="00223EE1" w:rsidP="00223EE1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Display using 24 hour mode</w:t>
            </w:r>
          </w:p>
          <w:p w:rsidR="00351754" w:rsidRPr="00172657" w:rsidRDefault="00223EE1" w:rsidP="00223EE1">
            <w:pPr>
              <w:ind w:firstLineChars="100" w:firstLine="220"/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 xml:space="preserve">Input </w:t>
            </w:r>
            <w:r w:rsidRPr="003F5F65">
              <w:rPr>
                <w:lang w:val="fr-FR"/>
              </w:rPr>
              <w:t>“</w:t>
            </w:r>
            <w:r>
              <w:rPr>
                <w:rFonts w:hint="eastAsia"/>
                <w:lang w:val="fr-FR" w:eastAsia="zh-CN"/>
              </w:rPr>
              <w:t>rtc_get_time 1</w:t>
            </w:r>
            <w:r w:rsidRPr="003F5F65">
              <w:rPr>
                <w:lang w:val="fr-FR"/>
              </w:rPr>
              <w:t>“</w:t>
            </w:r>
          </w:p>
        </w:tc>
        <w:tc>
          <w:tcPr>
            <w:tcW w:w="2841" w:type="dxa"/>
          </w:tcPr>
          <w:p w:rsidR="00351754" w:rsidRDefault="00017360" w:rsidP="00FD5B6A">
            <w:pPr>
              <w:rPr>
                <w:lang w:val="fr-FR"/>
              </w:rPr>
            </w:pPr>
            <w:r>
              <w:rPr>
                <w:lang w:val="fr-FR"/>
              </w:rPr>
              <w:t>D</w:t>
            </w:r>
            <w:r>
              <w:rPr>
                <w:rFonts w:hint="eastAsia"/>
                <w:lang w:val="fr-FR"/>
              </w:rPr>
              <w:t>isplay time should match the setting value(not same,because timer increaseing</w:t>
            </w:r>
            <w:r>
              <w:rPr>
                <w:lang w:val="fr-FR"/>
              </w:rPr>
              <w:t> </w:t>
            </w:r>
          </w:p>
        </w:tc>
      </w:tr>
    </w:tbl>
    <w:p w:rsidR="005979F7" w:rsidRDefault="005979F7" w:rsidP="00CB5BDF">
      <w:pPr>
        <w:rPr>
          <w:sz w:val="24"/>
          <w:szCs w:val="24"/>
          <w:lang w:val="fr-FR" w:eastAsia="zh-CN"/>
        </w:rPr>
      </w:pPr>
    </w:p>
    <w:p w:rsidR="00DD4C21" w:rsidRPr="00B54816" w:rsidRDefault="00BE7764" w:rsidP="00DD4C21">
      <w:pPr>
        <w:pStyle w:val="4"/>
      </w:pPr>
      <w:r>
        <w:rPr>
          <w:rFonts w:hint="eastAsia"/>
        </w:rPr>
        <w:lastRenderedPageBreak/>
        <w:t>Test Case cb-rtc-</w:t>
      </w:r>
      <w:r>
        <w:rPr>
          <w:rFonts w:hint="eastAsia"/>
          <w:lang w:eastAsia="zh-CN"/>
        </w:rPr>
        <w:t>3</w:t>
      </w:r>
      <w:r w:rsidR="00DD4C21">
        <w:rPr>
          <w:rFonts w:hint="eastAsia"/>
        </w:rPr>
        <w:t xml:space="preserve">: </w:t>
      </w:r>
      <w:r w:rsidR="00DD4C21">
        <w:rPr>
          <w:rFonts w:hint="eastAsia"/>
          <w:lang w:eastAsia="zh-CN"/>
        </w:rPr>
        <w:t xml:space="preserve"> rtc timer cover test</w:t>
      </w:r>
    </w:p>
    <w:tbl>
      <w:tblPr>
        <w:tblStyle w:val="a4"/>
        <w:tblW w:w="0" w:type="auto"/>
        <w:tblLook w:val="04A0"/>
      </w:tblPr>
      <w:tblGrid>
        <w:gridCol w:w="675"/>
        <w:gridCol w:w="5006"/>
        <w:gridCol w:w="2841"/>
      </w:tblGrid>
      <w:tr w:rsidR="00DD4C21" w:rsidTr="00FD5B6A">
        <w:tc>
          <w:tcPr>
            <w:tcW w:w="8522" w:type="dxa"/>
            <w:gridSpan w:val="3"/>
            <w:shd w:val="pct20" w:color="auto" w:fill="auto"/>
          </w:tcPr>
          <w:p w:rsidR="00DD4C21" w:rsidRDefault="00DD4C21" w:rsidP="00FD5B6A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DD4C21" w:rsidTr="00FD5B6A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DD4C21" w:rsidRDefault="00DD4C21" w:rsidP="00FD5B6A">
            <w:pPr>
              <w:rPr>
                <w:lang w:val="fr-FR"/>
              </w:rPr>
            </w:pPr>
            <w:r>
              <w:rPr>
                <w:lang w:val="fr-FR"/>
              </w:rPr>
              <w:t>S</w:t>
            </w:r>
            <w:r>
              <w:rPr>
                <w:rFonts w:hint="eastAsia"/>
                <w:lang w:val="fr-FR"/>
              </w:rPr>
              <w:t>etting one rtc time value</w:t>
            </w:r>
            <w:r>
              <w:rPr>
                <w:lang w:val="fr-FR"/>
              </w:rPr>
              <w:t> </w:t>
            </w:r>
            <w:r>
              <w:rPr>
                <w:rFonts w:hint="eastAsia"/>
                <w:lang w:val="fr-FR"/>
              </w:rPr>
              <w:t>; then  read back to verify</w:t>
            </w:r>
          </w:p>
          <w:p w:rsidR="00DD4C21" w:rsidRDefault="00983847" w:rsidP="00FD5B6A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  <w:r>
              <w:rPr>
                <w:rFonts w:hint="eastAsia"/>
                <w:lang w:val="fr-FR"/>
              </w:rPr>
              <w:t>over conner case of year/month/day/hour/minute/second</w:t>
            </w:r>
          </w:p>
        </w:tc>
      </w:tr>
      <w:tr w:rsidR="00DD4C21" w:rsidTr="00FD5B6A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DD4C21" w:rsidRPr="00036528" w:rsidRDefault="00DD4C21" w:rsidP="00FD5B6A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DD4C21" w:rsidTr="00FD5B6A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DD4C21" w:rsidRPr="00036528" w:rsidRDefault="00DD4C21" w:rsidP="00FD5B6A">
            <w:pPr>
              <w:rPr>
                <w:lang w:val="fr-FR"/>
              </w:rPr>
            </w:pPr>
          </w:p>
        </w:tc>
      </w:tr>
      <w:tr w:rsidR="00DD4C21" w:rsidTr="00FD5B6A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DD4C21" w:rsidRDefault="00DD4C21" w:rsidP="00FD5B6A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DD4C21" w:rsidTr="00FD5B6A">
        <w:tc>
          <w:tcPr>
            <w:tcW w:w="675" w:type="dxa"/>
            <w:shd w:val="pct20" w:color="auto" w:fill="auto"/>
          </w:tcPr>
          <w:p w:rsidR="00DD4C21" w:rsidRDefault="00DD4C21" w:rsidP="00FD5B6A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DD4C21" w:rsidRDefault="00DD4C21" w:rsidP="00FD5B6A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2841" w:type="dxa"/>
            <w:shd w:val="pct20" w:color="auto" w:fill="auto"/>
          </w:tcPr>
          <w:p w:rsidR="00DD4C21" w:rsidRDefault="00DD4C21" w:rsidP="00FD5B6A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DD4C21" w:rsidTr="00FD5B6A">
        <w:tc>
          <w:tcPr>
            <w:tcW w:w="675" w:type="dxa"/>
            <w:shd w:val="clear" w:color="auto" w:fill="auto"/>
            <w:vAlign w:val="center"/>
          </w:tcPr>
          <w:p w:rsidR="00DD4C21" w:rsidRPr="00DE560F" w:rsidRDefault="00DD4C21" w:rsidP="00FD5B6A">
            <w:pPr>
              <w:rPr>
                <w:lang w:val="fr-FR"/>
              </w:rPr>
            </w:pPr>
            <w:r w:rsidRPr="00DE560F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DD4C21" w:rsidRPr="00DE560F" w:rsidRDefault="00DD4C21" w:rsidP="00FD5B6A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rtc</w:t>
            </w: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 from device list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DD4C21" w:rsidRPr="00DE560F" w:rsidRDefault="00DD4C21" w:rsidP="00FD5B6A">
            <w:pPr>
              <w:rPr>
                <w:lang w:val="fr-FR"/>
              </w:rPr>
            </w:pPr>
          </w:p>
        </w:tc>
      </w:tr>
      <w:tr w:rsidR="00DD4C21" w:rsidTr="00FD5B6A">
        <w:tc>
          <w:tcPr>
            <w:tcW w:w="675" w:type="dxa"/>
            <w:shd w:val="clear" w:color="auto" w:fill="auto"/>
          </w:tcPr>
          <w:p w:rsidR="00DD4C21" w:rsidRDefault="00DD4C21" w:rsidP="00FD5B6A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2</w:t>
            </w:r>
          </w:p>
        </w:tc>
        <w:tc>
          <w:tcPr>
            <w:tcW w:w="5006" w:type="dxa"/>
            <w:shd w:val="clear" w:color="auto" w:fill="auto"/>
          </w:tcPr>
          <w:p w:rsidR="00641E18" w:rsidRPr="003F5F65" w:rsidRDefault="00641E18" w:rsidP="00FD5B6A">
            <w:pPr>
              <w:rPr>
                <w:lang w:val="fr-FR"/>
              </w:rPr>
            </w:pPr>
            <w:r w:rsidRPr="003F5F65">
              <w:rPr>
                <w:lang w:val="fr-FR"/>
              </w:rPr>
              <w:t>C</w:t>
            </w:r>
            <w:r w:rsidRPr="003F5F65">
              <w:rPr>
                <w:rFonts w:hint="eastAsia"/>
                <w:lang w:val="fr-FR"/>
              </w:rPr>
              <w:t>over year</w:t>
            </w:r>
          </w:p>
          <w:p w:rsidR="00DD4C21" w:rsidRPr="00172657" w:rsidRDefault="00DD4C21" w:rsidP="00E94106">
            <w:pPr>
              <w:rPr>
                <w:lang w:val="fr-FR"/>
              </w:rPr>
            </w:pPr>
            <w:r w:rsidRPr="003F5F65">
              <w:rPr>
                <w:lang w:val="fr-FR"/>
              </w:rPr>
              <w:t>I</w:t>
            </w:r>
            <w:r w:rsidRPr="003F5F65">
              <w:rPr>
                <w:rFonts w:hint="eastAsia"/>
                <w:lang w:val="fr-FR"/>
              </w:rPr>
              <w:t xml:space="preserve">nput </w:t>
            </w:r>
            <w:r w:rsidRPr="003F5F65">
              <w:rPr>
                <w:lang w:val="fr-FR"/>
              </w:rPr>
              <w:t>“</w:t>
            </w:r>
            <w:r w:rsidR="00D51706" w:rsidRPr="003F5F65">
              <w:rPr>
                <w:lang w:val="fr-FR"/>
              </w:rPr>
              <w:t xml:space="preserve">rtc_set_time 0 </w:t>
            </w:r>
            <w:r w:rsidR="00C4690A">
              <w:rPr>
                <w:rFonts w:hint="eastAsia"/>
                <w:lang w:val="fr-FR" w:eastAsia="zh-CN"/>
              </w:rPr>
              <w:t>19</w:t>
            </w:r>
            <w:r w:rsidR="00E94106">
              <w:rPr>
                <w:rFonts w:hint="eastAsia"/>
                <w:lang w:val="fr-FR" w:eastAsia="zh-CN"/>
              </w:rPr>
              <w:t>7</w:t>
            </w:r>
            <w:r w:rsidR="00694C35">
              <w:rPr>
                <w:rFonts w:hint="eastAsia"/>
                <w:lang w:val="fr-FR" w:eastAsia="zh-CN"/>
              </w:rPr>
              <w:t>0</w:t>
            </w:r>
            <w:r w:rsidR="00D51706" w:rsidRPr="003F5F65">
              <w:rPr>
                <w:lang w:val="fr-FR"/>
              </w:rPr>
              <w:t xml:space="preserve"> 7 12 19 21 23</w:t>
            </w:r>
            <w:r w:rsidRPr="003F5F65">
              <w:rPr>
                <w:lang w:val="fr-FR"/>
              </w:rPr>
              <w:t>”</w:t>
            </w:r>
          </w:p>
        </w:tc>
        <w:tc>
          <w:tcPr>
            <w:tcW w:w="2841" w:type="dxa"/>
            <w:shd w:val="clear" w:color="auto" w:fill="auto"/>
          </w:tcPr>
          <w:p w:rsidR="00DD4C21" w:rsidRDefault="00DD3CCB" w:rsidP="00FD5B6A">
            <w:pPr>
              <w:rPr>
                <w:lang w:val="fr-FR"/>
              </w:rPr>
            </w:pPr>
            <w:r>
              <w:rPr>
                <w:lang w:val="fr-FR"/>
              </w:rPr>
              <w:t>D</w:t>
            </w:r>
            <w:r>
              <w:rPr>
                <w:rFonts w:hint="eastAsia"/>
                <w:lang w:val="fr-FR"/>
              </w:rPr>
              <w:t>isplay time should match the setting value(not same,because timer increaseing</w:t>
            </w:r>
            <w:r>
              <w:rPr>
                <w:lang w:val="fr-FR"/>
              </w:rPr>
              <w:t> .</w:t>
            </w:r>
          </w:p>
        </w:tc>
      </w:tr>
      <w:tr w:rsidR="00DD4C21" w:rsidTr="00FD5B6A">
        <w:tc>
          <w:tcPr>
            <w:tcW w:w="675" w:type="dxa"/>
          </w:tcPr>
          <w:p w:rsidR="00DD4C21" w:rsidRDefault="00DD3CCB" w:rsidP="00FD5B6A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3</w:t>
            </w:r>
          </w:p>
        </w:tc>
        <w:tc>
          <w:tcPr>
            <w:tcW w:w="5006" w:type="dxa"/>
          </w:tcPr>
          <w:p w:rsidR="00DD4C21" w:rsidRPr="00172657" w:rsidRDefault="00DD4C21" w:rsidP="00D51706">
            <w:pPr>
              <w:rPr>
                <w:lang w:val="fr-FR"/>
              </w:rPr>
            </w:pPr>
            <w:r w:rsidRPr="003F5F65">
              <w:rPr>
                <w:lang w:val="fr-FR"/>
              </w:rPr>
              <w:t>I</w:t>
            </w:r>
            <w:r w:rsidRPr="003F5F65">
              <w:rPr>
                <w:rFonts w:hint="eastAsia"/>
                <w:lang w:val="fr-FR"/>
              </w:rPr>
              <w:t xml:space="preserve">nput </w:t>
            </w:r>
            <w:r w:rsidRPr="003F5F65">
              <w:rPr>
                <w:lang w:val="fr-FR"/>
              </w:rPr>
              <w:t>“</w:t>
            </w:r>
            <w:r w:rsidR="00D51706" w:rsidRPr="003F5F65">
              <w:rPr>
                <w:lang w:val="fr-FR"/>
              </w:rPr>
              <w:t xml:space="preserve">rtc_set_time 0 </w:t>
            </w:r>
            <w:r w:rsidR="00D51706" w:rsidRPr="003F5F65">
              <w:rPr>
                <w:rFonts w:hint="eastAsia"/>
                <w:lang w:val="fr-FR"/>
              </w:rPr>
              <w:t>2099</w:t>
            </w:r>
            <w:r w:rsidR="00D51706" w:rsidRPr="003F5F65">
              <w:rPr>
                <w:lang w:val="fr-FR"/>
              </w:rPr>
              <w:t xml:space="preserve"> 7 12 19 21 23</w:t>
            </w:r>
            <w:r w:rsidRPr="003F5F65">
              <w:rPr>
                <w:lang w:val="fr-FR"/>
              </w:rPr>
              <w:t>”</w:t>
            </w:r>
          </w:p>
        </w:tc>
        <w:tc>
          <w:tcPr>
            <w:tcW w:w="2841" w:type="dxa"/>
          </w:tcPr>
          <w:p w:rsidR="00DD4C21" w:rsidRDefault="00DD3CCB" w:rsidP="00FD5B6A">
            <w:pPr>
              <w:rPr>
                <w:lang w:val="fr-FR"/>
              </w:rPr>
            </w:pPr>
            <w:r>
              <w:rPr>
                <w:lang w:val="fr-FR"/>
              </w:rPr>
              <w:t>D</w:t>
            </w:r>
            <w:r>
              <w:rPr>
                <w:rFonts w:hint="eastAsia"/>
                <w:lang w:val="fr-FR"/>
              </w:rPr>
              <w:t>isplay time should match the setting value(not same,because timer increaseing</w:t>
            </w:r>
            <w:r>
              <w:rPr>
                <w:lang w:val="fr-FR"/>
              </w:rPr>
              <w:t> .</w:t>
            </w:r>
          </w:p>
        </w:tc>
      </w:tr>
      <w:tr w:rsidR="00DD3CCB" w:rsidTr="00FD5B6A">
        <w:tc>
          <w:tcPr>
            <w:tcW w:w="675" w:type="dxa"/>
          </w:tcPr>
          <w:p w:rsidR="00DD3CCB" w:rsidRDefault="00DD3CCB" w:rsidP="00FD5B6A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4</w:t>
            </w:r>
          </w:p>
        </w:tc>
        <w:tc>
          <w:tcPr>
            <w:tcW w:w="5006" w:type="dxa"/>
          </w:tcPr>
          <w:p w:rsidR="00DD3CCB" w:rsidRPr="003F5F65" w:rsidRDefault="00DD3CCB" w:rsidP="00FD5B6A">
            <w:pPr>
              <w:rPr>
                <w:lang w:val="fr-FR"/>
              </w:rPr>
            </w:pPr>
            <w:r w:rsidRPr="003F5F65">
              <w:rPr>
                <w:lang w:val="fr-FR"/>
              </w:rPr>
              <w:t>C</w:t>
            </w:r>
            <w:r w:rsidRPr="003F5F65">
              <w:rPr>
                <w:rFonts w:hint="eastAsia"/>
                <w:lang w:val="fr-FR"/>
              </w:rPr>
              <w:t>over month</w:t>
            </w:r>
          </w:p>
          <w:p w:rsidR="00DD3CCB" w:rsidRPr="00172657" w:rsidRDefault="00DD3CCB" w:rsidP="00D51706">
            <w:pPr>
              <w:rPr>
                <w:lang w:val="fr-FR"/>
              </w:rPr>
            </w:pPr>
            <w:r w:rsidRPr="003F5F65">
              <w:rPr>
                <w:lang w:val="fr-FR"/>
              </w:rPr>
              <w:t>I</w:t>
            </w:r>
            <w:r w:rsidRPr="003F5F65">
              <w:rPr>
                <w:rFonts w:hint="eastAsia"/>
                <w:lang w:val="fr-FR"/>
              </w:rPr>
              <w:t xml:space="preserve">nput </w:t>
            </w:r>
            <w:r w:rsidRPr="003F5F65">
              <w:rPr>
                <w:lang w:val="fr-FR"/>
              </w:rPr>
              <w:t>“</w:t>
            </w:r>
            <w:r w:rsidR="00D51706" w:rsidRPr="003F5F65">
              <w:rPr>
                <w:lang w:val="fr-FR"/>
              </w:rPr>
              <w:t xml:space="preserve">rtc_set_time 0 2016 </w:t>
            </w:r>
            <w:r w:rsidR="00D51706" w:rsidRPr="003F5F65">
              <w:rPr>
                <w:rFonts w:hint="eastAsia"/>
                <w:lang w:val="fr-FR"/>
              </w:rPr>
              <w:t>1</w:t>
            </w:r>
            <w:r w:rsidR="00D51706" w:rsidRPr="003F5F65">
              <w:rPr>
                <w:lang w:val="fr-FR"/>
              </w:rPr>
              <w:t xml:space="preserve"> 12 19 21 23</w:t>
            </w:r>
            <w:r w:rsidRPr="003F5F65">
              <w:rPr>
                <w:lang w:val="fr-FR"/>
              </w:rPr>
              <w:t>”</w:t>
            </w:r>
          </w:p>
        </w:tc>
        <w:tc>
          <w:tcPr>
            <w:tcW w:w="2841" w:type="dxa"/>
          </w:tcPr>
          <w:p w:rsidR="00DD3CCB" w:rsidRDefault="00DD3CCB" w:rsidP="00FD5B6A">
            <w:pPr>
              <w:rPr>
                <w:lang w:val="fr-FR"/>
              </w:rPr>
            </w:pPr>
            <w:r>
              <w:rPr>
                <w:lang w:val="fr-FR"/>
              </w:rPr>
              <w:t>D</w:t>
            </w:r>
            <w:r>
              <w:rPr>
                <w:rFonts w:hint="eastAsia"/>
                <w:lang w:val="fr-FR"/>
              </w:rPr>
              <w:t>isplay time should match the setting value(not same,because timer increaseing</w:t>
            </w:r>
            <w:r>
              <w:rPr>
                <w:lang w:val="fr-FR"/>
              </w:rPr>
              <w:t> .</w:t>
            </w:r>
          </w:p>
        </w:tc>
      </w:tr>
      <w:tr w:rsidR="00DD3CCB" w:rsidTr="00FD5B6A">
        <w:tc>
          <w:tcPr>
            <w:tcW w:w="675" w:type="dxa"/>
          </w:tcPr>
          <w:p w:rsidR="00DD3CCB" w:rsidRDefault="00DD3CCB" w:rsidP="00FD5B6A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5</w:t>
            </w:r>
          </w:p>
        </w:tc>
        <w:tc>
          <w:tcPr>
            <w:tcW w:w="5006" w:type="dxa"/>
          </w:tcPr>
          <w:p w:rsidR="00DD3CCB" w:rsidRPr="00172657" w:rsidRDefault="00DD3CCB" w:rsidP="00D51706">
            <w:pPr>
              <w:rPr>
                <w:lang w:val="fr-FR"/>
              </w:rPr>
            </w:pPr>
            <w:r w:rsidRPr="003F5F65">
              <w:rPr>
                <w:lang w:val="fr-FR"/>
              </w:rPr>
              <w:t>I</w:t>
            </w:r>
            <w:r w:rsidRPr="003F5F65">
              <w:rPr>
                <w:rFonts w:hint="eastAsia"/>
                <w:lang w:val="fr-FR"/>
              </w:rPr>
              <w:t xml:space="preserve">nput </w:t>
            </w:r>
            <w:r w:rsidRPr="003F5F65">
              <w:rPr>
                <w:lang w:val="fr-FR"/>
              </w:rPr>
              <w:t>“</w:t>
            </w:r>
            <w:r w:rsidR="00D51706" w:rsidRPr="003F5F65">
              <w:rPr>
                <w:lang w:val="fr-FR"/>
              </w:rPr>
              <w:t xml:space="preserve">rtc_set_time 0 2016 </w:t>
            </w:r>
            <w:r w:rsidR="00D51706" w:rsidRPr="003F5F65">
              <w:rPr>
                <w:rFonts w:hint="eastAsia"/>
                <w:lang w:val="fr-FR"/>
              </w:rPr>
              <w:t>12</w:t>
            </w:r>
            <w:r w:rsidR="00D51706" w:rsidRPr="003F5F65">
              <w:rPr>
                <w:lang w:val="fr-FR"/>
              </w:rPr>
              <w:t xml:space="preserve"> 12 19 21 23</w:t>
            </w:r>
            <w:r w:rsidRPr="003F5F65">
              <w:rPr>
                <w:lang w:val="fr-FR"/>
              </w:rPr>
              <w:t>”</w:t>
            </w:r>
          </w:p>
        </w:tc>
        <w:tc>
          <w:tcPr>
            <w:tcW w:w="2841" w:type="dxa"/>
          </w:tcPr>
          <w:p w:rsidR="00DD3CCB" w:rsidRDefault="00DD3CCB" w:rsidP="00FD5B6A">
            <w:pPr>
              <w:rPr>
                <w:lang w:val="fr-FR"/>
              </w:rPr>
            </w:pPr>
            <w:r>
              <w:rPr>
                <w:lang w:val="fr-FR"/>
              </w:rPr>
              <w:t>D</w:t>
            </w:r>
            <w:r>
              <w:rPr>
                <w:rFonts w:hint="eastAsia"/>
                <w:lang w:val="fr-FR"/>
              </w:rPr>
              <w:t>isplay time should match the setting value(not same,because timer increaseing</w:t>
            </w:r>
            <w:r>
              <w:rPr>
                <w:lang w:val="fr-FR"/>
              </w:rPr>
              <w:t> .</w:t>
            </w:r>
          </w:p>
        </w:tc>
      </w:tr>
      <w:tr w:rsidR="00DD3CCB" w:rsidRPr="00855B55" w:rsidTr="00FD5B6A">
        <w:tc>
          <w:tcPr>
            <w:tcW w:w="675" w:type="dxa"/>
          </w:tcPr>
          <w:p w:rsidR="00DD3CCB" w:rsidRDefault="00DD3CCB" w:rsidP="00FD5B6A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6</w:t>
            </w:r>
          </w:p>
        </w:tc>
        <w:tc>
          <w:tcPr>
            <w:tcW w:w="5006" w:type="dxa"/>
          </w:tcPr>
          <w:p w:rsidR="00DD3CCB" w:rsidRPr="003F5F65" w:rsidRDefault="00DD3CCB" w:rsidP="00FD5B6A">
            <w:pPr>
              <w:rPr>
                <w:lang w:val="fr-FR"/>
              </w:rPr>
            </w:pPr>
            <w:r w:rsidRPr="003F5F65">
              <w:rPr>
                <w:lang w:val="fr-FR"/>
              </w:rPr>
              <w:t>C</w:t>
            </w:r>
            <w:r w:rsidRPr="003F5F65">
              <w:rPr>
                <w:rFonts w:hint="eastAsia"/>
                <w:lang w:val="fr-FR"/>
              </w:rPr>
              <w:t>onver day</w:t>
            </w:r>
          </w:p>
          <w:p w:rsidR="00DD3CCB" w:rsidRPr="00172657" w:rsidRDefault="00D51706" w:rsidP="00D51706">
            <w:pPr>
              <w:rPr>
                <w:lang w:val="fr-FR"/>
              </w:rPr>
            </w:pPr>
            <w:r w:rsidRPr="003F5F65">
              <w:rPr>
                <w:lang w:val="fr-FR"/>
              </w:rPr>
              <w:t xml:space="preserve">rtc_set_time 0 2016 7 </w:t>
            </w:r>
            <w:r w:rsidRPr="003F5F65">
              <w:rPr>
                <w:rFonts w:hint="eastAsia"/>
                <w:lang w:val="fr-FR"/>
              </w:rPr>
              <w:t>1</w:t>
            </w:r>
            <w:r w:rsidRPr="003F5F65">
              <w:rPr>
                <w:lang w:val="fr-FR"/>
              </w:rPr>
              <w:t xml:space="preserve"> 19 21 23</w:t>
            </w:r>
          </w:p>
        </w:tc>
        <w:tc>
          <w:tcPr>
            <w:tcW w:w="2841" w:type="dxa"/>
          </w:tcPr>
          <w:p w:rsidR="00DD3CCB" w:rsidRDefault="00DD3CCB" w:rsidP="00FD5B6A">
            <w:pPr>
              <w:rPr>
                <w:lang w:val="fr-FR"/>
              </w:rPr>
            </w:pPr>
            <w:r>
              <w:rPr>
                <w:lang w:val="fr-FR"/>
              </w:rPr>
              <w:t>D</w:t>
            </w:r>
            <w:r>
              <w:rPr>
                <w:rFonts w:hint="eastAsia"/>
                <w:lang w:val="fr-FR"/>
              </w:rPr>
              <w:t>isplay time should match the setting value(not same,because timer increaseing</w:t>
            </w:r>
            <w:r>
              <w:rPr>
                <w:lang w:val="fr-FR"/>
              </w:rPr>
              <w:t> .</w:t>
            </w:r>
          </w:p>
        </w:tc>
      </w:tr>
      <w:tr w:rsidR="00DD3CCB" w:rsidTr="00FD5B6A">
        <w:tc>
          <w:tcPr>
            <w:tcW w:w="675" w:type="dxa"/>
          </w:tcPr>
          <w:p w:rsidR="00DD3CCB" w:rsidRDefault="00DD3CCB" w:rsidP="00FD5B6A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7</w:t>
            </w:r>
          </w:p>
        </w:tc>
        <w:tc>
          <w:tcPr>
            <w:tcW w:w="5006" w:type="dxa"/>
          </w:tcPr>
          <w:p w:rsidR="00DD3CCB" w:rsidRPr="00172657" w:rsidRDefault="00DD3CCB" w:rsidP="00D51706">
            <w:pPr>
              <w:rPr>
                <w:lang w:val="fr-FR"/>
              </w:rPr>
            </w:pPr>
            <w:r w:rsidRPr="003F5F65">
              <w:rPr>
                <w:lang w:val="fr-FR"/>
              </w:rPr>
              <w:t>I</w:t>
            </w:r>
            <w:r w:rsidRPr="003F5F65">
              <w:rPr>
                <w:rFonts w:hint="eastAsia"/>
                <w:lang w:val="fr-FR"/>
              </w:rPr>
              <w:t xml:space="preserve">nput </w:t>
            </w:r>
            <w:r w:rsidRPr="003F5F65">
              <w:rPr>
                <w:lang w:val="fr-FR"/>
              </w:rPr>
              <w:t>“</w:t>
            </w:r>
            <w:r w:rsidR="00D51706" w:rsidRPr="003F5F65">
              <w:rPr>
                <w:lang w:val="fr-FR"/>
              </w:rPr>
              <w:t xml:space="preserve">rtc_set_time 0 2016 7 </w:t>
            </w:r>
            <w:r w:rsidR="00D51706" w:rsidRPr="003F5F65">
              <w:rPr>
                <w:rFonts w:hint="eastAsia"/>
                <w:lang w:val="fr-FR"/>
              </w:rPr>
              <w:t>31</w:t>
            </w:r>
            <w:r w:rsidR="00D51706" w:rsidRPr="003F5F65">
              <w:rPr>
                <w:lang w:val="fr-FR"/>
              </w:rPr>
              <w:t xml:space="preserve"> 19 21 23</w:t>
            </w:r>
            <w:r w:rsidRPr="003F5F65">
              <w:rPr>
                <w:lang w:val="fr-FR"/>
              </w:rPr>
              <w:t>”</w:t>
            </w:r>
          </w:p>
        </w:tc>
        <w:tc>
          <w:tcPr>
            <w:tcW w:w="2841" w:type="dxa"/>
          </w:tcPr>
          <w:p w:rsidR="00DD3CCB" w:rsidRDefault="00DD3CCB" w:rsidP="00FD5B6A">
            <w:pPr>
              <w:rPr>
                <w:lang w:val="fr-FR"/>
              </w:rPr>
            </w:pPr>
            <w:r>
              <w:rPr>
                <w:lang w:val="fr-FR"/>
              </w:rPr>
              <w:t>D</w:t>
            </w:r>
            <w:r>
              <w:rPr>
                <w:rFonts w:hint="eastAsia"/>
                <w:lang w:val="fr-FR"/>
              </w:rPr>
              <w:t>isplay time should match the setting value(not same,because timer increaseing</w:t>
            </w:r>
            <w:r>
              <w:rPr>
                <w:lang w:val="fr-FR"/>
              </w:rPr>
              <w:t> .</w:t>
            </w:r>
          </w:p>
        </w:tc>
      </w:tr>
      <w:tr w:rsidR="001578A5" w:rsidTr="001578A5">
        <w:tc>
          <w:tcPr>
            <w:tcW w:w="675" w:type="dxa"/>
          </w:tcPr>
          <w:p w:rsidR="001578A5" w:rsidRDefault="00622FF6" w:rsidP="00FD5B6A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8</w:t>
            </w:r>
          </w:p>
        </w:tc>
        <w:tc>
          <w:tcPr>
            <w:tcW w:w="5006" w:type="dxa"/>
          </w:tcPr>
          <w:p w:rsidR="001578A5" w:rsidRPr="003F5F65" w:rsidRDefault="001578A5" w:rsidP="00FD5B6A">
            <w:pPr>
              <w:rPr>
                <w:lang w:val="fr-FR"/>
              </w:rPr>
            </w:pPr>
            <w:r w:rsidRPr="003F5F65">
              <w:rPr>
                <w:lang w:val="fr-FR"/>
              </w:rPr>
              <w:t>C</w:t>
            </w:r>
            <w:r w:rsidRPr="003F5F65">
              <w:rPr>
                <w:rFonts w:hint="eastAsia"/>
                <w:lang w:val="fr-FR"/>
              </w:rPr>
              <w:t>onver hour</w:t>
            </w:r>
          </w:p>
          <w:p w:rsidR="001578A5" w:rsidRPr="00172657" w:rsidRDefault="001578A5" w:rsidP="00D51706">
            <w:pPr>
              <w:rPr>
                <w:lang w:val="fr-FR"/>
              </w:rPr>
            </w:pPr>
            <w:r w:rsidRPr="003F5F65">
              <w:rPr>
                <w:lang w:val="fr-FR"/>
              </w:rPr>
              <w:t>I</w:t>
            </w:r>
            <w:r w:rsidRPr="003F5F65">
              <w:rPr>
                <w:rFonts w:hint="eastAsia"/>
                <w:lang w:val="fr-FR"/>
              </w:rPr>
              <w:t xml:space="preserve">nput </w:t>
            </w:r>
            <w:r w:rsidRPr="003F5F65">
              <w:rPr>
                <w:lang w:val="fr-FR"/>
              </w:rPr>
              <w:t>“</w:t>
            </w:r>
            <w:r w:rsidR="00D51706" w:rsidRPr="003F5F65">
              <w:rPr>
                <w:lang w:val="fr-FR"/>
              </w:rPr>
              <w:t xml:space="preserve">rtc_set_time 0 2016 7 12 </w:t>
            </w:r>
            <w:r w:rsidR="00D51706" w:rsidRPr="003F5F65">
              <w:rPr>
                <w:rFonts w:hint="eastAsia"/>
                <w:lang w:val="fr-FR"/>
              </w:rPr>
              <w:t>0</w:t>
            </w:r>
            <w:r w:rsidR="00D51706" w:rsidRPr="003F5F65">
              <w:rPr>
                <w:lang w:val="fr-FR"/>
              </w:rPr>
              <w:t xml:space="preserve"> 21 23</w:t>
            </w:r>
            <w:r w:rsidRPr="003F5F65">
              <w:rPr>
                <w:lang w:val="fr-FR"/>
              </w:rPr>
              <w:t>”</w:t>
            </w:r>
          </w:p>
        </w:tc>
        <w:tc>
          <w:tcPr>
            <w:tcW w:w="2841" w:type="dxa"/>
          </w:tcPr>
          <w:p w:rsidR="001578A5" w:rsidRDefault="001578A5" w:rsidP="00FD5B6A">
            <w:pPr>
              <w:rPr>
                <w:lang w:val="fr-FR"/>
              </w:rPr>
            </w:pPr>
            <w:r>
              <w:rPr>
                <w:lang w:val="fr-FR"/>
              </w:rPr>
              <w:t>D</w:t>
            </w:r>
            <w:r>
              <w:rPr>
                <w:rFonts w:hint="eastAsia"/>
                <w:lang w:val="fr-FR"/>
              </w:rPr>
              <w:t xml:space="preserve">isplay time should match the setting value(not same,because timer </w:t>
            </w:r>
            <w:r>
              <w:rPr>
                <w:rFonts w:hint="eastAsia"/>
                <w:lang w:val="fr-FR"/>
              </w:rPr>
              <w:lastRenderedPageBreak/>
              <w:t>increaseing</w:t>
            </w:r>
            <w:r>
              <w:rPr>
                <w:lang w:val="fr-FR"/>
              </w:rPr>
              <w:t> .</w:t>
            </w:r>
          </w:p>
        </w:tc>
      </w:tr>
      <w:tr w:rsidR="001578A5" w:rsidTr="001578A5">
        <w:tc>
          <w:tcPr>
            <w:tcW w:w="675" w:type="dxa"/>
          </w:tcPr>
          <w:p w:rsidR="001578A5" w:rsidRDefault="00622FF6" w:rsidP="00FD5B6A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lastRenderedPageBreak/>
              <w:t>9</w:t>
            </w:r>
          </w:p>
        </w:tc>
        <w:tc>
          <w:tcPr>
            <w:tcW w:w="5006" w:type="dxa"/>
          </w:tcPr>
          <w:p w:rsidR="001578A5" w:rsidRPr="00172657" w:rsidRDefault="001578A5" w:rsidP="00D51706">
            <w:pPr>
              <w:rPr>
                <w:lang w:val="fr-FR"/>
              </w:rPr>
            </w:pPr>
            <w:r w:rsidRPr="003F5F65">
              <w:rPr>
                <w:lang w:val="fr-FR"/>
              </w:rPr>
              <w:t>I</w:t>
            </w:r>
            <w:r w:rsidRPr="003F5F65">
              <w:rPr>
                <w:rFonts w:hint="eastAsia"/>
                <w:lang w:val="fr-FR"/>
              </w:rPr>
              <w:t xml:space="preserve">nput </w:t>
            </w:r>
            <w:r w:rsidRPr="003F5F65">
              <w:rPr>
                <w:lang w:val="fr-FR"/>
              </w:rPr>
              <w:t>“</w:t>
            </w:r>
            <w:r w:rsidR="00D51706" w:rsidRPr="003F5F65">
              <w:rPr>
                <w:lang w:val="fr-FR"/>
              </w:rPr>
              <w:t xml:space="preserve">rtc_set_time 0 2016 7 12 </w:t>
            </w:r>
            <w:r w:rsidR="00D51706" w:rsidRPr="003F5F65">
              <w:rPr>
                <w:rFonts w:hint="eastAsia"/>
                <w:lang w:val="fr-FR"/>
              </w:rPr>
              <w:t>23</w:t>
            </w:r>
            <w:r w:rsidR="00D51706" w:rsidRPr="003F5F65">
              <w:rPr>
                <w:lang w:val="fr-FR"/>
              </w:rPr>
              <w:t xml:space="preserve"> 21 23</w:t>
            </w:r>
            <w:r w:rsidRPr="003F5F65">
              <w:rPr>
                <w:lang w:val="fr-FR"/>
              </w:rPr>
              <w:t>”</w:t>
            </w:r>
          </w:p>
        </w:tc>
        <w:tc>
          <w:tcPr>
            <w:tcW w:w="2841" w:type="dxa"/>
          </w:tcPr>
          <w:p w:rsidR="001578A5" w:rsidRDefault="001578A5" w:rsidP="00FD5B6A">
            <w:pPr>
              <w:rPr>
                <w:lang w:val="fr-FR"/>
              </w:rPr>
            </w:pPr>
            <w:r>
              <w:rPr>
                <w:lang w:val="fr-FR"/>
              </w:rPr>
              <w:t>D</w:t>
            </w:r>
            <w:r>
              <w:rPr>
                <w:rFonts w:hint="eastAsia"/>
                <w:lang w:val="fr-FR"/>
              </w:rPr>
              <w:t>isplay time should match the setting value(not same,because timer increaseing</w:t>
            </w:r>
            <w:r>
              <w:rPr>
                <w:lang w:val="fr-FR"/>
              </w:rPr>
              <w:t> .</w:t>
            </w:r>
          </w:p>
        </w:tc>
      </w:tr>
      <w:tr w:rsidR="001578A5" w:rsidTr="001578A5">
        <w:tc>
          <w:tcPr>
            <w:tcW w:w="675" w:type="dxa"/>
          </w:tcPr>
          <w:p w:rsidR="001578A5" w:rsidRDefault="00622FF6" w:rsidP="00FD5B6A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10</w:t>
            </w:r>
          </w:p>
        </w:tc>
        <w:tc>
          <w:tcPr>
            <w:tcW w:w="5006" w:type="dxa"/>
          </w:tcPr>
          <w:p w:rsidR="001578A5" w:rsidRPr="003F5F65" w:rsidRDefault="001578A5" w:rsidP="00FD5B6A">
            <w:pPr>
              <w:rPr>
                <w:lang w:val="fr-FR"/>
              </w:rPr>
            </w:pPr>
            <w:r w:rsidRPr="003F5F65">
              <w:rPr>
                <w:lang w:val="fr-FR"/>
              </w:rPr>
              <w:t>C</w:t>
            </w:r>
            <w:r w:rsidRPr="003F5F65">
              <w:rPr>
                <w:rFonts w:hint="eastAsia"/>
                <w:lang w:val="fr-FR"/>
              </w:rPr>
              <w:t xml:space="preserve">onver </w:t>
            </w:r>
            <w:r w:rsidR="006835A8" w:rsidRPr="003F5F65">
              <w:rPr>
                <w:rFonts w:hint="eastAsia"/>
                <w:lang w:val="fr-FR"/>
              </w:rPr>
              <w:t>minute</w:t>
            </w:r>
          </w:p>
          <w:p w:rsidR="001578A5" w:rsidRPr="00172657" w:rsidRDefault="00D51706" w:rsidP="00D51706">
            <w:pPr>
              <w:rPr>
                <w:lang w:val="fr-FR"/>
              </w:rPr>
            </w:pPr>
            <w:r w:rsidRPr="003F5F65">
              <w:rPr>
                <w:lang w:val="fr-FR"/>
              </w:rPr>
              <w:t>I</w:t>
            </w:r>
            <w:r w:rsidRPr="003F5F65">
              <w:rPr>
                <w:rFonts w:hint="eastAsia"/>
                <w:lang w:val="fr-FR"/>
              </w:rPr>
              <w:t xml:space="preserve">nput </w:t>
            </w:r>
            <w:r w:rsidRPr="003F5F65">
              <w:rPr>
                <w:lang w:val="fr-FR"/>
              </w:rPr>
              <w:t xml:space="preserve">“rtc_set_time 0 2016 7 12 19 </w:t>
            </w:r>
            <w:r w:rsidRPr="003F5F65">
              <w:rPr>
                <w:rFonts w:hint="eastAsia"/>
                <w:lang w:val="fr-FR"/>
              </w:rPr>
              <w:t>0</w:t>
            </w:r>
            <w:r w:rsidRPr="003F5F65">
              <w:rPr>
                <w:lang w:val="fr-FR"/>
              </w:rPr>
              <w:t xml:space="preserve"> 23”</w:t>
            </w:r>
          </w:p>
        </w:tc>
        <w:tc>
          <w:tcPr>
            <w:tcW w:w="2841" w:type="dxa"/>
          </w:tcPr>
          <w:p w:rsidR="001578A5" w:rsidRDefault="001578A5" w:rsidP="00FD5B6A">
            <w:pPr>
              <w:rPr>
                <w:lang w:val="fr-FR"/>
              </w:rPr>
            </w:pPr>
            <w:r>
              <w:rPr>
                <w:lang w:val="fr-FR"/>
              </w:rPr>
              <w:t>D</w:t>
            </w:r>
            <w:r>
              <w:rPr>
                <w:rFonts w:hint="eastAsia"/>
                <w:lang w:val="fr-FR"/>
              </w:rPr>
              <w:t>isplay time should match the setting value(not same,because timer increaseing</w:t>
            </w:r>
            <w:r>
              <w:rPr>
                <w:lang w:val="fr-FR"/>
              </w:rPr>
              <w:t> .</w:t>
            </w:r>
          </w:p>
        </w:tc>
      </w:tr>
      <w:tr w:rsidR="001578A5" w:rsidTr="001578A5">
        <w:tc>
          <w:tcPr>
            <w:tcW w:w="675" w:type="dxa"/>
          </w:tcPr>
          <w:p w:rsidR="001578A5" w:rsidRDefault="00622FF6" w:rsidP="00FD5B6A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11</w:t>
            </w:r>
          </w:p>
        </w:tc>
        <w:tc>
          <w:tcPr>
            <w:tcW w:w="5006" w:type="dxa"/>
          </w:tcPr>
          <w:p w:rsidR="001578A5" w:rsidRPr="00172657" w:rsidRDefault="001578A5" w:rsidP="00D51706">
            <w:pPr>
              <w:rPr>
                <w:lang w:val="fr-FR"/>
              </w:rPr>
            </w:pPr>
            <w:r w:rsidRPr="003F5F65">
              <w:rPr>
                <w:lang w:val="fr-FR"/>
              </w:rPr>
              <w:t>I</w:t>
            </w:r>
            <w:r w:rsidRPr="003F5F65">
              <w:rPr>
                <w:rFonts w:hint="eastAsia"/>
                <w:lang w:val="fr-FR"/>
              </w:rPr>
              <w:t xml:space="preserve">nput </w:t>
            </w:r>
            <w:r w:rsidRPr="003F5F65">
              <w:rPr>
                <w:lang w:val="fr-FR"/>
              </w:rPr>
              <w:t>“</w:t>
            </w:r>
            <w:r w:rsidR="00D51706" w:rsidRPr="003F5F65">
              <w:rPr>
                <w:lang w:val="fr-FR"/>
              </w:rPr>
              <w:t xml:space="preserve">rtc_set_time 0 2016 7 12 19 </w:t>
            </w:r>
            <w:r w:rsidR="00D51706" w:rsidRPr="003F5F65">
              <w:rPr>
                <w:rFonts w:hint="eastAsia"/>
                <w:lang w:val="fr-FR"/>
              </w:rPr>
              <w:t>59</w:t>
            </w:r>
            <w:r w:rsidR="00D51706" w:rsidRPr="003F5F65">
              <w:rPr>
                <w:lang w:val="fr-FR"/>
              </w:rPr>
              <w:t xml:space="preserve"> 23</w:t>
            </w:r>
            <w:r w:rsidRPr="003F5F65">
              <w:rPr>
                <w:lang w:val="fr-FR"/>
              </w:rPr>
              <w:t>”</w:t>
            </w:r>
          </w:p>
        </w:tc>
        <w:tc>
          <w:tcPr>
            <w:tcW w:w="2841" w:type="dxa"/>
          </w:tcPr>
          <w:p w:rsidR="001578A5" w:rsidRDefault="001578A5" w:rsidP="00FD5B6A">
            <w:pPr>
              <w:rPr>
                <w:lang w:val="fr-FR"/>
              </w:rPr>
            </w:pPr>
            <w:r>
              <w:rPr>
                <w:lang w:val="fr-FR"/>
              </w:rPr>
              <w:t>D</w:t>
            </w:r>
            <w:r>
              <w:rPr>
                <w:rFonts w:hint="eastAsia"/>
                <w:lang w:val="fr-FR"/>
              </w:rPr>
              <w:t>isplay time should match the setting value(not same,because timer increaseing</w:t>
            </w:r>
            <w:r>
              <w:rPr>
                <w:lang w:val="fr-FR"/>
              </w:rPr>
              <w:t> .</w:t>
            </w:r>
          </w:p>
        </w:tc>
      </w:tr>
      <w:tr w:rsidR="001578A5" w:rsidTr="001578A5">
        <w:tc>
          <w:tcPr>
            <w:tcW w:w="675" w:type="dxa"/>
          </w:tcPr>
          <w:p w:rsidR="001578A5" w:rsidRDefault="00622FF6" w:rsidP="00FD5B6A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12</w:t>
            </w:r>
          </w:p>
        </w:tc>
        <w:tc>
          <w:tcPr>
            <w:tcW w:w="5006" w:type="dxa"/>
          </w:tcPr>
          <w:p w:rsidR="001578A5" w:rsidRPr="003F5F65" w:rsidRDefault="001578A5" w:rsidP="00FD5B6A">
            <w:pPr>
              <w:rPr>
                <w:lang w:val="fr-FR"/>
              </w:rPr>
            </w:pPr>
            <w:r w:rsidRPr="003F5F65">
              <w:rPr>
                <w:lang w:val="fr-FR"/>
              </w:rPr>
              <w:t>C</w:t>
            </w:r>
            <w:r w:rsidRPr="003F5F65">
              <w:rPr>
                <w:rFonts w:hint="eastAsia"/>
                <w:lang w:val="fr-FR"/>
              </w:rPr>
              <w:t xml:space="preserve">onver </w:t>
            </w:r>
            <w:r w:rsidR="00D51706" w:rsidRPr="003F5F65">
              <w:rPr>
                <w:rFonts w:hint="eastAsia"/>
                <w:lang w:val="fr-FR"/>
              </w:rPr>
              <w:t>second</w:t>
            </w:r>
          </w:p>
          <w:p w:rsidR="001578A5" w:rsidRPr="00172657" w:rsidRDefault="001578A5" w:rsidP="003726AC">
            <w:pPr>
              <w:rPr>
                <w:lang w:val="fr-FR"/>
              </w:rPr>
            </w:pPr>
            <w:r w:rsidRPr="003F5F65">
              <w:rPr>
                <w:lang w:val="fr-FR"/>
              </w:rPr>
              <w:t>I</w:t>
            </w:r>
            <w:r w:rsidRPr="003F5F65">
              <w:rPr>
                <w:rFonts w:hint="eastAsia"/>
                <w:lang w:val="fr-FR"/>
              </w:rPr>
              <w:t xml:space="preserve">nput </w:t>
            </w:r>
            <w:r w:rsidRPr="003F5F65">
              <w:rPr>
                <w:lang w:val="fr-FR"/>
              </w:rPr>
              <w:t>“</w:t>
            </w:r>
            <w:r w:rsidR="00D51706" w:rsidRPr="003F5F65">
              <w:rPr>
                <w:lang w:val="fr-FR"/>
              </w:rPr>
              <w:t xml:space="preserve">rtc_set_time 0 2016 7 12 19 21 </w:t>
            </w:r>
            <w:r w:rsidR="003726AC" w:rsidRPr="003F5F65">
              <w:rPr>
                <w:rFonts w:hint="eastAsia"/>
                <w:lang w:val="fr-FR"/>
              </w:rPr>
              <w:t>0</w:t>
            </w:r>
            <w:r w:rsidRPr="003F5F65">
              <w:rPr>
                <w:lang w:val="fr-FR"/>
              </w:rPr>
              <w:t>”</w:t>
            </w:r>
          </w:p>
        </w:tc>
        <w:tc>
          <w:tcPr>
            <w:tcW w:w="2841" w:type="dxa"/>
          </w:tcPr>
          <w:p w:rsidR="001578A5" w:rsidRDefault="001578A5" w:rsidP="00FD5B6A">
            <w:pPr>
              <w:rPr>
                <w:lang w:val="fr-FR"/>
              </w:rPr>
            </w:pPr>
            <w:r>
              <w:rPr>
                <w:lang w:val="fr-FR"/>
              </w:rPr>
              <w:t>D</w:t>
            </w:r>
            <w:r>
              <w:rPr>
                <w:rFonts w:hint="eastAsia"/>
                <w:lang w:val="fr-FR"/>
              </w:rPr>
              <w:t>isplay time should match the setting value(not same,because timer increaseing</w:t>
            </w:r>
            <w:r>
              <w:rPr>
                <w:lang w:val="fr-FR"/>
              </w:rPr>
              <w:t> .</w:t>
            </w:r>
          </w:p>
        </w:tc>
      </w:tr>
      <w:tr w:rsidR="001578A5" w:rsidTr="001578A5">
        <w:tc>
          <w:tcPr>
            <w:tcW w:w="675" w:type="dxa"/>
          </w:tcPr>
          <w:p w:rsidR="001578A5" w:rsidRDefault="00622FF6" w:rsidP="00FD5B6A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13</w:t>
            </w:r>
          </w:p>
        </w:tc>
        <w:tc>
          <w:tcPr>
            <w:tcW w:w="5006" w:type="dxa"/>
          </w:tcPr>
          <w:p w:rsidR="001578A5" w:rsidRPr="00172657" w:rsidRDefault="001578A5" w:rsidP="003726AC">
            <w:pPr>
              <w:rPr>
                <w:lang w:val="fr-FR"/>
              </w:rPr>
            </w:pPr>
            <w:r w:rsidRPr="003F5F65">
              <w:rPr>
                <w:lang w:val="fr-FR"/>
              </w:rPr>
              <w:t>I</w:t>
            </w:r>
            <w:r w:rsidRPr="003F5F65">
              <w:rPr>
                <w:rFonts w:hint="eastAsia"/>
                <w:lang w:val="fr-FR"/>
              </w:rPr>
              <w:t xml:space="preserve">nput </w:t>
            </w:r>
            <w:r w:rsidRPr="003F5F65">
              <w:rPr>
                <w:lang w:val="fr-FR"/>
              </w:rPr>
              <w:t>“</w:t>
            </w:r>
            <w:r w:rsidR="00D51706" w:rsidRPr="003F5F65">
              <w:rPr>
                <w:lang w:val="fr-FR"/>
              </w:rPr>
              <w:t xml:space="preserve">rtc_set_time 0 2016 7 12 19 21 </w:t>
            </w:r>
            <w:r w:rsidR="003726AC" w:rsidRPr="003F5F65">
              <w:rPr>
                <w:rFonts w:hint="eastAsia"/>
                <w:lang w:val="fr-FR"/>
              </w:rPr>
              <w:t>59</w:t>
            </w:r>
            <w:r w:rsidRPr="003F5F65">
              <w:rPr>
                <w:lang w:val="fr-FR"/>
              </w:rPr>
              <w:t>”</w:t>
            </w:r>
          </w:p>
        </w:tc>
        <w:tc>
          <w:tcPr>
            <w:tcW w:w="2841" w:type="dxa"/>
          </w:tcPr>
          <w:p w:rsidR="001578A5" w:rsidRDefault="001578A5" w:rsidP="00FD5B6A">
            <w:pPr>
              <w:rPr>
                <w:lang w:val="fr-FR"/>
              </w:rPr>
            </w:pPr>
            <w:r>
              <w:rPr>
                <w:lang w:val="fr-FR"/>
              </w:rPr>
              <w:t>D</w:t>
            </w:r>
            <w:r>
              <w:rPr>
                <w:rFonts w:hint="eastAsia"/>
                <w:lang w:val="fr-FR"/>
              </w:rPr>
              <w:t>isplay time should match the setting value(not same,because timer increaseing</w:t>
            </w:r>
            <w:r>
              <w:rPr>
                <w:lang w:val="fr-FR"/>
              </w:rPr>
              <w:t> .</w:t>
            </w:r>
          </w:p>
        </w:tc>
      </w:tr>
    </w:tbl>
    <w:p w:rsidR="00DD4C21" w:rsidRPr="001578A5" w:rsidRDefault="00DD4C21" w:rsidP="00DD4C21">
      <w:pPr>
        <w:rPr>
          <w:sz w:val="24"/>
          <w:szCs w:val="24"/>
          <w:lang w:val="fr-FR" w:eastAsia="zh-CN"/>
        </w:rPr>
      </w:pPr>
    </w:p>
    <w:p w:rsidR="00BE7764" w:rsidRPr="00B54816" w:rsidRDefault="00BE7764" w:rsidP="00BE7764">
      <w:pPr>
        <w:pStyle w:val="4"/>
      </w:pPr>
      <w:r>
        <w:rPr>
          <w:rFonts w:hint="eastAsia"/>
        </w:rPr>
        <w:t>Test Case cb-rtc-</w:t>
      </w:r>
      <w:r>
        <w:rPr>
          <w:rFonts w:hint="eastAsia"/>
          <w:lang w:eastAsia="zh-CN"/>
        </w:rPr>
        <w:t>4</w:t>
      </w:r>
      <w:r>
        <w:rPr>
          <w:rFonts w:hint="eastAsia"/>
        </w:rPr>
        <w:t xml:space="preserve">: </w:t>
      </w:r>
      <w:r>
        <w:rPr>
          <w:rFonts w:hint="eastAsia"/>
          <w:lang w:eastAsia="zh-CN"/>
        </w:rPr>
        <w:t xml:space="preserve"> rtc timer increase test</w:t>
      </w:r>
    </w:p>
    <w:tbl>
      <w:tblPr>
        <w:tblStyle w:val="a4"/>
        <w:tblW w:w="0" w:type="auto"/>
        <w:tblLook w:val="04A0"/>
      </w:tblPr>
      <w:tblGrid>
        <w:gridCol w:w="675"/>
        <w:gridCol w:w="5006"/>
        <w:gridCol w:w="2841"/>
      </w:tblGrid>
      <w:tr w:rsidR="00BE7764" w:rsidTr="00FD5B6A">
        <w:tc>
          <w:tcPr>
            <w:tcW w:w="8522" w:type="dxa"/>
            <w:gridSpan w:val="3"/>
            <w:shd w:val="pct20" w:color="auto" w:fill="auto"/>
          </w:tcPr>
          <w:p w:rsidR="00BE7764" w:rsidRDefault="00BE7764" w:rsidP="00FD5B6A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BE7764" w:rsidTr="00FD5B6A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BE7764" w:rsidRDefault="00BE7764" w:rsidP="00FD5B6A">
            <w:pPr>
              <w:rPr>
                <w:lang w:val="fr-FR"/>
              </w:rPr>
            </w:pPr>
            <w:r>
              <w:rPr>
                <w:lang w:val="fr-FR"/>
              </w:rPr>
              <w:t>S</w:t>
            </w:r>
            <w:r>
              <w:rPr>
                <w:rFonts w:hint="eastAsia"/>
                <w:lang w:val="fr-FR"/>
              </w:rPr>
              <w:t>etting one rtc time value</w:t>
            </w:r>
            <w:r>
              <w:rPr>
                <w:lang w:val="fr-FR"/>
              </w:rPr>
              <w:t> </w:t>
            </w:r>
            <w:r>
              <w:rPr>
                <w:rFonts w:hint="eastAsia"/>
                <w:lang w:val="fr-FR"/>
              </w:rPr>
              <w:t xml:space="preserve">; </w:t>
            </w:r>
            <w:r w:rsidR="00E07F85">
              <w:rPr>
                <w:rFonts w:hint="eastAsia"/>
                <w:lang w:val="fr-FR"/>
              </w:rPr>
              <w:t>then wait one segment increase,</w:t>
            </w:r>
            <w:r>
              <w:rPr>
                <w:rFonts w:hint="eastAsia"/>
                <w:lang w:val="fr-FR"/>
              </w:rPr>
              <w:t>then  read back to verify</w:t>
            </w:r>
          </w:p>
          <w:p w:rsidR="00BE7764" w:rsidRDefault="00BE7764" w:rsidP="00FD5B6A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  <w:r>
              <w:rPr>
                <w:rFonts w:hint="eastAsia"/>
                <w:lang w:val="fr-FR"/>
              </w:rPr>
              <w:t>over conner case of year/month/day/hour/minute/second</w:t>
            </w:r>
          </w:p>
        </w:tc>
      </w:tr>
      <w:tr w:rsidR="00BE7764" w:rsidTr="00FD5B6A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BE7764" w:rsidRPr="00036528" w:rsidRDefault="00BE7764" w:rsidP="00FD5B6A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BE7764" w:rsidTr="00FD5B6A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BE7764" w:rsidRPr="00036528" w:rsidRDefault="00BE7764" w:rsidP="00FD5B6A">
            <w:pPr>
              <w:rPr>
                <w:lang w:val="fr-FR"/>
              </w:rPr>
            </w:pPr>
          </w:p>
        </w:tc>
      </w:tr>
      <w:tr w:rsidR="00BE7764" w:rsidTr="00FD5B6A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BE7764" w:rsidRDefault="00BE7764" w:rsidP="00FD5B6A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BE7764" w:rsidTr="00FD5B6A">
        <w:tc>
          <w:tcPr>
            <w:tcW w:w="675" w:type="dxa"/>
            <w:shd w:val="pct20" w:color="auto" w:fill="auto"/>
          </w:tcPr>
          <w:p w:rsidR="00BE7764" w:rsidRDefault="00BE7764" w:rsidP="00FD5B6A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BE7764" w:rsidRDefault="00BE7764" w:rsidP="00FD5B6A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2841" w:type="dxa"/>
            <w:shd w:val="pct20" w:color="auto" w:fill="auto"/>
          </w:tcPr>
          <w:p w:rsidR="00BE7764" w:rsidRDefault="00BE7764" w:rsidP="00FD5B6A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BE7764" w:rsidTr="00FD5B6A">
        <w:tc>
          <w:tcPr>
            <w:tcW w:w="675" w:type="dxa"/>
            <w:shd w:val="clear" w:color="auto" w:fill="auto"/>
            <w:vAlign w:val="center"/>
          </w:tcPr>
          <w:p w:rsidR="00BE7764" w:rsidRPr="00DE560F" w:rsidRDefault="00BE7764" w:rsidP="00FD5B6A">
            <w:pPr>
              <w:rPr>
                <w:lang w:val="fr-FR"/>
              </w:rPr>
            </w:pPr>
            <w:r w:rsidRPr="00DE560F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BE7764" w:rsidRPr="00DE560F" w:rsidRDefault="00BE7764" w:rsidP="00FD5B6A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rtc</w:t>
            </w: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 from device list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BE7764" w:rsidRPr="00DE560F" w:rsidRDefault="00BE7764" w:rsidP="00FD5B6A">
            <w:pPr>
              <w:rPr>
                <w:lang w:val="fr-FR"/>
              </w:rPr>
            </w:pPr>
          </w:p>
        </w:tc>
      </w:tr>
      <w:tr w:rsidR="00BE7764" w:rsidTr="00FD5B6A">
        <w:tc>
          <w:tcPr>
            <w:tcW w:w="675" w:type="dxa"/>
            <w:shd w:val="clear" w:color="auto" w:fill="auto"/>
          </w:tcPr>
          <w:p w:rsidR="00BE7764" w:rsidRDefault="00BE7764" w:rsidP="00FD5B6A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2</w:t>
            </w:r>
          </w:p>
        </w:tc>
        <w:tc>
          <w:tcPr>
            <w:tcW w:w="5006" w:type="dxa"/>
            <w:shd w:val="clear" w:color="auto" w:fill="auto"/>
          </w:tcPr>
          <w:p w:rsidR="00BE7764" w:rsidRPr="003F5F65" w:rsidRDefault="00BE7764" w:rsidP="00FD5B6A">
            <w:pPr>
              <w:rPr>
                <w:lang w:val="fr-FR"/>
              </w:rPr>
            </w:pPr>
            <w:r w:rsidRPr="003F5F65">
              <w:rPr>
                <w:lang w:val="fr-FR"/>
              </w:rPr>
              <w:t>C</w:t>
            </w:r>
            <w:r w:rsidRPr="003F5F65">
              <w:rPr>
                <w:rFonts w:hint="eastAsia"/>
                <w:lang w:val="fr-FR"/>
              </w:rPr>
              <w:t>over year</w:t>
            </w:r>
          </w:p>
          <w:p w:rsidR="00BE7764" w:rsidRPr="00172657" w:rsidRDefault="00BE7764" w:rsidP="00F84C91">
            <w:pPr>
              <w:rPr>
                <w:lang w:val="fr-FR"/>
              </w:rPr>
            </w:pPr>
            <w:r w:rsidRPr="003F5F65">
              <w:rPr>
                <w:lang w:val="fr-FR"/>
              </w:rPr>
              <w:t>I</w:t>
            </w:r>
            <w:r w:rsidRPr="003F5F65">
              <w:rPr>
                <w:rFonts w:hint="eastAsia"/>
                <w:lang w:val="fr-FR"/>
              </w:rPr>
              <w:t xml:space="preserve">nput </w:t>
            </w:r>
            <w:r w:rsidRPr="003F5F65">
              <w:rPr>
                <w:lang w:val="fr-FR"/>
              </w:rPr>
              <w:t xml:space="preserve">“rtc_set_time 0 </w:t>
            </w:r>
            <w:r w:rsidR="00FD5B6A" w:rsidRPr="003F5F65">
              <w:rPr>
                <w:rFonts w:hint="eastAsia"/>
                <w:lang w:val="fr-FR"/>
              </w:rPr>
              <w:t>2016</w:t>
            </w:r>
            <w:r w:rsidRPr="003F5F65">
              <w:rPr>
                <w:lang w:val="fr-FR"/>
              </w:rPr>
              <w:t xml:space="preserve"> </w:t>
            </w:r>
            <w:r w:rsidR="00FD5B6A" w:rsidRPr="003F5F65">
              <w:rPr>
                <w:rFonts w:hint="eastAsia"/>
                <w:lang w:val="fr-FR"/>
              </w:rPr>
              <w:t>12</w:t>
            </w:r>
            <w:r w:rsidRPr="003F5F65">
              <w:rPr>
                <w:lang w:val="fr-FR"/>
              </w:rPr>
              <w:t xml:space="preserve"> </w:t>
            </w:r>
            <w:r w:rsidR="00FD5B6A" w:rsidRPr="003F5F65">
              <w:rPr>
                <w:rFonts w:hint="eastAsia"/>
                <w:lang w:val="fr-FR"/>
              </w:rPr>
              <w:t>31</w:t>
            </w:r>
            <w:r w:rsidRPr="003F5F65">
              <w:rPr>
                <w:lang w:val="fr-FR"/>
              </w:rPr>
              <w:t xml:space="preserve"> </w:t>
            </w:r>
            <w:r w:rsidR="00FD5B6A" w:rsidRPr="003F5F65">
              <w:rPr>
                <w:rFonts w:hint="eastAsia"/>
                <w:lang w:val="fr-FR"/>
              </w:rPr>
              <w:t>23</w:t>
            </w:r>
            <w:r w:rsidRPr="003F5F65">
              <w:rPr>
                <w:lang w:val="fr-FR"/>
              </w:rPr>
              <w:t xml:space="preserve"> </w:t>
            </w:r>
            <w:r w:rsidR="00F84C91" w:rsidRPr="003F5F65">
              <w:rPr>
                <w:rFonts w:hint="eastAsia"/>
                <w:lang w:val="fr-FR"/>
              </w:rPr>
              <w:t>59</w:t>
            </w:r>
            <w:r w:rsidRPr="003F5F65">
              <w:rPr>
                <w:lang w:val="fr-FR"/>
              </w:rPr>
              <w:t xml:space="preserve"> </w:t>
            </w:r>
            <w:r w:rsidR="00F84C91" w:rsidRPr="003F5F65">
              <w:rPr>
                <w:rFonts w:hint="eastAsia"/>
                <w:lang w:val="fr-FR"/>
              </w:rPr>
              <w:t>57</w:t>
            </w:r>
            <w:r w:rsidRPr="003F5F65">
              <w:rPr>
                <w:lang w:val="fr-FR"/>
              </w:rPr>
              <w:t>”</w:t>
            </w:r>
          </w:p>
        </w:tc>
        <w:tc>
          <w:tcPr>
            <w:tcW w:w="2841" w:type="dxa"/>
            <w:shd w:val="clear" w:color="auto" w:fill="auto"/>
          </w:tcPr>
          <w:p w:rsidR="00BE7764" w:rsidRDefault="00BE7764" w:rsidP="00FD5B6A">
            <w:pPr>
              <w:rPr>
                <w:lang w:val="fr-FR"/>
              </w:rPr>
            </w:pPr>
            <w:r>
              <w:rPr>
                <w:lang w:val="fr-FR"/>
              </w:rPr>
              <w:t>D</w:t>
            </w:r>
            <w:r>
              <w:rPr>
                <w:rFonts w:hint="eastAsia"/>
                <w:lang w:val="fr-FR"/>
              </w:rPr>
              <w:t>isplay time should match the setting value(not same,because timer increaseing</w:t>
            </w:r>
            <w:r>
              <w:rPr>
                <w:lang w:val="fr-FR"/>
              </w:rPr>
              <w:t> .</w:t>
            </w:r>
          </w:p>
        </w:tc>
      </w:tr>
      <w:tr w:rsidR="00BE7764" w:rsidTr="00FD5B6A">
        <w:tc>
          <w:tcPr>
            <w:tcW w:w="675" w:type="dxa"/>
          </w:tcPr>
          <w:p w:rsidR="00BE7764" w:rsidRDefault="00BE7764" w:rsidP="00FD5B6A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lastRenderedPageBreak/>
              <w:t>3</w:t>
            </w:r>
          </w:p>
        </w:tc>
        <w:tc>
          <w:tcPr>
            <w:tcW w:w="5006" w:type="dxa"/>
          </w:tcPr>
          <w:p w:rsidR="00BE7764" w:rsidRPr="003F5F65" w:rsidRDefault="00E11272" w:rsidP="00FD5B6A">
            <w:pPr>
              <w:rPr>
                <w:lang w:val="fr-FR"/>
              </w:rPr>
            </w:pPr>
            <w:r w:rsidRPr="003F5F65">
              <w:rPr>
                <w:lang w:val="fr-FR"/>
              </w:rPr>
              <w:t>W</w:t>
            </w:r>
            <w:r w:rsidRPr="003F5F65">
              <w:rPr>
                <w:rFonts w:hint="eastAsia"/>
                <w:lang w:val="fr-FR"/>
              </w:rPr>
              <w:t>ait 3 second</w:t>
            </w:r>
          </w:p>
          <w:p w:rsidR="00E11272" w:rsidRPr="00172657" w:rsidRDefault="00E11272" w:rsidP="00FD5B6A">
            <w:pPr>
              <w:rPr>
                <w:lang w:val="fr-FR"/>
              </w:rPr>
            </w:pPr>
            <w:r w:rsidRPr="003F5F65">
              <w:rPr>
                <w:lang w:val="fr-FR"/>
              </w:rPr>
              <w:t>R</w:t>
            </w:r>
            <w:r w:rsidRPr="003F5F65">
              <w:rPr>
                <w:rFonts w:hint="eastAsia"/>
                <w:lang w:val="fr-FR"/>
              </w:rPr>
              <w:t>tc_get_time</w:t>
            </w:r>
          </w:p>
        </w:tc>
        <w:tc>
          <w:tcPr>
            <w:tcW w:w="2841" w:type="dxa"/>
          </w:tcPr>
          <w:p w:rsidR="00BE7764" w:rsidRDefault="00E11272" w:rsidP="00FD5B6A">
            <w:pPr>
              <w:rPr>
                <w:lang w:val="fr-FR"/>
              </w:rPr>
            </w:pPr>
            <w:r>
              <w:rPr>
                <w:lang w:val="fr-FR"/>
              </w:rPr>
              <w:t xml:space="preserve">Time </w:t>
            </w:r>
            <w:r>
              <w:rPr>
                <w:rFonts w:hint="eastAsia"/>
                <w:lang w:val="fr-FR"/>
              </w:rPr>
              <w:t>should be</w:t>
            </w:r>
            <w:r>
              <w:rPr>
                <w:lang w:val="fr-FR"/>
              </w:rPr>
              <w:t> </w:t>
            </w:r>
            <w:r>
              <w:rPr>
                <w:rFonts w:hint="eastAsia"/>
                <w:lang w:val="fr-FR"/>
              </w:rPr>
              <w:t>:</w:t>
            </w:r>
          </w:p>
          <w:p w:rsidR="00E11272" w:rsidRDefault="00E11272" w:rsidP="00FD5B6A">
            <w:pPr>
              <w:rPr>
                <w:lang w:val="fr-FR"/>
              </w:rPr>
            </w:pPr>
            <w:r>
              <w:rPr>
                <w:lang w:val="fr-FR"/>
              </w:rPr>
              <w:t>Y</w:t>
            </w:r>
            <w:r>
              <w:rPr>
                <w:rFonts w:hint="eastAsia"/>
                <w:lang w:val="fr-FR"/>
              </w:rPr>
              <w:t>ear 2017</w:t>
            </w:r>
          </w:p>
        </w:tc>
      </w:tr>
      <w:tr w:rsidR="00BE7764" w:rsidTr="00FD5B6A">
        <w:tc>
          <w:tcPr>
            <w:tcW w:w="675" w:type="dxa"/>
          </w:tcPr>
          <w:p w:rsidR="00BE7764" w:rsidRDefault="00583A40" w:rsidP="00FD5B6A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4</w:t>
            </w:r>
          </w:p>
        </w:tc>
        <w:tc>
          <w:tcPr>
            <w:tcW w:w="5006" w:type="dxa"/>
          </w:tcPr>
          <w:p w:rsidR="00BE7764" w:rsidRPr="00172657" w:rsidRDefault="00583A40" w:rsidP="00583A40">
            <w:pPr>
              <w:rPr>
                <w:lang w:val="fr-FR"/>
              </w:rPr>
            </w:pPr>
            <w:r>
              <w:rPr>
                <w:lang w:val="fr-FR"/>
              </w:rPr>
              <w:t>Y</w:t>
            </w:r>
            <w:r>
              <w:rPr>
                <w:rFonts w:hint="eastAsia"/>
                <w:lang w:val="fr-FR"/>
              </w:rPr>
              <w:t>ou can repeat step 2-3 to test more conner case</w:t>
            </w:r>
          </w:p>
        </w:tc>
        <w:tc>
          <w:tcPr>
            <w:tcW w:w="2841" w:type="dxa"/>
          </w:tcPr>
          <w:p w:rsidR="00BE7764" w:rsidRDefault="00BE7764" w:rsidP="00FD5B6A">
            <w:pPr>
              <w:rPr>
                <w:lang w:val="fr-FR"/>
              </w:rPr>
            </w:pPr>
          </w:p>
        </w:tc>
      </w:tr>
    </w:tbl>
    <w:p w:rsidR="00BE7764" w:rsidRPr="001578A5" w:rsidRDefault="00BE7764" w:rsidP="00BE7764">
      <w:pPr>
        <w:rPr>
          <w:sz w:val="24"/>
          <w:szCs w:val="24"/>
          <w:lang w:val="fr-FR" w:eastAsia="zh-CN"/>
        </w:rPr>
      </w:pPr>
    </w:p>
    <w:p w:rsidR="002D4C59" w:rsidRPr="00B54816" w:rsidRDefault="002D4C59" w:rsidP="002D4C59">
      <w:pPr>
        <w:pStyle w:val="4"/>
      </w:pPr>
      <w:r>
        <w:rPr>
          <w:rFonts w:hint="eastAsia"/>
        </w:rPr>
        <w:t>Test Case cb-rtc-</w:t>
      </w:r>
      <w:r>
        <w:rPr>
          <w:rFonts w:hint="eastAsia"/>
          <w:lang w:eastAsia="zh-CN"/>
        </w:rPr>
        <w:t>5</w:t>
      </w:r>
      <w:r>
        <w:rPr>
          <w:rFonts w:hint="eastAsia"/>
        </w:rPr>
        <w:t xml:space="preserve">: </w:t>
      </w:r>
      <w:r>
        <w:rPr>
          <w:rFonts w:hint="eastAsia"/>
          <w:lang w:eastAsia="zh-CN"/>
        </w:rPr>
        <w:t xml:space="preserve"> rtc timer alarm test</w:t>
      </w:r>
    </w:p>
    <w:tbl>
      <w:tblPr>
        <w:tblStyle w:val="a4"/>
        <w:tblW w:w="0" w:type="auto"/>
        <w:tblLook w:val="04A0"/>
      </w:tblPr>
      <w:tblGrid>
        <w:gridCol w:w="675"/>
        <w:gridCol w:w="5006"/>
        <w:gridCol w:w="2841"/>
      </w:tblGrid>
      <w:tr w:rsidR="002D4C59" w:rsidTr="00C4690A">
        <w:tc>
          <w:tcPr>
            <w:tcW w:w="8522" w:type="dxa"/>
            <w:gridSpan w:val="3"/>
            <w:shd w:val="pct20" w:color="auto" w:fill="auto"/>
          </w:tcPr>
          <w:p w:rsidR="002D4C59" w:rsidRDefault="002D4C59" w:rsidP="00C4690A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2D4C59" w:rsidTr="00C4690A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2D4C59" w:rsidRDefault="002D4C59" w:rsidP="00C4690A">
            <w:pPr>
              <w:rPr>
                <w:lang w:val="fr-FR"/>
              </w:rPr>
            </w:pPr>
            <w:r>
              <w:rPr>
                <w:lang w:val="fr-FR"/>
              </w:rPr>
              <w:t>S</w:t>
            </w:r>
            <w:r>
              <w:rPr>
                <w:rFonts w:hint="eastAsia"/>
                <w:lang w:val="fr-FR"/>
              </w:rPr>
              <w:t>etting one rtc time value</w:t>
            </w:r>
            <w:r>
              <w:rPr>
                <w:lang w:val="fr-FR"/>
              </w:rPr>
              <w:t> </w:t>
            </w:r>
            <w:r>
              <w:rPr>
                <w:rFonts w:hint="eastAsia"/>
                <w:lang w:val="fr-FR"/>
              </w:rPr>
              <w:t>; then wait one segment increase,then  read back to verify</w:t>
            </w:r>
          </w:p>
          <w:p w:rsidR="002D4C59" w:rsidRDefault="002D4C59" w:rsidP="00C4690A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  <w:r>
              <w:rPr>
                <w:rFonts w:hint="eastAsia"/>
                <w:lang w:val="fr-FR"/>
              </w:rPr>
              <w:t>over conner case of year/month/day/hour/minute/second</w:t>
            </w:r>
          </w:p>
        </w:tc>
      </w:tr>
      <w:tr w:rsidR="002D4C59" w:rsidTr="00C4690A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2D4C59" w:rsidRPr="00036528" w:rsidRDefault="002D4C59" w:rsidP="00C4690A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2D4C59" w:rsidTr="00C4690A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2D4C59" w:rsidRPr="00036528" w:rsidRDefault="002D4C59" w:rsidP="00C4690A">
            <w:pPr>
              <w:rPr>
                <w:lang w:val="fr-FR"/>
              </w:rPr>
            </w:pPr>
          </w:p>
        </w:tc>
      </w:tr>
      <w:tr w:rsidR="002D4C59" w:rsidTr="00C4690A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2D4C59" w:rsidRDefault="002D4C59" w:rsidP="00C4690A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2D4C59" w:rsidTr="00C4690A">
        <w:tc>
          <w:tcPr>
            <w:tcW w:w="675" w:type="dxa"/>
            <w:shd w:val="pct20" w:color="auto" w:fill="auto"/>
          </w:tcPr>
          <w:p w:rsidR="002D4C59" w:rsidRDefault="002D4C59" w:rsidP="00C4690A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2D4C59" w:rsidRDefault="002D4C59" w:rsidP="00C4690A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2841" w:type="dxa"/>
            <w:shd w:val="pct20" w:color="auto" w:fill="auto"/>
          </w:tcPr>
          <w:p w:rsidR="002D4C59" w:rsidRDefault="002D4C59" w:rsidP="00C4690A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2D4C59" w:rsidTr="00C4690A">
        <w:tc>
          <w:tcPr>
            <w:tcW w:w="675" w:type="dxa"/>
            <w:shd w:val="clear" w:color="auto" w:fill="auto"/>
            <w:vAlign w:val="center"/>
          </w:tcPr>
          <w:p w:rsidR="002D4C59" w:rsidRPr="00DE560F" w:rsidRDefault="002D4C59" w:rsidP="00C4690A">
            <w:pPr>
              <w:rPr>
                <w:lang w:val="fr-FR"/>
              </w:rPr>
            </w:pPr>
            <w:r w:rsidRPr="00DE560F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2D4C59" w:rsidRPr="00DE560F" w:rsidRDefault="002D4C59" w:rsidP="00C4690A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rtc</w:t>
            </w: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 from device list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2D4C59" w:rsidRPr="00DE560F" w:rsidRDefault="002D4C59" w:rsidP="00C4690A">
            <w:pPr>
              <w:rPr>
                <w:lang w:val="fr-FR"/>
              </w:rPr>
            </w:pPr>
          </w:p>
        </w:tc>
      </w:tr>
      <w:tr w:rsidR="002D4C59" w:rsidTr="00C4690A">
        <w:tc>
          <w:tcPr>
            <w:tcW w:w="675" w:type="dxa"/>
            <w:shd w:val="clear" w:color="auto" w:fill="auto"/>
          </w:tcPr>
          <w:p w:rsidR="002D4C59" w:rsidRDefault="002D4C59" w:rsidP="00C4690A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2</w:t>
            </w:r>
          </w:p>
        </w:tc>
        <w:tc>
          <w:tcPr>
            <w:tcW w:w="5006" w:type="dxa"/>
            <w:shd w:val="clear" w:color="auto" w:fill="auto"/>
          </w:tcPr>
          <w:p w:rsidR="002D4C59" w:rsidRPr="003F5F65" w:rsidRDefault="00F72DE1" w:rsidP="00C4690A">
            <w:pPr>
              <w:rPr>
                <w:lang w:val="fr-FR"/>
              </w:rPr>
            </w:pPr>
            <w:r w:rsidRPr="003F5F65">
              <w:rPr>
                <w:lang w:val="fr-FR"/>
              </w:rPr>
              <w:t>S</w:t>
            </w:r>
            <w:r w:rsidRPr="003F5F65">
              <w:rPr>
                <w:rFonts w:hint="eastAsia"/>
                <w:lang w:val="fr-FR"/>
              </w:rPr>
              <w:t>econd alarm</w:t>
            </w:r>
          </w:p>
          <w:p w:rsidR="002D4C59" w:rsidRPr="003F5F65" w:rsidRDefault="002D4C59" w:rsidP="00CD2487">
            <w:pPr>
              <w:rPr>
                <w:lang w:val="fr-FR"/>
              </w:rPr>
            </w:pPr>
            <w:r w:rsidRPr="003F5F65">
              <w:rPr>
                <w:lang w:val="fr-FR"/>
              </w:rPr>
              <w:t>I</w:t>
            </w:r>
            <w:r w:rsidRPr="003F5F65">
              <w:rPr>
                <w:rFonts w:hint="eastAsia"/>
                <w:lang w:val="fr-FR"/>
              </w:rPr>
              <w:t xml:space="preserve">nput </w:t>
            </w:r>
            <w:r w:rsidRPr="003F5F65">
              <w:rPr>
                <w:lang w:val="fr-FR"/>
              </w:rPr>
              <w:t>“rtc_</w:t>
            </w:r>
            <w:r w:rsidR="004975BB" w:rsidRPr="003F5F65">
              <w:rPr>
                <w:rFonts w:hint="eastAsia"/>
                <w:lang w:val="fr-FR"/>
              </w:rPr>
              <w:t>alarm</w:t>
            </w:r>
            <w:r w:rsidRPr="003F5F65">
              <w:rPr>
                <w:lang w:val="fr-FR"/>
              </w:rPr>
              <w:t xml:space="preserve"> 0 </w:t>
            </w:r>
            <w:r w:rsidRPr="003F5F65">
              <w:rPr>
                <w:rFonts w:hint="eastAsia"/>
                <w:lang w:val="fr-FR"/>
              </w:rPr>
              <w:t>2016</w:t>
            </w:r>
            <w:r w:rsidRPr="003F5F65">
              <w:rPr>
                <w:lang w:val="fr-FR"/>
              </w:rPr>
              <w:t xml:space="preserve"> </w:t>
            </w:r>
            <w:r w:rsidRPr="003F5F65">
              <w:rPr>
                <w:rFonts w:hint="eastAsia"/>
                <w:lang w:val="fr-FR"/>
              </w:rPr>
              <w:t>12</w:t>
            </w:r>
            <w:r w:rsidRPr="003F5F65">
              <w:rPr>
                <w:lang w:val="fr-FR"/>
              </w:rPr>
              <w:t xml:space="preserve"> </w:t>
            </w:r>
            <w:r w:rsidRPr="003F5F65">
              <w:rPr>
                <w:rFonts w:hint="eastAsia"/>
                <w:lang w:val="fr-FR"/>
              </w:rPr>
              <w:t>31</w:t>
            </w:r>
            <w:r w:rsidRPr="003F5F65">
              <w:rPr>
                <w:lang w:val="fr-FR"/>
              </w:rPr>
              <w:t xml:space="preserve"> </w:t>
            </w:r>
            <w:r w:rsidRPr="003F5F65">
              <w:rPr>
                <w:rFonts w:hint="eastAsia"/>
                <w:lang w:val="fr-FR"/>
              </w:rPr>
              <w:t>23</w:t>
            </w:r>
            <w:r w:rsidRPr="003F5F65">
              <w:rPr>
                <w:lang w:val="fr-FR"/>
              </w:rPr>
              <w:t xml:space="preserve"> </w:t>
            </w:r>
            <w:r w:rsidRPr="003F5F65">
              <w:rPr>
                <w:rFonts w:hint="eastAsia"/>
                <w:lang w:val="fr-FR"/>
              </w:rPr>
              <w:t>59</w:t>
            </w:r>
            <w:r w:rsidRPr="003F5F65">
              <w:rPr>
                <w:lang w:val="fr-FR"/>
              </w:rPr>
              <w:t xml:space="preserve"> </w:t>
            </w:r>
            <w:r w:rsidR="00CD2487" w:rsidRPr="003F5F65">
              <w:rPr>
                <w:rFonts w:hint="eastAsia"/>
                <w:lang w:val="fr-FR"/>
              </w:rPr>
              <w:t>10</w:t>
            </w:r>
            <w:r w:rsidR="00F72DE1" w:rsidRPr="003F5F65">
              <w:rPr>
                <w:rFonts w:hint="eastAsia"/>
                <w:lang w:val="fr-FR"/>
              </w:rPr>
              <w:t xml:space="preserve"> </w:t>
            </w:r>
            <w:r w:rsidR="0017279C">
              <w:rPr>
                <w:rFonts w:hint="eastAsia"/>
                <w:lang w:val="fr-FR" w:eastAsia="zh-CN"/>
              </w:rPr>
              <w:t>1</w:t>
            </w:r>
            <w:r w:rsidRPr="003F5F65">
              <w:rPr>
                <w:lang w:val="fr-FR"/>
              </w:rPr>
              <w:t>”</w:t>
            </w:r>
          </w:p>
          <w:p w:rsidR="001B348C" w:rsidRPr="003F5F65" w:rsidRDefault="001B348C" w:rsidP="00CD2487">
            <w:pPr>
              <w:rPr>
                <w:lang w:val="fr-FR"/>
              </w:rPr>
            </w:pPr>
            <w:r w:rsidRPr="003F5F65">
              <w:rPr>
                <w:lang w:val="fr-FR"/>
              </w:rPr>
              <w:t>W</w:t>
            </w:r>
            <w:r w:rsidRPr="003F5F65">
              <w:rPr>
                <w:rFonts w:hint="eastAsia"/>
                <w:lang w:val="fr-FR"/>
              </w:rPr>
              <w:t>ait 3 second</w:t>
            </w:r>
          </w:p>
        </w:tc>
        <w:tc>
          <w:tcPr>
            <w:tcW w:w="2841" w:type="dxa"/>
            <w:shd w:val="clear" w:color="auto" w:fill="auto"/>
          </w:tcPr>
          <w:p w:rsidR="002D4C59" w:rsidRDefault="001B348C" w:rsidP="00C4690A">
            <w:pPr>
              <w:rPr>
                <w:lang w:val="fr-FR"/>
              </w:rPr>
            </w:pPr>
            <w:r>
              <w:rPr>
                <w:lang w:val="fr-FR"/>
              </w:rPr>
              <w:t>S</w:t>
            </w:r>
            <w:r>
              <w:rPr>
                <w:rFonts w:hint="eastAsia"/>
                <w:lang w:val="fr-FR"/>
              </w:rPr>
              <w:t>hould output</w:t>
            </w:r>
            <w:r>
              <w:rPr>
                <w:lang w:val="fr-FR"/>
              </w:rPr>
              <w:t> </w:t>
            </w:r>
            <w:r>
              <w:rPr>
                <w:rFonts w:hint="eastAsia"/>
                <w:lang w:val="fr-FR"/>
              </w:rPr>
              <w:t xml:space="preserve">: </w:t>
            </w:r>
            <w:r w:rsidRPr="001B348C">
              <w:rPr>
                <w:lang w:val="fr-FR"/>
              </w:rPr>
              <w:t>current alarm1 time:</w:t>
            </w:r>
            <w:r>
              <w:rPr>
                <w:rFonts w:hint="eastAsia"/>
                <w:lang w:val="fr-FR"/>
              </w:rPr>
              <w:t xml:space="preserve"> xxxx</w:t>
            </w:r>
          </w:p>
        </w:tc>
      </w:tr>
      <w:tr w:rsidR="00487CDE" w:rsidTr="00C4690A">
        <w:tc>
          <w:tcPr>
            <w:tcW w:w="675" w:type="dxa"/>
          </w:tcPr>
          <w:p w:rsidR="00487CDE" w:rsidRDefault="00326B58" w:rsidP="00C4690A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3</w:t>
            </w:r>
          </w:p>
        </w:tc>
        <w:tc>
          <w:tcPr>
            <w:tcW w:w="5006" w:type="dxa"/>
          </w:tcPr>
          <w:p w:rsidR="00487CDE" w:rsidRPr="003F5F65" w:rsidRDefault="00487CDE" w:rsidP="00C4690A">
            <w:pPr>
              <w:rPr>
                <w:lang w:val="fr-FR"/>
              </w:rPr>
            </w:pPr>
            <w:r w:rsidRPr="003F5F65">
              <w:rPr>
                <w:rFonts w:hint="eastAsia"/>
                <w:lang w:val="fr-FR"/>
              </w:rPr>
              <w:t>minute alarm</w:t>
            </w:r>
          </w:p>
          <w:p w:rsidR="00487CDE" w:rsidRPr="003F5F65" w:rsidRDefault="00487CDE" w:rsidP="00C4690A">
            <w:pPr>
              <w:rPr>
                <w:lang w:val="fr-FR"/>
              </w:rPr>
            </w:pPr>
            <w:r w:rsidRPr="003F5F65">
              <w:rPr>
                <w:lang w:val="fr-FR"/>
              </w:rPr>
              <w:t>I</w:t>
            </w:r>
            <w:r w:rsidRPr="003F5F65">
              <w:rPr>
                <w:rFonts w:hint="eastAsia"/>
                <w:lang w:val="fr-FR"/>
              </w:rPr>
              <w:t xml:space="preserve">nput </w:t>
            </w:r>
            <w:r w:rsidRPr="003F5F65">
              <w:rPr>
                <w:lang w:val="fr-FR"/>
              </w:rPr>
              <w:t>“rtc_</w:t>
            </w:r>
            <w:r w:rsidRPr="003F5F65">
              <w:rPr>
                <w:rFonts w:hint="eastAsia"/>
                <w:lang w:val="fr-FR"/>
              </w:rPr>
              <w:t>alarm</w:t>
            </w:r>
            <w:r w:rsidRPr="003F5F65">
              <w:rPr>
                <w:lang w:val="fr-FR"/>
              </w:rPr>
              <w:t xml:space="preserve"> 0 </w:t>
            </w:r>
            <w:r w:rsidRPr="003F5F65">
              <w:rPr>
                <w:rFonts w:hint="eastAsia"/>
                <w:lang w:val="fr-FR"/>
              </w:rPr>
              <w:t>2016</w:t>
            </w:r>
            <w:r w:rsidRPr="003F5F65">
              <w:rPr>
                <w:lang w:val="fr-FR"/>
              </w:rPr>
              <w:t xml:space="preserve"> </w:t>
            </w:r>
            <w:r w:rsidRPr="003F5F65">
              <w:rPr>
                <w:rFonts w:hint="eastAsia"/>
                <w:lang w:val="fr-FR"/>
              </w:rPr>
              <w:t>12</w:t>
            </w:r>
            <w:r w:rsidRPr="003F5F65">
              <w:rPr>
                <w:lang w:val="fr-FR"/>
              </w:rPr>
              <w:t xml:space="preserve"> </w:t>
            </w:r>
            <w:r w:rsidRPr="003F5F65">
              <w:rPr>
                <w:rFonts w:hint="eastAsia"/>
                <w:lang w:val="fr-FR"/>
              </w:rPr>
              <w:t>31</w:t>
            </w:r>
            <w:r w:rsidRPr="003F5F65">
              <w:rPr>
                <w:lang w:val="fr-FR"/>
              </w:rPr>
              <w:t xml:space="preserve"> </w:t>
            </w:r>
            <w:r w:rsidRPr="003F5F65">
              <w:rPr>
                <w:rFonts w:hint="eastAsia"/>
                <w:lang w:val="fr-FR"/>
              </w:rPr>
              <w:t>23</w:t>
            </w:r>
            <w:r w:rsidRPr="003F5F65">
              <w:rPr>
                <w:lang w:val="fr-FR"/>
              </w:rPr>
              <w:t xml:space="preserve"> </w:t>
            </w:r>
            <w:r w:rsidR="00A96FB5" w:rsidRPr="003F5F65">
              <w:rPr>
                <w:rFonts w:hint="eastAsia"/>
                <w:lang w:val="fr-FR"/>
              </w:rPr>
              <w:t>50</w:t>
            </w:r>
            <w:r w:rsidRPr="003F5F65">
              <w:rPr>
                <w:lang w:val="fr-FR"/>
              </w:rPr>
              <w:t xml:space="preserve"> </w:t>
            </w:r>
            <w:r w:rsidR="00A96FB5" w:rsidRPr="003F5F65">
              <w:rPr>
                <w:rFonts w:hint="eastAsia"/>
                <w:lang w:val="fr-FR"/>
              </w:rPr>
              <w:t>58</w:t>
            </w:r>
            <w:r w:rsidRPr="003F5F65">
              <w:rPr>
                <w:rFonts w:hint="eastAsia"/>
                <w:lang w:val="fr-FR"/>
              </w:rPr>
              <w:t xml:space="preserve"> </w:t>
            </w:r>
            <w:r w:rsidR="0017279C">
              <w:rPr>
                <w:rFonts w:hint="eastAsia"/>
                <w:lang w:val="fr-FR" w:eastAsia="zh-CN"/>
              </w:rPr>
              <w:t>2</w:t>
            </w:r>
            <w:r w:rsidRPr="003F5F65">
              <w:rPr>
                <w:lang w:val="fr-FR"/>
              </w:rPr>
              <w:t>”</w:t>
            </w:r>
          </w:p>
          <w:p w:rsidR="00487CDE" w:rsidRPr="003F5F65" w:rsidRDefault="00487CDE" w:rsidP="00C4690A">
            <w:pPr>
              <w:rPr>
                <w:lang w:val="fr-FR"/>
              </w:rPr>
            </w:pPr>
            <w:r w:rsidRPr="003F5F65">
              <w:rPr>
                <w:lang w:val="fr-FR"/>
              </w:rPr>
              <w:t>W</w:t>
            </w:r>
            <w:r w:rsidRPr="003F5F65">
              <w:rPr>
                <w:rFonts w:hint="eastAsia"/>
                <w:lang w:val="fr-FR"/>
              </w:rPr>
              <w:t>ait 3 second</w:t>
            </w:r>
          </w:p>
        </w:tc>
        <w:tc>
          <w:tcPr>
            <w:tcW w:w="2841" w:type="dxa"/>
          </w:tcPr>
          <w:p w:rsidR="00487CDE" w:rsidRDefault="00487CDE" w:rsidP="00C4690A">
            <w:pPr>
              <w:rPr>
                <w:lang w:val="fr-FR"/>
              </w:rPr>
            </w:pPr>
            <w:r>
              <w:rPr>
                <w:lang w:val="fr-FR"/>
              </w:rPr>
              <w:t>S</w:t>
            </w:r>
            <w:r>
              <w:rPr>
                <w:rFonts w:hint="eastAsia"/>
                <w:lang w:val="fr-FR"/>
              </w:rPr>
              <w:t>hould output</w:t>
            </w:r>
            <w:r>
              <w:rPr>
                <w:lang w:val="fr-FR"/>
              </w:rPr>
              <w:t> </w:t>
            </w:r>
            <w:r>
              <w:rPr>
                <w:rFonts w:hint="eastAsia"/>
                <w:lang w:val="fr-FR"/>
              </w:rPr>
              <w:t xml:space="preserve">: </w:t>
            </w:r>
            <w:r w:rsidRPr="001B348C">
              <w:rPr>
                <w:lang w:val="fr-FR"/>
              </w:rPr>
              <w:t>current alarm1 time:</w:t>
            </w:r>
            <w:r>
              <w:rPr>
                <w:rFonts w:hint="eastAsia"/>
                <w:lang w:val="fr-FR"/>
              </w:rPr>
              <w:t xml:space="preserve"> xxxx</w:t>
            </w:r>
          </w:p>
        </w:tc>
      </w:tr>
      <w:tr w:rsidR="00326B58" w:rsidTr="00C4690A">
        <w:tc>
          <w:tcPr>
            <w:tcW w:w="675" w:type="dxa"/>
          </w:tcPr>
          <w:p w:rsidR="00326B58" w:rsidRDefault="007E7683" w:rsidP="00C4690A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4</w:t>
            </w:r>
          </w:p>
        </w:tc>
        <w:tc>
          <w:tcPr>
            <w:tcW w:w="5006" w:type="dxa"/>
          </w:tcPr>
          <w:p w:rsidR="00326B58" w:rsidRPr="003F5F65" w:rsidRDefault="00326B58" w:rsidP="00C4690A">
            <w:pPr>
              <w:rPr>
                <w:lang w:val="fr-FR"/>
              </w:rPr>
            </w:pPr>
            <w:r w:rsidRPr="003F5F65">
              <w:rPr>
                <w:rFonts w:hint="eastAsia"/>
                <w:lang w:val="fr-FR"/>
              </w:rPr>
              <w:t>hour alarm</w:t>
            </w:r>
          </w:p>
          <w:p w:rsidR="00326B58" w:rsidRPr="003F5F65" w:rsidRDefault="00326B58" w:rsidP="00C4690A">
            <w:pPr>
              <w:rPr>
                <w:lang w:val="fr-FR"/>
              </w:rPr>
            </w:pPr>
            <w:r w:rsidRPr="003F5F65">
              <w:rPr>
                <w:lang w:val="fr-FR"/>
              </w:rPr>
              <w:t>I</w:t>
            </w:r>
            <w:r w:rsidRPr="003F5F65">
              <w:rPr>
                <w:rFonts w:hint="eastAsia"/>
                <w:lang w:val="fr-FR"/>
              </w:rPr>
              <w:t xml:space="preserve">nput </w:t>
            </w:r>
            <w:r w:rsidRPr="003F5F65">
              <w:rPr>
                <w:lang w:val="fr-FR"/>
              </w:rPr>
              <w:t>“rtc_</w:t>
            </w:r>
            <w:r w:rsidRPr="003F5F65">
              <w:rPr>
                <w:rFonts w:hint="eastAsia"/>
                <w:lang w:val="fr-FR"/>
              </w:rPr>
              <w:t>alarm</w:t>
            </w:r>
            <w:r w:rsidRPr="003F5F65">
              <w:rPr>
                <w:lang w:val="fr-FR"/>
              </w:rPr>
              <w:t xml:space="preserve"> 0 </w:t>
            </w:r>
            <w:r w:rsidRPr="003F5F65">
              <w:rPr>
                <w:rFonts w:hint="eastAsia"/>
                <w:lang w:val="fr-FR"/>
              </w:rPr>
              <w:t>2016</w:t>
            </w:r>
            <w:r w:rsidRPr="003F5F65">
              <w:rPr>
                <w:lang w:val="fr-FR"/>
              </w:rPr>
              <w:t xml:space="preserve"> </w:t>
            </w:r>
            <w:r w:rsidRPr="003F5F65">
              <w:rPr>
                <w:rFonts w:hint="eastAsia"/>
                <w:lang w:val="fr-FR"/>
              </w:rPr>
              <w:t>12</w:t>
            </w:r>
            <w:r w:rsidRPr="003F5F65">
              <w:rPr>
                <w:lang w:val="fr-FR"/>
              </w:rPr>
              <w:t xml:space="preserve"> </w:t>
            </w:r>
            <w:r w:rsidRPr="003F5F65">
              <w:rPr>
                <w:rFonts w:hint="eastAsia"/>
                <w:lang w:val="fr-FR"/>
              </w:rPr>
              <w:t>31</w:t>
            </w:r>
            <w:r w:rsidRPr="003F5F65">
              <w:rPr>
                <w:lang w:val="fr-FR"/>
              </w:rPr>
              <w:t xml:space="preserve"> </w:t>
            </w:r>
            <w:r w:rsidRPr="003F5F65">
              <w:rPr>
                <w:rFonts w:hint="eastAsia"/>
                <w:lang w:val="fr-FR"/>
              </w:rPr>
              <w:t>20</w:t>
            </w:r>
            <w:r w:rsidRPr="003F5F65">
              <w:rPr>
                <w:lang w:val="fr-FR"/>
              </w:rPr>
              <w:t xml:space="preserve"> </w:t>
            </w:r>
            <w:r w:rsidRPr="003F5F65">
              <w:rPr>
                <w:rFonts w:hint="eastAsia"/>
                <w:lang w:val="fr-FR"/>
              </w:rPr>
              <w:t>59</w:t>
            </w:r>
            <w:r w:rsidRPr="003F5F65">
              <w:rPr>
                <w:lang w:val="fr-FR"/>
              </w:rPr>
              <w:t xml:space="preserve"> </w:t>
            </w:r>
            <w:r w:rsidRPr="003F5F65">
              <w:rPr>
                <w:rFonts w:hint="eastAsia"/>
                <w:lang w:val="fr-FR"/>
              </w:rPr>
              <w:t xml:space="preserve">58 </w:t>
            </w:r>
            <w:r w:rsidR="002E043A">
              <w:rPr>
                <w:rFonts w:hint="eastAsia"/>
                <w:lang w:val="fr-FR" w:eastAsia="zh-CN"/>
              </w:rPr>
              <w:t>3</w:t>
            </w:r>
            <w:r w:rsidRPr="003F5F65">
              <w:rPr>
                <w:lang w:val="fr-FR"/>
              </w:rPr>
              <w:t>”</w:t>
            </w:r>
          </w:p>
          <w:p w:rsidR="00326B58" w:rsidRPr="003F5F65" w:rsidRDefault="00326B58" w:rsidP="00C4690A">
            <w:pPr>
              <w:rPr>
                <w:lang w:val="fr-FR"/>
              </w:rPr>
            </w:pPr>
            <w:r w:rsidRPr="003F5F65">
              <w:rPr>
                <w:lang w:val="fr-FR"/>
              </w:rPr>
              <w:t>W</w:t>
            </w:r>
            <w:r w:rsidRPr="003F5F65">
              <w:rPr>
                <w:rFonts w:hint="eastAsia"/>
                <w:lang w:val="fr-FR"/>
              </w:rPr>
              <w:t>ait 3 second</w:t>
            </w:r>
          </w:p>
        </w:tc>
        <w:tc>
          <w:tcPr>
            <w:tcW w:w="2841" w:type="dxa"/>
          </w:tcPr>
          <w:p w:rsidR="00326B58" w:rsidRDefault="00326B58" w:rsidP="00C4690A">
            <w:pPr>
              <w:rPr>
                <w:lang w:val="fr-FR"/>
              </w:rPr>
            </w:pPr>
            <w:r>
              <w:rPr>
                <w:lang w:val="fr-FR"/>
              </w:rPr>
              <w:t>S</w:t>
            </w:r>
            <w:r>
              <w:rPr>
                <w:rFonts w:hint="eastAsia"/>
                <w:lang w:val="fr-FR"/>
              </w:rPr>
              <w:t>hould output</w:t>
            </w:r>
            <w:r>
              <w:rPr>
                <w:lang w:val="fr-FR"/>
              </w:rPr>
              <w:t> </w:t>
            </w:r>
            <w:r>
              <w:rPr>
                <w:rFonts w:hint="eastAsia"/>
                <w:lang w:val="fr-FR"/>
              </w:rPr>
              <w:t xml:space="preserve">: </w:t>
            </w:r>
            <w:r w:rsidRPr="001B348C">
              <w:rPr>
                <w:lang w:val="fr-FR"/>
              </w:rPr>
              <w:t>current alarm1 time:</w:t>
            </w:r>
            <w:r>
              <w:rPr>
                <w:rFonts w:hint="eastAsia"/>
                <w:lang w:val="fr-FR"/>
              </w:rPr>
              <w:t xml:space="preserve"> xxxx</w:t>
            </w:r>
          </w:p>
        </w:tc>
      </w:tr>
      <w:tr w:rsidR="00326B58" w:rsidTr="00326B58">
        <w:tc>
          <w:tcPr>
            <w:tcW w:w="675" w:type="dxa"/>
          </w:tcPr>
          <w:p w:rsidR="00326B58" w:rsidRDefault="007E7683" w:rsidP="00C4690A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5</w:t>
            </w:r>
          </w:p>
        </w:tc>
        <w:tc>
          <w:tcPr>
            <w:tcW w:w="5006" w:type="dxa"/>
          </w:tcPr>
          <w:p w:rsidR="00326B58" w:rsidRPr="003F5F65" w:rsidRDefault="00096E0D" w:rsidP="00C4690A">
            <w:pPr>
              <w:rPr>
                <w:lang w:val="fr-FR"/>
              </w:rPr>
            </w:pPr>
            <w:r w:rsidRPr="003F5F65">
              <w:rPr>
                <w:rFonts w:hint="eastAsia"/>
                <w:lang w:val="fr-FR"/>
              </w:rPr>
              <w:t>day</w:t>
            </w:r>
            <w:r w:rsidR="00326B58" w:rsidRPr="003F5F65">
              <w:rPr>
                <w:rFonts w:hint="eastAsia"/>
                <w:lang w:val="fr-FR"/>
              </w:rPr>
              <w:t xml:space="preserve"> alarm</w:t>
            </w:r>
          </w:p>
          <w:p w:rsidR="00326B58" w:rsidRPr="003F5F65" w:rsidRDefault="00326B58" w:rsidP="00C4690A">
            <w:pPr>
              <w:rPr>
                <w:lang w:val="fr-FR"/>
              </w:rPr>
            </w:pPr>
            <w:r w:rsidRPr="003F5F65">
              <w:rPr>
                <w:lang w:val="fr-FR"/>
              </w:rPr>
              <w:t>I</w:t>
            </w:r>
            <w:r w:rsidRPr="003F5F65">
              <w:rPr>
                <w:rFonts w:hint="eastAsia"/>
                <w:lang w:val="fr-FR"/>
              </w:rPr>
              <w:t xml:space="preserve">nput </w:t>
            </w:r>
            <w:r w:rsidRPr="003F5F65">
              <w:rPr>
                <w:lang w:val="fr-FR"/>
              </w:rPr>
              <w:t>“rtc_</w:t>
            </w:r>
            <w:r w:rsidRPr="003F5F65">
              <w:rPr>
                <w:rFonts w:hint="eastAsia"/>
                <w:lang w:val="fr-FR"/>
              </w:rPr>
              <w:t>alarm</w:t>
            </w:r>
            <w:r w:rsidRPr="003F5F65">
              <w:rPr>
                <w:lang w:val="fr-FR"/>
              </w:rPr>
              <w:t xml:space="preserve"> 0 </w:t>
            </w:r>
            <w:r w:rsidRPr="003F5F65">
              <w:rPr>
                <w:rFonts w:hint="eastAsia"/>
                <w:lang w:val="fr-FR"/>
              </w:rPr>
              <w:t>2016</w:t>
            </w:r>
            <w:r w:rsidRPr="003F5F65">
              <w:rPr>
                <w:lang w:val="fr-FR"/>
              </w:rPr>
              <w:t xml:space="preserve"> </w:t>
            </w:r>
            <w:r w:rsidRPr="003F5F65">
              <w:rPr>
                <w:rFonts w:hint="eastAsia"/>
                <w:lang w:val="fr-FR"/>
              </w:rPr>
              <w:t>12</w:t>
            </w:r>
            <w:r w:rsidRPr="003F5F65">
              <w:rPr>
                <w:lang w:val="fr-FR"/>
              </w:rPr>
              <w:t xml:space="preserve"> </w:t>
            </w:r>
            <w:r w:rsidR="00096E0D" w:rsidRPr="003F5F65">
              <w:rPr>
                <w:rFonts w:hint="eastAsia"/>
                <w:lang w:val="fr-FR"/>
              </w:rPr>
              <w:t>20</w:t>
            </w:r>
            <w:r w:rsidRPr="003F5F65">
              <w:rPr>
                <w:lang w:val="fr-FR"/>
              </w:rPr>
              <w:t xml:space="preserve"> </w:t>
            </w:r>
            <w:r w:rsidRPr="003F5F65">
              <w:rPr>
                <w:rFonts w:hint="eastAsia"/>
                <w:lang w:val="fr-FR"/>
              </w:rPr>
              <w:t>23</w:t>
            </w:r>
            <w:r w:rsidRPr="003F5F65">
              <w:rPr>
                <w:lang w:val="fr-FR"/>
              </w:rPr>
              <w:t xml:space="preserve"> </w:t>
            </w:r>
            <w:r w:rsidRPr="003F5F65">
              <w:rPr>
                <w:rFonts w:hint="eastAsia"/>
                <w:lang w:val="fr-FR"/>
              </w:rPr>
              <w:t>59</w:t>
            </w:r>
            <w:r w:rsidRPr="003F5F65">
              <w:rPr>
                <w:lang w:val="fr-FR"/>
              </w:rPr>
              <w:t xml:space="preserve"> </w:t>
            </w:r>
            <w:r w:rsidR="00096E0D" w:rsidRPr="003F5F65">
              <w:rPr>
                <w:rFonts w:hint="eastAsia"/>
                <w:lang w:val="fr-FR"/>
              </w:rPr>
              <w:t>58</w:t>
            </w:r>
            <w:r w:rsidRPr="003F5F65">
              <w:rPr>
                <w:rFonts w:hint="eastAsia"/>
                <w:lang w:val="fr-FR"/>
              </w:rPr>
              <w:t xml:space="preserve"> </w:t>
            </w:r>
            <w:r w:rsidR="002E043A">
              <w:rPr>
                <w:rFonts w:hint="eastAsia"/>
                <w:lang w:val="fr-FR" w:eastAsia="zh-CN"/>
              </w:rPr>
              <w:t>5</w:t>
            </w:r>
            <w:r w:rsidRPr="003F5F65">
              <w:rPr>
                <w:lang w:val="fr-FR"/>
              </w:rPr>
              <w:t>”</w:t>
            </w:r>
          </w:p>
          <w:p w:rsidR="00326B58" w:rsidRPr="003F5F65" w:rsidRDefault="00326B58" w:rsidP="00C4690A">
            <w:pPr>
              <w:rPr>
                <w:lang w:val="fr-FR"/>
              </w:rPr>
            </w:pPr>
            <w:r w:rsidRPr="003F5F65">
              <w:rPr>
                <w:lang w:val="fr-FR"/>
              </w:rPr>
              <w:t>W</w:t>
            </w:r>
            <w:r w:rsidRPr="003F5F65">
              <w:rPr>
                <w:rFonts w:hint="eastAsia"/>
                <w:lang w:val="fr-FR"/>
              </w:rPr>
              <w:t>ait 3 second</w:t>
            </w:r>
          </w:p>
        </w:tc>
        <w:tc>
          <w:tcPr>
            <w:tcW w:w="2841" w:type="dxa"/>
          </w:tcPr>
          <w:p w:rsidR="00326B58" w:rsidRDefault="00326B58" w:rsidP="00C4690A">
            <w:pPr>
              <w:rPr>
                <w:lang w:val="fr-FR"/>
              </w:rPr>
            </w:pPr>
            <w:r>
              <w:rPr>
                <w:lang w:val="fr-FR"/>
              </w:rPr>
              <w:t>S</w:t>
            </w:r>
            <w:r>
              <w:rPr>
                <w:rFonts w:hint="eastAsia"/>
                <w:lang w:val="fr-FR"/>
              </w:rPr>
              <w:t>hould output</w:t>
            </w:r>
            <w:r>
              <w:rPr>
                <w:lang w:val="fr-FR"/>
              </w:rPr>
              <w:t> </w:t>
            </w:r>
            <w:r>
              <w:rPr>
                <w:rFonts w:hint="eastAsia"/>
                <w:lang w:val="fr-FR"/>
              </w:rPr>
              <w:t xml:space="preserve">: </w:t>
            </w:r>
            <w:r w:rsidRPr="001B348C">
              <w:rPr>
                <w:lang w:val="fr-FR"/>
              </w:rPr>
              <w:t>current alarm1 time:</w:t>
            </w:r>
            <w:r>
              <w:rPr>
                <w:rFonts w:hint="eastAsia"/>
                <w:lang w:val="fr-FR"/>
              </w:rPr>
              <w:t xml:space="preserve"> xxxx</w:t>
            </w:r>
          </w:p>
        </w:tc>
      </w:tr>
      <w:tr w:rsidR="00326B58" w:rsidTr="00326B58">
        <w:tc>
          <w:tcPr>
            <w:tcW w:w="675" w:type="dxa"/>
          </w:tcPr>
          <w:p w:rsidR="00326B58" w:rsidRDefault="007E7683" w:rsidP="00C4690A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6</w:t>
            </w:r>
          </w:p>
        </w:tc>
        <w:tc>
          <w:tcPr>
            <w:tcW w:w="5006" w:type="dxa"/>
          </w:tcPr>
          <w:p w:rsidR="00326B58" w:rsidRPr="003F5F65" w:rsidRDefault="00096E0D" w:rsidP="00C4690A">
            <w:pPr>
              <w:rPr>
                <w:lang w:val="fr-FR"/>
              </w:rPr>
            </w:pPr>
            <w:r w:rsidRPr="003F5F65">
              <w:rPr>
                <w:rFonts w:hint="eastAsia"/>
                <w:lang w:val="fr-FR"/>
              </w:rPr>
              <w:t>month</w:t>
            </w:r>
            <w:r w:rsidR="00326B58" w:rsidRPr="003F5F65">
              <w:rPr>
                <w:rFonts w:hint="eastAsia"/>
                <w:lang w:val="fr-FR"/>
              </w:rPr>
              <w:t xml:space="preserve"> alarm</w:t>
            </w:r>
          </w:p>
          <w:p w:rsidR="00326B58" w:rsidRPr="003F5F65" w:rsidRDefault="00326B58" w:rsidP="00C4690A">
            <w:pPr>
              <w:rPr>
                <w:lang w:val="fr-FR"/>
              </w:rPr>
            </w:pPr>
            <w:r w:rsidRPr="003F5F65">
              <w:rPr>
                <w:lang w:val="fr-FR"/>
              </w:rPr>
              <w:t>I</w:t>
            </w:r>
            <w:r w:rsidRPr="003F5F65">
              <w:rPr>
                <w:rFonts w:hint="eastAsia"/>
                <w:lang w:val="fr-FR"/>
              </w:rPr>
              <w:t xml:space="preserve">nput </w:t>
            </w:r>
            <w:r w:rsidRPr="003F5F65">
              <w:rPr>
                <w:lang w:val="fr-FR"/>
              </w:rPr>
              <w:t>“rtc_</w:t>
            </w:r>
            <w:r w:rsidRPr="003F5F65">
              <w:rPr>
                <w:rFonts w:hint="eastAsia"/>
                <w:lang w:val="fr-FR"/>
              </w:rPr>
              <w:t>alarm</w:t>
            </w:r>
            <w:r w:rsidRPr="003F5F65">
              <w:rPr>
                <w:lang w:val="fr-FR"/>
              </w:rPr>
              <w:t xml:space="preserve"> 0 </w:t>
            </w:r>
            <w:r w:rsidRPr="003F5F65">
              <w:rPr>
                <w:rFonts w:hint="eastAsia"/>
                <w:lang w:val="fr-FR"/>
              </w:rPr>
              <w:t>2016</w:t>
            </w:r>
            <w:r w:rsidRPr="003F5F65">
              <w:rPr>
                <w:lang w:val="fr-FR"/>
              </w:rPr>
              <w:t xml:space="preserve"> </w:t>
            </w:r>
            <w:r w:rsidR="00AD1F61" w:rsidRPr="003F5F65">
              <w:rPr>
                <w:rFonts w:hint="eastAsia"/>
                <w:lang w:val="fr-FR"/>
              </w:rPr>
              <w:t>10</w:t>
            </w:r>
            <w:r w:rsidRPr="003F5F65">
              <w:rPr>
                <w:lang w:val="fr-FR"/>
              </w:rPr>
              <w:t xml:space="preserve"> </w:t>
            </w:r>
            <w:r w:rsidRPr="003F5F65">
              <w:rPr>
                <w:rFonts w:hint="eastAsia"/>
                <w:lang w:val="fr-FR"/>
              </w:rPr>
              <w:t>31</w:t>
            </w:r>
            <w:r w:rsidRPr="003F5F65">
              <w:rPr>
                <w:lang w:val="fr-FR"/>
              </w:rPr>
              <w:t xml:space="preserve"> </w:t>
            </w:r>
            <w:r w:rsidRPr="003F5F65">
              <w:rPr>
                <w:rFonts w:hint="eastAsia"/>
                <w:lang w:val="fr-FR"/>
              </w:rPr>
              <w:t>23</w:t>
            </w:r>
            <w:r w:rsidRPr="003F5F65">
              <w:rPr>
                <w:lang w:val="fr-FR"/>
              </w:rPr>
              <w:t xml:space="preserve"> </w:t>
            </w:r>
            <w:r w:rsidRPr="003F5F65">
              <w:rPr>
                <w:rFonts w:hint="eastAsia"/>
                <w:lang w:val="fr-FR"/>
              </w:rPr>
              <w:t>5</w:t>
            </w:r>
            <w:r w:rsidR="00AD1F61" w:rsidRPr="003F5F65">
              <w:rPr>
                <w:rFonts w:hint="eastAsia"/>
                <w:lang w:val="fr-FR"/>
              </w:rPr>
              <w:t>9</w:t>
            </w:r>
            <w:r w:rsidRPr="003F5F65">
              <w:rPr>
                <w:lang w:val="fr-FR"/>
              </w:rPr>
              <w:t xml:space="preserve"> </w:t>
            </w:r>
            <w:r w:rsidRPr="003F5F65">
              <w:rPr>
                <w:rFonts w:hint="eastAsia"/>
                <w:lang w:val="fr-FR"/>
              </w:rPr>
              <w:t xml:space="preserve">58 </w:t>
            </w:r>
            <w:r w:rsidR="002E043A">
              <w:rPr>
                <w:rFonts w:hint="eastAsia"/>
                <w:lang w:val="fr-FR" w:eastAsia="zh-CN"/>
              </w:rPr>
              <w:t>6</w:t>
            </w:r>
            <w:r w:rsidRPr="003F5F65">
              <w:rPr>
                <w:lang w:val="fr-FR"/>
              </w:rPr>
              <w:t>”</w:t>
            </w:r>
          </w:p>
          <w:p w:rsidR="00326B58" w:rsidRPr="003F5F65" w:rsidRDefault="00326B58" w:rsidP="00C4690A">
            <w:pPr>
              <w:rPr>
                <w:lang w:val="fr-FR"/>
              </w:rPr>
            </w:pPr>
            <w:r w:rsidRPr="003F5F65">
              <w:rPr>
                <w:lang w:val="fr-FR"/>
              </w:rPr>
              <w:t>W</w:t>
            </w:r>
            <w:r w:rsidRPr="003F5F65">
              <w:rPr>
                <w:rFonts w:hint="eastAsia"/>
                <w:lang w:val="fr-FR"/>
              </w:rPr>
              <w:t>ait 3 second</w:t>
            </w:r>
          </w:p>
        </w:tc>
        <w:tc>
          <w:tcPr>
            <w:tcW w:w="2841" w:type="dxa"/>
          </w:tcPr>
          <w:p w:rsidR="00326B58" w:rsidRDefault="00326B58" w:rsidP="00C4690A">
            <w:pPr>
              <w:rPr>
                <w:lang w:val="fr-FR"/>
              </w:rPr>
            </w:pPr>
            <w:r>
              <w:rPr>
                <w:lang w:val="fr-FR"/>
              </w:rPr>
              <w:t>S</w:t>
            </w:r>
            <w:r>
              <w:rPr>
                <w:rFonts w:hint="eastAsia"/>
                <w:lang w:val="fr-FR"/>
              </w:rPr>
              <w:t>hould output</w:t>
            </w:r>
            <w:r>
              <w:rPr>
                <w:lang w:val="fr-FR"/>
              </w:rPr>
              <w:t> </w:t>
            </w:r>
            <w:r>
              <w:rPr>
                <w:rFonts w:hint="eastAsia"/>
                <w:lang w:val="fr-FR"/>
              </w:rPr>
              <w:t xml:space="preserve">: </w:t>
            </w:r>
            <w:r w:rsidRPr="001B348C">
              <w:rPr>
                <w:lang w:val="fr-FR"/>
              </w:rPr>
              <w:t>current alarm1 time:</w:t>
            </w:r>
            <w:r>
              <w:rPr>
                <w:rFonts w:hint="eastAsia"/>
                <w:lang w:val="fr-FR"/>
              </w:rPr>
              <w:t xml:space="preserve"> xxxx</w:t>
            </w:r>
          </w:p>
        </w:tc>
      </w:tr>
      <w:tr w:rsidR="00326B58" w:rsidTr="00326B58">
        <w:tc>
          <w:tcPr>
            <w:tcW w:w="675" w:type="dxa"/>
          </w:tcPr>
          <w:p w:rsidR="00326B58" w:rsidRDefault="007E7683" w:rsidP="00C4690A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lastRenderedPageBreak/>
              <w:t>7</w:t>
            </w:r>
          </w:p>
        </w:tc>
        <w:tc>
          <w:tcPr>
            <w:tcW w:w="5006" w:type="dxa"/>
          </w:tcPr>
          <w:p w:rsidR="00326B58" w:rsidRPr="003F5F65" w:rsidRDefault="00DB681B" w:rsidP="00C4690A">
            <w:pPr>
              <w:rPr>
                <w:lang w:val="fr-FR"/>
              </w:rPr>
            </w:pPr>
            <w:r w:rsidRPr="003F5F65">
              <w:rPr>
                <w:rFonts w:hint="eastAsia"/>
                <w:lang w:val="fr-FR"/>
              </w:rPr>
              <w:t>year</w:t>
            </w:r>
            <w:r w:rsidR="00326B58" w:rsidRPr="003F5F65">
              <w:rPr>
                <w:rFonts w:hint="eastAsia"/>
                <w:lang w:val="fr-FR"/>
              </w:rPr>
              <w:t xml:space="preserve"> alarm</w:t>
            </w:r>
          </w:p>
          <w:p w:rsidR="00326B58" w:rsidRPr="003F5F65" w:rsidRDefault="00326B58" w:rsidP="00C4690A">
            <w:pPr>
              <w:rPr>
                <w:lang w:val="fr-FR"/>
              </w:rPr>
            </w:pPr>
            <w:r w:rsidRPr="003F5F65">
              <w:rPr>
                <w:lang w:val="fr-FR"/>
              </w:rPr>
              <w:t>I</w:t>
            </w:r>
            <w:r w:rsidRPr="003F5F65">
              <w:rPr>
                <w:rFonts w:hint="eastAsia"/>
                <w:lang w:val="fr-FR"/>
              </w:rPr>
              <w:t xml:space="preserve">nput </w:t>
            </w:r>
            <w:r w:rsidRPr="003F5F65">
              <w:rPr>
                <w:lang w:val="fr-FR"/>
              </w:rPr>
              <w:t>“rtc_</w:t>
            </w:r>
            <w:r w:rsidRPr="003F5F65">
              <w:rPr>
                <w:rFonts w:hint="eastAsia"/>
                <w:lang w:val="fr-FR"/>
              </w:rPr>
              <w:t>alarm</w:t>
            </w:r>
            <w:r w:rsidRPr="003F5F65">
              <w:rPr>
                <w:lang w:val="fr-FR"/>
              </w:rPr>
              <w:t xml:space="preserve"> 0 </w:t>
            </w:r>
            <w:r w:rsidRPr="003F5F65">
              <w:rPr>
                <w:rFonts w:hint="eastAsia"/>
                <w:lang w:val="fr-FR"/>
              </w:rPr>
              <w:t>2016</w:t>
            </w:r>
            <w:r w:rsidRPr="003F5F65">
              <w:rPr>
                <w:lang w:val="fr-FR"/>
              </w:rPr>
              <w:t xml:space="preserve"> </w:t>
            </w:r>
            <w:r w:rsidRPr="003F5F65">
              <w:rPr>
                <w:rFonts w:hint="eastAsia"/>
                <w:lang w:val="fr-FR"/>
              </w:rPr>
              <w:t>12</w:t>
            </w:r>
            <w:r w:rsidRPr="003F5F65">
              <w:rPr>
                <w:lang w:val="fr-FR"/>
              </w:rPr>
              <w:t xml:space="preserve"> </w:t>
            </w:r>
            <w:r w:rsidRPr="003F5F65">
              <w:rPr>
                <w:rFonts w:hint="eastAsia"/>
                <w:lang w:val="fr-FR"/>
              </w:rPr>
              <w:t>31</w:t>
            </w:r>
            <w:r w:rsidRPr="003F5F65">
              <w:rPr>
                <w:lang w:val="fr-FR"/>
              </w:rPr>
              <w:t xml:space="preserve"> </w:t>
            </w:r>
            <w:r w:rsidRPr="003F5F65">
              <w:rPr>
                <w:rFonts w:hint="eastAsia"/>
                <w:lang w:val="fr-FR"/>
              </w:rPr>
              <w:t>23</w:t>
            </w:r>
            <w:r w:rsidRPr="003F5F65">
              <w:rPr>
                <w:lang w:val="fr-FR"/>
              </w:rPr>
              <w:t xml:space="preserve"> </w:t>
            </w:r>
            <w:r w:rsidRPr="003F5F65">
              <w:rPr>
                <w:rFonts w:hint="eastAsia"/>
                <w:lang w:val="fr-FR"/>
              </w:rPr>
              <w:t>5</w:t>
            </w:r>
            <w:r w:rsidR="00DB681B" w:rsidRPr="003F5F65">
              <w:rPr>
                <w:rFonts w:hint="eastAsia"/>
                <w:lang w:val="fr-FR"/>
              </w:rPr>
              <w:t>9</w:t>
            </w:r>
            <w:r w:rsidRPr="003F5F65">
              <w:rPr>
                <w:lang w:val="fr-FR"/>
              </w:rPr>
              <w:t xml:space="preserve"> </w:t>
            </w:r>
            <w:r w:rsidRPr="003F5F65">
              <w:rPr>
                <w:rFonts w:hint="eastAsia"/>
                <w:lang w:val="fr-FR"/>
              </w:rPr>
              <w:t xml:space="preserve">58 </w:t>
            </w:r>
            <w:r w:rsidR="002E043A">
              <w:rPr>
                <w:rFonts w:hint="eastAsia"/>
                <w:lang w:val="fr-FR" w:eastAsia="zh-CN"/>
              </w:rPr>
              <w:t>7</w:t>
            </w:r>
            <w:r w:rsidRPr="003F5F65">
              <w:rPr>
                <w:lang w:val="fr-FR"/>
              </w:rPr>
              <w:t>”</w:t>
            </w:r>
          </w:p>
          <w:p w:rsidR="00326B58" w:rsidRPr="003F5F65" w:rsidRDefault="00326B58" w:rsidP="00C4690A">
            <w:pPr>
              <w:rPr>
                <w:lang w:val="fr-FR"/>
              </w:rPr>
            </w:pPr>
            <w:r w:rsidRPr="003F5F65">
              <w:rPr>
                <w:lang w:val="fr-FR"/>
              </w:rPr>
              <w:t>W</w:t>
            </w:r>
            <w:r w:rsidRPr="003F5F65">
              <w:rPr>
                <w:rFonts w:hint="eastAsia"/>
                <w:lang w:val="fr-FR"/>
              </w:rPr>
              <w:t>ait 3 second</w:t>
            </w:r>
          </w:p>
        </w:tc>
        <w:tc>
          <w:tcPr>
            <w:tcW w:w="2841" w:type="dxa"/>
          </w:tcPr>
          <w:p w:rsidR="00326B58" w:rsidRDefault="00326B58" w:rsidP="00C4690A">
            <w:pPr>
              <w:rPr>
                <w:lang w:val="fr-FR"/>
              </w:rPr>
            </w:pPr>
            <w:r>
              <w:rPr>
                <w:lang w:val="fr-FR"/>
              </w:rPr>
              <w:t>S</w:t>
            </w:r>
            <w:r>
              <w:rPr>
                <w:rFonts w:hint="eastAsia"/>
                <w:lang w:val="fr-FR"/>
              </w:rPr>
              <w:t>hould output</w:t>
            </w:r>
            <w:r>
              <w:rPr>
                <w:lang w:val="fr-FR"/>
              </w:rPr>
              <w:t> </w:t>
            </w:r>
            <w:r>
              <w:rPr>
                <w:rFonts w:hint="eastAsia"/>
                <w:lang w:val="fr-FR"/>
              </w:rPr>
              <w:t xml:space="preserve">: </w:t>
            </w:r>
            <w:r w:rsidRPr="001B348C">
              <w:rPr>
                <w:lang w:val="fr-FR"/>
              </w:rPr>
              <w:t>current alarm1 time:</w:t>
            </w:r>
            <w:r>
              <w:rPr>
                <w:rFonts w:hint="eastAsia"/>
                <w:lang w:val="fr-FR"/>
              </w:rPr>
              <w:t xml:space="preserve"> xxxx</w:t>
            </w:r>
          </w:p>
        </w:tc>
      </w:tr>
    </w:tbl>
    <w:p w:rsidR="00DD4C21" w:rsidRDefault="00DD4C21" w:rsidP="00CB5BDF">
      <w:pPr>
        <w:rPr>
          <w:sz w:val="24"/>
          <w:szCs w:val="24"/>
          <w:lang w:val="fr-FR" w:eastAsia="zh-CN"/>
        </w:rPr>
      </w:pPr>
    </w:p>
    <w:p w:rsidR="006708C3" w:rsidRPr="00B54816" w:rsidRDefault="006708C3" w:rsidP="006708C3">
      <w:pPr>
        <w:pStyle w:val="4"/>
      </w:pPr>
      <w:r w:rsidRPr="00E654F4">
        <w:rPr>
          <w:rFonts w:hint="eastAsia"/>
        </w:rPr>
        <w:t>Test Case cb-</w:t>
      </w:r>
      <w:r>
        <w:rPr>
          <w:rFonts w:hint="eastAsia"/>
          <w:lang w:eastAsia="zh-CN"/>
        </w:rPr>
        <w:t>rtc-6</w:t>
      </w:r>
      <w:r w:rsidRPr="00E654F4">
        <w:rPr>
          <w:rFonts w:hint="eastAsia"/>
        </w:rPr>
        <w:t xml:space="preserve">: </w:t>
      </w:r>
      <w:r>
        <w:rPr>
          <w:rFonts w:hint="eastAsia"/>
          <w:lang w:eastAsia="zh-CN"/>
        </w:rPr>
        <w:t>rtc</w:t>
      </w:r>
      <w:r w:rsidRPr="00E654F4">
        <w:rPr>
          <w:rFonts w:hint="eastAsia"/>
        </w:rPr>
        <w:t xml:space="preserve"> interrupt test</w:t>
      </w:r>
    </w:p>
    <w:tbl>
      <w:tblPr>
        <w:tblStyle w:val="a4"/>
        <w:tblW w:w="0" w:type="auto"/>
        <w:tblLook w:val="04A0"/>
      </w:tblPr>
      <w:tblGrid>
        <w:gridCol w:w="675"/>
        <w:gridCol w:w="5006"/>
        <w:gridCol w:w="2841"/>
      </w:tblGrid>
      <w:tr w:rsidR="006708C3" w:rsidTr="00F43E25">
        <w:tc>
          <w:tcPr>
            <w:tcW w:w="8522" w:type="dxa"/>
            <w:gridSpan w:val="3"/>
            <w:shd w:val="pct20" w:color="auto" w:fill="auto"/>
          </w:tcPr>
          <w:p w:rsidR="006708C3" w:rsidRDefault="006708C3" w:rsidP="00F43E25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6708C3" w:rsidTr="00F43E25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6708C3" w:rsidRDefault="006708C3" w:rsidP="00F43E25">
            <w:pPr>
              <w:rPr>
                <w:lang w:val="fr-FR"/>
              </w:rPr>
            </w:pPr>
            <w:r w:rsidRPr="00E654F4">
              <w:rPr>
                <w:lang w:val="fr-FR"/>
              </w:rPr>
              <w:t>confirm interrupt to gic can be handled correctly</w:t>
            </w:r>
          </w:p>
        </w:tc>
      </w:tr>
      <w:tr w:rsidR="006708C3" w:rsidTr="00F43E25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6708C3" w:rsidRDefault="006708C3" w:rsidP="00F43E25"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6708C3" w:rsidTr="00F43E25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6708C3" w:rsidRDefault="006708C3" w:rsidP="00F43E25">
            <w:pPr>
              <w:pStyle w:val="afa"/>
            </w:pPr>
          </w:p>
        </w:tc>
      </w:tr>
      <w:tr w:rsidR="006708C3" w:rsidTr="00F43E25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6708C3" w:rsidRDefault="006708C3" w:rsidP="00F43E25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6708C3" w:rsidTr="00F43E25">
        <w:tc>
          <w:tcPr>
            <w:tcW w:w="675" w:type="dxa"/>
            <w:shd w:val="pct20" w:color="auto" w:fill="auto"/>
          </w:tcPr>
          <w:p w:rsidR="006708C3" w:rsidRDefault="006708C3" w:rsidP="00F43E25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6708C3" w:rsidRDefault="006708C3" w:rsidP="00F43E25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2841" w:type="dxa"/>
            <w:shd w:val="pct20" w:color="auto" w:fill="auto"/>
          </w:tcPr>
          <w:p w:rsidR="006708C3" w:rsidRDefault="006708C3" w:rsidP="00F43E25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F43E25" w:rsidTr="00F43E25">
        <w:tc>
          <w:tcPr>
            <w:tcW w:w="675" w:type="dxa"/>
            <w:shd w:val="clear" w:color="auto" w:fill="auto"/>
            <w:vAlign w:val="center"/>
          </w:tcPr>
          <w:p w:rsidR="00F43E25" w:rsidRPr="00DE560F" w:rsidRDefault="00F43E25" w:rsidP="00F43E25">
            <w:pPr>
              <w:rPr>
                <w:lang w:val="fr-FR"/>
              </w:rPr>
            </w:pPr>
            <w:r w:rsidRPr="00DE560F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F43E25" w:rsidRPr="00DE560F" w:rsidRDefault="00F43E25" w:rsidP="00F43E25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rtc</w:t>
            </w:r>
            <w:r w:rsidRPr="00DE560F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 from device list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F43E25" w:rsidRPr="00DE560F" w:rsidRDefault="00F43E25" w:rsidP="00F43E25">
            <w:pPr>
              <w:rPr>
                <w:lang w:val="fr-FR"/>
              </w:rPr>
            </w:pPr>
          </w:p>
        </w:tc>
      </w:tr>
      <w:tr w:rsidR="006708C3" w:rsidTr="00F43E25">
        <w:tc>
          <w:tcPr>
            <w:tcW w:w="675" w:type="dxa"/>
            <w:shd w:val="clear" w:color="auto" w:fill="auto"/>
            <w:vAlign w:val="center"/>
          </w:tcPr>
          <w:p w:rsidR="006708C3" w:rsidRPr="00E654F4" w:rsidRDefault="006708C3" w:rsidP="00F43E25">
            <w:pPr>
              <w:rPr>
                <w:lang w:val="fr-FR"/>
              </w:rPr>
            </w:pPr>
            <w:r w:rsidRPr="00E654F4">
              <w:rPr>
                <w:rFonts w:hint="eastAsia"/>
                <w:lang w:val="fr-FR"/>
              </w:rPr>
              <w:t>2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6708C3" w:rsidRPr="00E654F4" w:rsidRDefault="00F43E25" w:rsidP="00F43E25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3F5F65">
              <w:rPr>
                <w:lang w:val="fr-FR"/>
              </w:rPr>
              <w:t>I</w:t>
            </w:r>
            <w:r w:rsidRPr="003F5F65">
              <w:rPr>
                <w:rFonts w:hint="eastAsia"/>
                <w:lang w:val="fr-FR"/>
              </w:rPr>
              <w:t xml:space="preserve">nput </w:t>
            </w:r>
            <w:r w:rsidRPr="003F5F65">
              <w:rPr>
                <w:lang w:val="fr-FR"/>
              </w:rPr>
              <w:t>“rtc_</w:t>
            </w:r>
            <w:r>
              <w:rPr>
                <w:rFonts w:hint="eastAsia"/>
                <w:lang w:val="fr-FR"/>
              </w:rPr>
              <w:t>int</w:t>
            </w:r>
            <w:r w:rsidRPr="003F5F65">
              <w:rPr>
                <w:lang w:val="fr-FR"/>
              </w:rPr>
              <w:t xml:space="preserve"> 0 </w:t>
            </w:r>
            <w:r w:rsidRPr="003F5F65">
              <w:rPr>
                <w:rFonts w:hint="eastAsia"/>
                <w:lang w:val="fr-FR"/>
              </w:rPr>
              <w:t>2016</w:t>
            </w:r>
            <w:r w:rsidRPr="003F5F65">
              <w:rPr>
                <w:lang w:val="fr-FR"/>
              </w:rPr>
              <w:t xml:space="preserve"> </w:t>
            </w:r>
            <w:r w:rsidRPr="003F5F65">
              <w:rPr>
                <w:rFonts w:hint="eastAsia"/>
                <w:lang w:val="fr-FR"/>
              </w:rPr>
              <w:t>12</w:t>
            </w:r>
            <w:r w:rsidRPr="003F5F65">
              <w:rPr>
                <w:lang w:val="fr-FR"/>
              </w:rPr>
              <w:t xml:space="preserve"> </w:t>
            </w:r>
            <w:r w:rsidRPr="003F5F65">
              <w:rPr>
                <w:rFonts w:hint="eastAsia"/>
                <w:lang w:val="fr-FR"/>
              </w:rPr>
              <w:t>31</w:t>
            </w:r>
            <w:r w:rsidRPr="003F5F65">
              <w:rPr>
                <w:lang w:val="fr-FR"/>
              </w:rPr>
              <w:t xml:space="preserve"> </w:t>
            </w:r>
            <w:r w:rsidRPr="003F5F65">
              <w:rPr>
                <w:rFonts w:hint="eastAsia"/>
                <w:lang w:val="fr-FR"/>
              </w:rPr>
              <w:t>23</w:t>
            </w:r>
            <w:r w:rsidRPr="003F5F65">
              <w:rPr>
                <w:lang w:val="fr-FR"/>
              </w:rPr>
              <w:t xml:space="preserve"> </w:t>
            </w:r>
            <w:r w:rsidRPr="003F5F65">
              <w:rPr>
                <w:rFonts w:hint="eastAsia"/>
                <w:lang w:val="fr-FR"/>
              </w:rPr>
              <w:t>59</w:t>
            </w:r>
            <w:r w:rsidRPr="003F5F65">
              <w:rPr>
                <w:lang w:val="fr-FR"/>
              </w:rPr>
              <w:t xml:space="preserve"> </w:t>
            </w:r>
            <w:r w:rsidRPr="003F5F65">
              <w:rPr>
                <w:rFonts w:hint="eastAsia"/>
                <w:lang w:val="fr-FR"/>
              </w:rPr>
              <w:t xml:space="preserve">10 </w:t>
            </w:r>
            <w:r>
              <w:rPr>
                <w:rFonts w:hint="eastAsia"/>
                <w:lang w:val="fr-FR"/>
              </w:rPr>
              <w:t>1</w:t>
            </w:r>
            <w:r w:rsidRPr="003F5F65">
              <w:rPr>
                <w:lang w:val="fr-FR"/>
              </w:rPr>
              <w:t>”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6708C3" w:rsidRPr="00E654F4" w:rsidRDefault="00F43E25" w:rsidP="00F43E25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rtc</w:t>
            </w:r>
            <w:r w:rsidR="006708C3" w:rsidRPr="00E654F4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_int: test pass</w:t>
            </w:r>
          </w:p>
        </w:tc>
      </w:tr>
    </w:tbl>
    <w:p w:rsidR="006708C3" w:rsidRPr="00095A34" w:rsidRDefault="006708C3" w:rsidP="006708C3">
      <w:pPr>
        <w:rPr>
          <w:sz w:val="24"/>
          <w:szCs w:val="24"/>
          <w:lang w:eastAsia="zh-CN"/>
        </w:rPr>
      </w:pPr>
    </w:p>
    <w:p w:rsidR="006708C3" w:rsidRPr="00326B58" w:rsidRDefault="006708C3" w:rsidP="00CB5BDF">
      <w:pPr>
        <w:rPr>
          <w:sz w:val="24"/>
          <w:szCs w:val="24"/>
          <w:lang w:val="fr-FR" w:eastAsia="zh-CN"/>
        </w:rPr>
      </w:pPr>
    </w:p>
    <w:p w:rsidR="00575AC2" w:rsidRDefault="00575AC2" w:rsidP="00732CB7">
      <w:pPr>
        <w:pStyle w:val="3"/>
        <w:tabs>
          <w:tab w:val="num" w:pos="432"/>
        </w:tabs>
      </w:pPr>
      <w:bookmarkStart w:id="44" w:name="_Toc456256928"/>
      <w:r>
        <w:rPr>
          <w:rFonts w:hint="eastAsia"/>
        </w:rPr>
        <w:t>UART</w:t>
      </w:r>
      <w:bookmarkEnd w:id="44"/>
    </w:p>
    <w:p w:rsidR="00575AC2" w:rsidRPr="00B54816" w:rsidRDefault="00575AC2" w:rsidP="00732CB7">
      <w:pPr>
        <w:pStyle w:val="4"/>
      </w:pPr>
      <w:bookmarkStart w:id="45" w:name="_Toc456256929"/>
      <w:r>
        <w:rPr>
          <w:rFonts w:hint="eastAsia"/>
        </w:rPr>
        <w:t>Test Case cb-</w:t>
      </w:r>
      <w:r w:rsidR="006D158F">
        <w:rPr>
          <w:rFonts w:hint="eastAsia"/>
        </w:rPr>
        <w:t>uart</w:t>
      </w:r>
      <w:r>
        <w:rPr>
          <w:rFonts w:hint="eastAsia"/>
        </w:rPr>
        <w:t xml:space="preserve">-1: </w:t>
      </w:r>
      <w:r w:rsidR="00982793" w:rsidRPr="00160823">
        <w:rPr>
          <w:rFonts w:hint="eastAsia"/>
        </w:rPr>
        <w:t>loopback transmit/receive test</w:t>
      </w:r>
      <w:bookmarkEnd w:id="45"/>
    </w:p>
    <w:tbl>
      <w:tblPr>
        <w:tblStyle w:val="a4"/>
        <w:tblW w:w="0" w:type="auto"/>
        <w:tblLook w:val="04A0"/>
      </w:tblPr>
      <w:tblGrid>
        <w:gridCol w:w="675"/>
        <w:gridCol w:w="5006"/>
        <w:gridCol w:w="2841"/>
      </w:tblGrid>
      <w:tr w:rsidR="00575AC2" w:rsidTr="0057267E">
        <w:tc>
          <w:tcPr>
            <w:tcW w:w="8522" w:type="dxa"/>
            <w:gridSpan w:val="3"/>
            <w:shd w:val="pct20" w:color="auto" w:fill="auto"/>
          </w:tcPr>
          <w:p w:rsidR="00575AC2" w:rsidRDefault="00575AC2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575AC2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82793" w:rsidRPr="00036528" w:rsidRDefault="00982793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set to loopback mode</w:t>
            </w:r>
          </w:p>
          <w:p w:rsidR="00982793" w:rsidRPr="00036528" w:rsidRDefault="00982793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test for all uart port(uart0/uart1/uart2/uart3)</w:t>
            </w:r>
          </w:p>
          <w:p w:rsidR="00575AC2" w:rsidRDefault="00982793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confirm received data same with the transmited</w:t>
            </w:r>
          </w:p>
        </w:tc>
      </w:tr>
      <w:tr w:rsidR="003D00BA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3D00BA" w:rsidRPr="00036528" w:rsidRDefault="003D00BA" w:rsidP="0057267E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3D00BA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D00BA" w:rsidRPr="00036528" w:rsidRDefault="003D00BA" w:rsidP="00036528">
            <w:pPr>
              <w:rPr>
                <w:lang w:val="fr-FR"/>
              </w:rPr>
            </w:pPr>
          </w:p>
        </w:tc>
      </w:tr>
      <w:tr w:rsidR="00575AC2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575AC2" w:rsidRDefault="00575AC2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575AC2" w:rsidTr="0057267E">
        <w:tc>
          <w:tcPr>
            <w:tcW w:w="675" w:type="dxa"/>
            <w:shd w:val="pct20" w:color="auto" w:fill="auto"/>
          </w:tcPr>
          <w:p w:rsidR="00575AC2" w:rsidRDefault="00575AC2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575AC2" w:rsidRDefault="00575AC2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2841" w:type="dxa"/>
            <w:shd w:val="pct20" w:color="auto" w:fill="auto"/>
          </w:tcPr>
          <w:p w:rsidR="00575AC2" w:rsidRDefault="00575AC2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982793" w:rsidTr="0057267E">
        <w:tc>
          <w:tcPr>
            <w:tcW w:w="675" w:type="dxa"/>
            <w:shd w:val="clear" w:color="auto" w:fill="auto"/>
            <w:vAlign w:val="center"/>
          </w:tcPr>
          <w:p w:rsidR="00982793" w:rsidRPr="00036528" w:rsidRDefault="00982793" w:rsidP="0057267E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982793" w:rsidRPr="00036528" w:rsidRDefault="00982793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"uart0/1/2/3" from device list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982793" w:rsidRPr="00036528" w:rsidRDefault="00982793" w:rsidP="0057267E">
            <w:pPr>
              <w:rPr>
                <w:lang w:val="fr-FR"/>
              </w:rPr>
            </w:pPr>
          </w:p>
        </w:tc>
      </w:tr>
      <w:tr w:rsidR="00982793" w:rsidTr="0057267E">
        <w:tc>
          <w:tcPr>
            <w:tcW w:w="675" w:type="dxa"/>
            <w:shd w:val="clear" w:color="auto" w:fill="auto"/>
            <w:vAlign w:val="center"/>
          </w:tcPr>
          <w:p w:rsidR="00982793" w:rsidRPr="00036528" w:rsidRDefault="00982793" w:rsidP="0057267E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lastRenderedPageBreak/>
              <w:t>2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982793" w:rsidRPr="00036528" w:rsidRDefault="00982793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"uart_loopback 1024"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982793" w:rsidRPr="00036528" w:rsidRDefault="00982793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console out: "uart_loopback: test pass"</w:t>
            </w:r>
          </w:p>
        </w:tc>
      </w:tr>
      <w:tr w:rsidR="00982793" w:rsidTr="0057267E">
        <w:tc>
          <w:tcPr>
            <w:tcW w:w="675" w:type="dxa"/>
            <w:shd w:val="clear" w:color="auto" w:fill="auto"/>
            <w:vAlign w:val="center"/>
          </w:tcPr>
          <w:p w:rsidR="00982793" w:rsidRPr="00036528" w:rsidRDefault="00982793" w:rsidP="0057267E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3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982793" w:rsidRPr="00036528" w:rsidRDefault="00982793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"uart_loopback 2043"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982793" w:rsidRPr="00036528" w:rsidRDefault="00982793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console out: uart_loopback: test pass</w:t>
            </w:r>
          </w:p>
        </w:tc>
      </w:tr>
    </w:tbl>
    <w:p w:rsidR="00982793" w:rsidRPr="00B54816" w:rsidRDefault="00982793" w:rsidP="00982793">
      <w:pPr>
        <w:pStyle w:val="4"/>
      </w:pPr>
      <w:bookmarkStart w:id="46" w:name="_Toc456256930"/>
      <w:r>
        <w:rPr>
          <w:rFonts w:hint="eastAsia"/>
        </w:rPr>
        <w:t>Test Case cb-uart-</w:t>
      </w:r>
      <w:r w:rsidR="00164D99">
        <w:rPr>
          <w:rFonts w:hint="eastAsia"/>
        </w:rPr>
        <w:t>2</w:t>
      </w:r>
      <w:r>
        <w:rPr>
          <w:rFonts w:hint="eastAsia"/>
        </w:rPr>
        <w:t xml:space="preserve">: </w:t>
      </w:r>
      <w:r w:rsidR="0057471E" w:rsidRPr="00160823">
        <w:rPr>
          <w:rFonts w:hint="eastAsia"/>
        </w:rPr>
        <w:t>loopback modem control test</w:t>
      </w:r>
      <w:bookmarkEnd w:id="46"/>
    </w:p>
    <w:tbl>
      <w:tblPr>
        <w:tblStyle w:val="a4"/>
        <w:tblW w:w="0" w:type="auto"/>
        <w:tblLook w:val="04A0"/>
      </w:tblPr>
      <w:tblGrid>
        <w:gridCol w:w="675"/>
        <w:gridCol w:w="5006"/>
        <w:gridCol w:w="3576"/>
      </w:tblGrid>
      <w:tr w:rsidR="00982793" w:rsidTr="0057471E">
        <w:tc>
          <w:tcPr>
            <w:tcW w:w="9257" w:type="dxa"/>
            <w:gridSpan w:val="3"/>
            <w:shd w:val="pct20" w:color="auto" w:fill="auto"/>
          </w:tcPr>
          <w:p w:rsidR="00982793" w:rsidRDefault="00982793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982793" w:rsidTr="0057471E">
        <w:tc>
          <w:tcPr>
            <w:tcW w:w="92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57471E" w:rsidRPr="00036528" w:rsidRDefault="0057471E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uart0/1/2/3: test rts/cts control signal</w:t>
            </w:r>
          </w:p>
          <w:p w:rsidR="00982793" w:rsidRDefault="0057471E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uart3: test all other modem control signal</w:t>
            </w:r>
          </w:p>
        </w:tc>
      </w:tr>
      <w:tr w:rsidR="003D00BA" w:rsidTr="0057471E">
        <w:tc>
          <w:tcPr>
            <w:tcW w:w="9257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3D00BA" w:rsidRPr="00036528" w:rsidRDefault="003D00BA" w:rsidP="0057267E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3D00BA" w:rsidTr="0057471E">
        <w:tc>
          <w:tcPr>
            <w:tcW w:w="92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D00BA" w:rsidRPr="00036528" w:rsidRDefault="003D00BA" w:rsidP="00036528">
            <w:pPr>
              <w:rPr>
                <w:lang w:val="fr-FR"/>
              </w:rPr>
            </w:pPr>
          </w:p>
        </w:tc>
      </w:tr>
      <w:tr w:rsidR="00982793" w:rsidTr="0057471E">
        <w:tc>
          <w:tcPr>
            <w:tcW w:w="9257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982793" w:rsidRDefault="00982793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982793" w:rsidTr="0057471E">
        <w:tc>
          <w:tcPr>
            <w:tcW w:w="675" w:type="dxa"/>
            <w:shd w:val="pct20" w:color="auto" w:fill="auto"/>
          </w:tcPr>
          <w:p w:rsidR="00982793" w:rsidRDefault="00982793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982793" w:rsidRDefault="00982793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3576" w:type="dxa"/>
            <w:shd w:val="pct20" w:color="auto" w:fill="auto"/>
          </w:tcPr>
          <w:p w:rsidR="00982793" w:rsidRDefault="00982793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57471E" w:rsidTr="0057471E">
        <w:tc>
          <w:tcPr>
            <w:tcW w:w="675" w:type="dxa"/>
            <w:shd w:val="clear" w:color="auto" w:fill="auto"/>
            <w:vAlign w:val="center"/>
          </w:tcPr>
          <w:p w:rsidR="0057471E" w:rsidRPr="00036528" w:rsidRDefault="0057471E" w:rsidP="0057267E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57471E" w:rsidRPr="00036528" w:rsidRDefault="0057471E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"uart0/1/2/3" from device list</w:t>
            </w:r>
          </w:p>
        </w:tc>
        <w:tc>
          <w:tcPr>
            <w:tcW w:w="3576" w:type="dxa"/>
            <w:shd w:val="clear" w:color="auto" w:fill="auto"/>
            <w:vAlign w:val="center"/>
          </w:tcPr>
          <w:p w:rsidR="0057471E" w:rsidRPr="00036528" w:rsidRDefault="0057471E" w:rsidP="0057267E">
            <w:pPr>
              <w:rPr>
                <w:lang w:val="fr-FR"/>
              </w:rPr>
            </w:pPr>
          </w:p>
        </w:tc>
      </w:tr>
      <w:tr w:rsidR="0057471E" w:rsidTr="0057471E">
        <w:tc>
          <w:tcPr>
            <w:tcW w:w="675" w:type="dxa"/>
            <w:shd w:val="clear" w:color="auto" w:fill="auto"/>
            <w:vAlign w:val="center"/>
          </w:tcPr>
          <w:p w:rsidR="0057471E" w:rsidRPr="00036528" w:rsidRDefault="0057471E" w:rsidP="0057267E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2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57471E" w:rsidRPr="00036528" w:rsidRDefault="0057471E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"uart_modem_loopback"</w:t>
            </w:r>
          </w:p>
        </w:tc>
        <w:tc>
          <w:tcPr>
            <w:tcW w:w="3576" w:type="dxa"/>
            <w:shd w:val="clear" w:color="auto" w:fill="auto"/>
            <w:vAlign w:val="center"/>
          </w:tcPr>
          <w:p w:rsidR="0057471E" w:rsidRPr="00036528" w:rsidRDefault="0057471E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console output: uart_modem_loopback: test pass</w:t>
            </w:r>
          </w:p>
        </w:tc>
      </w:tr>
    </w:tbl>
    <w:p w:rsidR="00982793" w:rsidRPr="007E4387" w:rsidRDefault="00982793" w:rsidP="00982793">
      <w:pPr>
        <w:rPr>
          <w:sz w:val="24"/>
          <w:szCs w:val="24"/>
          <w:lang w:eastAsia="zh-CN"/>
        </w:rPr>
      </w:pPr>
    </w:p>
    <w:p w:rsidR="00982793" w:rsidRPr="00B54816" w:rsidRDefault="00982793" w:rsidP="00732CB7">
      <w:pPr>
        <w:pStyle w:val="4"/>
      </w:pPr>
      <w:bookmarkStart w:id="47" w:name="_Toc456256931"/>
      <w:r>
        <w:rPr>
          <w:rFonts w:hint="eastAsia"/>
        </w:rPr>
        <w:t>Test Case cb-uart-</w:t>
      </w:r>
      <w:r w:rsidR="00164D99">
        <w:rPr>
          <w:rFonts w:hint="eastAsia"/>
        </w:rPr>
        <w:t>3</w:t>
      </w:r>
      <w:r>
        <w:rPr>
          <w:rFonts w:hint="eastAsia"/>
        </w:rPr>
        <w:t xml:space="preserve">: </w:t>
      </w:r>
      <w:r w:rsidR="00A343A2" w:rsidRPr="00160823">
        <w:rPr>
          <w:rFonts w:hint="eastAsia"/>
        </w:rPr>
        <w:t>basic send test</w:t>
      </w:r>
      <w:bookmarkEnd w:id="47"/>
    </w:p>
    <w:tbl>
      <w:tblPr>
        <w:tblStyle w:val="a4"/>
        <w:tblW w:w="0" w:type="auto"/>
        <w:tblLook w:val="04A0"/>
      </w:tblPr>
      <w:tblGrid>
        <w:gridCol w:w="675"/>
        <w:gridCol w:w="5006"/>
        <w:gridCol w:w="2841"/>
      </w:tblGrid>
      <w:tr w:rsidR="00982793" w:rsidTr="0057267E">
        <w:tc>
          <w:tcPr>
            <w:tcW w:w="8522" w:type="dxa"/>
            <w:gridSpan w:val="3"/>
            <w:shd w:val="pct20" w:color="auto" w:fill="auto"/>
          </w:tcPr>
          <w:p w:rsidR="00982793" w:rsidRDefault="00982793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982793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57471E" w:rsidRPr="00036528" w:rsidRDefault="0057471E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send one string out</w:t>
            </w:r>
          </w:p>
          <w:p w:rsidR="00982793" w:rsidRDefault="0057471E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for check and debug basic functions</w:t>
            </w:r>
          </w:p>
        </w:tc>
      </w:tr>
      <w:tr w:rsidR="003D00BA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3D00BA" w:rsidRPr="00036528" w:rsidRDefault="003D00BA" w:rsidP="0057267E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3D00BA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57471E" w:rsidRPr="00036528" w:rsidRDefault="0057471E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connect serial port to PC</w:t>
            </w:r>
          </w:p>
          <w:p w:rsidR="003D00BA" w:rsidRPr="00036528" w:rsidRDefault="0057471E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PC open the serial using general serial tools</w:t>
            </w:r>
          </w:p>
        </w:tc>
      </w:tr>
      <w:tr w:rsidR="00982793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982793" w:rsidRDefault="00982793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982793" w:rsidTr="0057267E">
        <w:tc>
          <w:tcPr>
            <w:tcW w:w="675" w:type="dxa"/>
            <w:shd w:val="pct20" w:color="auto" w:fill="auto"/>
          </w:tcPr>
          <w:p w:rsidR="00982793" w:rsidRDefault="00982793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982793" w:rsidRDefault="00982793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2841" w:type="dxa"/>
            <w:shd w:val="pct20" w:color="auto" w:fill="auto"/>
          </w:tcPr>
          <w:p w:rsidR="00982793" w:rsidRDefault="00982793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57471E" w:rsidTr="0057267E">
        <w:tc>
          <w:tcPr>
            <w:tcW w:w="675" w:type="dxa"/>
            <w:shd w:val="clear" w:color="auto" w:fill="auto"/>
            <w:vAlign w:val="center"/>
          </w:tcPr>
          <w:p w:rsidR="0057471E" w:rsidRPr="00036528" w:rsidRDefault="0057471E" w:rsidP="0057267E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57471E" w:rsidRPr="00036528" w:rsidRDefault="0057471E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"uart0/1/2/3" from device list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57471E" w:rsidRPr="00036528" w:rsidRDefault="0057471E" w:rsidP="0057267E">
            <w:pPr>
              <w:rPr>
                <w:lang w:val="fr-FR"/>
              </w:rPr>
            </w:pPr>
          </w:p>
        </w:tc>
      </w:tr>
      <w:tr w:rsidR="0057471E" w:rsidTr="0057267E">
        <w:tc>
          <w:tcPr>
            <w:tcW w:w="675" w:type="dxa"/>
            <w:shd w:val="clear" w:color="auto" w:fill="auto"/>
            <w:vAlign w:val="center"/>
          </w:tcPr>
          <w:p w:rsidR="0057471E" w:rsidRPr="00036528" w:rsidRDefault="0057471E" w:rsidP="0057267E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2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57471E" w:rsidRPr="00036528" w:rsidRDefault="0057471E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send using polling mode,send one time</w:t>
            </w:r>
          </w:p>
          <w:p w:rsidR="0057471E" w:rsidRPr="00036528" w:rsidRDefault="0057471E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send string 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lastRenderedPageBreak/>
              <w:t>"abcdefghijklmnopqrstuvwxyz0123456789"</w:t>
            </w:r>
          </w:p>
          <w:p w:rsidR="0057471E" w:rsidRPr="00036528" w:rsidRDefault="0057471E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"uart_send 0"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57471E" w:rsidRPr="00036528" w:rsidRDefault="0057471E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lastRenderedPageBreak/>
              <w:t>pc received the string</w:t>
            </w:r>
          </w:p>
        </w:tc>
      </w:tr>
      <w:tr w:rsidR="0057471E" w:rsidTr="0057267E">
        <w:tc>
          <w:tcPr>
            <w:tcW w:w="675" w:type="dxa"/>
            <w:shd w:val="clear" w:color="auto" w:fill="auto"/>
            <w:vAlign w:val="center"/>
          </w:tcPr>
          <w:p w:rsidR="0057471E" w:rsidRPr="00036528" w:rsidRDefault="0057471E" w:rsidP="0057267E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lastRenderedPageBreak/>
              <w:t>3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57471E" w:rsidRPr="00036528" w:rsidRDefault="0057471E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send using dma mode,send one time</w:t>
            </w:r>
          </w:p>
          <w:p w:rsidR="0057471E" w:rsidRPr="00036528" w:rsidRDefault="0057471E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send string "abcdefghijklmnopqrstuvwxyz0123456789"</w:t>
            </w:r>
          </w:p>
          <w:p w:rsidR="0057471E" w:rsidRPr="00036528" w:rsidRDefault="0057471E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"uart_send 1"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57471E" w:rsidRPr="00036528" w:rsidRDefault="0057471E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pc received the string</w:t>
            </w:r>
          </w:p>
        </w:tc>
      </w:tr>
    </w:tbl>
    <w:p w:rsidR="00982793" w:rsidRPr="007E4387" w:rsidRDefault="00982793" w:rsidP="00982793">
      <w:pPr>
        <w:rPr>
          <w:sz w:val="24"/>
          <w:szCs w:val="24"/>
          <w:lang w:eastAsia="zh-CN"/>
        </w:rPr>
      </w:pPr>
    </w:p>
    <w:p w:rsidR="00982793" w:rsidRPr="00B54816" w:rsidRDefault="00982793" w:rsidP="00732CB7">
      <w:pPr>
        <w:pStyle w:val="4"/>
      </w:pPr>
      <w:bookmarkStart w:id="48" w:name="_Toc456256932"/>
      <w:r>
        <w:rPr>
          <w:rFonts w:hint="eastAsia"/>
        </w:rPr>
        <w:t>Test Case cb-uart-</w:t>
      </w:r>
      <w:r w:rsidR="00164D99">
        <w:rPr>
          <w:rFonts w:hint="eastAsia"/>
        </w:rPr>
        <w:t>4</w:t>
      </w:r>
      <w:r>
        <w:rPr>
          <w:rFonts w:hint="eastAsia"/>
        </w:rPr>
        <w:t xml:space="preserve">: </w:t>
      </w:r>
      <w:r w:rsidR="0057471E" w:rsidRPr="00160823">
        <w:rPr>
          <w:rFonts w:hint="eastAsia"/>
        </w:rPr>
        <w:t>basic receive test</w:t>
      </w:r>
      <w:bookmarkEnd w:id="48"/>
    </w:p>
    <w:tbl>
      <w:tblPr>
        <w:tblStyle w:val="a4"/>
        <w:tblW w:w="0" w:type="auto"/>
        <w:tblLook w:val="04A0"/>
      </w:tblPr>
      <w:tblGrid>
        <w:gridCol w:w="675"/>
        <w:gridCol w:w="5006"/>
        <w:gridCol w:w="2841"/>
      </w:tblGrid>
      <w:tr w:rsidR="00982793" w:rsidTr="0057267E">
        <w:tc>
          <w:tcPr>
            <w:tcW w:w="8522" w:type="dxa"/>
            <w:gridSpan w:val="3"/>
            <w:shd w:val="pct20" w:color="auto" w:fill="auto"/>
          </w:tcPr>
          <w:p w:rsidR="00982793" w:rsidRDefault="00982793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982793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57471E" w:rsidRPr="00036528" w:rsidRDefault="0057471E" w:rsidP="00036528">
            <w:pPr>
              <w:rPr>
                <w:lang w:val="fr-FR"/>
              </w:rPr>
            </w:pPr>
            <w:r w:rsidRPr="00036528">
              <w:rPr>
                <w:lang w:val="fr-FR"/>
              </w:rPr>
              <w:t>receive and print out</w:t>
            </w:r>
          </w:p>
          <w:p w:rsidR="00982793" w:rsidRDefault="0057471E" w:rsidP="00036528">
            <w:pPr>
              <w:rPr>
                <w:lang w:val="fr-FR"/>
              </w:rPr>
            </w:pPr>
            <w:r w:rsidRPr="00036528">
              <w:rPr>
                <w:lang w:val="fr-FR"/>
              </w:rPr>
              <w:t>for check and debug basic functions</w:t>
            </w:r>
          </w:p>
        </w:tc>
      </w:tr>
      <w:tr w:rsidR="003D00BA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3D00BA" w:rsidRPr="00036528" w:rsidRDefault="003D00BA" w:rsidP="0057267E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3D00BA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57471E" w:rsidRPr="00036528" w:rsidRDefault="0057471E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connect serial port to PC</w:t>
            </w:r>
          </w:p>
          <w:p w:rsidR="003D00BA" w:rsidRPr="00036528" w:rsidRDefault="0057471E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PC open the serial using general serial tools</w:t>
            </w:r>
          </w:p>
        </w:tc>
      </w:tr>
      <w:tr w:rsidR="00982793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982793" w:rsidRDefault="00982793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982793" w:rsidTr="0057267E">
        <w:tc>
          <w:tcPr>
            <w:tcW w:w="675" w:type="dxa"/>
            <w:shd w:val="pct20" w:color="auto" w:fill="auto"/>
          </w:tcPr>
          <w:p w:rsidR="00982793" w:rsidRDefault="00982793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982793" w:rsidRDefault="00982793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2841" w:type="dxa"/>
            <w:shd w:val="pct20" w:color="auto" w:fill="auto"/>
          </w:tcPr>
          <w:p w:rsidR="00982793" w:rsidRDefault="00982793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57471E" w:rsidTr="0057267E">
        <w:tc>
          <w:tcPr>
            <w:tcW w:w="675" w:type="dxa"/>
            <w:shd w:val="clear" w:color="auto" w:fill="auto"/>
            <w:vAlign w:val="center"/>
          </w:tcPr>
          <w:p w:rsidR="0057471E" w:rsidRPr="00036528" w:rsidRDefault="0057471E" w:rsidP="0057267E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57471E" w:rsidRPr="00036528" w:rsidRDefault="0057471E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"uart0/1/2/3" from device list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57471E" w:rsidRPr="00036528" w:rsidRDefault="0057471E" w:rsidP="0057267E">
            <w:pPr>
              <w:rPr>
                <w:lang w:val="fr-FR"/>
              </w:rPr>
            </w:pPr>
          </w:p>
        </w:tc>
      </w:tr>
      <w:tr w:rsidR="0057471E" w:rsidTr="0057267E">
        <w:tc>
          <w:tcPr>
            <w:tcW w:w="675" w:type="dxa"/>
            <w:shd w:val="clear" w:color="auto" w:fill="auto"/>
            <w:vAlign w:val="center"/>
          </w:tcPr>
          <w:p w:rsidR="0057471E" w:rsidRPr="00036528" w:rsidRDefault="0057471E" w:rsidP="0057267E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2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57471E" w:rsidRPr="00036528" w:rsidRDefault="0057471E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test uart receive using polling mode</w:t>
            </w:r>
          </w:p>
          <w:p w:rsidR="0057471E" w:rsidRPr="00036528" w:rsidRDefault="0057471E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"uart_receive 0"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57471E" w:rsidRPr="00036528" w:rsidRDefault="0057471E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when pc tools send string;</w:t>
            </w:r>
          </w:p>
          <w:p w:rsidR="0057471E" w:rsidRPr="00036528" w:rsidRDefault="0057471E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board side received and display</w:t>
            </w:r>
          </w:p>
        </w:tc>
      </w:tr>
      <w:tr w:rsidR="0057471E" w:rsidTr="0057267E">
        <w:tc>
          <w:tcPr>
            <w:tcW w:w="675" w:type="dxa"/>
            <w:shd w:val="clear" w:color="auto" w:fill="auto"/>
            <w:vAlign w:val="center"/>
          </w:tcPr>
          <w:p w:rsidR="0057471E" w:rsidRPr="00036528" w:rsidRDefault="0057471E" w:rsidP="0057267E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3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57471E" w:rsidRPr="00036528" w:rsidRDefault="0057471E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test uart receive using dma mode</w:t>
            </w:r>
          </w:p>
          <w:p w:rsidR="0057471E" w:rsidRPr="00036528" w:rsidRDefault="0057471E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"uart_receive 1"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57471E" w:rsidRPr="00036528" w:rsidRDefault="0057471E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when pc tools send string;</w:t>
            </w:r>
          </w:p>
          <w:p w:rsidR="0057471E" w:rsidRPr="00036528" w:rsidRDefault="0057471E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board side received and display</w:t>
            </w:r>
          </w:p>
        </w:tc>
      </w:tr>
    </w:tbl>
    <w:p w:rsidR="00160823" w:rsidRPr="00160823" w:rsidRDefault="00160823" w:rsidP="00160823">
      <w:pPr>
        <w:rPr>
          <w:lang w:eastAsia="zh-CN"/>
        </w:rPr>
      </w:pPr>
    </w:p>
    <w:p w:rsidR="00982793" w:rsidRPr="00B54816" w:rsidRDefault="00982793" w:rsidP="00732CB7">
      <w:pPr>
        <w:pStyle w:val="4"/>
      </w:pPr>
      <w:bookmarkStart w:id="49" w:name="_Toc456256933"/>
      <w:r>
        <w:rPr>
          <w:rFonts w:hint="eastAsia"/>
        </w:rPr>
        <w:t>Test Case cb-uart-</w:t>
      </w:r>
      <w:r w:rsidR="00164D99">
        <w:rPr>
          <w:rFonts w:hint="eastAsia"/>
        </w:rPr>
        <w:t>5</w:t>
      </w:r>
      <w:r>
        <w:rPr>
          <w:rFonts w:hint="eastAsia"/>
        </w:rPr>
        <w:t xml:space="preserve">: </w:t>
      </w:r>
      <w:r w:rsidR="00A42560" w:rsidRPr="00160823">
        <w:rPr>
          <w:rFonts w:hint="eastAsia"/>
        </w:rPr>
        <w:t>basic rs232 transmit / receive test</w:t>
      </w:r>
      <w:bookmarkEnd w:id="49"/>
    </w:p>
    <w:tbl>
      <w:tblPr>
        <w:tblStyle w:val="a4"/>
        <w:tblW w:w="0" w:type="auto"/>
        <w:tblLook w:val="04A0"/>
      </w:tblPr>
      <w:tblGrid>
        <w:gridCol w:w="675"/>
        <w:gridCol w:w="5006"/>
        <w:gridCol w:w="2841"/>
      </w:tblGrid>
      <w:tr w:rsidR="00982793" w:rsidTr="0057267E">
        <w:tc>
          <w:tcPr>
            <w:tcW w:w="8522" w:type="dxa"/>
            <w:gridSpan w:val="3"/>
            <w:shd w:val="pct20" w:color="auto" w:fill="auto"/>
          </w:tcPr>
          <w:p w:rsidR="00982793" w:rsidRDefault="00982793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982793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42560" w:rsidRPr="00036528" w:rsidRDefault="00A42560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set 115200,n,8,1 (baudrate,parity,data bits, stop bits) no flowctrl</w:t>
            </w:r>
          </w:p>
          <w:p w:rsidR="00A42560" w:rsidRPr="00036528" w:rsidRDefault="00A42560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device: send random data; then readback to verify</w:t>
            </w:r>
          </w:p>
          <w:p w:rsidR="00982793" w:rsidRDefault="00A42560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pc: serial echo server; just received and send back data</w:t>
            </w:r>
          </w:p>
        </w:tc>
      </w:tr>
      <w:tr w:rsidR="003D00BA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3D00BA" w:rsidRPr="00036528" w:rsidRDefault="003D00BA" w:rsidP="0057267E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lastRenderedPageBreak/>
              <w:t>Preconditions</w:t>
            </w:r>
          </w:p>
        </w:tc>
      </w:tr>
      <w:tr w:rsidR="003D00BA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D00BA" w:rsidRPr="00036528" w:rsidRDefault="00A42560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connect uart port to PC serial port;pc using sser.exe tools</w:t>
            </w:r>
          </w:p>
        </w:tc>
      </w:tr>
      <w:tr w:rsidR="00982793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982793" w:rsidRDefault="00982793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982793" w:rsidTr="0057267E">
        <w:tc>
          <w:tcPr>
            <w:tcW w:w="675" w:type="dxa"/>
            <w:shd w:val="pct20" w:color="auto" w:fill="auto"/>
          </w:tcPr>
          <w:p w:rsidR="00982793" w:rsidRDefault="00982793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982793" w:rsidRDefault="00982793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2841" w:type="dxa"/>
            <w:shd w:val="pct20" w:color="auto" w:fill="auto"/>
          </w:tcPr>
          <w:p w:rsidR="00982793" w:rsidRDefault="00982793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A42560" w:rsidTr="0057267E">
        <w:tc>
          <w:tcPr>
            <w:tcW w:w="675" w:type="dxa"/>
            <w:shd w:val="clear" w:color="auto" w:fill="auto"/>
            <w:vAlign w:val="center"/>
          </w:tcPr>
          <w:p w:rsidR="00A42560" w:rsidRPr="00036528" w:rsidRDefault="00A42560" w:rsidP="0057267E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A42560" w:rsidRPr="00036528" w:rsidRDefault="00A42560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"uart0/1/2/3" from device list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A42560" w:rsidRPr="00036528" w:rsidRDefault="00A42560" w:rsidP="0057267E">
            <w:pPr>
              <w:rPr>
                <w:lang w:val="fr-FR"/>
              </w:rPr>
            </w:pPr>
          </w:p>
        </w:tc>
      </w:tr>
      <w:tr w:rsidR="00A42560" w:rsidTr="0057267E">
        <w:tc>
          <w:tcPr>
            <w:tcW w:w="675" w:type="dxa"/>
            <w:shd w:val="clear" w:color="auto" w:fill="auto"/>
            <w:vAlign w:val="center"/>
          </w:tcPr>
          <w:p w:rsidR="00A42560" w:rsidRPr="00036528" w:rsidRDefault="00A42560" w:rsidP="0057267E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2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A42560" w:rsidRPr="00036528" w:rsidRDefault="00A42560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pc run: sser port 115200 n 8 1 0"</w:t>
            </w:r>
          </w:p>
          <w:p w:rsidR="00A42560" w:rsidRPr="00036528" w:rsidRDefault="00A42560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"uart_transfer 100"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A42560" w:rsidRPr="00036528" w:rsidRDefault="00A42560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uart_transfer: test pass</w:t>
            </w:r>
          </w:p>
        </w:tc>
      </w:tr>
      <w:tr w:rsidR="00A42560" w:rsidTr="0057267E">
        <w:tc>
          <w:tcPr>
            <w:tcW w:w="675" w:type="dxa"/>
            <w:shd w:val="clear" w:color="auto" w:fill="auto"/>
            <w:vAlign w:val="center"/>
          </w:tcPr>
          <w:p w:rsidR="00A42560" w:rsidRPr="00036528" w:rsidRDefault="00A42560" w:rsidP="0057267E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3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A42560" w:rsidRPr="00036528" w:rsidRDefault="00A42560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"uart_transfer 1000"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A42560" w:rsidRPr="00036528" w:rsidRDefault="00A42560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uart_transfer: test pass</w:t>
            </w:r>
          </w:p>
        </w:tc>
      </w:tr>
    </w:tbl>
    <w:p w:rsidR="00982793" w:rsidRPr="007E4387" w:rsidRDefault="00982793" w:rsidP="00982793">
      <w:pPr>
        <w:rPr>
          <w:sz w:val="24"/>
          <w:szCs w:val="24"/>
          <w:lang w:eastAsia="zh-CN"/>
        </w:rPr>
      </w:pPr>
    </w:p>
    <w:p w:rsidR="00982793" w:rsidRPr="00B54816" w:rsidRDefault="00982793" w:rsidP="00732CB7">
      <w:pPr>
        <w:pStyle w:val="4"/>
      </w:pPr>
      <w:bookmarkStart w:id="50" w:name="_Toc456256934"/>
      <w:r>
        <w:rPr>
          <w:rFonts w:hint="eastAsia"/>
        </w:rPr>
        <w:t>Test Case cb-uart-</w:t>
      </w:r>
      <w:r w:rsidR="00164D99">
        <w:rPr>
          <w:rFonts w:hint="eastAsia"/>
        </w:rPr>
        <w:t>6</w:t>
      </w:r>
      <w:r>
        <w:rPr>
          <w:rFonts w:hint="eastAsia"/>
        </w:rPr>
        <w:t xml:space="preserve">: </w:t>
      </w:r>
      <w:r w:rsidR="00A42560" w:rsidRPr="00160823">
        <w:rPr>
          <w:rFonts w:hint="eastAsia"/>
        </w:rPr>
        <w:t>baudrate setting test</w:t>
      </w:r>
      <w:bookmarkEnd w:id="50"/>
    </w:p>
    <w:tbl>
      <w:tblPr>
        <w:tblStyle w:val="a4"/>
        <w:tblW w:w="0" w:type="auto"/>
        <w:tblLook w:val="04A0"/>
      </w:tblPr>
      <w:tblGrid>
        <w:gridCol w:w="675"/>
        <w:gridCol w:w="5006"/>
        <w:gridCol w:w="2841"/>
      </w:tblGrid>
      <w:tr w:rsidR="00982793" w:rsidTr="0057267E">
        <w:tc>
          <w:tcPr>
            <w:tcW w:w="8522" w:type="dxa"/>
            <w:gridSpan w:val="3"/>
            <w:shd w:val="pct20" w:color="auto" w:fill="auto"/>
          </w:tcPr>
          <w:p w:rsidR="00982793" w:rsidRDefault="00982793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982793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42560" w:rsidRPr="00036528" w:rsidRDefault="00A42560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x,n,8,1 : set diffrent baudrate ,confirm diffrent baudrate works fine</w:t>
            </w:r>
          </w:p>
          <w:p w:rsidR="00A42560" w:rsidRPr="00036528" w:rsidRDefault="00A42560" w:rsidP="00036528">
            <w:pPr>
              <w:rPr>
                <w:lang w:val="fr-FR"/>
              </w:rPr>
            </w:pPr>
            <w:r w:rsidRPr="00036528">
              <w:rPr>
                <w:lang w:val="fr-FR"/>
              </w:rPr>
              <w:t>300&lt; baudrate &lt; 460800 </w:t>
            </w:r>
          </w:p>
          <w:p w:rsidR="00A42560" w:rsidRPr="00036528" w:rsidRDefault="00A42560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note: PC may can't reach 3.6884Mbps</w:t>
            </w:r>
            <w:r w:rsidRPr="00036528">
              <w:rPr>
                <w:lang w:val="fr-FR"/>
              </w:rPr>
              <w:t>,  even can't reach 1M, high baudrate will test using cb-34</w:t>
            </w:r>
          </w:p>
          <w:p w:rsidR="00A42560" w:rsidRPr="00036528" w:rsidRDefault="00A42560" w:rsidP="00036528">
            <w:pPr>
              <w:rPr>
                <w:lang w:val="fr-FR"/>
              </w:rPr>
            </w:pPr>
            <w:r w:rsidRPr="00036528">
              <w:rPr>
                <w:lang w:val="fr-FR"/>
              </w:rPr>
              <w:t>device: send random data; then readback to verify</w:t>
            </w:r>
          </w:p>
          <w:p w:rsidR="00982793" w:rsidRDefault="00A42560" w:rsidP="00036528">
            <w:pPr>
              <w:rPr>
                <w:lang w:val="fr-FR"/>
              </w:rPr>
            </w:pPr>
            <w:r w:rsidRPr="00036528">
              <w:rPr>
                <w:lang w:val="fr-FR"/>
              </w:rPr>
              <w:t>pc: serial echo server; just received and send back data</w:t>
            </w:r>
          </w:p>
        </w:tc>
      </w:tr>
      <w:tr w:rsidR="003D00BA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3D00BA" w:rsidRPr="00036528" w:rsidRDefault="003D00BA" w:rsidP="0057267E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3D00BA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42560" w:rsidRPr="00036528" w:rsidRDefault="00A42560" w:rsidP="00036528">
            <w:pPr>
              <w:rPr>
                <w:lang w:val="fr-FR"/>
              </w:rPr>
            </w:pPr>
            <w:r w:rsidRPr="00036528">
              <w:rPr>
                <w:lang w:val="fr-FR"/>
              </w:rPr>
              <w:t>connect uart port to PC serial port;pc using sser.exe tools</w:t>
            </w:r>
          </w:p>
          <w:p w:rsidR="003D00BA" w:rsidRPr="00036528" w:rsidRDefault="00A42560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pc will set same baudrate when test</w:t>
            </w:r>
          </w:p>
        </w:tc>
      </w:tr>
      <w:tr w:rsidR="00982793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982793" w:rsidRDefault="00982793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982793" w:rsidTr="0057267E">
        <w:tc>
          <w:tcPr>
            <w:tcW w:w="675" w:type="dxa"/>
            <w:shd w:val="pct20" w:color="auto" w:fill="auto"/>
          </w:tcPr>
          <w:p w:rsidR="00982793" w:rsidRDefault="00982793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982793" w:rsidRDefault="00982793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2841" w:type="dxa"/>
            <w:shd w:val="pct20" w:color="auto" w:fill="auto"/>
          </w:tcPr>
          <w:p w:rsidR="00982793" w:rsidRDefault="00982793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A42560" w:rsidTr="0057267E">
        <w:tc>
          <w:tcPr>
            <w:tcW w:w="675" w:type="dxa"/>
            <w:shd w:val="clear" w:color="auto" w:fill="auto"/>
            <w:vAlign w:val="center"/>
          </w:tcPr>
          <w:p w:rsidR="00A42560" w:rsidRPr="00036528" w:rsidRDefault="00A42560" w:rsidP="0057267E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A42560" w:rsidRPr="00036528" w:rsidRDefault="00A42560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"uart0/1/2/3" from device list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A42560" w:rsidRPr="00036528" w:rsidRDefault="00A42560" w:rsidP="0057267E">
            <w:pPr>
              <w:rPr>
                <w:lang w:val="fr-FR"/>
              </w:rPr>
            </w:pPr>
          </w:p>
        </w:tc>
      </w:tr>
      <w:tr w:rsidR="00A42560" w:rsidTr="0057267E">
        <w:tc>
          <w:tcPr>
            <w:tcW w:w="675" w:type="dxa"/>
            <w:shd w:val="clear" w:color="auto" w:fill="auto"/>
            <w:vAlign w:val="center"/>
          </w:tcPr>
          <w:p w:rsidR="00A42560" w:rsidRPr="00036528" w:rsidRDefault="00A42560" w:rsidP="0057267E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2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A42560" w:rsidRPr="00036528" w:rsidRDefault="00A42560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pc run: sser port 1200 n 8 1 0"</w:t>
            </w:r>
          </w:p>
          <w:p w:rsidR="00A42560" w:rsidRPr="00036528" w:rsidRDefault="00A42560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"uart_config 1200 n 8 1 0"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A42560" w:rsidRPr="00036528" w:rsidRDefault="00A42560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uart_config: test pass</w:t>
            </w:r>
          </w:p>
        </w:tc>
      </w:tr>
      <w:tr w:rsidR="00A42560" w:rsidTr="0057267E">
        <w:tc>
          <w:tcPr>
            <w:tcW w:w="675" w:type="dxa"/>
            <w:shd w:val="clear" w:color="auto" w:fill="auto"/>
            <w:vAlign w:val="center"/>
          </w:tcPr>
          <w:p w:rsidR="00A42560" w:rsidRPr="00036528" w:rsidRDefault="00A42560" w:rsidP="0057267E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3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A42560" w:rsidRPr="00036528" w:rsidRDefault="00A42560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pc run: sser port 9600 n 8 1 0"</w:t>
            </w:r>
          </w:p>
          <w:p w:rsidR="00A42560" w:rsidRPr="00036528" w:rsidRDefault="00A42560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"uart_config 9600 n 8 1 0"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A42560" w:rsidRPr="00036528" w:rsidRDefault="00A42560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uart_config: test pass</w:t>
            </w:r>
          </w:p>
        </w:tc>
      </w:tr>
      <w:tr w:rsidR="00A42560" w:rsidTr="0057267E">
        <w:tc>
          <w:tcPr>
            <w:tcW w:w="675" w:type="dxa"/>
            <w:shd w:val="clear" w:color="auto" w:fill="auto"/>
            <w:vAlign w:val="center"/>
          </w:tcPr>
          <w:p w:rsidR="00A42560" w:rsidRPr="00036528" w:rsidRDefault="00A42560" w:rsidP="0057267E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4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A42560" w:rsidRPr="00036528" w:rsidRDefault="00A42560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pc run: sser port 38400 n 8 1 0"</w:t>
            </w:r>
          </w:p>
          <w:p w:rsidR="00A42560" w:rsidRPr="00036528" w:rsidRDefault="00A42560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lastRenderedPageBreak/>
              <w:t>input "uart_config 38400 n 8 1 0"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A42560" w:rsidRPr="00036528" w:rsidRDefault="00A42560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lastRenderedPageBreak/>
              <w:t>uart_config: test pass</w:t>
            </w:r>
          </w:p>
        </w:tc>
      </w:tr>
      <w:tr w:rsidR="00A42560" w:rsidTr="0057267E">
        <w:tc>
          <w:tcPr>
            <w:tcW w:w="675" w:type="dxa"/>
            <w:shd w:val="clear" w:color="auto" w:fill="auto"/>
            <w:vAlign w:val="center"/>
          </w:tcPr>
          <w:p w:rsidR="00A42560" w:rsidRPr="00036528" w:rsidRDefault="00A42560" w:rsidP="0057267E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lastRenderedPageBreak/>
              <w:t>5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A42560" w:rsidRPr="00036528" w:rsidRDefault="00A42560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pc run: sser port 460800 n 8 1 0"</w:t>
            </w:r>
          </w:p>
          <w:p w:rsidR="00A42560" w:rsidRPr="00036528" w:rsidRDefault="00A42560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"uart_config 460800 n 8 1 0"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A42560" w:rsidRPr="00036528" w:rsidRDefault="00A42560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uart_config: test pass</w:t>
            </w:r>
          </w:p>
        </w:tc>
      </w:tr>
      <w:tr w:rsidR="00A42560" w:rsidTr="0057267E">
        <w:tc>
          <w:tcPr>
            <w:tcW w:w="675" w:type="dxa"/>
            <w:shd w:val="clear" w:color="auto" w:fill="auto"/>
            <w:vAlign w:val="center"/>
          </w:tcPr>
          <w:p w:rsidR="00A42560" w:rsidRPr="00036528" w:rsidRDefault="00A42560" w:rsidP="0057267E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6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A42560" w:rsidRPr="00036528" w:rsidRDefault="00A42560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pc run: sser port 300 n 8 1 0"</w:t>
            </w:r>
          </w:p>
          <w:p w:rsidR="00A42560" w:rsidRPr="00036528" w:rsidRDefault="00A42560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"uart_config 300 n 8 1 0"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A42560" w:rsidRPr="00036528" w:rsidRDefault="00A42560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uart_config: test pass</w:t>
            </w:r>
          </w:p>
        </w:tc>
      </w:tr>
    </w:tbl>
    <w:p w:rsidR="00982793" w:rsidRPr="007E4387" w:rsidRDefault="00982793" w:rsidP="00982793">
      <w:pPr>
        <w:rPr>
          <w:sz w:val="24"/>
          <w:szCs w:val="24"/>
          <w:lang w:eastAsia="zh-CN"/>
        </w:rPr>
      </w:pPr>
    </w:p>
    <w:p w:rsidR="00982793" w:rsidRPr="00B54816" w:rsidRDefault="00982793" w:rsidP="00732CB7">
      <w:pPr>
        <w:pStyle w:val="4"/>
      </w:pPr>
      <w:bookmarkStart w:id="51" w:name="_Toc456256935"/>
      <w:r>
        <w:rPr>
          <w:rFonts w:hint="eastAsia"/>
        </w:rPr>
        <w:t>Test Case cb-uart-</w:t>
      </w:r>
      <w:r w:rsidR="00164D99">
        <w:rPr>
          <w:rFonts w:hint="eastAsia"/>
        </w:rPr>
        <w:t>7</w:t>
      </w:r>
      <w:r>
        <w:rPr>
          <w:rFonts w:hint="eastAsia"/>
        </w:rPr>
        <w:t xml:space="preserve">: </w:t>
      </w:r>
      <w:r w:rsidR="00C10DD3" w:rsidRPr="00160823">
        <w:rPr>
          <w:rFonts w:hint="eastAsia"/>
        </w:rPr>
        <w:t>stop bits setting test</w:t>
      </w:r>
      <w:bookmarkEnd w:id="51"/>
    </w:p>
    <w:tbl>
      <w:tblPr>
        <w:tblStyle w:val="a4"/>
        <w:tblW w:w="0" w:type="auto"/>
        <w:tblLook w:val="04A0"/>
      </w:tblPr>
      <w:tblGrid>
        <w:gridCol w:w="675"/>
        <w:gridCol w:w="5006"/>
        <w:gridCol w:w="2841"/>
      </w:tblGrid>
      <w:tr w:rsidR="00982793" w:rsidTr="0057267E">
        <w:tc>
          <w:tcPr>
            <w:tcW w:w="8522" w:type="dxa"/>
            <w:gridSpan w:val="3"/>
            <w:shd w:val="pct20" w:color="auto" w:fill="auto"/>
          </w:tcPr>
          <w:p w:rsidR="00982793" w:rsidRDefault="00982793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982793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10DD3" w:rsidRPr="00036528" w:rsidRDefault="00C10DD3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set 115200,n,8,x (baudrate,parity,data bits, stop bits) x=1,2</w:t>
            </w:r>
          </w:p>
          <w:p w:rsidR="00C10DD3" w:rsidRPr="00036528" w:rsidRDefault="00C10DD3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set 115200,n,5,2 (baudrate,parity,data bits, stop bits) </w:t>
            </w:r>
          </w:p>
          <w:p w:rsidR="00C10DD3" w:rsidRPr="00036528" w:rsidRDefault="00C10DD3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confirm diffrent stop bits transfer OK</w:t>
            </w:r>
          </w:p>
          <w:p w:rsidR="00C10DD3" w:rsidRPr="00036528" w:rsidRDefault="00C10DD3" w:rsidP="00036528">
            <w:pPr>
              <w:rPr>
                <w:lang w:val="fr-FR"/>
              </w:rPr>
            </w:pPr>
            <w:r w:rsidRPr="00036528">
              <w:rPr>
                <w:lang w:val="fr-FR"/>
              </w:rPr>
              <w:t>device: send random data; then readback to verify</w:t>
            </w:r>
          </w:p>
          <w:p w:rsidR="00982793" w:rsidRDefault="00C10DD3" w:rsidP="00036528">
            <w:pPr>
              <w:rPr>
                <w:lang w:val="fr-FR"/>
              </w:rPr>
            </w:pPr>
            <w:r w:rsidRPr="00036528">
              <w:rPr>
                <w:lang w:val="fr-FR"/>
              </w:rPr>
              <w:t>pc: serial echo server; just received and send back data</w:t>
            </w:r>
          </w:p>
        </w:tc>
      </w:tr>
      <w:tr w:rsidR="003D00BA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3D00BA" w:rsidRPr="00036528" w:rsidRDefault="003D00BA" w:rsidP="0057267E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3D00BA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10DD3" w:rsidRPr="00036528" w:rsidRDefault="00C10DD3" w:rsidP="00036528">
            <w:pPr>
              <w:rPr>
                <w:lang w:val="fr-FR"/>
              </w:rPr>
            </w:pPr>
            <w:r w:rsidRPr="00036528">
              <w:rPr>
                <w:lang w:val="fr-FR"/>
              </w:rPr>
              <w:t>connect uart port to PC serial port;pc using sser.exe tools</w:t>
            </w:r>
          </w:p>
          <w:p w:rsidR="003D00BA" w:rsidRPr="00036528" w:rsidRDefault="00C10DD3" w:rsidP="00036528">
            <w:pPr>
              <w:rPr>
                <w:lang w:val="fr-FR"/>
              </w:rPr>
            </w:pPr>
            <w:r w:rsidRPr="00036528">
              <w:rPr>
                <w:lang w:val="fr-FR"/>
              </w:rPr>
              <w:t>pc will set same configuration when test</w:t>
            </w:r>
          </w:p>
        </w:tc>
      </w:tr>
      <w:tr w:rsidR="00982793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982793" w:rsidRDefault="00982793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982793" w:rsidTr="0057267E">
        <w:tc>
          <w:tcPr>
            <w:tcW w:w="675" w:type="dxa"/>
            <w:shd w:val="pct20" w:color="auto" w:fill="auto"/>
          </w:tcPr>
          <w:p w:rsidR="00982793" w:rsidRDefault="00982793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982793" w:rsidRDefault="00982793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2841" w:type="dxa"/>
            <w:shd w:val="pct20" w:color="auto" w:fill="auto"/>
          </w:tcPr>
          <w:p w:rsidR="00982793" w:rsidRDefault="00982793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C10DD3" w:rsidTr="0057267E">
        <w:tc>
          <w:tcPr>
            <w:tcW w:w="675" w:type="dxa"/>
            <w:shd w:val="clear" w:color="auto" w:fill="auto"/>
            <w:vAlign w:val="center"/>
          </w:tcPr>
          <w:p w:rsidR="00C10DD3" w:rsidRPr="00036528" w:rsidRDefault="00C10DD3" w:rsidP="0057267E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C10DD3" w:rsidRPr="00036528" w:rsidRDefault="00C10DD3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"uart0/1/2/3" from device list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C10DD3" w:rsidRPr="00036528" w:rsidRDefault="00C10DD3" w:rsidP="0057267E">
            <w:pPr>
              <w:rPr>
                <w:lang w:val="fr-FR"/>
              </w:rPr>
            </w:pPr>
          </w:p>
        </w:tc>
      </w:tr>
      <w:tr w:rsidR="00C10DD3" w:rsidTr="0057267E">
        <w:tc>
          <w:tcPr>
            <w:tcW w:w="675" w:type="dxa"/>
            <w:shd w:val="clear" w:color="auto" w:fill="auto"/>
            <w:vAlign w:val="center"/>
          </w:tcPr>
          <w:p w:rsidR="00C10DD3" w:rsidRPr="00036528" w:rsidRDefault="00C10DD3" w:rsidP="0057267E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2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C10DD3" w:rsidRPr="00036528" w:rsidRDefault="00C10DD3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pc run: sser port 115200 n 8 1 0"</w:t>
            </w:r>
          </w:p>
          <w:p w:rsidR="00C10DD3" w:rsidRPr="00036528" w:rsidRDefault="00C10DD3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"uart_config 115200 n 8 1 0"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C10DD3" w:rsidRPr="00036528" w:rsidRDefault="00C10DD3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uart_config: test pass</w:t>
            </w:r>
          </w:p>
        </w:tc>
      </w:tr>
      <w:tr w:rsidR="00C10DD3" w:rsidTr="0057267E">
        <w:tc>
          <w:tcPr>
            <w:tcW w:w="675" w:type="dxa"/>
            <w:shd w:val="clear" w:color="auto" w:fill="auto"/>
            <w:vAlign w:val="center"/>
          </w:tcPr>
          <w:p w:rsidR="00C10DD3" w:rsidRPr="00036528" w:rsidRDefault="00C10DD3" w:rsidP="0057267E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3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C10DD3" w:rsidRPr="00036528" w:rsidRDefault="00C10DD3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pc run: sser port 115200 n 8 2 0"</w:t>
            </w:r>
          </w:p>
          <w:p w:rsidR="00C10DD3" w:rsidRPr="00036528" w:rsidRDefault="00C10DD3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"uart_config 115200 n 8 2 0"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C10DD3" w:rsidRPr="00036528" w:rsidRDefault="00C10DD3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uart_config: test pass</w:t>
            </w:r>
          </w:p>
        </w:tc>
      </w:tr>
      <w:tr w:rsidR="00C10DD3" w:rsidTr="0057267E">
        <w:tc>
          <w:tcPr>
            <w:tcW w:w="675" w:type="dxa"/>
            <w:shd w:val="clear" w:color="auto" w:fill="auto"/>
            <w:vAlign w:val="center"/>
          </w:tcPr>
          <w:p w:rsidR="00C10DD3" w:rsidRPr="00036528" w:rsidRDefault="00C10DD3" w:rsidP="0057267E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4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C10DD3" w:rsidRPr="00036528" w:rsidRDefault="00C10DD3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pc run: sser port 115200 n 5 2 0"</w:t>
            </w:r>
          </w:p>
          <w:p w:rsidR="00C10DD3" w:rsidRPr="00036528" w:rsidRDefault="00C10DD3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"uart_config 115200 n 5 2"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C10DD3" w:rsidRPr="00036528" w:rsidRDefault="00C10DD3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uart_config: test pass</w:t>
            </w:r>
          </w:p>
        </w:tc>
      </w:tr>
    </w:tbl>
    <w:p w:rsidR="00982793" w:rsidRPr="007E4387" w:rsidRDefault="00982793" w:rsidP="00982793">
      <w:pPr>
        <w:rPr>
          <w:sz w:val="24"/>
          <w:szCs w:val="24"/>
          <w:lang w:eastAsia="zh-CN"/>
        </w:rPr>
      </w:pPr>
    </w:p>
    <w:p w:rsidR="00982793" w:rsidRPr="00B54816" w:rsidRDefault="00982793" w:rsidP="00732CB7">
      <w:pPr>
        <w:pStyle w:val="4"/>
      </w:pPr>
      <w:bookmarkStart w:id="52" w:name="_Toc456256936"/>
      <w:r>
        <w:rPr>
          <w:rFonts w:hint="eastAsia"/>
        </w:rPr>
        <w:t>Test Case cb-uart-</w:t>
      </w:r>
      <w:r w:rsidR="00164D99">
        <w:rPr>
          <w:rFonts w:hint="eastAsia"/>
        </w:rPr>
        <w:t>8</w:t>
      </w:r>
      <w:r>
        <w:rPr>
          <w:rFonts w:hint="eastAsia"/>
        </w:rPr>
        <w:t xml:space="preserve">: </w:t>
      </w:r>
      <w:r w:rsidR="0017707F" w:rsidRPr="00160823">
        <w:rPr>
          <w:rFonts w:hint="eastAsia"/>
        </w:rPr>
        <w:t>parity bits setting test</w:t>
      </w:r>
      <w:bookmarkEnd w:id="52"/>
    </w:p>
    <w:tbl>
      <w:tblPr>
        <w:tblStyle w:val="a4"/>
        <w:tblW w:w="0" w:type="auto"/>
        <w:tblLook w:val="04A0"/>
      </w:tblPr>
      <w:tblGrid>
        <w:gridCol w:w="675"/>
        <w:gridCol w:w="5006"/>
        <w:gridCol w:w="2841"/>
      </w:tblGrid>
      <w:tr w:rsidR="00982793" w:rsidTr="0057267E">
        <w:tc>
          <w:tcPr>
            <w:tcW w:w="8522" w:type="dxa"/>
            <w:gridSpan w:val="3"/>
            <w:shd w:val="pct20" w:color="auto" w:fill="auto"/>
          </w:tcPr>
          <w:p w:rsidR="00982793" w:rsidRDefault="00982793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982793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17707F" w:rsidRPr="00036528" w:rsidRDefault="0017707F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set 115200,x,8,1 (baudrate,parity,data bits, stop bits) x=n,e,o</w:t>
            </w:r>
          </w:p>
          <w:p w:rsidR="0017707F" w:rsidRPr="00036528" w:rsidRDefault="0017707F" w:rsidP="0017707F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lastRenderedPageBreak/>
              <w:t>confirm diffrent parity mode works</w:t>
            </w:r>
          </w:p>
          <w:p w:rsidR="0017707F" w:rsidRPr="00036528" w:rsidRDefault="0017707F" w:rsidP="0017707F">
            <w:pPr>
              <w:pStyle w:val="afa"/>
              <w:shd w:val="clear" w:color="auto" w:fill="EEEEEE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  <w:t>device: send random data; then readback to verify</w:t>
            </w:r>
          </w:p>
          <w:p w:rsidR="00982793" w:rsidRDefault="0017707F" w:rsidP="0017707F">
            <w:pPr>
              <w:rPr>
                <w:lang w:val="fr-FR"/>
              </w:rPr>
            </w:pPr>
            <w:r w:rsidRPr="00036528">
              <w:rPr>
                <w:lang w:val="fr-FR"/>
              </w:rPr>
              <w:t>pc: serial echo server; just received and send back data</w:t>
            </w:r>
          </w:p>
        </w:tc>
      </w:tr>
      <w:tr w:rsidR="003D00BA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3D00BA" w:rsidRPr="00036528" w:rsidRDefault="003D00BA" w:rsidP="0057267E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lastRenderedPageBreak/>
              <w:t>Preconditions</w:t>
            </w:r>
          </w:p>
        </w:tc>
      </w:tr>
      <w:tr w:rsidR="003D00BA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17707F" w:rsidRPr="00036528" w:rsidRDefault="0017707F" w:rsidP="00036528">
            <w:pPr>
              <w:rPr>
                <w:lang w:val="fr-FR"/>
              </w:rPr>
            </w:pPr>
            <w:r w:rsidRPr="00036528">
              <w:rPr>
                <w:lang w:val="fr-FR"/>
              </w:rPr>
              <w:t>connect uart port to PC serial port;pc using sser.exe tools</w:t>
            </w:r>
          </w:p>
          <w:p w:rsidR="003D00BA" w:rsidRPr="00036528" w:rsidRDefault="0017707F" w:rsidP="00036528">
            <w:pPr>
              <w:rPr>
                <w:lang w:val="fr-FR"/>
              </w:rPr>
            </w:pPr>
            <w:r w:rsidRPr="00036528">
              <w:rPr>
                <w:lang w:val="fr-FR"/>
              </w:rPr>
              <w:t>pc will set same configuration when test</w:t>
            </w:r>
          </w:p>
        </w:tc>
      </w:tr>
      <w:tr w:rsidR="00982793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982793" w:rsidRDefault="00982793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982793" w:rsidTr="0057267E">
        <w:tc>
          <w:tcPr>
            <w:tcW w:w="675" w:type="dxa"/>
            <w:shd w:val="pct20" w:color="auto" w:fill="auto"/>
          </w:tcPr>
          <w:p w:rsidR="00982793" w:rsidRDefault="00982793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982793" w:rsidRDefault="00982793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2841" w:type="dxa"/>
            <w:shd w:val="pct20" w:color="auto" w:fill="auto"/>
          </w:tcPr>
          <w:p w:rsidR="00982793" w:rsidRDefault="00982793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17707F" w:rsidTr="0057267E">
        <w:tc>
          <w:tcPr>
            <w:tcW w:w="675" w:type="dxa"/>
            <w:shd w:val="clear" w:color="auto" w:fill="auto"/>
            <w:vAlign w:val="center"/>
          </w:tcPr>
          <w:p w:rsidR="0017707F" w:rsidRPr="00036528" w:rsidRDefault="0017707F" w:rsidP="0057267E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17707F" w:rsidRPr="00036528" w:rsidRDefault="0017707F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"uart0/1/2/3" from device list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17707F" w:rsidRPr="00036528" w:rsidRDefault="0017707F" w:rsidP="0057267E">
            <w:pPr>
              <w:rPr>
                <w:lang w:val="fr-FR"/>
              </w:rPr>
            </w:pPr>
          </w:p>
        </w:tc>
      </w:tr>
      <w:tr w:rsidR="0017707F" w:rsidTr="0057267E">
        <w:tc>
          <w:tcPr>
            <w:tcW w:w="675" w:type="dxa"/>
            <w:shd w:val="clear" w:color="auto" w:fill="auto"/>
            <w:vAlign w:val="center"/>
          </w:tcPr>
          <w:p w:rsidR="0017707F" w:rsidRPr="00036528" w:rsidRDefault="0017707F" w:rsidP="0057267E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2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17707F" w:rsidRPr="00036528" w:rsidRDefault="0017707F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pc run: sser port 115200 n 8 1 0"</w:t>
            </w:r>
          </w:p>
          <w:p w:rsidR="0017707F" w:rsidRPr="00036528" w:rsidRDefault="0017707F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"uart_config 115200 n 8 1 0"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17707F" w:rsidRPr="00036528" w:rsidRDefault="0017707F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uart_config: test pass</w:t>
            </w:r>
          </w:p>
        </w:tc>
      </w:tr>
      <w:tr w:rsidR="0017707F" w:rsidTr="0057267E">
        <w:tc>
          <w:tcPr>
            <w:tcW w:w="675" w:type="dxa"/>
            <w:shd w:val="clear" w:color="auto" w:fill="auto"/>
            <w:vAlign w:val="center"/>
          </w:tcPr>
          <w:p w:rsidR="0017707F" w:rsidRPr="00036528" w:rsidRDefault="0017707F" w:rsidP="0057267E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3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17707F" w:rsidRPr="00036528" w:rsidRDefault="0017707F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pc run: sser port 115200 e 8 1 0"</w:t>
            </w:r>
          </w:p>
          <w:p w:rsidR="0017707F" w:rsidRPr="00036528" w:rsidRDefault="0017707F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"uart_config 115200 e 8 1 0"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17707F" w:rsidRPr="00036528" w:rsidRDefault="0017707F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uart_config: test pass</w:t>
            </w:r>
          </w:p>
        </w:tc>
      </w:tr>
      <w:tr w:rsidR="0017707F" w:rsidTr="0057267E">
        <w:tc>
          <w:tcPr>
            <w:tcW w:w="675" w:type="dxa"/>
            <w:shd w:val="clear" w:color="auto" w:fill="auto"/>
            <w:vAlign w:val="center"/>
          </w:tcPr>
          <w:p w:rsidR="0017707F" w:rsidRPr="00036528" w:rsidRDefault="0017707F" w:rsidP="0057267E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4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17707F" w:rsidRPr="00036528" w:rsidRDefault="0017707F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pc run: sser port 115200 o 8 1 0"</w:t>
            </w:r>
          </w:p>
          <w:p w:rsidR="0017707F" w:rsidRPr="00036528" w:rsidRDefault="0017707F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"uart_config 115200 o 8 1 0"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17707F" w:rsidRPr="00036528" w:rsidRDefault="0017707F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uart_config: test pass</w:t>
            </w:r>
          </w:p>
        </w:tc>
      </w:tr>
    </w:tbl>
    <w:p w:rsidR="00982793" w:rsidRPr="007E4387" w:rsidRDefault="00982793" w:rsidP="00982793">
      <w:pPr>
        <w:rPr>
          <w:sz w:val="24"/>
          <w:szCs w:val="24"/>
          <w:lang w:eastAsia="zh-CN"/>
        </w:rPr>
      </w:pPr>
    </w:p>
    <w:p w:rsidR="00982793" w:rsidRPr="00B54816" w:rsidRDefault="00982793" w:rsidP="00732CB7">
      <w:pPr>
        <w:pStyle w:val="4"/>
      </w:pPr>
      <w:bookmarkStart w:id="53" w:name="_Toc456256937"/>
      <w:r>
        <w:rPr>
          <w:rFonts w:hint="eastAsia"/>
        </w:rPr>
        <w:t>Test Case cb-uart-</w:t>
      </w:r>
      <w:r w:rsidR="00164D99">
        <w:rPr>
          <w:rFonts w:hint="eastAsia"/>
        </w:rPr>
        <w:t>9</w:t>
      </w:r>
      <w:r>
        <w:rPr>
          <w:rFonts w:hint="eastAsia"/>
        </w:rPr>
        <w:t xml:space="preserve">: </w:t>
      </w:r>
      <w:r w:rsidR="0017707F" w:rsidRPr="00160823">
        <w:rPr>
          <w:rFonts w:hint="eastAsia"/>
        </w:rPr>
        <w:t>data bits setting test</w:t>
      </w:r>
      <w:bookmarkEnd w:id="53"/>
    </w:p>
    <w:tbl>
      <w:tblPr>
        <w:tblStyle w:val="a4"/>
        <w:tblW w:w="0" w:type="auto"/>
        <w:tblLook w:val="04A0"/>
      </w:tblPr>
      <w:tblGrid>
        <w:gridCol w:w="675"/>
        <w:gridCol w:w="5006"/>
        <w:gridCol w:w="2841"/>
      </w:tblGrid>
      <w:tr w:rsidR="00982793" w:rsidTr="0057267E">
        <w:tc>
          <w:tcPr>
            <w:tcW w:w="8522" w:type="dxa"/>
            <w:gridSpan w:val="3"/>
            <w:shd w:val="pct20" w:color="auto" w:fill="auto"/>
          </w:tcPr>
          <w:p w:rsidR="00982793" w:rsidRDefault="00982793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982793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17707F" w:rsidRPr="00036528" w:rsidRDefault="0017707F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set 115200,n,x,1 (baudrate,parity,data bits, stop bits) x=5,6,7,8</w:t>
            </w:r>
          </w:p>
          <w:p w:rsidR="0017707F" w:rsidRPr="00036528" w:rsidRDefault="0017707F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confirm diffrent data bits transfer OK</w:t>
            </w:r>
          </w:p>
          <w:p w:rsidR="0017707F" w:rsidRPr="00036528" w:rsidRDefault="0017707F" w:rsidP="00036528">
            <w:pPr>
              <w:rPr>
                <w:lang w:val="fr-FR"/>
              </w:rPr>
            </w:pPr>
            <w:r w:rsidRPr="00036528">
              <w:rPr>
                <w:lang w:val="fr-FR"/>
              </w:rPr>
              <w:t>device: send random data; then readback to verify</w:t>
            </w:r>
          </w:p>
          <w:p w:rsidR="00982793" w:rsidRDefault="0017707F" w:rsidP="00036528">
            <w:pPr>
              <w:rPr>
                <w:lang w:val="fr-FR"/>
              </w:rPr>
            </w:pPr>
            <w:r w:rsidRPr="00036528">
              <w:rPr>
                <w:lang w:val="fr-FR"/>
              </w:rPr>
              <w:t>pc: serial echo server; just received and send back data</w:t>
            </w:r>
          </w:p>
        </w:tc>
      </w:tr>
      <w:tr w:rsidR="003D00BA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3D00BA" w:rsidRPr="00036528" w:rsidRDefault="003D00BA" w:rsidP="0057267E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3D00BA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17707F" w:rsidRPr="00036528" w:rsidRDefault="0017707F" w:rsidP="00036528">
            <w:pPr>
              <w:rPr>
                <w:lang w:val="fr-FR"/>
              </w:rPr>
            </w:pPr>
            <w:r w:rsidRPr="00036528">
              <w:rPr>
                <w:lang w:val="fr-FR"/>
              </w:rPr>
              <w:t>connect uart port to PC serial port;pc using sser.exe tools</w:t>
            </w:r>
          </w:p>
          <w:p w:rsidR="003D00BA" w:rsidRPr="00036528" w:rsidRDefault="0017707F" w:rsidP="00036528">
            <w:pPr>
              <w:rPr>
                <w:lang w:val="fr-FR"/>
              </w:rPr>
            </w:pPr>
            <w:r w:rsidRPr="00036528">
              <w:rPr>
                <w:lang w:val="fr-FR"/>
              </w:rPr>
              <w:t>pc will set same configuration when test</w:t>
            </w:r>
          </w:p>
        </w:tc>
      </w:tr>
      <w:tr w:rsidR="00982793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982793" w:rsidRDefault="00982793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982793" w:rsidTr="0057267E">
        <w:tc>
          <w:tcPr>
            <w:tcW w:w="675" w:type="dxa"/>
            <w:shd w:val="pct20" w:color="auto" w:fill="auto"/>
          </w:tcPr>
          <w:p w:rsidR="00982793" w:rsidRDefault="00982793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982793" w:rsidRDefault="00982793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2841" w:type="dxa"/>
            <w:shd w:val="pct20" w:color="auto" w:fill="auto"/>
          </w:tcPr>
          <w:p w:rsidR="00982793" w:rsidRDefault="00982793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17707F" w:rsidTr="0057267E">
        <w:tc>
          <w:tcPr>
            <w:tcW w:w="675" w:type="dxa"/>
            <w:shd w:val="clear" w:color="auto" w:fill="auto"/>
            <w:vAlign w:val="center"/>
          </w:tcPr>
          <w:p w:rsidR="0017707F" w:rsidRPr="00036528" w:rsidRDefault="0017707F" w:rsidP="0057267E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lastRenderedPageBreak/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17707F" w:rsidRPr="00036528" w:rsidRDefault="0017707F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"uart0/1/2/3" from device list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17707F" w:rsidRPr="00036528" w:rsidRDefault="0017707F" w:rsidP="0057267E">
            <w:pPr>
              <w:rPr>
                <w:lang w:val="fr-FR"/>
              </w:rPr>
            </w:pPr>
          </w:p>
        </w:tc>
      </w:tr>
      <w:tr w:rsidR="0017707F" w:rsidTr="0057267E">
        <w:tc>
          <w:tcPr>
            <w:tcW w:w="675" w:type="dxa"/>
            <w:shd w:val="clear" w:color="auto" w:fill="auto"/>
            <w:vAlign w:val="center"/>
          </w:tcPr>
          <w:p w:rsidR="0017707F" w:rsidRPr="00036528" w:rsidRDefault="0017707F" w:rsidP="0057267E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2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17707F" w:rsidRPr="00036528" w:rsidRDefault="0017707F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pc run: sser port 115200 n 8 1 0"</w:t>
            </w:r>
          </w:p>
          <w:p w:rsidR="0017707F" w:rsidRPr="00036528" w:rsidRDefault="0017707F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"uart_config 115200 n 8 1 0"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17707F" w:rsidRPr="00036528" w:rsidRDefault="0017707F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uart_config: test pass</w:t>
            </w:r>
          </w:p>
        </w:tc>
      </w:tr>
      <w:tr w:rsidR="0017707F" w:rsidTr="0057267E">
        <w:tc>
          <w:tcPr>
            <w:tcW w:w="675" w:type="dxa"/>
            <w:shd w:val="clear" w:color="auto" w:fill="auto"/>
            <w:vAlign w:val="center"/>
          </w:tcPr>
          <w:p w:rsidR="0017707F" w:rsidRPr="00036528" w:rsidRDefault="0017707F" w:rsidP="0057267E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3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17707F" w:rsidRPr="00036528" w:rsidRDefault="0017707F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pc run: sser port 115200 n 7 1 0"</w:t>
            </w:r>
          </w:p>
          <w:p w:rsidR="0017707F" w:rsidRPr="00036528" w:rsidRDefault="0017707F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"uart_config 115200 n 7 1 0"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17707F" w:rsidRPr="00036528" w:rsidRDefault="0017707F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uart_config: test pass</w:t>
            </w:r>
          </w:p>
        </w:tc>
      </w:tr>
      <w:tr w:rsidR="0017707F" w:rsidTr="0057267E">
        <w:tc>
          <w:tcPr>
            <w:tcW w:w="675" w:type="dxa"/>
            <w:shd w:val="clear" w:color="auto" w:fill="auto"/>
            <w:vAlign w:val="center"/>
          </w:tcPr>
          <w:p w:rsidR="0017707F" w:rsidRPr="00036528" w:rsidRDefault="0017707F" w:rsidP="0057267E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4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17707F" w:rsidRPr="00036528" w:rsidRDefault="0017707F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pc run: sser port 115200 n 6 1 0"</w:t>
            </w:r>
          </w:p>
          <w:p w:rsidR="0017707F" w:rsidRPr="00036528" w:rsidRDefault="0017707F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"uart_config 115200 n 6 1 0"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17707F" w:rsidRPr="00036528" w:rsidRDefault="0017707F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uart_config: test pass</w:t>
            </w:r>
          </w:p>
        </w:tc>
      </w:tr>
      <w:tr w:rsidR="0017707F" w:rsidTr="0057267E">
        <w:tc>
          <w:tcPr>
            <w:tcW w:w="675" w:type="dxa"/>
            <w:shd w:val="clear" w:color="auto" w:fill="auto"/>
            <w:vAlign w:val="center"/>
          </w:tcPr>
          <w:p w:rsidR="0017707F" w:rsidRPr="00036528" w:rsidRDefault="0017707F" w:rsidP="0057267E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5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17707F" w:rsidRPr="00036528" w:rsidRDefault="0017707F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pc run: sser port 115200 n 5 1 0"</w:t>
            </w:r>
          </w:p>
          <w:p w:rsidR="0017707F" w:rsidRPr="00036528" w:rsidRDefault="0017707F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"uart_config 115200 n 5 1 0"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17707F" w:rsidRPr="00036528" w:rsidRDefault="0017707F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uart_config: test pass</w:t>
            </w:r>
          </w:p>
        </w:tc>
      </w:tr>
    </w:tbl>
    <w:p w:rsidR="00982793" w:rsidRPr="007E4387" w:rsidRDefault="00982793" w:rsidP="00982793">
      <w:pPr>
        <w:rPr>
          <w:sz w:val="24"/>
          <w:szCs w:val="24"/>
          <w:lang w:eastAsia="zh-CN"/>
        </w:rPr>
      </w:pPr>
    </w:p>
    <w:p w:rsidR="00982793" w:rsidRPr="00B54816" w:rsidRDefault="00982793" w:rsidP="00732CB7">
      <w:pPr>
        <w:pStyle w:val="4"/>
      </w:pPr>
      <w:bookmarkStart w:id="54" w:name="_Toc456256938"/>
      <w:r>
        <w:rPr>
          <w:rFonts w:hint="eastAsia"/>
        </w:rPr>
        <w:t>Test Case cb-uart-</w:t>
      </w:r>
      <w:r w:rsidR="00164D99">
        <w:rPr>
          <w:rFonts w:hint="eastAsia"/>
        </w:rPr>
        <w:t>10</w:t>
      </w:r>
      <w:r>
        <w:rPr>
          <w:rFonts w:hint="eastAsia"/>
        </w:rPr>
        <w:t xml:space="preserve">: </w:t>
      </w:r>
      <w:r w:rsidR="00A70108" w:rsidRPr="00160823">
        <w:rPr>
          <w:rFonts w:hint="eastAsia"/>
        </w:rPr>
        <w:t>hardware flowctrol test</w:t>
      </w:r>
      <w:bookmarkEnd w:id="54"/>
    </w:p>
    <w:tbl>
      <w:tblPr>
        <w:tblStyle w:val="a4"/>
        <w:tblW w:w="0" w:type="auto"/>
        <w:tblLook w:val="04A0"/>
      </w:tblPr>
      <w:tblGrid>
        <w:gridCol w:w="675"/>
        <w:gridCol w:w="5006"/>
        <w:gridCol w:w="2841"/>
        <w:gridCol w:w="735"/>
      </w:tblGrid>
      <w:tr w:rsidR="00982793" w:rsidTr="00982793">
        <w:tc>
          <w:tcPr>
            <w:tcW w:w="9257" w:type="dxa"/>
            <w:gridSpan w:val="4"/>
            <w:shd w:val="pct20" w:color="auto" w:fill="auto"/>
          </w:tcPr>
          <w:p w:rsidR="00982793" w:rsidRDefault="00982793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982793" w:rsidTr="00982793">
        <w:tc>
          <w:tcPr>
            <w:tcW w:w="925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A70108" w:rsidRPr="00036528" w:rsidRDefault="00A70108" w:rsidP="00036528">
            <w:pPr>
              <w:rPr>
                <w:lang w:val="fr-FR"/>
              </w:rPr>
            </w:pPr>
            <w:r w:rsidRPr="00036528">
              <w:rPr>
                <w:lang w:val="fr-FR"/>
              </w:rPr>
              <w:t>set 115200,n,8,1 (baudrate,parity,data bits, stop bits) hardware flowctrl</w:t>
            </w:r>
          </w:p>
          <w:p w:rsidR="00A70108" w:rsidRPr="00036528" w:rsidRDefault="00A70108" w:rsidP="00036528">
            <w:pPr>
              <w:rPr>
                <w:lang w:val="fr-FR"/>
              </w:rPr>
            </w:pPr>
            <w:r w:rsidRPr="00036528">
              <w:rPr>
                <w:lang w:val="fr-FR"/>
              </w:rPr>
              <w:t>device: send random data; then readback to verify</w:t>
            </w:r>
          </w:p>
          <w:p w:rsidR="00A70108" w:rsidRPr="00036528" w:rsidRDefault="00A70108" w:rsidP="00036528">
            <w:pPr>
              <w:rPr>
                <w:lang w:val="fr-FR"/>
              </w:rPr>
            </w:pPr>
            <w:r w:rsidRPr="00036528">
              <w:rPr>
                <w:lang w:val="fr-FR"/>
              </w:rPr>
              <w:t>pc: serial echo server; just received and send back data; with hardware flowctrl enabled</w:t>
            </w:r>
          </w:p>
          <w:p w:rsidR="00A70108" w:rsidRPr="00036528" w:rsidRDefault="00A70108" w:rsidP="00036528">
            <w:pPr>
              <w:rPr>
                <w:lang w:val="fr-FR"/>
              </w:rPr>
            </w:pPr>
            <w:r w:rsidRPr="00036528">
              <w:rPr>
                <w:lang w:val="fr-FR"/>
              </w:rPr>
              <w:t>then set 115200,n,8,1 (baudrate,parity,data bits, stop bits)  no flowctrl</w:t>
            </w:r>
          </w:p>
          <w:p w:rsidR="00982793" w:rsidRDefault="00A70108" w:rsidP="00036528">
            <w:pPr>
              <w:rPr>
                <w:lang w:val="fr-FR"/>
              </w:rPr>
            </w:pPr>
            <w:r w:rsidRPr="00036528">
              <w:rPr>
                <w:lang w:val="fr-FR"/>
              </w:rPr>
              <w:t>this time should lock and test can't proceed</w:t>
            </w:r>
          </w:p>
        </w:tc>
      </w:tr>
      <w:tr w:rsidR="003D00BA" w:rsidRPr="00036528" w:rsidTr="0057267E">
        <w:trPr>
          <w:gridAfter w:val="1"/>
          <w:wAfter w:w="735" w:type="dxa"/>
        </w:trPr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3D00BA" w:rsidRPr="00036528" w:rsidRDefault="003D00BA" w:rsidP="0057267E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3D00BA" w:rsidRPr="00036528" w:rsidTr="0057267E">
        <w:trPr>
          <w:gridAfter w:val="1"/>
          <w:wAfter w:w="735" w:type="dxa"/>
        </w:trPr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D00BA" w:rsidRPr="00036528" w:rsidRDefault="00A70108" w:rsidP="00036528">
            <w:pPr>
              <w:rPr>
                <w:lang w:val="fr-FR"/>
              </w:rPr>
            </w:pPr>
            <w:r w:rsidRPr="00036528">
              <w:rPr>
                <w:lang w:val="fr-FR"/>
              </w:rPr>
              <w:t>connect uart port to PC serial port;pc using sser.exe tools</w:t>
            </w:r>
          </w:p>
        </w:tc>
      </w:tr>
      <w:tr w:rsidR="00982793" w:rsidTr="00982793">
        <w:tc>
          <w:tcPr>
            <w:tcW w:w="9257" w:type="dxa"/>
            <w:gridSpan w:val="4"/>
            <w:tcBorders>
              <w:bottom w:val="single" w:sz="4" w:space="0" w:color="auto"/>
            </w:tcBorders>
            <w:shd w:val="pct20" w:color="auto" w:fill="auto"/>
          </w:tcPr>
          <w:p w:rsidR="00982793" w:rsidRDefault="00982793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982793" w:rsidTr="00982793">
        <w:tc>
          <w:tcPr>
            <w:tcW w:w="675" w:type="dxa"/>
            <w:shd w:val="pct20" w:color="auto" w:fill="auto"/>
          </w:tcPr>
          <w:p w:rsidR="00982793" w:rsidRDefault="00982793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982793" w:rsidRDefault="00982793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3576" w:type="dxa"/>
            <w:gridSpan w:val="2"/>
            <w:shd w:val="pct20" w:color="auto" w:fill="auto"/>
          </w:tcPr>
          <w:p w:rsidR="00982793" w:rsidRDefault="00982793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A70108" w:rsidTr="00982793">
        <w:tc>
          <w:tcPr>
            <w:tcW w:w="675" w:type="dxa"/>
            <w:shd w:val="clear" w:color="auto" w:fill="auto"/>
            <w:vAlign w:val="center"/>
          </w:tcPr>
          <w:p w:rsidR="00A70108" w:rsidRPr="00036528" w:rsidRDefault="00A70108" w:rsidP="0057267E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A70108" w:rsidRPr="00036528" w:rsidRDefault="00A70108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"uart0/1/2/3" from device list</w:t>
            </w:r>
          </w:p>
        </w:tc>
        <w:tc>
          <w:tcPr>
            <w:tcW w:w="3576" w:type="dxa"/>
            <w:gridSpan w:val="2"/>
            <w:shd w:val="clear" w:color="auto" w:fill="auto"/>
            <w:vAlign w:val="center"/>
          </w:tcPr>
          <w:p w:rsidR="00A70108" w:rsidRPr="00036528" w:rsidRDefault="00A70108" w:rsidP="0057267E">
            <w:pPr>
              <w:rPr>
                <w:lang w:val="fr-FR"/>
              </w:rPr>
            </w:pPr>
          </w:p>
        </w:tc>
      </w:tr>
      <w:tr w:rsidR="00A70108" w:rsidTr="00982793">
        <w:tc>
          <w:tcPr>
            <w:tcW w:w="675" w:type="dxa"/>
            <w:shd w:val="clear" w:color="auto" w:fill="auto"/>
            <w:vAlign w:val="center"/>
          </w:tcPr>
          <w:p w:rsidR="00A70108" w:rsidRPr="00036528" w:rsidRDefault="00A70108" w:rsidP="0057267E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2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A70108" w:rsidRPr="00036528" w:rsidRDefault="00A70108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pc run: sser port 115200 n 8 1 1"</w:t>
            </w:r>
          </w:p>
          <w:p w:rsidR="00A70108" w:rsidRPr="00036528" w:rsidRDefault="00A70108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"uart_flowctrl 10"</w:t>
            </w:r>
          </w:p>
        </w:tc>
        <w:tc>
          <w:tcPr>
            <w:tcW w:w="3576" w:type="dxa"/>
            <w:gridSpan w:val="2"/>
            <w:shd w:val="clear" w:color="auto" w:fill="auto"/>
            <w:vAlign w:val="center"/>
          </w:tcPr>
          <w:p w:rsidR="00A70108" w:rsidRPr="00036528" w:rsidRDefault="00A70108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first 10 loop will success with 0 fail</w:t>
            </w:r>
          </w:p>
          <w:p w:rsidR="00A70108" w:rsidRPr="00036528" w:rsidRDefault="00A70108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next 10 will lock or fail</w:t>
            </w:r>
          </w:p>
        </w:tc>
      </w:tr>
    </w:tbl>
    <w:p w:rsidR="00982793" w:rsidRPr="007E4387" w:rsidRDefault="00982793" w:rsidP="00982793">
      <w:pPr>
        <w:rPr>
          <w:sz w:val="24"/>
          <w:szCs w:val="24"/>
          <w:lang w:eastAsia="zh-CN"/>
        </w:rPr>
      </w:pPr>
    </w:p>
    <w:p w:rsidR="00982793" w:rsidRPr="00B54816" w:rsidRDefault="00982793" w:rsidP="00732CB7">
      <w:pPr>
        <w:pStyle w:val="4"/>
      </w:pPr>
      <w:bookmarkStart w:id="55" w:name="_Toc456256939"/>
      <w:r>
        <w:rPr>
          <w:rFonts w:hint="eastAsia"/>
        </w:rPr>
        <w:t>Test Case cb-uart-</w:t>
      </w:r>
      <w:r w:rsidR="00164D99">
        <w:rPr>
          <w:rFonts w:hint="eastAsia"/>
        </w:rPr>
        <w:t>11</w:t>
      </w:r>
      <w:r>
        <w:rPr>
          <w:rFonts w:hint="eastAsia"/>
        </w:rPr>
        <w:t xml:space="preserve">: </w:t>
      </w:r>
      <w:r w:rsidR="00164D99" w:rsidRPr="00160823">
        <w:rPr>
          <w:rFonts w:hint="eastAsia"/>
        </w:rPr>
        <w:t>dma mode rs232 transmit / receive test</w:t>
      </w:r>
      <w:bookmarkEnd w:id="55"/>
    </w:p>
    <w:tbl>
      <w:tblPr>
        <w:tblStyle w:val="a4"/>
        <w:tblW w:w="0" w:type="auto"/>
        <w:tblLook w:val="04A0"/>
      </w:tblPr>
      <w:tblGrid>
        <w:gridCol w:w="675"/>
        <w:gridCol w:w="5006"/>
        <w:gridCol w:w="2841"/>
      </w:tblGrid>
      <w:tr w:rsidR="00982793" w:rsidTr="0057267E">
        <w:tc>
          <w:tcPr>
            <w:tcW w:w="8522" w:type="dxa"/>
            <w:gridSpan w:val="3"/>
            <w:shd w:val="pct20" w:color="auto" w:fill="auto"/>
          </w:tcPr>
          <w:p w:rsidR="00982793" w:rsidRDefault="00982793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982793" w:rsidTr="00340E74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164D99" w:rsidRPr="00036528" w:rsidRDefault="00164D99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set 115200,n,8,1 (baudrate,parity,data bits, stop bits)</w:t>
            </w:r>
          </w:p>
          <w:p w:rsidR="00164D99" w:rsidRPr="00036528" w:rsidRDefault="00164D99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lastRenderedPageBreak/>
              <w:t>using dma mode for transmit/receive,confirm it works fine</w:t>
            </w:r>
          </w:p>
          <w:p w:rsidR="00164D99" w:rsidRPr="00036528" w:rsidRDefault="00164D99" w:rsidP="00036528">
            <w:pPr>
              <w:rPr>
                <w:lang w:val="fr-FR"/>
              </w:rPr>
            </w:pPr>
            <w:r w:rsidRPr="00036528">
              <w:rPr>
                <w:lang w:val="fr-FR"/>
              </w:rPr>
              <w:t>device: send random data; then readback to verify</w:t>
            </w:r>
          </w:p>
          <w:p w:rsidR="00982793" w:rsidRDefault="00164D99" w:rsidP="00036528">
            <w:pPr>
              <w:rPr>
                <w:lang w:val="fr-FR"/>
              </w:rPr>
            </w:pPr>
            <w:r w:rsidRPr="00036528">
              <w:rPr>
                <w:lang w:val="fr-FR"/>
              </w:rPr>
              <w:t>pc: serial echo server; just received and send back data</w:t>
            </w:r>
          </w:p>
        </w:tc>
      </w:tr>
      <w:tr w:rsidR="003D00BA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3D00BA" w:rsidRPr="00036528" w:rsidRDefault="003D00BA" w:rsidP="0057267E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lastRenderedPageBreak/>
              <w:t>Preconditions</w:t>
            </w:r>
          </w:p>
        </w:tc>
      </w:tr>
      <w:tr w:rsidR="003D00BA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D00BA" w:rsidRPr="00036528" w:rsidRDefault="00164D99" w:rsidP="00036528">
            <w:pPr>
              <w:rPr>
                <w:lang w:val="fr-FR"/>
              </w:rPr>
            </w:pPr>
            <w:r w:rsidRPr="00036528">
              <w:rPr>
                <w:lang w:val="fr-FR"/>
              </w:rPr>
              <w:t>connect uart port to PC serial port;pc using sser.exe tools</w:t>
            </w:r>
          </w:p>
        </w:tc>
      </w:tr>
      <w:tr w:rsidR="00982793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982793" w:rsidRDefault="00982793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982793" w:rsidTr="0057267E">
        <w:tc>
          <w:tcPr>
            <w:tcW w:w="675" w:type="dxa"/>
            <w:shd w:val="pct20" w:color="auto" w:fill="auto"/>
          </w:tcPr>
          <w:p w:rsidR="00982793" w:rsidRDefault="00982793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982793" w:rsidRDefault="00982793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2841" w:type="dxa"/>
            <w:shd w:val="pct20" w:color="auto" w:fill="auto"/>
          </w:tcPr>
          <w:p w:rsidR="00982793" w:rsidRDefault="00982793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164D99" w:rsidTr="0057267E">
        <w:tc>
          <w:tcPr>
            <w:tcW w:w="675" w:type="dxa"/>
            <w:shd w:val="clear" w:color="auto" w:fill="auto"/>
            <w:vAlign w:val="center"/>
          </w:tcPr>
          <w:p w:rsidR="00164D99" w:rsidRPr="00036528" w:rsidRDefault="00164D99" w:rsidP="0057267E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164D99" w:rsidRPr="00036528" w:rsidRDefault="00164D99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"uart0/1/2/3" from device list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164D99" w:rsidRPr="00036528" w:rsidRDefault="00164D99" w:rsidP="0057267E">
            <w:pPr>
              <w:rPr>
                <w:lang w:val="fr-FR"/>
              </w:rPr>
            </w:pPr>
          </w:p>
        </w:tc>
      </w:tr>
      <w:tr w:rsidR="00164D99" w:rsidTr="0057267E">
        <w:tc>
          <w:tcPr>
            <w:tcW w:w="675" w:type="dxa"/>
            <w:shd w:val="clear" w:color="auto" w:fill="auto"/>
            <w:vAlign w:val="center"/>
          </w:tcPr>
          <w:p w:rsidR="00164D99" w:rsidRPr="00036528" w:rsidRDefault="00164D99" w:rsidP="0057267E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2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164D99" w:rsidRPr="00036528" w:rsidRDefault="00164D99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pc run: sser port 115200 n 8 1 0"</w:t>
            </w:r>
          </w:p>
          <w:p w:rsidR="00164D99" w:rsidRPr="00036528" w:rsidRDefault="00164D99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"uart_dma 100"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164D99" w:rsidRPr="00036528" w:rsidRDefault="00164D99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uart_dma: test pass</w:t>
            </w:r>
          </w:p>
        </w:tc>
      </w:tr>
      <w:tr w:rsidR="00164D99" w:rsidTr="0057267E">
        <w:tc>
          <w:tcPr>
            <w:tcW w:w="675" w:type="dxa"/>
            <w:shd w:val="clear" w:color="auto" w:fill="auto"/>
            <w:vAlign w:val="center"/>
          </w:tcPr>
          <w:p w:rsidR="00164D99" w:rsidRPr="00036528" w:rsidRDefault="00164D99" w:rsidP="0057267E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3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164D99" w:rsidRPr="00036528" w:rsidRDefault="00164D99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"uart_dma 10000"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164D99" w:rsidRPr="00036528" w:rsidRDefault="00164D99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uart_dma: test pass</w:t>
            </w:r>
          </w:p>
        </w:tc>
      </w:tr>
    </w:tbl>
    <w:p w:rsidR="00982793" w:rsidRPr="007E4387" w:rsidRDefault="00982793" w:rsidP="00982793">
      <w:pPr>
        <w:rPr>
          <w:sz w:val="24"/>
          <w:szCs w:val="24"/>
          <w:lang w:eastAsia="zh-CN"/>
        </w:rPr>
      </w:pPr>
    </w:p>
    <w:p w:rsidR="00982793" w:rsidRPr="00B54816" w:rsidRDefault="00982793" w:rsidP="00732CB7">
      <w:pPr>
        <w:pStyle w:val="4"/>
      </w:pPr>
      <w:bookmarkStart w:id="56" w:name="_Toc456256940"/>
      <w:r>
        <w:rPr>
          <w:rFonts w:hint="eastAsia"/>
        </w:rPr>
        <w:t>Test Case cb-uart-1</w:t>
      </w:r>
      <w:r w:rsidR="00164D99">
        <w:rPr>
          <w:rFonts w:hint="eastAsia"/>
        </w:rPr>
        <w:t>2</w:t>
      </w:r>
      <w:r>
        <w:rPr>
          <w:rFonts w:hint="eastAsia"/>
        </w:rPr>
        <w:t xml:space="preserve">: </w:t>
      </w:r>
      <w:r w:rsidR="00164D99" w:rsidRPr="00160823">
        <w:rPr>
          <w:rFonts w:hint="eastAsia"/>
        </w:rPr>
        <w:t>high baudrate setting test</w:t>
      </w:r>
      <w:bookmarkEnd w:id="56"/>
    </w:p>
    <w:tbl>
      <w:tblPr>
        <w:tblStyle w:val="a4"/>
        <w:tblW w:w="0" w:type="auto"/>
        <w:tblLook w:val="04A0"/>
      </w:tblPr>
      <w:tblGrid>
        <w:gridCol w:w="675"/>
        <w:gridCol w:w="5006"/>
        <w:gridCol w:w="2841"/>
      </w:tblGrid>
      <w:tr w:rsidR="00982793" w:rsidTr="0057267E">
        <w:tc>
          <w:tcPr>
            <w:tcW w:w="8522" w:type="dxa"/>
            <w:gridSpan w:val="3"/>
            <w:shd w:val="pct20" w:color="auto" w:fill="auto"/>
          </w:tcPr>
          <w:p w:rsidR="00982793" w:rsidRDefault="00982793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982793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164D99" w:rsidRPr="00036528" w:rsidRDefault="00164D99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x,n,8,1 : set diffrent baudrate ,confirm diffrent baudrate works fine</w:t>
            </w:r>
          </w:p>
          <w:p w:rsidR="00164D99" w:rsidRPr="00036528" w:rsidRDefault="00164D99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460800 &lt; baudrate &lt; 3.6884Mbps</w:t>
            </w:r>
          </w:p>
          <w:p w:rsidR="00164D99" w:rsidRPr="00036528" w:rsidRDefault="00164D99" w:rsidP="00164D99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  <w:t>device: send random data; then readback to verify</w:t>
            </w:r>
          </w:p>
          <w:p w:rsidR="00982793" w:rsidRDefault="00164D99" w:rsidP="00164D99">
            <w:pPr>
              <w:rPr>
                <w:lang w:val="fr-FR"/>
              </w:rPr>
            </w:pPr>
            <w:r w:rsidRPr="00036528">
              <w:rPr>
                <w:lang w:val="fr-FR"/>
              </w:rPr>
              <w:t>server side: serial echo server; just received and send back data</w:t>
            </w:r>
          </w:p>
        </w:tc>
      </w:tr>
      <w:tr w:rsidR="003D00BA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3D00BA" w:rsidRPr="00036528" w:rsidRDefault="003D00BA" w:rsidP="0057267E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3D00BA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D00BA" w:rsidRPr="00036528" w:rsidRDefault="00164D99" w:rsidP="00036528">
            <w:pPr>
              <w:rPr>
                <w:lang w:val="fr-FR"/>
              </w:rPr>
            </w:pPr>
            <w:r w:rsidRPr="00036528">
              <w:rPr>
                <w:lang w:val="fr-FR"/>
              </w:rPr>
              <w:t>connect two columbus chip board(FPGA/EVB) UART port</w:t>
            </w:r>
          </w:p>
        </w:tc>
      </w:tr>
      <w:tr w:rsidR="00982793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982793" w:rsidRDefault="00982793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982793" w:rsidTr="0057267E">
        <w:tc>
          <w:tcPr>
            <w:tcW w:w="675" w:type="dxa"/>
            <w:shd w:val="pct20" w:color="auto" w:fill="auto"/>
          </w:tcPr>
          <w:p w:rsidR="00982793" w:rsidRDefault="00982793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982793" w:rsidRDefault="00982793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2841" w:type="dxa"/>
            <w:shd w:val="pct20" w:color="auto" w:fill="auto"/>
          </w:tcPr>
          <w:p w:rsidR="00982793" w:rsidRDefault="00982793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164D99" w:rsidTr="0057267E">
        <w:tc>
          <w:tcPr>
            <w:tcW w:w="675" w:type="dxa"/>
            <w:shd w:val="clear" w:color="auto" w:fill="auto"/>
            <w:vAlign w:val="center"/>
          </w:tcPr>
          <w:p w:rsidR="00164D99" w:rsidRPr="00036528" w:rsidRDefault="00164D99" w:rsidP="0057267E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164D99" w:rsidRPr="00036528" w:rsidRDefault="00164D99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"uart0/1/2/3" from device list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164D99" w:rsidRPr="00036528" w:rsidRDefault="00164D99" w:rsidP="0057267E">
            <w:pPr>
              <w:rPr>
                <w:lang w:val="fr-FR"/>
              </w:rPr>
            </w:pPr>
          </w:p>
        </w:tc>
      </w:tr>
      <w:tr w:rsidR="00164D99" w:rsidTr="0057267E">
        <w:tc>
          <w:tcPr>
            <w:tcW w:w="675" w:type="dxa"/>
            <w:shd w:val="clear" w:color="auto" w:fill="auto"/>
            <w:vAlign w:val="center"/>
          </w:tcPr>
          <w:p w:rsidR="00164D99" w:rsidRPr="00036528" w:rsidRDefault="00164D99" w:rsidP="0057267E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2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164D99" w:rsidRPr="00036528" w:rsidRDefault="00164D99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server side: input "uart_echo 921600 n 8 1 0"</w:t>
            </w:r>
          </w:p>
          <w:p w:rsidR="00164D99" w:rsidRPr="00036528" w:rsidRDefault="00164D99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slave side:input "uart_config 921600 n 8 1 0"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164D99" w:rsidRPr="00036528" w:rsidRDefault="00164D99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uart_config: test pass</w:t>
            </w:r>
          </w:p>
        </w:tc>
      </w:tr>
      <w:tr w:rsidR="00164D99" w:rsidTr="0057267E">
        <w:tc>
          <w:tcPr>
            <w:tcW w:w="675" w:type="dxa"/>
            <w:shd w:val="clear" w:color="auto" w:fill="auto"/>
            <w:vAlign w:val="center"/>
          </w:tcPr>
          <w:p w:rsidR="00164D99" w:rsidRPr="00036528" w:rsidRDefault="00164D99" w:rsidP="0057267E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3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164D99" w:rsidRPr="00036528" w:rsidRDefault="00164D99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server side: input "uart_echo 1843200 n 8 1 0"</w:t>
            </w:r>
          </w:p>
          <w:p w:rsidR="00164D99" w:rsidRPr="00036528" w:rsidRDefault="00164D99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slave side:input "uart_config 1843200 n 8 1 0"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164D99" w:rsidRPr="00036528" w:rsidRDefault="00164D99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uart_config: test pass</w:t>
            </w:r>
          </w:p>
        </w:tc>
      </w:tr>
      <w:tr w:rsidR="00164D99" w:rsidTr="0057267E">
        <w:tc>
          <w:tcPr>
            <w:tcW w:w="675" w:type="dxa"/>
            <w:shd w:val="clear" w:color="auto" w:fill="auto"/>
            <w:vAlign w:val="center"/>
          </w:tcPr>
          <w:p w:rsidR="00164D99" w:rsidRPr="00036528" w:rsidRDefault="00164D99" w:rsidP="0057267E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lastRenderedPageBreak/>
              <w:t>4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164D99" w:rsidRPr="00036528" w:rsidRDefault="00164D99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server side: input "uart_echo 3110400 n 8 1 0"</w:t>
            </w:r>
          </w:p>
          <w:p w:rsidR="00164D99" w:rsidRPr="00036528" w:rsidRDefault="00164D99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slave side:input "uart_config 3110400 n 8 1 0"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164D99" w:rsidRPr="00036528" w:rsidRDefault="00164D99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uart_config: test pass</w:t>
            </w:r>
          </w:p>
        </w:tc>
      </w:tr>
      <w:tr w:rsidR="00164D99" w:rsidTr="0057267E">
        <w:tc>
          <w:tcPr>
            <w:tcW w:w="675" w:type="dxa"/>
            <w:shd w:val="clear" w:color="auto" w:fill="auto"/>
            <w:vAlign w:val="center"/>
          </w:tcPr>
          <w:p w:rsidR="00164D99" w:rsidRPr="00036528" w:rsidRDefault="00164D99" w:rsidP="0057267E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5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164D99" w:rsidRPr="00036528" w:rsidRDefault="00164D99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server side: input "uart_echo 3686400 n 8 1 0"</w:t>
            </w:r>
          </w:p>
          <w:p w:rsidR="00164D99" w:rsidRPr="00036528" w:rsidRDefault="00164D99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slave side:input "uart_config 3686400 n 8 1 0"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164D99" w:rsidRPr="00036528" w:rsidRDefault="00164D99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uart_config: test pass</w:t>
            </w:r>
          </w:p>
        </w:tc>
      </w:tr>
    </w:tbl>
    <w:p w:rsidR="00982793" w:rsidRPr="007E4387" w:rsidRDefault="00982793" w:rsidP="00982793">
      <w:pPr>
        <w:rPr>
          <w:sz w:val="24"/>
          <w:szCs w:val="24"/>
          <w:lang w:eastAsia="zh-CN"/>
        </w:rPr>
      </w:pPr>
    </w:p>
    <w:p w:rsidR="00982793" w:rsidRPr="00B54816" w:rsidRDefault="00982793" w:rsidP="00732CB7">
      <w:pPr>
        <w:pStyle w:val="4"/>
        <w:rPr>
          <w:lang w:eastAsia="zh-CN"/>
        </w:rPr>
      </w:pPr>
      <w:bookmarkStart w:id="57" w:name="_Toc456256941"/>
      <w:r>
        <w:rPr>
          <w:rFonts w:hint="eastAsia"/>
        </w:rPr>
        <w:t>Test Case cb-uart-1</w:t>
      </w:r>
      <w:r w:rsidR="00164D99">
        <w:rPr>
          <w:rFonts w:hint="eastAsia"/>
        </w:rPr>
        <w:t>3</w:t>
      </w:r>
      <w:r>
        <w:rPr>
          <w:rFonts w:hint="eastAsia"/>
        </w:rPr>
        <w:t xml:space="preserve">: </w:t>
      </w:r>
      <w:r w:rsidR="00164D99" w:rsidRPr="00160823">
        <w:rPr>
          <w:rFonts w:hint="eastAsia"/>
        </w:rPr>
        <w:t>modem control test</w:t>
      </w:r>
      <w:bookmarkEnd w:id="57"/>
    </w:p>
    <w:tbl>
      <w:tblPr>
        <w:tblStyle w:val="a4"/>
        <w:tblW w:w="0" w:type="auto"/>
        <w:tblLook w:val="04A0"/>
      </w:tblPr>
      <w:tblGrid>
        <w:gridCol w:w="675"/>
        <w:gridCol w:w="5006"/>
        <w:gridCol w:w="2841"/>
      </w:tblGrid>
      <w:tr w:rsidR="00982793" w:rsidTr="0057267E">
        <w:tc>
          <w:tcPr>
            <w:tcW w:w="8522" w:type="dxa"/>
            <w:gridSpan w:val="3"/>
            <w:shd w:val="pct20" w:color="auto" w:fill="auto"/>
          </w:tcPr>
          <w:p w:rsidR="00982793" w:rsidRDefault="00982793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982793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164D99" w:rsidRPr="00036528" w:rsidRDefault="00164D99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confirm modem control correctly</w:t>
            </w:r>
          </w:p>
          <w:p w:rsidR="00164D99" w:rsidRPr="00036528" w:rsidRDefault="00164D99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master side: set modem control output</w:t>
            </w:r>
          </w:p>
          <w:p w:rsidR="00982793" w:rsidRDefault="00164D99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slave side: check coresponding signal correct</w:t>
            </w:r>
          </w:p>
        </w:tc>
      </w:tr>
      <w:tr w:rsidR="003D00BA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3D00BA" w:rsidRPr="00036528" w:rsidRDefault="003D00BA" w:rsidP="0057267E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3D00BA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D00BA" w:rsidRPr="00036528" w:rsidRDefault="00164D99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connect two columbus board(FPGA/EVB)</w:t>
            </w:r>
          </w:p>
        </w:tc>
      </w:tr>
      <w:tr w:rsidR="00982793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982793" w:rsidRDefault="00982793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982793" w:rsidTr="0057267E">
        <w:tc>
          <w:tcPr>
            <w:tcW w:w="675" w:type="dxa"/>
            <w:shd w:val="pct20" w:color="auto" w:fill="auto"/>
          </w:tcPr>
          <w:p w:rsidR="00982793" w:rsidRDefault="00982793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982793" w:rsidRDefault="00982793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2841" w:type="dxa"/>
            <w:shd w:val="pct20" w:color="auto" w:fill="auto"/>
          </w:tcPr>
          <w:p w:rsidR="00982793" w:rsidRDefault="00982793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164D99" w:rsidTr="0057267E">
        <w:tc>
          <w:tcPr>
            <w:tcW w:w="675" w:type="dxa"/>
            <w:shd w:val="clear" w:color="auto" w:fill="auto"/>
            <w:vAlign w:val="center"/>
          </w:tcPr>
          <w:p w:rsidR="00164D99" w:rsidRPr="00036528" w:rsidRDefault="00164D99" w:rsidP="0057267E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164D99" w:rsidRPr="00036528" w:rsidRDefault="00164D99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"uart0/1/2/3" from device list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164D99" w:rsidRPr="00036528" w:rsidRDefault="00164D99" w:rsidP="0057267E">
            <w:pPr>
              <w:rPr>
                <w:lang w:val="fr-FR"/>
              </w:rPr>
            </w:pPr>
          </w:p>
        </w:tc>
      </w:tr>
      <w:tr w:rsidR="00164D99" w:rsidTr="0057267E">
        <w:tc>
          <w:tcPr>
            <w:tcW w:w="675" w:type="dxa"/>
            <w:shd w:val="clear" w:color="auto" w:fill="auto"/>
            <w:vAlign w:val="center"/>
          </w:tcPr>
          <w:p w:rsidR="00164D99" w:rsidRPr="00036528" w:rsidRDefault="00164D99" w:rsidP="0057267E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2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164D99" w:rsidRPr="00036528" w:rsidRDefault="00164D99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master side: input "uart_modem_master all 0"</w:t>
            </w:r>
          </w:p>
          <w:p w:rsidR="00164D99" w:rsidRPr="00036528" w:rsidRDefault="00164D99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slave side: input "uart_modem"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164D99" w:rsidRPr="00036528" w:rsidRDefault="00164D99" w:rsidP="0057267E">
            <w:pPr>
              <w:rPr>
                <w:lang w:val="fr-FR"/>
              </w:rPr>
            </w:pPr>
          </w:p>
        </w:tc>
      </w:tr>
      <w:tr w:rsidR="00164D99" w:rsidTr="0057267E">
        <w:tc>
          <w:tcPr>
            <w:tcW w:w="675" w:type="dxa"/>
            <w:shd w:val="clear" w:color="auto" w:fill="auto"/>
            <w:vAlign w:val="center"/>
          </w:tcPr>
          <w:p w:rsidR="00164D99" w:rsidRPr="00036528" w:rsidRDefault="00164D99" w:rsidP="0057267E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3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164D99" w:rsidRPr="00036528" w:rsidRDefault="00164D99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master side: input "uart_modem_master dtr 1"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164D99" w:rsidRPr="00036528" w:rsidRDefault="00164D99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slave side console output:</w:t>
            </w:r>
          </w:p>
          <w:p w:rsidR="00164D99" w:rsidRPr="00036528" w:rsidRDefault="00164D99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dsr change:0 to 1</w:t>
            </w:r>
          </w:p>
        </w:tc>
      </w:tr>
      <w:tr w:rsidR="00164D99" w:rsidTr="0057267E">
        <w:tc>
          <w:tcPr>
            <w:tcW w:w="675" w:type="dxa"/>
            <w:vAlign w:val="center"/>
          </w:tcPr>
          <w:p w:rsidR="00164D99" w:rsidRPr="00036528" w:rsidRDefault="00164D99" w:rsidP="0057267E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4</w:t>
            </w:r>
          </w:p>
        </w:tc>
        <w:tc>
          <w:tcPr>
            <w:tcW w:w="5006" w:type="dxa"/>
            <w:vAlign w:val="center"/>
          </w:tcPr>
          <w:p w:rsidR="00164D99" w:rsidRPr="00036528" w:rsidRDefault="00164D99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master side: input "uart_modem_master rts 1"</w:t>
            </w:r>
          </w:p>
        </w:tc>
        <w:tc>
          <w:tcPr>
            <w:tcW w:w="2841" w:type="dxa"/>
            <w:vAlign w:val="center"/>
          </w:tcPr>
          <w:p w:rsidR="00164D99" w:rsidRPr="00036528" w:rsidRDefault="00164D99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slave side console output:</w:t>
            </w:r>
          </w:p>
          <w:p w:rsidR="00164D99" w:rsidRPr="00036528" w:rsidRDefault="00164D99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cts change:0 to 1</w:t>
            </w:r>
          </w:p>
        </w:tc>
      </w:tr>
      <w:tr w:rsidR="00164D99" w:rsidTr="0057267E">
        <w:tc>
          <w:tcPr>
            <w:tcW w:w="675" w:type="dxa"/>
            <w:vAlign w:val="center"/>
          </w:tcPr>
          <w:p w:rsidR="00164D99" w:rsidRPr="00036528" w:rsidRDefault="00164D99" w:rsidP="0057267E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5</w:t>
            </w:r>
          </w:p>
        </w:tc>
        <w:tc>
          <w:tcPr>
            <w:tcW w:w="5006" w:type="dxa"/>
            <w:vAlign w:val="center"/>
          </w:tcPr>
          <w:p w:rsidR="00164D99" w:rsidRPr="00036528" w:rsidRDefault="00164D99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master side: input "uart_modem_master out1 1"</w:t>
            </w:r>
          </w:p>
        </w:tc>
        <w:tc>
          <w:tcPr>
            <w:tcW w:w="2841" w:type="dxa"/>
            <w:vAlign w:val="center"/>
          </w:tcPr>
          <w:p w:rsidR="00164D99" w:rsidRPr="00036528" w:rsidRDefault="00164D99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slave side console output:</w:t>
            </w:r>
          </w:p>
          <w:p w:rsidR="00164D99" w:rsidRPr="00036528" w:rsidRDefault="00164D99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ri change:0 to 1</w:t>
            </w:r>
          </w:p>
        </w:tc>
      </w:tr>
      <w:tr w:rsidR="00164D99" w:rsidTr="0057267E">
        <w:tc>
          <w:tcPr>
            <w:tcW w:w="675" w:type="dxa"/>
            <w:vAlign w:val="center"/>
          </w:tcPr>
          <w:p w:rsidR="00164D99" w:rsidRPr="00036528" w:rsidRDefault="00164D99" w:rsidP="0057267E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6</w:t>
            </w:r>
          </w:p>
        </w:tc>
        <w:tc>
          <w:tcPr>
            <w:tcW w:w="5006" w:type="dxa"/>
            <w:vAlign w:val="center"/>
          </w:tcPr>
          <w:p w:rsidR="00164D99" w:rsidRPr="00036528" w:rsidRDefault="00164D99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master side: input "uart_modem_master out2 1"</w:t>
            </w:r>
          </w:p>
        </w:tc>
        <w:tc>
          <w:tcPr>
            <w:tcW w:w="2841" w:type="dxa"/>
            <w:vAlign w:val="center"/>
          </w:tcPr>
          <w:p w:rsidR="00164D99" w:rsidRPr="00036528" w:rsidRDefault="00164D99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slave side console output:</w:t>
            </w:r>
          </w:p>
          <w:p w:rsidR="00164D99" w:rsidRPr="00036528" w:rsidRDefault="00164D99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dcd change:0 to 1</w:t>
            </w:r>
          </w:p>
        </w:tc>
      </w:tr>
      <w:tr w:rsidR="00164D99" w:rsidTr="0057267E">
        <w:tc>
          <w:tcPr>
            <w:tcW w:w="675" w:type="dxa"/>
            <w:vAlign w:val="center"/>
          </w:tcPr>
          <w:p w:rsidR="00164D99" w:rsidRPr="00036528" w:rsidRDefault="00164D99" w:rsidP="0057267E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7</w:t>
            </w:r>
          </w:p>
        </w:tc>
        <w:tc>
          <w:tcPr>
            <w:tcW w:w="5006" w:type="dxa"/>
            <w:vAlign w:val="center"/>
          </w:tcPr>
          <w:p w:rsidR="00164D99" w:rsidRPr="00036528" w:rsidRDefault="00164D99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master side: input "uart_modem_master dtr 0"</w:t>
            </w:r>
          </w:p>
        </w:tc>
        <w:tc>
          <w:tcPr>
            <w:tcW w:w="2841" w:type="dxa"/>
            <w:vAlign w:val="center"/>
          </w:tcPr>
          <w:p w:rsidR="00164D99" w:rsidRPr="00036528" w:rsidRDefault="00164D99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slave side console output:</w:t>
            </w:r>
          </w:p>
          <w:p w:rsidR="00164D99" w:rsidRPr="00036528" w:rsidRDefault="00164D99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dsr change:1 to 0</w:t>
            </w:r>
          </w:p>
        </w:tc>
      </w:tr>
      <w:tr w:rsidR="00164D99" w:rsidTr="0057267E">
        <w:tc>
          <w:tcPr>
            <w:tcW w:w="675" w:type="dxa"/>
            <w:vAlign w:val="center"/>
          </w:tcPr>
          <w:p w:rsidR="00164D99" w:rsidRPr="00036528" w:rsidRDefault="00164D99" w:rsidP="0057267E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8</w:t>
            </w:r>
          </w:p>
        </w:tc>
        <w:tc>
          <w:tcPr>
            <w:tcW w:w="5006" w:type="dxa"/>
            <w:vAlign w:val="center"/>
          </w:tcPr>
          <w:p w:rsidR="00164D99" w:rsidRPr="00036528" w:rsidRDefault="00164D99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master side: input "uart_modem_master rts 0"</w:t>
            </w:r>
          </w:p>
        </w:tc>
        <w:tc>
          <w:tcPr>
            <w:tcW w:w="2841" w:type="dxa"/>
            <w:vAlign w:val="center"/>
          </w:tcPr>
          <w:p w:rsidR="00164D99" w:rsidRPr="00036528" w:rsidRDefault="00164D99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slave side console output:</w:t>
            </w:r>
          </w:p>
          <w:p w:rsidR="00164D99" w:rsidRPr="00036528" w:rsidRDefault="00164D99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cts change:1 to 0</w:t>
            </w:r>
          </w:p>
        </w:tc>
      </w:tr>
      <w:tr w:rsidR="00164D99" w:rsidTr="0057267E">
        <w:tc>
          <w:tcPr>
            <w:tcW w:w="675" w:type="dxa"/>
            <w:vAlign w:val="center"/>
          </w:tcPr>
          <w:p w:rsidR="00164D99" w:rsidRPr="00036528" w:rsidRDefault="00164D99" w:rsidP="0057267E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lastRenderedPageBreak/>
              <w:t>9</w:t>
            </w:r>
          </w:p>
        </w:tc>
        <w:tc>
          <w:tcPr>
            <w:tcW w:w="5006" w:type="dxa"/>
            <w:vAlign w:val="center"/>
          </w:tcPr>
          <w:p w:rsidR="00164D99" w:rsidRPr="00036528" w:rsidRDefault="00164D99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master side: input "uart_modem_master out1 0"</w:t>
            </w:r>
          </w:p>
        </w:tc>
        <w:tc>
          <w:tcPr>
            <w:tcW w:w="2841" w:type="dxa"/>
            <w:vAlign w:val="center"/>
          </w:tcPr>
          <w:p w:rsidR="00164D99" w:rsidRPr="00036528" w:rsidRDefault="00164D99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slave side console output:</w:t>
            </w:r>
          </w:p>
          <w:p w:rsidR="00164D99" w:rsidRPr="00036528" w:rsidRDefault="00164D99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ri change:1 to 0</w:t>
            </w:r>
          </w:p>
        </w:tc>
      </w:tr>
      <w:tr w:rsidR="00164D99" w:rsidTr="0057267E">
        <w:tc>
          <w:tcPr>
            <w:tcW w:w="675" w:type="dxa"/>
            <w:vAlign w:val="center"/>
          </w:tcPr>
          <w:p w:rsidR="00164D99" w:rsidRPr="00036528" w:rsidRDefault="00164D99" w:rsidP="0057267E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10</w:t>
            </w:r>
          </w:p>
        </w:tc>
        <w:tc>
          <w:tcPr>
            <w:tcW w:w="5006" w:type="dxa"/>
            <w:vAlign w:val="center"/>
          </w:tcPr>
          <w:p w:rsidR="00164D99" w:rsidRPr="00036528" w:rsidRDefault="00164D99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master side: input "uart_modem_master out2 0"</w:t>
            </w:r>
          </w:p>
        </w:tc>
        <w:tc>
          <w:tcPr>
            <w:tcW w:w="2841" w:type="dxa"/>
            <w:vAlign w:val="center"/>
          </w:tcPr>
          <w:p w:rsidR="00164D99" w:rsidRPr="00036528" w:rsidRDefault="00164D99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slave side console output:</w:t>
            </w:r>
          </w:p>
          <w:p w:rsidR="00164D99" w:rsidRPr="00036528" w:rsidRDefault="00164D99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dcd change:1 to 0</w:t>
            </w:r>
          </w:p>
        </w:tc>
      </w:tr>
    </w:tbl>
    <w:p w:rsidR="00982793" w:rsidRPr="00164D99" w:rsidRDefault="00982793" w:rsidP="00982793">
      <w:pPr>
        <w:rPr>
          <w:sz w:val="24"/>
          <w:szCs w:val="24"/>
          <w:lang w:eastAsia="zh-CN"/>
        </w:rPr>
      </w:pPr>
    </w:p>
    <w:p w:rsidR="00982793" w:rsidRPr="00B54816" w:rsidRDefault="00982793" w:rsidP="00732CB7">
      <w:pPr>
        <w:pStyle w:val="4"/>
      </w:pPr>
      <w:bookmarkStart w:id="58" w:name="_Toc456256942"/>
      <w:r>
        <w:rPr>
          <w:rFonts w:hint="eastAsia"/>
        </w:rPr>
        <w:t>Test Case cb-uart-1</w:t>
      </w:r>
      <w:r w:rsidR="00164D99">
        <w:rPr>
          <w:rFonts w:hint="eastAsia"/>
        </w:rPr>
        <w:t>4</w:t>
      </w:r>
      <w:r>
        <w:rPr>
          <w:rFonts w:hint="eastAsia"/>
        </w:rPr>
        <w:t xml:space="preserve">: </w:t>
      </w:r>
      <w:r w:rsidR="00164D99" w:rsidRPr="00160823">
        <w:rPr>
          <w:rFonts w:hint="eastAsia"/>
        </w:rPr>
        <w:t>line break test</w:t>
      </w:r>
      <w:bookmarkEnd w:id="58"/>
    </w:p>
    <w:tbl>
      <w:tblPr>
        <w:tblStyle w:val="a4"/>
        <w:tblW w:w="0" w:type="auto"/>
        <w:tblLook w:val="04A0"/>
      </w:tblPr>
      <w:tblGrid>
        <w:gridCol w:w="675"/>
        <w:gridCol w:w="5006"/>
        <w:gridCol w:w="2841"/>
      </w:tblGrid>
      <w:tr w:rsidR="00982793" w:rsidTr="0057267E">
        <w:tc>
          <w:tcPr>
            <w:tcW w:w="8522" w:type="dxa"/>
            <w:gridSpan w:val="3"/>
            <w:shd w:val="pct20" w:color="auto" w:fill="auto"/>
          </w:tcPr>
          <w:p w:rsidR="00982793" w:rsidRDefault="00982793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982793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164D99" w:rsidRPr="00036528" w:rsidRDefault="00164D99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test line break generate and detect</w:t>
            </w:r>
          </w:p>
          <w:p w:rsidR="00164D99" w:rsidRPr="00036528" w:rsidRDefault="00164D99" w:rsidP="00036528">
            <w:pPr>
              <w:rPr>
                <w:lang w:val="fr-FR"/>
              </w:rPr>
            </w:pPr>
            <w:r w:rsidRPr="00036528">
              <w:rPr>
                <w:lang w:val="fr-FR"/>
              </w:rPr>
              <w:t>master side: set modem control output</w:t>
            </w:r>
          </w:p>
          <w:p w:rsidR="00982793" w:rsidRDefault="00164D99" w:rsidP="00036528">
            <w:pPr>
              <w:rPr>
                <w:lang w:val="fr-FR"/>
              </w:rPr>
            </w:pPr>
            <w:r w:rsidRPr="00036528">
              <w:rPr>
                <w:lang w:val="fr-FR"/>
              </w:rPr>
              <w:t>slave side: check break condition occur</w:t>
            </w:r>
          </w:p>
        </w:tc>
      </w:tr>
      <w:tr w:rsidR="003D00BA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3D00BA" w:rsidRPr="00036528" w:rsidRDefault="003D00BA" w:rsidP="0057267E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3D00BA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D00BA" w:rsidRPr="00036528" w:rsidRDefault="003D00BA" w:rsidP="00036528">
            <w:pPr>
              <w:rPr>
                <w:lang w:val="fr-FR"/>
              </w:rPr>
            </w:pPr>
          </w:p>
        </w:tc>
      </w:tr>
      <w:tr w:rsidR="00982793" w:rsidTr="0057267E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982793" w:rsidRDefault="00982793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982793" w:rsidTr="0057267E">
        <w:tc>
          <w:tcPr>
            <w:tcW w:w="675" w:type="dxa"/>
            <w:shd w:val="pct20" w:color="auto" w:fill="auto"/>
          </w:tcPr>
          <w:p w:rsidR="00982793" w:rsidRDefault="00982793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982793" w:rsidRDefault="00982793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2841" w:type="dxa"/>
            <w:shd w:val="pct20" w:color="auto" w:fill="auto"/>
          </w:tcPr>
          <w:p w:rsidR="00982793" w:rsidRDefault="00982793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164D99" w:rsidTr="0057267E">
        <w:tc>
          <w:tcPr>
            <w:tcW w:w="675" w:type="dxa"/>
            <w:shd w:val="clear" w:color="auto" w:fill="auto"/>
            <w:vAlign w:val="center"/>
          </w:tcPr>
          <w:p w:rsidR="00164D99" w:rsidRPr="00036528" w:rsidRDefault="00164D99" w:rsidP="0057267E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164D99" w:rsidRPr="00036528" w:rsidRDefault="00164D99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"uart0/1/2/3" from device list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164D99" w:rsidRPr="00036528" w:rsidRDefault="00164D99" w:rsidP="0057267E">
            <w:pPr>
              <w:rPr>
                <w:lang w:val="fr-FR"/>
              </w:rPr>
            </w:pPr>
          </w:p>
        </w:tc>
      </w:tr>
      <w:tr w:rsidR="00164D99" w:rsidTr="0057267E">
        <w:tc>
          <w:tcPr>
            <w:tcW w:w="675" w:type="dxa"/>
            <w:shd w:val="clear" w:color="auto" w:fill="auto"/>
            <w:vAlign w:val="center"/>
          </w:tcPr>
          <w:p w:rsidR="00164D99" w:rsidRPr="00036528" w:rsidRDefault="00164D99" w:rsidP="0057267E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2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164D99" w:rsidRPr="00036528" w:rsidRDefault="00164D99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slave side: input "uart_line"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164D99" w:rsidRPr="00036528" w:rsidRDefault="00164D99" w:rsidP="0057267E">
            <w:pPr>
              <w:rPr>
                <w:lang w:val="fr-FR"/>
              </w:rPr>
            </w:pPr>
          </w:p>
        </w:tc>
      </w:tr>
      <w:tr w:rsidR="00164D99" w:rsidTr="0057267E">
        <w:tc>
          <w:tcPr>
            <w:tcW w:w="675" w:type="dxa"/>
            <w:shd w:val="clear" w:color="auto" w:fill="auto"/>
            <w:vAlign w:val="center"/>
          </w:tcPr>
          <w:p w:rsidR="00164D99" w:rsidRPr="00036528" w:rsidRDefault="00164D99" w:rsidP="0057267E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3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164D99" w:rsidRPr="00036528" w:rsidRDefault="00164D99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master side: input "uart_line_master"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164D99" w:rsidRPr="00036528" w:rsidRDefault="00164D99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slave side: detect break sequence</w:t>
            </w:r>
          </w:p>
        </w:tc>
      </w:tr>
    </w:tbl>
    <w:p w:rsidR="00982793" w:rsidRPr="007E4387" w:rsidRDefault="00982793" w:rsidP="00982793">
      <w:pPr>
        <w:rPr>
          <w:sz w:val="24"/>
          <w:szCs w:val="24"/>
          <w:lang w:eastAsia="zh-CN"/>
        </w:rPr>
      </w:pPr>
    </w:p>
    <w:p w:rsidR="00982793" w:rsidRPr="00B54816" w:rsidRDefault="00982793" w:rsidP="00732CB7">
      <w:pPr>
        <w:pStyle w:val="4"/>
      </w:pPr>
      <w:bookmarkStart w:id="59" w:name="_Toc456256943"/>
      <w:r>
        <w:rPr>
          <w:rFonts w:hint="eastAsia"/>
        </w:rPr>
        <w:t>Test Case cb-uart-1</w:t>
      </w:r>
      <w:r w:rsidR="00164D99">
        <w:rPr>
          <w:rFonts w:hint="eastAsia"/>
        </w:rPr>
        <w:t>5</w:t>
      </w:r>
      <w:r>
        <w:rPr>
          <w:rFonts w:hint="eastAsia"/>
        </w:rPr>
        <w:t xml:space="preserve">: </w:t>
      </w:r>
      <w:r w:rsidR="00164D99" w:rsidRPr="00160823">
        <w:rPr>
          <w:rFonts w:hint="eastAsia"/>
        </w:rPr>
        <w:t>interrupt test</w:t>
      </w:r>
      <w:bookmarkEnd w:id="59"/>
    </w:p>
    <w:tbl>
      <w:tblPr>
        <w:tblStyle w:val="a4"/>
        <w:tblW w:w="0" w:type="auto"/>
        <w:tblLook w:val="04A0"/>
      </w:tblPr>
      <w:tblGrid>
        <w:gridCol w:w="675"/>
        <w:gridCol w:w="5006"/>
        <w:gridCol w:w="3336"/>
      </w:tblGrid>
      <w:tr w:rsidR="00982793" w:rsidTr="00164D99">
        <w:tc>
          <w:tcPr>
            <w:tcW w:w="9017" w:type="dxa"/>
            <w:gridSpan w:val="3"/>
            <w:shd w:val="pct20" w:color="auto" w:fill="auto"/>
          </w:tcPr>
          <w:p w:rsidR="00982793" w:rsidRDefault="00982793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982793" w:rsidTr="00164D99">
        <w:tc>
          <w:tcPr>
            <w:tcW w:w="901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82793" w:rsidRDefault="00164D99" w:rsidP="0057267E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trigger some interrupt state, and check interrupt handle</w:t>
            </w:r>
          </w:p>
        </w:tc>
      </w:tr>
      <w:tr w:rsidR="003D00BA" w:rsidTr="00164D99">
        <w:tc>
          <w:tcPr>
            <w:tcW w:w="9017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3D00BA" w:rsidRPr="00036528" w:rsidRDefault="003D00BA" w:rsidP="0057267E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3D00BA" w:rsidTr="00164D99">
        <w:tc>
          <w:tcPr>
            <w:tcW w:w="901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D00BA" w:rsidRPr="00036528" w:rsidRDefault="003D00BA" w:rsidP="00036528">
            <w:pPr>
              <w:rPr>
                <w:lang w:val="fr-FR"/>
              </w:rPr>
            </w:pPr>
          </w:p>
        </w:tc>
      </w:tr>
      <w:tr w:rsidR="00982793" w:rsidTr="00164D99">
        <w:tc>
          <w:tcPr>
            <w:tcW w:w="9017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982793" w:rsidRDefault="00982793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982793" w:rsidTr="00164D99">
        <w:tc>
          <w:tcPr>
            <w:tcW w:w="675" w:type="dxa"/>
            <w:shd w:val="pct20" w:color="auto" w:fill="auto"/>
          </w:tcPr>
          <w:p w:rsidR="00982793" w:rsidRDefault="00982793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982793" w:rsidRDefault="00982793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3336" w:type="dxa"/>
            <w:shd w:val="pct20" w:color="auto" w:fill="auto"/>
          </w:tcPr>
          <w:p w:rsidR="00982793" w:rsidRDefault="00982793" w:rsidP="0057267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164D99" w:rsidTr="00164D99">
        <w:tc>
          <w:tcPr>
            <w:tcW w:w="675" w:type="dxa"/>
            <w:shd w:val="clear" w:color="auto" w:fill="auto"/>
            <w:vAlign w:val="center"/>
          </w:tcPr>
          <w:p w:rsidR="00164D99" w:rsidRPr="00036528" w:rsidRDefault="00164D99" w:rsidP="0057267E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164D99" w:rsidRPr="00036528" w:rsidRDefault="00164D99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"uart0/1/2/3" from device list</w:t>
            </w:r>
          </w:p>
        </w:tc>
        <w:tc>
          <w:tcPr>
            <w:tcW w:w="3336" w:type="dxa"/>
            <w:shd w:val="clear" w:color="auto" w:fill="auto"/>
            <w:vAlign w:val="center"/>
          </w:tcPr>
          <w:p w:rsidR="00164D99" w:rsidRPr="00036528" w:rsidRDefault="00164D99" w:rsidP="0057267E">
            <w:pPr>
              <w:rPr>
                <w:lang w:val="fr-FR"/>
              </w:rPr>
            </w:pPr>
          </w:p>
        </w:tc>
      </w:tr>
      <w:tr w:rsidR="00164D99" w:rsidTr="00164D99">
        <w:tc>
          <w:tcPr>
            <w:tcW w:w="675" w:type="dxa"/>
            <w:shd w:val="clear" w:color="auto" w:fill="auto"/>
            <w:vAlign w:val="center"/>
          </w:tcPr>
          <w:p w:rsidR="00164D99" w:rsidRPr="00036528" w:rsidRDefault="00164D99" w:rsidP="0057267E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lastRenderedPageBreak/>
              <w:t>2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164D99" w:rsidRPr="00036528" w:rsidRDefault="00164D99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"uart_int"</w:t>
            </w:r>
          </w:p>
        </w:tc>
        <w:tc>
          <w:tcPr>
            <w:tcW w:w="3336" w:type="dxa"/>
            <w:shd w:val="clear" w:color="auto" w:fill="auto"/>
            <w:vAlign w:val="center"/>
          </w:tcPr>
          <w:p w:rsidR="00164D99" w:rsidRPr="00036528" w:rsidRDefault="00164D99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uart_int_handler,status=%x</w:t>
            </w:r>
          </w:p>
          <w:p w:rsidR="00164D99" w:rsidRPr="00036528" w:rsidRDefault="00164D99" w:rsidP="0057267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uart_int: test pass</w:t>
            </w:r>
          </w:p>
        </w:tc>
      </w:tr>
    </w:tbl>
    <w:p w:rsidR="00982793" w:rsidRPr="007E4387" w:rsidRDefault="00982793" w:rsidP="00982793">
      <w:pPr>
        <w:rPr>
          <w:sz w:val="24"/>
          <w:szCs w:val="24"/>
          <w:lang w:eastAsia="zh-CN"/>
        </w:rPr>
      </w:pPr>
    </w:p>
    <w:p w:rsidR="009403FE" w:rsidRDefault="009403FE" w:rsidP="00732CB7">
      <w:pPr>
        <w:pStyle w:val="3"/>
        <w:tabs>
          <w:tab w:val="num" w:pos="432"/>
        </w:tabs>
      </w:pPr>
      <w:bookmarkStart w:id="60" w:name="_Toc456256944"/>
      <w:r>
        <w:rPr>
          <w:rFonts w:hint="eastAsia"/>
        </w:rPr>
        <w:t>GIC</w:t>
      </w:r>
      <w:r w:rsidR="00B17E2E">
        <w:rPr>
          <w:rFonts w:hint="eastAsia"/>
          <w:lang w:eastAsia="zh-CN"/>
        </w:rPr>
        <w:t>/INTERRUPT</w:t>
      </w:r>
      <w:bookmarkEnd w:id="60"/>
    </w:p>
    <w:p w:rsidR="009403FE" w:rsidRPr="00B54816" w:rsidRDefault="009403FE" w:rsidP="00732CB7">
      <w:pPr>
        <w:pStyle w:val="4"/>
      </w:pPr>
      <w:bookmarkStart w:id="61" w:name="_Toc456256945"/>
      <w:r>
        <w:rPr>
          <w:rFonts w:hint="eastAsia"/>
        </w:rPr>
        <w:t>Test Case cb-</w:t>
      </w:r>
      <w:r w:rsidR="00C270FC">
        <w:rPr>
          <w:rFonts w:hint="eastAsia"/>
        </w:rPr>
        <w:t>gic</w:t>
      </w:r>
      <w:r>
        <w:rPr>
          <w:rFonts w:hint="eastAsia"/>
        </w:rPr>
        <w:t xml:space="preserve">-1: </w:t>
      </w:r>
      <w:r w:rsidR="00C270FC" w:rsidRPr="00160823">
        <w:rPr>
          <w:rFonts w:hint="eastAsia"/>
        </w:rPr>
        <w:t>cpu internal interrupt(PPI) test</w:t>
      </w:r>
      <w:bookmarkEnd w:id="61"/>
    </w:p>
    <w:tbl>
      <w:tblPr>
        <w:tblStyle w:val="a4"/>
        <w:tblW w:w="0" w:type="auto"/>
        <w:tblLook w:val="04A0"/>
      </w:tblPr>
      <w:tblGrid>
        <w:gridCol w:w="675"/>
        <w:gridCol w:w="5006"/>
        <w:gridCol w:w="2841"/>
      </w:tblGrid>
      <w:tr w:rsidR="009403FE" w:rsidTr="00E253CB">
        <w:tc>
          <w:tcPr>
            <w:tcW w:w="8522" w:type="dxa"/>
            <w:gridSpan w:val="3"/>
            <w:shd w:val="pct20" w:color="auto" w:fill="auto"/>
          </w:tcPr>
          <w:p w:rsidR="009403FE" w:rsidRDefault="009403FE" w:rsidP="00E253CB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9403FE" w:rsidTr="00E253CB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270FC" w:rsidRPr="00036528" w:rsidRDefault="00C270FC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use generic timer (a9 global timer) to trigger the interrupt</w:t>
            </w:r>
          </w:p>
          <w:p w:rsidR="009403FE" w:rsidRDefault="00C270FC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to verify gic works fine</w:t>
            </w:r>
          </w:p>
        </w:tc>
      </w:tr>
      <w:tr w:rsidR="009403FE" w:rsidTr="00E253CB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9403FE" w:rsidRPr="00036528" w:rsidRDefault="009403FE" w:rsidP="00E253CB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9403FE" w:rsidTr="00E253CB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403FE" w:rsidRPr="00036528" w:rsidRDefault="0020246B" w:rsidP="00036528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ZYNQ platform only</w:t>
            </w:r>
          </w:p>
        </w:tc>
      </w:tr>
      <w:tr w:rsidR="009403FE" w:rsidTr="00E253CB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9403FE" w:rsidRDefault="009403FE" w:rsidP="00E253CB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9403FE" w:rsidTr="00E253CB">
        <w:tc>
          <w:tcPr>
            <w:tcW w:w="675" w:type="dxa"/>
            <w:shd w:val="pct20" w:color="auto" w:fill="auto"/>
          </w:tcPr>
          <w:p w:rsidR="009403FE" w:rsidRDefault="009403FE" w:rsidP="00E253CB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9403FE" w:rsidRDefault="009403FE" w:rsidP="00E253CB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2841" w:type="dxa"/>
            <w:shd w:val="pct20" w:color="auto" w:fill="auto"/>
          </w:tcPr>
          <w:p w:rsidR="009403FE" w:rsidRDefault="009403FE" w:rsidP="00E253CB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C270FC" w:rsidTr="00E253CB">
        <w:tc>
          <w:tcPr>
            <w:tcW w:w="675" w:type="dxa"/>
            <w:shd w:val="clear" w:color="auto" w:fill="auto"/>
            <w:vAlign w:val="center"/>
          </w:tcPr>
          <w:p w:rsidR="00C270FC" w:rsidRPr="00036528" w:rsidRDefault="00C270FC" w:rsidP="00E253CB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C270FC" w:rsidRPr="00036528" w:rsidRDefault="00C270FC" w:rsidP="00E253C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"gic" from device list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C270FC" w:rsidRPr="00036528" w:rsidRDefault="00C270FC" w:rsidP="00E253CB">
            <w:pPr>
              <w:rPr>
                <w:lang w:val="fr-FR"/>
              </w:rPr>
            </w:pPr>
          </w:p>
        </w:tc>
      </w:tr>
      <w:tr w:rsidR="00C270FC" w:rsidTr="00E253CB">
        <w:tc>
          <w:tcPr>
            <w:tcW w:w="675" w:type="dxa"/>
            <w:shd w:val="clear" w:color="auto" w:fill="auto"/>
            <w:vAlign w:val="center"/>
          </w:tcPr>
          <w:p w:rsidR="00C270FC" w:rsidRPr="00036528" w:rsidRDefault="00C270FC" w:rsidP="00E253CB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2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C270FC" w:rsidRPr="00036528" w:rsidRDefault="00C270FC" w:rsidP="00E253C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"gic_int"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C270FC" w:rsidRPr="00036528" w:rsidRDefault="00C270FC" w:rsidP="00E253C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gic_int: test pass </w:t>
            </w:r>
          </w:p>
        </w:tc>
      </w:tr>
    </w:tbl>
    <w:p w:rsidR="00CB5BDF" w:rsidRPr="00095A34" w:rsidRDefault="00CB5BDF" w:rsidP="00CB5BDF">
      <w:pPr>
        <w:rPr>
          <w:sz w:val="24"/>
          <w:szCs w:val="24"/>
          <w:lang w:eastAsia="zh-CN"/>
        </w:rPr>
      </w:pPr>
    </w:p>
    <w:p w:rsidR="009403FE" w:rsidRPr="00B54816" w:rsidRDefault="009403FE" w:rsidP="00732CB7">
      <w:pPr>
        <w:pStyle w:val="4"/>
      </w:pPr>
      <w:bookmarkStart w:id="62" w:name="_Toc456256946"/>
      <w:r>
        <w:rPr>
          <w:rFonts w:hint="eastAsia"/>
        </w:rPr>
        <w:t>Test Case cb-</w:t>
      </w:r>
      <w:r w:rsidR="00C270FC">
        <w:rPr>
          <w:rFonts w:hint="eastAsia"/>
        </w:rPr>
        <w:t>gic</w:t>
      </w:r>
      <w:r>
        <w:rPr>
          <w:rFonts w:hint="eastAsia"/>
        </w:rPr>
        <w:t xml:space="preserve">-2: </w:t>
      </w:r>
      <w:r w:rsidR="00C270FC" w:rsidRPr="00160823">
        <w:rPr>
          <w:rFonts w:hint="eastAsia"/>
        </w:rPr>
        <w:t>external interrupt(SPI) generate test</w:t>
      </w:r>
      <w:bookmarkEnd w:id="62"/>
    </w:p>
    <w:tbl>
      <w:tblPr>
        <w:tblStyle w:val="a4"/>
        <w:tblW w:w="0" w:type="auto"/>
        <w:tblLook w:val="04A0"/>
      </w:tblPr>
      <w:tblGrid>
        <w:gridCol w:w="675"/>
        <w:gridCol w:w="5006"/>
        <w:gridCol w:w="3576"/>
      </w:tblGrid>
      <w:tr w:rsidR="009403FE" w:rsidTr="00E253CB">
        <w:tc>
          <w:tcPr>
            <w:tcW w:w="9257" w:type="dxa"/>
            <w:gridSpan w:val="3"/>
            <w:shd w:val="pct20" w:color="auto" w:fill="auto"/>
          </w:tcPr>
          <w:p w:rsidR="009403FE" w:rsidRDefault="009403FE" w:rsidP="00E253CB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9403FE" w:rsidTr="00E253CB">
        <w:tc>
          <w:tcPr>
            <w:tcW w:w="92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403FE" w:rsidRDefault="00C270FC" w:rsidP="00E253CB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confirm external peripheral interrupt can be processed correctly(handler is called)</w:t>
            </w:r>
          </w:p>
        </w:tc>
      </w:tr>
      <w:tr w:rsidR="009403FE" w:rsidTr="00E253CB">
        <w:tc>
          <w:tcPr>
            <w:tcW w:w="9257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9403FE" w:rsidRPr="00036528" w:rsidRDefault="009403FE" w:rsidP="00E253CB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9403FE" w:rsidTr="00E253CB">
        <w:tc>
          <w:tcPr>
            <w:tcW w:w="92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403FE" w:rsidRPr="00036528" w:rsidRDefault="009403FE" w:rsidP="00036528">
            <w:pPr>
              <w:rPr>
                <w:lang w:val="fr-FR"/>
              </w:rPr>
            </w:pPr>
          </w:p>
        </w:tc>
      </w:tr>
      <w:tr w:rsidR="009403FE" w:rsidTr="00E253CB">
        <w:tc>
          <w:tcPr>
            <w:tcW w:w="9257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9403FE" w:rsidRDefault="009403FE" w:rsidP="00E253CB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9403FE" w:rsidTr="00E253CB">
        <w:tc>
          <w:tcPr>
            <w:tcW w:w="675" w:type="dxa"/>
            <w:shd w:val="pct20" w:color="auto" w:fill="auto"/>
          </w:tcPr>
          <w:p w:rsidR="009403FE" w:rsidRDefault="009403FE" w:rsidP="00E253CB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9403FE" w:rsidRDefault="009403FE" w:rsidP="00E253CB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3576" w:type="dxa"/>
            <w:shd w:val="pct20" w:color="auto" w:fill="auto"/>
          </w:tcPr>
          <w:p w:rsidR="009403FE" w:rsidRDefault="009403FE" w:rsidP="00E253CB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C270FC" w:rsidTr="00E253CB">
        <w:tc>
          <w:tcPr>
            <w:tcW w:w="675" w:type="dxa"/>
            <w:shd w:val="clear" w:color="auto" w:fill="auto"/>
            <w:vAlign w:val="center"/>
          </w:tcPr>
          <w:p w:rsidR="00C270FC" w:rsidRPr="00036528" w:rsidRDefault="00C270FC" w:rsidP="00E253CB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C270FC" w:rsidRPr="00036528" w:rsidRDefault="00C270FC" w:rsidP="00E253C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refer the test case of peripheral</w:t>
            </w:r>
          </w:p>
          <w:p w:rsidR="00C270FC" w:rsidRPr="00036528" w:rsidRDefault="00C270FC" w:rsidP="009359CA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refer: cb-</w:t>
            </w:r>
            <w:r w:rsidR="009359CA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dma-7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: dma interrupt test result</w:t>
            </w:r>
          </w:p>
        </w:tc>
        <w:tc>
          <w:tcPr>
            <w:tcW w:w="3576" w:type="dxa"/>
            <w:shd w:val="clear" w:color="auto" w:fill="auto"/>
            <w:vAlign w:val="center"/>
          </w:tcPr>
          <w:p w:rsidR="00C270FC" w:rsidRPr="00036528" w:rsidRDefault="00C270FC" w:rsidP="00E253CB">
            <w:pPr>
              <w:rPr>
                <w:lang w:val="fr-FR"/>
              </w:rPr>
            </w:pPr>
          </w:p>
        </w:tc>
      </w:tr>
    </w:tbl>
    <w:p w:rsidR="009403FE" w:rsidRPr="007E4387" w:rsidRDefault="009403FE" w:rsidP="009403FE">
      <w:pPr>
        <w:rPr>
          <w:sz w:val="24"/>
          <w:szCs w:val="24"/>
          <w:lang w:eastAsia="zh-CN"/>
        </w:rPr>
      </w:pPr>
    </w:p>
    <w:p w:rsidR="00D81514" w:rsidRDefault="00D81514" w:rsidP="00732CB7">
      <w:pPr>
        <w:pStyle w:val="3"/>
        <w:tabs>
          <w:tab w:val="num" w:pos="432"/>
        </w:tabs>
      </w:pPr>
      <w:bookmarkStart w:id="63" w:name="_Toc456256947"/>
      <w:r>
        <w:rPr>
          <w:rFonts w:hint="eastAsia"/>
        </w:rPr>
        <w:lastRenderedPageBreak/>
        <w:t>DMA</w:t>
      </w:r>
      <w:r w:rsidR="00B17E2E">
        <w:rPr>
          <w:rFonts w:hint="eastAsia"/>
          <w:lang w:eastAsia="zh-CN"/>
        </w:rPr>
        <w:t>C</w:t>
      </w:r>
      <w:bookmarkEnd w:id="63"/>
    </w:p>
    <w:p w:rsidR="00D81514" w:rsidRPr="00B54816" w:rsidRDefault="00D81514" w:rsidP="00732CB7">
      <w:pPr>
        <w:pStyle w:val="4"/>
      </w:pPr>
      <w:bookmarkStart w:id="64" w:name="_Toc456256948"/>
      <w:r>
        <w:rPr>
          <w:rFonts w:hint="eastAsia"/>
        </w:rPr>
        <w:t>Test Case cb-</w:t>
      </w:r>
      <w:r w:rsidR="006A1AD6">
        <w:rPr>
          <w:rFonts w:hint="eastAsia"/>
        </w:rPr>
        <w:t>dma</w:t>
      </w:r>
      <w:r>
        <w:rPr>
          <w:rFonts w:hint="eastAsia"/>
        </w:rPr>
        <w:t xml:space="preserve">-1: </w:t>
      </w:r>
      <w:r w:rsidR="006A1AD6" w:rsidRPr="00160823">
        <w:rPr>
          <w:rFonts w:hint="eastAsia"/>
        </w:rPr>
        <w:t>mem to mem transfer</w:t>
      </w:r>
      <w:bookmarkEnd w:id="64"/>
    </w:p>
    <w:tbl>
      <w:tblPr>
        <w:tblStyle w:val="a4"/>
        <w:tblW w:w="0" w:type="auto"/>
        <w:tblLook w:val="04A0"/>
      </w:tblPr>
      <w:tblGrid>
        <w:gridCol w:w="675"/>
        <w:gridCol w:w="5006"/>
        <w:gridCol w:w="2841"/>
      </w:tblGrid>
      <w:tr w:rsidR="00D81514" w:rsidTr="00E253CB">
        <w:tc>
          <w:tcPr>
            <w:tcW w:w="8522" w:type="dxa"/>
            <w:gridSpan w:val="3"/>
            <w:shd w:val="pct20" w:color="auto" w:fill="auto"/>
          </w:tcPr>
          <w:p w:rsidR="00D81514" w:rsidRDefault="00D81514" w:rsidP="00E253CB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D81514" w:rsidTr="00E253CB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6A1AD6" w:rsidRPr="00036528" w:rsidRDefault="006A1AD6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sram&lt;--&gt;ddr ; ddr&lt;--&gt;ddr ;sram&lt;--&gt;sram</w:t>
            </w:r>
          </w:p>
          <w:p w:rsidR="006A1AD6" w:rsidRPr="00036528" w:rsidRDefault="006A1AD6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single block transfer mode</w:t>
            </w:r>
          </w:p>
          <w:p w:rsidR="00D81514" w:rsidRDefault="006A1AD6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[cmd format: dma_m2m ch src_addr dst_addr length]</w:t>
            </w:r>
          </w:p>
        </w:tc>
      </w:tr>
      <w:tr w:rsidR="00D81514" w:rsidTr="00E253CB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D81514" w:rsidRPr="00036528" w:rsidRDefault="00D81514" w:rsidP="00E253CB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D81514" w:rsidTr="00E253CB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D81514" w:rsidRPr="00036528" w:rsidRDefault="00D81514" w:rsidP="00036528">
            <w:pPr>
              <w:rPr>
                <w:lang w:val="fr-FR"/>
              </w:rPr>
            </w:pPr>
          </w:p>
        </w:tc>
      </w:tr>
      <w:tr w:rsidR="00D81514" w:rsidTr="00E253CB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D81514" w:rsidRDefault="00D81514" w:rsidP="00E253CB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D81514" w:rsidTr="00E253CB">
        <w:tc>
          <w:tcPr>
            <w:tcW w:w="675" w:type="dxa"/>
            <w:shd w:val="pct20" w:color="auto" w:fill="auto"/>
          </w:tcPr>
          <w:p w:rsidR="00D81514" w:rsidRDefault="00D81514" w:rsidP="00E253CB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D81514" w:rsidRDefault="00D81514" w:rsidP="00E253CB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2841" w:type="dxa"/>
            <w:shd w:val="pct20" w:color="auto" w:fill="auto"/>
          </w:tcPr>
          <w:p w:rsidR="00D81514" w:rsidRDefault="00D81514" w:rsidP="00E253CB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6A1AD6" w:rsidTr="00E253CB">
        <w:tc>
          <w:tcPr>
            <w:tcW w:w="675" w:type="dxa"/>
            <w:shd w:val="clear" w:color="auto" w:fill="auto"/>
            <w:vAlign w:val="center"/>
          </w:tcPr>
          <w:p w:rsidR="006A1AD6" w:rsidRPr="00036528" w:rsidRDefault="006A1AD6" w:rsidP="00E253CB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6A1AD6" w:rsidRPr="00036528" w:rsidRDefault="006A1AD6" w:rsidP="00E253C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"dma0/1/2" from device list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6A1AD6" w:rsidRPr="00036528" w:rsidRDefault="006A1AD6" w:rsidP="00E253CB">
            <w:pPr>
              <w:rPr>
                <w:lang w:val="fr-FR"/>
              </w:rPr>
            </w:pPr>
          </w:p>
        </w:tc>
      </w:tr>
      <w:tr w:rsidR="006A1AD6" w:rsidTr="00E253CB">
        <w:tc>
          <w:tcPr>
            <w:tcW w:w="675" w:type="dxa"/>
            <w:shd w:val="clear" w:color="auto" w:fill="auto"/>
            <w:vAlign w:val="center"/>
          </w:tcPr>
          <w:p w:rsidR="006A1AD6" w:rsidRPr="00036528" w:rsidRDefault="006A1AD6" w:rsidP="00E253CB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2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6A1AD6" w:rsidRPr="00036528" w:rsidRDefault="006A1AD6" w:rsidP="00E253C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test  sram to ddr transfer</w:t>
            </w:r>
          </w:p>
          <w:p w:rsidR="006A1AD6" w:rsidRPr="00036528" w:rsidRDefault="006A1AD6" w:rsidP="00A633B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input "dma_m2m 0 </w:t>
            </w:r>
            <w:r w:rsidR="00A633B1"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0x</w:t>
            </w:r>
            <w:r w:rsidR="00A633B1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10</w:t>
            </w:r>
            <w:r w:rsidR="00A633B1"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000000</w:t>
            </w:r>
            <w:r w:rsidR="00A633B1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 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0x4</w:t>
            </w:r>
            <w:r w:rsidR="00A633B1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2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000000  2048"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6A1AD6" w:rsidRPr="00036528" w:rsidRDefault="006A1AD6" w:rsidP="00E253C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console output: dma_m2m: test pass</w:t>
            </w:r>
          </w:p>
        </w:tc>
      </w:tr>
      <w:tr w:rsidR="006A1AD6" w:rsidTr="00E253CB">
        <w:tc>
          <w:tcPr>
            <w:tcW w:w="675" w:type="dxa"/>
            <w:shd w:val="clear" w:color="auto" w:fill="auto"/>
            <w:vAlign w:val="center"/>
          </w:tcPr>
          <w:p w:rsidR="006A1AD6" w:rsidRPr="00036528" w:rsidRDefault="006A1AD6" w:rsidP="00E253CB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3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6A1AD6" w:rsidRPr="00036528" w:rsidRDefault="006A1AD6" w:rsidP="00E253C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test ddr to ddr transfer</w:t>
            </w:r>
          </w:p>
          <w:p w:rsidR="006A1AD6" w:rsidRPr="00036528" w:rsidRDefault="006A1AD6" w:rsidP="00E441D2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"dma_m2m 0 0x</w:t>
            </w:r>
            <w:r w:rsidR="00E441D2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4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1</w:t>
            </w:r>
            <w:r w:rsidR="00E441D2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2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000000 0x</w:t>
            </w:r>
            <w:r w:rsidR="00E441D2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42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100000 2048"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6A1AD6" w:rsidRPr="00036528" w:rsidRDefault="006A1AD6" w:rsidP="00E253C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console output: dma_m2m: test pass</w:t>
            </w:r>
          </w:p>
        </w:tc>
      </w:tr>
      <w:tr w:rsidR="006A1AD6" w:rsidTr="00E253CB">
        <w:tc>
          <w:tcPr>
            <w:tcW w:w="675" w:type="dxa"/>
            <w:shd w:val="clear" w:color="auto" w:fill="auto"/>
            <w:vAlign w:val="center"/>
          </w:tcPr>
          <w:p w:rsidR="006A1AD6" w:rsidRPr="00036528" w:rsidRDefault="006A1AD6" w:rsidP="00E253CB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4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6A1AD6" w:rsidRPr="00036528" w:rsidRDefault="006A1AD6" w:rsidP="00E253C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test ddr to sram transfer</w:t>
            </w:r>
          </w:p>
          <w:p w:rsidR="006A1AD6" w:rsidRPr="00036528" w:rsidRDefault="006A1AD6" w:rsidP="00E441D2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"dma_m2m 0 0x</w:t>
            </w:r>
            <w:r w:rsidR="00E441D2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42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000000 0x</w:t>
            </w:r>
            <w:r w:rsidR="00E441D2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10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000000 2048"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6A1AD6" w:rsidRPr="00036528" w:rsidRDefault="006A1AD6" w:rsidP="00E253C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console output: dma_m2m: test pass</w:t>
            </w:r>
          </w:p>
        </w:tc>
      </w:tr>
      <w:tr w:rsidR="006A1AD6" w:rsidTr="00E253CB">
        <w:tc>
          <w:tcPr>
            <w:tcW w:w="675" w:type="dxa"/>
            <w:shd w:val="clear" w:color="auto" w:fill="auto"/>
            <w:vAlign w:val="center"/>
          </w:tcPr>
          <w:p w:rsidR="006A1AD6" w:rsidRPr="00036528" w:rsidRDefault="006A1AD6" w:rsidP="00E253CB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5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6A1AD6" w:rsidRPr="00036528" w:rsidRDefault="006A1AD6" w:rsidP="00E253C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test sram to sram transfer</w:t>
            </w:r>
          </w:p>
          <w:p w:rsidR="006A1AD6" w:rsidRPr="00036528" w:rsidRDefault="006A1AD6" w:rsidP="00E441D2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"dma_m2m 0 0x</w:t>
            </w:r>
            <w:r w:rsidR="00E441D2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10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000000 0x</w:t>
            </w:r>
            <w:r w:rsidR="00E441D2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10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010000 2048"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6A1AD6" w:rsidRPr="00036528" w:rsidRDefault="006A1AD6" w:rsidP="00E253C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console output: dma_m2m: test pass</w:t>
            </w:r>
          </w:p>
        </w:tc>
      </w:tr>
      <w:tr w:rsidR="006A1AD6" w:rsidTr="00E253CB">
        <w:tc>
          <w:tcPr>
            <w:tcW w:w="675" w:type="dxa"/>
            <w:shd w:val="clear" w:color="auto" w:fill="auto"/>
            <w:vAlign w:val="center"/>
          </w:tcPr>
          <w:p w:rsidR="006A1AD6" w:rsidRPr="00036528" w:rsidRDefault="006A1AD6" w:rsidP="00E253CB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6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6A1AD6" w:rsidRPr="00036528" w:rsidRDefault="006A1AD6" w:rsidP="00E253C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[option]test using other memory location and size</w:t>
            </w:r>
          </w:p>
          <w:p w:rsidR="006A1AD6" w:rsidRPr="00036528" w:rsidRDefault="006A1AD6" w:rsidP="00E253C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"dma_m2m ch src_addr dst_addr length"</w:t>
            </w:r>
          </w:p>
          <w:p w:rsidR="006A1AD6" w:rsidRPr="00036528" w:rsidRDefault="006A1AD6" w:rsidP="00E253C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notice:  DDR: 0x</w:t>
            </w:r>
            <w:r w:rsidR="00E441D2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42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000000 -- 0x</w:t>
            </w:r>
            <w:r w:rsidR="00E441D2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44000000</w:t>
            </w:r>
          </w:p>
          <w:p w:rsidR="006A1AD6" w:rsidRPr="00036528" w:rsidRDefault="006A1AD6" w:rsidP="00E253C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             SRAM: 0x</w:t>
            </w:r>
            <w:r w:rsidR="00E441D2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10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000000-- 0x</w:t>
            </w:r>
            <w:r w:rsidR="00E441D2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10020000</w:t>
            </w:r>
          </w:p>
          <w:p w:rsidR="006A1AD6" w:rsidRPr="00036528" w:rsidRDefault="006A1AD6" w:rsidP="00E253C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 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6A1AD6" w:rsidRPr="00036528" w:rsidRDefault="006A1AD6" w:rsidP="00E253C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console output: dma_m2m: test pass</w:t>
            </w:r>
          </w:p>
        </w:tc>
      </w:tr>
    </w:tbl>
    <w:p w:rsidR="00CB5BDF" w:rsidRPr="00095A34" w:rsidRDefault="00CB5BDF" w:rsidP="00CB5BDF">
      <w:pPr>
        <w:rPr>
          <w:sz w:val="24"/>
          <w:szCs w:val="24"/>
          <w:lang w:eastAsia="zh-CN"/>
        </w:rPr>
      </w:pPr>
    </w:p>
    <w:p w:rsidR="00D81514" w:rsidRPr="00B54816" w:rsidRDefault="00D81514" w:rsidP="00732CB7">
      <w:pPr>
        <w:pStyle w:val="4"/>
      </w:pPr>
      <w:bookmarkStart w:id="65" w:name="_Toc456256949"/>
      <w:r>
        <w:rPr>
          <w:rFonts w:hint="eastAsia"/>
        </w:rPr>
        <w:lastRenderedPageBreak/>
        <w:t>Test Case cb-</w:t>
      </w:r>
      <w:r w:rsidR="0096663C">
        <w:rPr>
          <w:rFonts w:hint="eastAsia"/>
        </w:rPr>
        <w:t>dma</w:t>
      </w:r>
      <w:r>
        <w:rPr>
          <w:rFonts w:hint="eastAsia"/>
        </w:rPr>
        <w:t xml:space="preserve">-2: </w:t>
      </w:r>
      <w:r w:rsidR="0096663C" w:rsidRPr="00160823">
        <w:rPr>
          <w:rFonts w:hint="eastAsia"/>
        </w:rPr>
        <w:t>mem to mem with diffrent configuration</w:t>
      </w:r>
      <w:bookmarkEnd w:id="65"/>
    </w:p>
    <w:tbl>
      <w:tblPr>
        <w:tblStyle w:val="a4"/>
        <w:tblW w:w="0" w:type="auto"/>
        <w:tblLook w:val="04A0"/>
      </w:tblPr>
      <w:tblGrid>
        <w:gridCol w:w="675"/>
        <w:gridCol w:w="5006"/>
        <w:gridCol w:w="3576"/>
      </w:tblGrid>
      <w:tr w:rsidR="00D81514" w:rsidTr="00E253CB">
        <w:tc>
          <w:tcPr>
            <w:tcW w:w="9257" w:type="dxa"/>
            <w:gridSpan w:val="3"/>
            <w:shd w:val="pct20" w:color="auto" w:fill="auto"/>
          </w:tcPr>
          <w:p w:rsidR="00D81514" w:rsidRDefault="00D81514" w:rsidP="00E253CB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D81514" w:rsidTr="00E253CB">
        <w:tc>
          <w:tcPr>
            <w:tcW w:w="92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6663C" w:rsidRPr="00036528" w:rsidRDefault="0096663C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using ddr&lt;---&gt;ddr : src:0x</w:t>
            </w:r>
            <w:r w:rsidR="00BE3166">
              <w:rPr>
                <w:rFonts w:hint="eastAsia"/>
                <w:lang w:val="fr-FR" w:eastAsia="zh-CN"/>
              </w:rPr>
              <w:t>42</w:t>
            </w:r>
            <w:r w:rsidRPr="00036528">
              <w:rPr>
                <w:rFonts w:hint="eastAsia"/>
                <w:lang w:val="fr-FR"/>
              </w:rPr>
              <w:t>00</w:t>
            </w:r>
            <w:r w:rsidR="00833485">
              <w:rPr>
                <w:rFonts w:hint="eastAsia"/>
                <w:lang w:val="fr-FR" w:eastAsia="zh-CN"/>
              </w:rPr>
              <w:t>0</w:t>
            </w:r>
            <w:r w:rsidRPr="00036528">
              <w:rPr>
                <w:rFonts w:hint="eastAsia"/>
                <w:lang w:val="fr-FR"/>
              </w:rPr>
              <w:t>000 dst:0x</w:t>
            </w:r>
            <w:r w:rsidR="00BE3166">
              <w:rPr>
                <w:rFonts w:hint="eastAsia"/>
                <w:lang w:val="fr-FR" w:eastAsia="zh-CN"/>
              </w:rPr>
              <w:t>42</w:t>
            </w:r>
            <w:r w:rsidRPr="00036528">
              <w:rPr>
                <w:rFonts w:hint="eastAsia"/>
                <w:lang w:val="fr-FR"/>
              </w:rPr>
              <w:t>100000</w:t>
            </w:r>
          </w:p>
          <w:p w:rsidR="0096663C" w:rsidRPr="00036528" w:rsidRDefault="0096663C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bus width, burst size, block transfer length; addr update mode</w:t>
            </w:r>
          </w:p>
          <w:p w:rsidR="0096663C" w:rsidRPr="00036528" w:rsidRDefault="0096663C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check each param configuration</w:t>
            </w:r>
          </w:p>
          <w:p w:rsidR="00D81514" w:rsidRDefault="00EB0188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 xml:space="preserve"> </w:t>
            </w:r>
            <w:r w:rsidR="0096663C" w:rsidRPr="00036528">
              <w:rPr>
                <w:rFonts w:hint="eastAsia"/>
                <w:lang w:val="fr-FR"/>
              </w:rPr>
              <w:t>[cmd format: dma_cfg ch trans_len src_dst bus_width burst_size addr_update]</w:t>
            </w:r>
          </w:p>
        </w:tc>
      </w:tr>
      <w:tr w:rsidR="00D81514" w:rsidTr="00E253CB">
        <w:tc>
          <w:tcPr>
            <w:tcW w:w="9257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D81514" w:rsidRPr="00036528" w:rsidRDefault="00D81514" w:rsidP="00E253CB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D81514" w:rsidTr="00E253CB">
        <w:tc>
          <w:tcPr>
            <w:tcW w:w="92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D81514" w:rsidRPr="00036528" w:rsidRDefault="00D81514" w:rsidP="00036528">
            <w:pPr>
              <w:rPr>
                <w:lang w:val="fr-FR"/>
              </w:rPr>
            </w:pPr>
          </w:p>
        </w:tc>
      </w:tr>
      <w:tr w:rsidR="00D81514" w:rsidTr="00E253CB">
        <w:tc>
          <w:tcPr>
            <w:tcW w:w="9257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D81514" w:rsidRDefault="00D81514" w:rsidP="00E253CB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D81514" w:rsidTr="00E253CB">
        <w:tc>
          <w:tcPr>
            <w:tcW w:w="675" w:type="dxa"/>
            <w:shd w:val="pct20" w:color="auto" w:fill="auto"/>
          </w:tcPr>
          <w:p w:rsidR="00D81514" w:rsidRDefault="00D81514" w:rsidP="00E253CB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D81514" w:rsidRDefault="00D81514" w:rsidP="00E253CB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3576" w:type="dxa"/>
            <w:shd w:val="pct20" w:color="auto" w:fill="auto"/>
          </w:tcPr>
          <w:p w:rsidR="00D81514" w:rsidRDefault="00D81514" w:rsidP="00E253CB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96663C" w:rsidTr="00E253CB">
        <w:tc>
          <w:tcPr>
            <w:tcW w:w="675" w:type="dxa"/>
            <w:shd w:val="clear" w:color="auto" w:fill="auto"/>
            <w:vAlign w:val="center"/>
          </w:tcPr>
          <w:p w:rsidR="0096663C" w:rsidRPr="00036528" w:rsidRDefault="0096663C" w:rsidP="00E253CB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96663C" w:rsidRPr="00036528" w:rsidRDefault="0096663C" w:rsidP="00E253C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"dma0/1/2" from device list</w:t>
            </w:r>
          </w:p>
        </w:tc>
        <w:tc>
          <w:tcPr>
            <w:tcW w:w="3576" w:type="dxa"/>
            <w:shd w:val="clear" w:color="auto" w:fill="auto"/>
            <w:vAlign w:val="center"/>
          </w:tcPr>
          <w:p w:rsidR="0096663C" w:rsidRPr="00036528" w:rsidRDefault="0096663C" w:rsidP="00E253CB">
            <w:pPr>
              <w:rPr>
                <w:lang w:val="fr-FR"/>
              </w:rPr>
            </w:pPr>
          </w:p>
        </w:tc>
      </w:tr>
      <w:tr w:rsidR="0096663C" w:rsidTr="00E253CB">
        <w:tc>
          <w:tcPr>
            <w:tcW w:w="675" w:type="dxa"/>
            <w:vAlign w:val="center"/>
          </w:tcPr>
          <w:p w:rsidR="0096663C" w:rsidRPr="00036528" w:rsidRDefault="0096663C" w:rsidP="00E253CB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2</w:t>
            </w:r>
          </w:p>
        </w:tc>
        <w:tc>
          <w:tcPr>
            <w:tcW w:w="5006" w:type="dxa"/>
            <w:vAlign w:val="center"/>
          </w:tcPr>
          <w:p w:rsidR="0096663C" w:rsidRPr="00036528" w:rsidRDefault="0096663C" w:rsidP="00E253C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"dma_cfg 0 2048 0 0 0 0"</w:t>
            </w:r>
          </w:p>
          <w:p w:rsidR="0096663C" w:rsidRPr="00036528" w:rsidRDefault="0096663C" w:rsidP="00E253C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ch:0</w:t>
            </w:r>
          </w:p>
          <w:p w:rsidR="0096663C" w:rsidRPr="00036528" w:rsidRDefault="0096663C" w:rsidP="00E253C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transfer len: 2048; actual 2048 bytes</w:t>
            </w:r>
          </w:p>
          <w:p w:rsidR="0096663C" w:rsidRPr="00036528" w:rsidRDefault="0096663C" w:rsidP="00E253C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src transfer width: byte</w:t>
            </w:r>
          </w:p>
          <w:p w:rsidR="0096663C" w:rsidRPr="00036528" w:rsidRDefault="0096663C" w:rsidP="00E253C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src burst size: 1</w:t>
            </w:r>
          </w:p>
          <w:p w:rsidR="0096663C" w:rsidRPr="00036528" w:rsidRDefault="0096663C" w:rsidP="00E253C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src addr : increase</w:t>
            </w:r>
          </w:p>
        </w:tc>
        <w:tc>
          <w:tcPr>
            <w:tcW w:w="3576" w:type="dxa"/>
            <w:vAlign w:val="center"/>
          </w:tcPr>
          <w:p w:rsidR="0096663C" w:rsidRPr="00036528" w:rsidRDefault="0096663C" w:rsidP="00E253C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console output: dma_cfg: test pass</w:t>
            </w:r>
          </w:p>
        </w:tc>
      </w:tr>
      <w:tr w:rsidR="0096663C" w:rsidTr="00E253CB">
        <w:tc>
          <w:tcPr>
            <w:tcW w:w="675" w:type="dxa"/>
            <w:vAlign w:val="center"/>
          </w:tcPr>
          <w:p w:rsidR="0096663C" w:rsidRPr="00036528" w:rsidRDefault="0096663C" w:rsidP="00E253CB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3</w:t>
            </w:r>
          </w:p>
        </w:tc>
        <w:tc>
          <w:tcPr>
            <w:tcW w:w="5006" w:type="dxa"/>
            <w:vAlign w:val="center"/>
          </w:tcPr>
          <w:p w:rsidR="0096663C" w:rsidRPr="00036528" w:rsidRDefault="0096663C" w:rsidP="00E253C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"dma_cfg 0 2048 0 1 1 0"</w:t>
            </w:r>
          </w:p>
          <w:p w:rsidR="0096663C" w:rsidRPr="00036528" w:rsidRDefault="0096663C" w:rsidP="00E253C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ch:0</w:t>
            </w:r>
          </w:p>
          <w:p w:rsidR="0096663C" w:rsidRPr="00036528" w:rsidRDefault="0096663C" w:rsidP="00E253C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transfer len: 2048; actual 2048*2 bytes</w:t>
            </w:r>
          </w:p>
          <w:p w:rsidR="0096663C" w:rsidRPr="00036528" w:rsidRDefault="0096663C" w:rsidP="00E253C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src transfer width: 2 bytes</w:t>
            </w:r>
          </w:p>
          <w:p w:rsidR="0096663C" w:rsidRPr="00036528" w:rsidRDefault="0096663C" w:rsidP="00E253C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src burst size: 4</w:t>
            </w:r>
          </w:p>
          <w:p w:rsidR="0096663C" w:rsidRPr="00036528" w:rsidRDefault="0096663C" w:rsidP="00E253C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src addr : increase</w:t>
            </w:r>
          </w:p>
        </w:tc>
        <w:tc>
          <w:tcPr>
            <w:tcW w:w="3576" w:type="dxa"/>
            <w:vAlign w:val="center"/>
          </w:tcPr>
          <w:p w:rsidR="0096663C" w:rsidRPr="00036528" w:rsidRDefault="0096663C" w:rsidP="00E253C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console output: dma_cfg: test pass</w:t>
            </w:r>
          </w:p>
        </w:tc>
      </w:tr>
      <w:tr w:rsidR="0096663C" w:rsidTr="00E253CB">
        <w:tc>
          <w:tcPr>
            <w:tcW w:w="675" w:type="dxa"/>
            <w:vAlign w:val="center"/>
          </w:tcPr>
          <w:p w:rsidR="0096663C" w:rsidRPr="00036528" w:rsidRDefault="0096663C" w:rsidP="00E253CB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4</w:t>
            </w:r>
          </w:p>
        </w:tc>
        <w:tc>
          <w:tcPr>
            <w:tcW w:w="5006" w:type="dxa"/>
            <w:vAlign w:val="center"/>
          </w:tcPr>
          <w:p w:rsidR="0096663C" w:rsidRPr="00036528" w:rsidRDefault="0096663C" w:rsidP="00E253C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"dma_cfg 0 2048 0 2 2 0"</w:t>
            </w:r>
          </w:p>
          <w:p w:rsidR="0096663C" w:rsidRPr="00036528" w:rsidRDefault="0096663C" w:rsidP="00E253C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ch:0</w:t>
            </w:r>
          </w:p>
          <w:p w:rsidR="0096663C" w:rsidRPr="00036528" w:rsidRDefault="0096663C" w:rsidP="00E253C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transfer len: 2048; actual 2048*4 bytes</w:t>
            </w:r>
          </w:p>
          <w:p w:rsidR="0096663C" w:rsidRPr="00036528" w:rsidRDefault="0096663C" w:rsidP="00E253C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lastRenderedPageBreak/>
              <w:t>src transfer width: 4 bytes</w:t>
            </w:r>
          </w:p>
          <w:p w:rsidR="0096663C" w:rsidRPr="00036528" w:rsidRDefault="0096663C" w:rsidP="00E253C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src burst size: 8</w:t>
            </w:r>
          </w:p>
          <w:p w:rsidR="0096663C" w:rsidRPr="00036528" w:rsidRDefault="0096663C" w:rsidP="00E253C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src addr : increase</w:t>
            </w:r>
          </w:p>
        </w:tc>
        <w:tc>
          <w:tcPr>
            <w:tcW w:w="3576" w:type="dxa"/>
            <w:vAlign w:val="center"/>
          </w:tcPr>
          <w:p w:rsidR="0096663C" w:rsidRPr="00036528" w:rsidRDefault="0096663C" w:rsidP="00E253C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lastRenderedPageBreak/>
              <w:t>console output: dma_cfg: test pass</w:t>
            </w:r>
          </w:p>
        </w:tc>
      </w:tr>
      <w:tr w:rsidR="0096663C" w:rsidTr="00E253CB">
        <w:tc>
          <w:tcPr>
            <w:tcW w:w="675" w:type="dxa"/>
            <w:vAlign w:val="center"/>
          </w:tcPr>
          <w:p w:rsidR="0096663C" w:rsidRPr="00036528" w:rsidRDefault="00096A65" w:rsidP="00E253CB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lastRenderedPageBreak/>
              <w:t>5</w:t>
            </w:r>
          </w:p>
        </w:tc>
        <w:tc>
          <w:tcPr>
            <w:tcW w:w="5006" w:type="dxa"/>
            <w:vAlign w:val="center"/>
          </w:tcPr>
          <w:p w:rsidR="0096663C" w:rsidRPr="00036528" w:rsidRDefault="0096663C" w:rsidP="00E253C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"dma_cfg 0 2048 0 2 6 0"</w:t>
            </w:r>
          </w:p>
          <w:p w:rsidR="0096663C" w:rsidRPr="00036528" w:rsidRDefault="0096663C" w:rsidP="00E253C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ch:0</w:t>
            </w:r>
          </w:p>
          <w:p w:rsidR="0096663C" w:rsidRPr="00036528" w:rsidRDefault="0096663C" w:rsidP="00E253C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transfer len: 2048; actual 2048*4 bytes</w:t>
            </w:r>
          </w:p>
          <w:p w:rsidR="0096663C" w:rsidRPr="00036528" w:rsidRDefault="0096663C" w:rsidP="00E253C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src transfer width: 4 bytes</w:t>
            </w:r>
          </w:p>
          <w:p w:rsidR="0096663C" w:rsidRPr="00036528" w:rsidRDefault="0096663C" w:rsidP="00E253C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src burst size: 128</w:t>
            </w:r>
          </w:p>
          <w:p w:rsidR="0096663C" w:rsidRPr="00036528" w:rsidRDefault="0096663C" w:rsidP="00E253C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src addr : increase</w:t>
            </w:r>
          </w:p>
        </w:tc>
        <w:tc>
          <w:tcPr>
            <w:tcW w:w="3576" w:type="dxa"/>
            <w:vAlign w:val="center"/>
          </w:tcPr>
          <w:p w:rsidR="0096663C" w:rsidRPr="00036528" w:rsidRDefault="0096663C" w:rsidP="00E253C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console output: dma_cfg: test pass</w:t>
            </w:r>
          </w:p>
        </w:tc>
      </w:tr>
      <w:tr w:rsidR="0096663C" w:rsidTr="00E253CB">
        <w:tc>
          <w:tcPr>
            <w:tcW w:w="675" w:type="dxa"/>
            <w:vAlign w:val="center"/>
          </w:tcPr>
          <w:p w:rsidR="0096663C" w:rsidRPr="00036528" w:rsidRDefault="00096A65" w:rsidP="00E253CB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6</w:t>
            </w:r>
          </w:p>
        </w:tc>
        <w:tc>
          <w:tcPr>
            <w:tcW w:w="5006" w:type="dxa"/>
            <w:vAlign w:val="center"/>
          </w:tcPr>
          <w:p w:rsidR="0096663C" w:rsidRPr="00036528" w:rsidRDefault="0096663C" w:rsidP="00E253C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"dma_cfg 0 2048 0 2 7 0"</w:t>
            </w:r>
          </w:p>
          <w:p w:rsidR="0096663C" w:rsidRPr="00036528" w:rsidRDefault="0096663C" w:rsidP="00E253C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ch:0</w:t>
            </w:r>
          </w:p>
          <w:p w:rsidR="0096663C" w:rsidRPr="00036528" w:rsidRDefault="0096663C" w:rsidP="00E253C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transfer len: 2048; actual 2048*4 bytes</w:t>
            </w:r>
          </w:p>
          <w:p w:rsidR="0096663C" w:rsidRPr="00036528" w:rsidRDefault="0096663C" w:rsidP="00E253C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src transfer width: 4 bytes</w:t>
            </w:r>
          </w:p>
          <w:p w:rsidR="0096663C" w:rsidRPr="00036528" w:rsidRDefault="0096663C" w:rsidP="00E253C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src burst size: 256</w:t>
            </w:r>
          </w:p>
          <w:p w:rsidR="0096663C" w:rsidRPr="00036528" w:rsidRDefault="0096663C" w:rsidP="00E253C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src addr : increase</w:t>
            </w:r>
          </w:p>
        </w:tc>
        <w:tc>
          <w:tcPr>
            <w:tcW w:w="3576" w:type="dxa"/>
            <w:vAlign w:val="center"/>
          </w:tcPr>
          <w:p w:rsidR="0096663C" w:rsidRPr="00036528" w:rsidRDefault="0096663C" w:rsidP="00E253C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console output: dma_cfg: test pass</w:t>
            </w:r>
          </w:p>
        </w:tc>
      </w:tr>
      <w:tr w:rsidR="0096663C" w:rsidTr="00E253CB">
        <w:tc>
          <w:tcPr>
            <w:tcW w:w="675" w:type="dxa"/>
            <w:vAlign w:val="center"/>
          </w:tcPr>
          <w:p w:rsidR="0096663C" w:rsidRDefault="00096A65" w:rsidP="00E253CB">
            <w:pPr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5006" w:type="dxa"/>
            <w:vAlign w:val="center"/>
          </w:tcPr>
          <w:p w:rsidR="0096663C" w:rsidRPr="00036528" w:rsidRDefault="0096663C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input "dma_cfg 0 2048 0 2 1 1"</w:t>
            </w:r>
          </w:p>
          <w:p w:rsidR="0096663C" w:rsidRPr="00036528" w:rsidRDefault="0096663C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ch:0</w:t>
            </w:r>
          </w:p>
          <w:p w:rsidR="0096663C" w:rsidRPr="00036528" w:rsidRDefault="0096663C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transfer len: 2048; actual 2048*4 bytes</w:t>
            </w:r>
          </w:p>
          <w:p w:rsidR="0096663C" w:rsidRPr="00036528" w:rsidRDefault="0096663C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src transfer width: 4 bytes</w:t>
            </w:r>
          </w:p>
          <w:p w:rsidR="0096663C" w:rsidRPr="00036528" w:rsidRDefault="0096663C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src burst size: 4</w:t>
            </w:r>
          </w:p>
          <w:p w:rsidR="0096663C" w:rsidRPr="00036528" w:rsidRDefault="0096663C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src addr : decrease</w:t>
            </w:r>
          </w:p>
        </w:tc>
        <w:tc>
          <w:tcPr>
            <w:tcW w:w="3576" w:type="dxa"/>
            <w:vAlign w:val="center"/>
          </w:tcPr>
          <w:p w:rsidR="0096663C" w:rsidRPr="00036528" w:rsidRDefault="0096663C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console output: dma_cfg: test pass</w:t>
            </w:r>
          </w:p>
        </w:tc>
      </w:tr>
      <w:tr w:rsidR="0096663C" w:rsidTr="00E253CB">
        <w:tc>
          <w:tcPr>
            <w:tcW w:w="675" w:type="dxa"/>
            <w:vAlign w:val="center"/>
          </w:tcPr>
          <w:p w:rsidR="0096663C" w:rsidRDefault="00096A65" w:rsidP="00E253CB">
            <w:pPr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5006" w:type="dxa"/>
            <w:vAlign w:val="center"/>
          </w:tcPr>
          <w:p w:rsidR="0096663C" w:rsidRPr="00036528" w:rsidRDefault="0096663C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input "dma_cfg 0 2048 0 2 1 2"</w:t>
            </w:r>
          </w:p>
          <w:p w:rsidR="0096663C" w:rsidRPr="00036528" w:rsidRDefault="0096663C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ch:0</w:t>
            </w:r>
          </w:p>
          <w:p w:rsidR="0096663C" w:rsidRPr="00036528" w:rsidRDefault="0096663C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transfer len: 2048; actual 2048*4 bytes</w:t>
            </w:r>
          </w:p>
          <w:p w:rsidR="0096663C" w:rsidRPr="00036528" w:rsidRDefault="0096663C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src transfer width: 4 bytes</w:t>
            </w:r>
          </w:p>
          <w:p w:rsidR="0096663C" w:rsidRPr="00036528" w:rsidRDefault="0096663C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src burst size: 4</w:t>
            </w:r>
          </w:p>
          <w:p w:rsidR="0096663C" w:rsidRPr="00036528" w:rsidRDefault="0096663C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src addr : fixed</w:t>
            </w:r>
          </w:p>
        </w:tc>
        <w:tc>
          <w:tcPr>
            <w:tcW w:w="3576" w:type="dxa"/>
            <w:vAlign w:val="center"/>
          </w:tcPr>
          <w:p w:rsidR="0096663C" w:rsidRPr="00036528" w:rsidRDefault="0096663C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console output: dma_cfg: test pass</w:t>
            </w:r>
          </w:p>
        </w:tc>
      </w:tr>
      <w:tr w:rsidR="0096663C" w:rsidTr="00E253CB">
        <w:tc>
          <w:tcPr>
            <w:tcW w:w="675" w:type="dxa"/>
            <w:vAlign w:val="center"/>
          </w:tcPr>
          <w:p w:rsidR="0096663C" w:rsidRDefault="00096A65" w:rsidP="00E253CB">
            <w:pPr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5006" w:type="dxa"/>
            <w:vAlign w:val="center"/>
          </w:tcPr>
          <w:p w:rsidR="0096663C" w:rsidRPr="00036528" w:rsidRDefault="0096663C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configure dst parameters</w:t>
            </w:r>
          </w:p>
          <w:p w:rsidR="0096663C" w:rsidRPr="00036528" w:rsidRDefault="0096663C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input "dma_cfg 0 2048 1 0 0 0"</w:t>
            </w:r>
          </w:p>
          <w:p w:rsidR="0096663C" w:rsidRPr="00036528" w:rsidRDefault="0096663C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lastRenderedPageBreak/>
              <w:t>input "dma_cfg 0 2048 1 1 1 0"</w:t>
            </w:r>
          </w:p>
          <w:p w:rsidR="0096663C" w:rsidRPr="00036528" w:rsidRDefault="0096663C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input "dma_cfg 0 2048 1 2 2 0"</w:t>
            </w:r>
          </w:p>
          <w:p w:rsidR="0096663C" w:rsidRPr="00036528" w:rsidRDefault="0096663C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input "dma_cfg 0 2048 1 2 6 0"</w:t>
            </w:r>
          </w:p>
          <w:p w:rsidR="0096663C" w:rsidRPr="00036528" w:rsidRDefault="0096663C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input "dma_cfg 0 2048 1 2 7 0"</w:t>
            </w:r>
          </w:p>
          <w:p w:rsidR="0096663C" w:rsidRPr="00036528" w:rsidRDefault="0096663C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input "dma_cfg 0 2048 1 2 1 1"</w:t>
            </w:r>
          </w:p>
          <w:p w:rsidR="0096663C" w:rsidRPr="00036528" w:rsidRDefault="0096663C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input "dma_cfg 0 2048 1 2 1 2"</w:t>
            </w:r>
          </w:p>
        </w:tc>
        <w:tc>
          <w:tcPr>
            <w:tcW w:w="3576" w:type="dxa"/>
            <w:vAlign w:val="center"/>
          </w:tcPr>
          <w:p w:rsidR="0096663C" w:rsidRPr="00036528" w:rsidRDefault="0096663C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lastRenderedPageBreak/>
              <w:t>console output: dma_cfg: test pass</w:t>
            </w:r>
          </w:p>
        </w:tc>
      </w:tr>
    </w:tbl>
    <w:p w:rsidR="00D81514" w:rsidRPr="0096663C" w:rsidRDefault="00D81514" w:rsidP="00D81514">
      <w:pPr>
        <w:rPr>
          <w:sz w:val="24"/>
          <w:szCs w:val="24"/>
          <w:lang w:eastAsia="zh-CN"/>
        </w:rPr>
      </w:pPr>
    </w:p>
    <w:p w:rsidR="00E07C29" w:rsidRPr="00B54816" w:rsidRDefault="00E07C29" w:rsidP="00732CB7">
      <w:pPr>
        <w:pStyle w:val="4"/>
        <w:rPr>
          <w:lang w:eastAsia="zh-CN"/>
        </w:rPr>
      </w:pPr>
      <w:bookmarkStart w:id="66" w:name="_Toc456256950"/>
      <w:r>
        <w:rPr>
          <w:rFonts w:hint="eastAsia"/>
        </w:rPr>
        <w:t xml:space="preserve">Test Case cb-dma-3: </w:t>
      </w:r>
      <w:r w:rsidRPr="00160823">
        <w:rPr>
          <w:rFonts w:hint="eastAsia"/>
        </w:rPr>
        <w:t>dma channel test</w:t>
      </w:r>
      <w:bookmarkEnd w:id="66"/>
    </w:p>
    <w:tbl>
      <w:tblPr>
        <w:tblStyle w:val="a4"/>
        <w:tblW w:w="0" w:type="auto"/>
        <w:tblLook w:val="04A0"/>
      </w:tblPr>
      <w:tblGrid>
        <w:gridCol w:w="675"/>
        <w:gridCol w:w="5006"/>
        <w:gridCol w:w="3576"/>
      </w:tblGrid>
      <w:tr w:rsidR="00E07C29" w:rsidTr="00E253CB">
        <w:tc>
          <w:tcPr>
            <w:tcW w:w="9257" w:type="dxa"/>
            <w:gridSpan w:val="3"/>
            <w:shd w:val="pct20" w:color="auto" w:fill="auto"/>
          </w:tcPr>
          <w:p w:rsidR="00E07C29" w:rsidRDefault="00E07C29" w:rsidP="00E253CB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E07C29" w:rsidTr="00E253CB">
        <w:tc>
          <w:tcPr>
            <w:tcW w:w="92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07C29" w:rsidRPr="00036528" w:rsidRDefault="00E07C29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confirm each channel(total 8) works</w:t>
            </w:r>
          </w:p>
          <w:p w:rsidR="00E07C29" w:rsidRDefault="00E07C29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using mem to mem single block transfer</w:t>
            </w:r>
          </w:p>
        </w:tc>
      </w:tr>
      <w:tr w:rsidR="00E07C29" w:rsidTr="00E253CB">
        <w:tc>
          <w:tcPr>
            <w:tcW w:w="9257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E07C29" w:rsidRPr="00036528" w:rsidRDefault="00E07C29" w:rsidP="00E253CB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E07C29" w:rsidTr="00E253CB">
        <w:tc>
          <w:tcPr>
            <w:tcW w:w="92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07C29" w:rsidRPr="00036528" w:rsidRDefault="00E07C29" w:rsidP="00036528">
            <w:pPr>
              <w:rPr>
                <w:lang w:val="fr-FR"/>
              </w:rPr>
            </w:pPr>
          </w:p>
        </w:tc>
      </w:tr>
      <w:tr w:rsidR="00E07C29" w:rsidTr="00E253CB">
        <w:tc>
          <w:tcPr>
            <w:tcW w:w="9257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E07C29" w:rsidRDefault="00E07C29" w:rsidP="00E253CB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E07C29" w:rsidTr="00E253CB">
        <w:tc>
          <w:tcPr>
            <w:tcW w:w="675" w:type="dxa"/>
            <w:shd w:val="pct20" w:color="auto" w:fill="auto"/>
          </w:tcPr>
          <w:p w:rsidR="00E07C29" w:rsidRDefault="00E07C29" w:rsidP="00E253CB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E07C29" w:rsidRDefault="00E07C29" w:rsidP="00E253CB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3576" w:type="dxa"/>
            <w:shd w:val="pct20" w:color="auto" w:fill="auto"/>
          </w:tcPr>
          <w:p w:rsidR="00E07C29" w:rsidRDefault="00E07C29" w:rsidP="00E253CB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E07C29" w:rsidTr="00E253CB">
        <w:tc>
          <w:tcPr>
            <w:tcW w:w="675" w:type="dxa"/>
            <w:shd w:val="clear" w:color="auto" w:fill="auto"/>
            <w:vAlign w:val="center"/>
          </w:tcPr>
          <w:p w:rsidR="00E07C29" w:rsidRPr="00036528" w:rsidRDefault="00E07C29" w:rsidP="00E253CB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E07C29" w:rsidRPr="00036528" w:rsidRDefault="00E07C29" w:rsidP="00E253C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"dma0/1/2" from device list</w:t>
            </w:r>
          </w:p>
        </w:tc>
        <w:tc>
          <w:tcPr>
            <w:tcW w:w="3576" w:type="dxa"/>
            <w:shd w:val="clear" w:color="auto" w:fill="auto"/>
            <w:vAlign w:val="center"/>
          </w:tcPr>
          <w:p w:rsidR="00E07C29" w:rsidRPr="00036528" w:rsidRDefault="00E07C29" w:rsidP="00E253CB">
            <w:pPr>
              <w:rPr>
                <w:lang w:val="fr-FR"/>
              </w:rPr>
            </w:pPr>
          </w:p>
        </w:tc>
      </w:tr>
      <w:tr w:rsidR="00E07C29" w:rsidTr="00E253CB">
        <w:tc>
          <w:tcPr>
            <w:tcW w:w="675" w:type="dxa"/>
            <w:vAlign w:val="center"/>
          </w:tcPr>
          <w:p w:rsidR="00E07C29" w:rsidRPr="00036528" w:rsidRDefault="00E07C29" w:rsidP="00E253CB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2</w:t>
            </w:r>
          </w:p>
        </w:tc>
        <w:tc>
          <w:tcPr>
            <w:tcW w:w="5006" w:type="dxa"/>
            <w:vAlign w:val="center"/>
          </w:tcPr>
          <w:p w:rsidR="00E07C29" w:rsidRPr="00036528" w:rsidRDefault="00E07C29" w:rsidP="00716AB4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"dma_m2m 0 0x4</w:t>
            </w:r>
            <w:r w:rsidR="00716AB4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2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000000 0x4</w:t>
            </w:r>
            <w:r w:rsidR="00716AB4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2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010000 2048"</w:t>
            </w:r>
          </w:p>
        </w:tc>
        <w:tc>
          <w:tcPr>
            <w:tcW w:w="3576" w:type="dxa"/>
            <w:vAlign w:val="center"/>
          </w:tcPr>
          <w:p w:rsidR="00E07C29" w:rsidRPr="00036528" w:rsidRDefault="00E07C29" w:rsidP="00E253C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console output: dma_m2m: test pass</w:t>
            </w:r>
          </w:p>
        </w:tc>
      </w:tr>
      <w:tr w:rsidR="00E07C29" w:rsidTr="00E253CB">
        <w:tc>
          <w:tcPr>
            <w:tcW w:w="675" w:type="dxa"/>
            <w:vAlign w:val="center"/>
          </w:tcPr>
          <w:p w:rsidR="00E07C29" w:rsidRPr="00036528" w:rsidRDefault="00E07C29" w:rsidP="00E253CB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3</w:t>
            </w:r>
          </w:p>
        </w:tc>
        <w:tc>
          <w:tcPr>
            <w:tcW w:w="5006" w:type="dxa"/>
            <w:vAlign w:val="center"/>
          </w:tcPr>
          <w:p w:rsidR="00E07C29" w:rsidRPr="00036528" w:rsidRDefault="00E07C29" w:rsidP="00716AB4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"dma_m2m 1 0x4</w:t>
            </w:r>
            <w:r w:rsidR="00716AB4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2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000000 0x4</w:t>
            </w:r>
            <w:r w:rsidR="00716AB4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2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010000 2048"</w:t>
            </w:r>
          </w:p>
        </w:tc>
        <w:tc>
          <w:tcPr>
            <w:tcW w:w="3576" w:type="dxa"/>
            <w:vAlign w:val="center"/>
          </w:tcPr>
          <w:p w:rsidR="00E07C29" w:rsidRPr="00036528" w:rsidRDefault="00E07C29" w:rsidP="00E253C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console output: dma_m2m: test pass</w:t>
            </w:r>
          </w:p>
        </w:tc>
      </w:tr>
      <w:tr w:rsidR="00E07C29" w:rsidTr="00E253CB">
        <w:tc>
          <w:tcPr>
            <w:tcW w:w="675" w:type="dxa"/>
            <w:vAlign w:val="center"/>
          </w:tcPr>
          <w:p w:rsidR="00E07C29" w:rsidRPr="00036528" w:rsidRDefault="00E07C29" w:rsidP="00E253CB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4</w:t>
            </w:r>
          </w:p>
        </w:tc>
        <w:tc>
          <w:tcPr>
            <w:tcW w:w="5006" w:type="dxa"/>
            <w:vAlign w:val="center"/>
          </w:tcPr>
          <w:p w:rsidR="00E07C29" w:rsidRPr="00036528" w:rsidRDefault="00E07C29" w:rsidP="00716AB4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"dma_m2m 2 0x4</w:t>
            </w:r>
            <w:r w:rsidR="00716AB4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2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000000 0x4</w:t>
            </w:r>
            <w:r w:rsidR="00716AB4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2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010000 2048"</w:t>
            </w:r>
          </w:p>
        </w:tc>
        <w:tc>
          <w:tcPr>
            <w:tcW w:w="3576" w:type="dxa"/>
            <w:vAlign w:val="center"/>
          </w:tcPr>
          <w:p w:rsidR="00E07C29" w:rsidRPr="00036528" w:rsidRDefault="00E07C29" w:rsidP="00E253C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console output: dma_m2m: test pass</w:t>
            </w:r>
          </w:p>
        </w:tc>
      </w:tr>
      <w:tr w:rsidR="00E07C29" w:rsidTr="00E253CB">
        <w:tc>
          <w:tcPr>
            <w:tcW w:w="675" w:type="dxa"/>
            <w:vAlign w:val="center"/>
          </w:tcPr>
          <w:p w:rsidR="00E07C29" w:rsidRPr="00036528" w:rsidRDefault="00E07C29" w:rsidP="00E253CB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5</w:t>
            </w:r>
          </w:p>
        </w:tc>
        <w:tc>
          <w:tcPr>
            <w:tcW w:w="5006" w:type="dxa"/>
            <w:vAlign w:val="center"/>
          </w:tcPr>
          <w:p w:rsidR="00E07C29" w:rsidRPr="00036528" w:rsidRDefault="00E07C29" w:rsidP="00716AB4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"dma_m2m 3 0x4</w:t>
            </w:r>
            <w:r w:rsidR="00716AB4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2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000000 0x4</w:t>
            </w:r>
            <w:r w:rsidR="00716AB4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2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010000 2048"</w:t>
            </w:r>
          </w:p>
        </w:tc>
        <w:tc>
          <w:tcPr>
            <w:tcW w:w="3576" w:type="dxa"/>
            <w:vAlign w:val="center"/>
          </w:tcPr>
          <w:p w:rsidR="00E07C29" w:rsidRPr="00036528" w:rsidRDefault="00E07C29" w:rsidP="00E253C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console output: dma_m2m: test pass</w:t>
            </w:r>
          </w:p>
        </w:tc>
      </w:tr>
      <w:tr w:rsidR="00E07C29" w:rsidTr="00E253CB">
        <w:tc>
          <w:tcPr>
            <w:tcW w:w="675" w:type="dxa"/>
            <w:vAlign w:val="center"/>
          </w:tcPr>
          <w:p w:rsidR="00E07C29" w:rsidRPr="00036528" w:rsidRDefault="00E07C29" w:rsidP="00E253CB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6</w:t>
            </w:r>
          </w:p>
        </w:tc>
        <w:tc>
          <w:tcPr>
            <w:tcW w:w="5006" w:type="dxa"/>
            <w:vAlign w:val="center"/>
          </w:tcPr>
          <w:p w:rsidR="00E07C29" w:rsidRPr="00036528" w:rsidRDefault="00E07C29" w:rsidP="00716AB4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"dma_m2m 4 0x4</w:t>
            </w:r>
            <w:r w:rsidR="00716AB4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2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000000 0x4</w:t>
            </w:r>
            <w:r w:rsidR="00716AB4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2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010000 2048"</w:t>
            </w:r>
          </w:p>
        </w:tc>
        <w:tc>
          <w:tcPr>
            <w:tcW w:w="3576" w:type="dxa"/>
            <w:vAlign w:val="center"/>
          </w:tcPr>
          <w:p w:rsidR="00E07C29" w:rsidRPr="00036528" w:rsidRDefault="00E07C29" w:rsidP="00E253C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console output: dma_m2m: test pass</w:t>
            </w:r>
          </w:p>
        </w:tc>
      </w:tr>
      <w:tr w:rsidR="00E07C29" w:rsidTr="00E253CB">
        <w:tc>
          <w:tcPr>
            <w:tcW w:w="675" w:type="dxa"/>
            <w:vAlign w:val="center"/>
          </w:tcPr>
          <w:p w:rsidR="00E07C29" w:rsidRPr="00036528" w:rsidRDefault="00E07C29" w:rsidP="00E253CB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7</w:t>
            </w:r>
          </w:p>
        </w:tc>
        <w:tc>
          <w:tcPr>
            <w:tcW w:w="5006" w:type="dxa"/>
            <w:vAlign w:val="center"/>
          </w:tcPr>
          <w:p w:rsidR="00E07C29" w:rsidRPr="00036528" w:rsidRDefault="00E07C29" w:rsidP="00716AB4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"dma_m2m 5 0x4</w:t>
            </w:r>
            <w:r w:rsidR="00716AB4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2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000000 0x4</w:t>
            </w:r>
            <w:r w:rsidR="00716AB4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2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010000 2048"</w:t>
            </w:r>
          </w:p>
        </w:tc>
        <w:tc>
          <w:tcPr>
            <w:tcW w:w="3576" w:type="dxa"/>
            <w:vAlign w:val="center"/>
          </w:tcPr>
          <w:p w:rsidR="00E07C29" w:rsidRPr="00036528" w:rsidRDefault="00E07C29" w:rsidP="00E253C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console output: dma_m2m: test pass</w:t>
            </w:r>
          </w:p>
        </w:tc>
      </w:tr>
      <w:tr w:rsidR="00E07C29" w:rsidTr="00E253CB">
        <w:tc>
          <w:tcPr>
            <w:tcW w:w="675" w:type="dxa"/>
            <w:vAlign w:val="center"/>
          </w:tcPr>
          <w:p w:rsidR="00E07C29" w:rsidRPr="00036528" w:rsidRDefault="00E07C29" w:rsidP="00E253CB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8</w:t>
            </w:r>
          </w:p>
        </w:tc>
        <w:tc>
          <w:tcPr>
            <w:tcW w:w="5006" w:type="dxa"/>
            <w:vAlign w:val="center"/>
          </w:tcPr>
          <w:p w:rsidR="00E07C29" w:rsidRPr="00036528" w:rsidRDefault="00E07C29" w:rsidP="00716AB4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"dma_m2m 6 0x4</w:t>
            </w:r>
            <w:r w:rsidR="00716AB4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2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000000 0x4</w:t>
            </w:r>
            <w:r w:rsidR="00716AB4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2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010000 2048"</w:t>
            </w:r>
          </w:p>
        </w:tc>
        <w:tc>
          <w:tcPr>
            <w:tcW w:w="3576" w:type="dxa"/>
            <w:vAlign w:val="center"/>
          </w:tcPr>
          <w:p w:rsidR="00E07C29" w:rsidRPr="00036528" w:rsidRDefault="00E07C29" w:rsidP="00E253C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console output: dma_m2m: test pass</w:t>
            </w:r>
          </w:p>
        </w:tc>
      </w:tr>
      <w:tr w:rsidR="00E07C29" w:rsidTr="00E253CB">
        <w:tc>
          <w:tcPr>
            <w:tcW w:w="675" w:type="dxa"/>
            <w:vAlign w:val="center"/>
          </w:tcPr>
          <w:p w:rsidR="00E07C29" w:rsidRPr="00036528" w:rsidRDefault="00E07C29" w:rsidP="00E253CB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9</w:t>
            </w:r>
          </w:p>
        </w:tc>
        <w:tc>
          <w:tcPr>
            <w:tcW w:w="5006" w:type="dxa"/>
            <w:vAlign w:val="center"/>
          </w:tcPr>
          <w:p w:rsidR="00E07C29" w:rsidRPr="00036528" w:rsidRDefault="00E07C29" w:rsidP="00716AB4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"dma_m2m 7 0x4</w:t>
            </w:r>
            <w:r w:rsidR="00716AB4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2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000000 0x4</w:t>
            </w:r>
            <w:r w:rsidR="00716AB4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2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010000 2048"</w:t>
            </w:r>
          </w:p>
        </w:tc>
        <w:tc>
          <w:tcPr>
            <w:tcW w:w="3576" w:type="dxa"/>
            <w:vAlign w:val="center"/>
          </w:tcPr>
          <w:p w:rsidR="00E07C29" w:rsidRPr="00036528" w:rsidRDefault="00E07C29" w:rsidP="00E253C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console output: dma_m2m: test pass</w:t>
            </w:r>
          </w:p>
        </w:tc>
      </w:tr>
    </w:tbl>
    <w:p w:rsidR="00E07C29" w:rsidRPr="0096663C" w:rsidRDefault="00E07C29" w:rsidP="00E07C29">
      <w:pPr>
        <w:rPr>
          <w:sz w:val="24"/>
          <w:szCs w:val="24"/>
          <w:lang w:eastAsia="zh-CN"/>
        </w:rPr>
      </w:pPr>
    </w:p>
    <w:p w:rsidR="00E07C29" w:rsidRPr="00B54816" w:rsidRDefault="00E07C29" w:rsidP="00732CB7">
      <w:pPr>
        <w:pStyle w:val="4"/>
      </w:pPr>
      <w:bookmarkStart w:id="67" w:name="_Toc456256951"/>
      <w:r>
        <w:rPr>
          <w:rFonts w:hint="eastAsia"/>
        </w:rPr>
        <w:lastRenderedPageBreak/>
        <w:t xml:space="preserve">Test Case cb-dma-4: </w:t>
      </w:r>
      <w:r w:rsidRPr="00160823">
        <w:rPr>
          <w:rFonts w:hint="eastAsia"/>
        </w:rPr>
        <w:t>multi-block transfer test</w:t>
      </w:r>
      <w:bookmarkEnd w:id="67"/>
    </w:p>
    <w:tbl>
      <w:tblPr>
        <w:tblStyle w:val="a4"/>
        <w:tblW w:w="0" w:type="auto"/>
        <w:tblLook w:val="04A0"/>
      </w:tblPr>
      <w:tblGrid>
        <w:gridCol w:w="675"/>
        <w:gridCol w:w="5006"/>
        <w:gridCol w:w="3576"/>
      </w:tblGrid>
      <w:tr w:rsidR="00E07C29" w:rsidTr="00E253CB">
        <w:tc>
          <w:tcPr>
            <w:tcW w:w="9257" w:type="dxa"/>
            <w:gridSpan w:val="3"/>
            <w:shd w:val="pct20" w:color="auto" w:fill="auto"/>
          </w:tcPr>
          <w:p w:rsidR="00E07C29" w:rsidRDefault="00E07C29" w:rsidP="00E253CB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E07C29" w:rsidTr="00E253CB">
        <w:tc>
          <w:tcPr>
            <w:tcW w:w="92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07C29" w:rsidRDefault="00E07C29" w:rsidP="00E253CB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test multi-block transfer(using LLI list), mem to mem mode</w:t>
            </w:r>
          </w:p>
        </w:tc>
      </w:tr>
      <w:tr w:rsidR="00E07C29" w:rsidTr="00E253CB">
        <w:tc>
          <w:tcPr>
            <w:tcW w:w="9257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E07C29" w:rsidRPr="00036528" w:rsidRDefault="00E07C29" w:rsidP="00E253CB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E07C29" w:rsidTr="00E253CB">
        <w:tc>
          <w:tcPr>
            <w:tcW w:w="92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07C29" w:rsidRPr="00036528" w:rsidRDefault="00E07C29" w:rsidP="00036528">
            <w:pPr>
              <w:rPr>
                <w:lang w:val="fr-FR"/>
              </w:rPr>
            </w:pPr>
          </w:p>
        </w:tc>
      </w:tr>
      <w:tr w:rsidR="00E07C29" w:rsidTr="00E253CB">
        <w:tc>
          <w:tcPr>
            <w:tcW w:w="9257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E07C29" w:rsidRDefault="00E07C29" w:rsidP="00E253CB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E07C29" w:rsidTr="00E253CB">
        <w:tc>
          <w:tcPr>
            <w:tcW w:w="675" w:type="dxa"/>
            <w:shd w:val="pct20" w:color="auto" w:fill="auto"/>
          </w:tcPr>
          <w:p w:rsidR="00E07C29" w:rsidRDefault="00E07C29" w:rsidP="00E253CB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E07C29" w:rsidRDefault="00E07C29" w:rsidP="00E253CB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3576" w:type="dxa"/>
            <w:shd w:val="pct20" w:color="auto" w:fill="auto"/>
          </w:tcPr>
          <w:p w:rsidR="00E07C29" w:rsidRDefault="00E07C29" w:rsidP="00E253CB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E07C29" w:rsidTr="00E253CB">
        <w:tc>
          <w:tcPr>
            <w:tcW w:w="675" w:type="dxa"/>
            <w:shd w:val="clear" w:color="auto" w:fill="auto"/>
            <w:vAlign w:val="center"/>
          </w:tcPr>
          <w:p w:rsidR="00E07C29" w:rsidRPr="00036528" w:rsidRDefault="00E07C29" w:rsidP="00E253CB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E07C29" w:rsidRPr="00036528" w:rsidRDefault="00E07C29" w:rsidP="00E253C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"dma0/1/2" from device list</w:t>
            </w:r>
          </w:p>
        </w:tc>
        <w:tc>
          <w:tcPr>
            <w:tcW w:w="3576" w:type="dxa"/>
            <w:shd w:val="clear" w:color="auto" w:fill="auto"/>
            <w:vAlign w:val="center"/>
          </w:tcPr>
          <w:p w:rsidR="00E07C29" w:rsidRPr="00036528" w:rsidRDefault="00E07C29" w:rsidP="00E253CB">
            <w:pPr>
              <w:rPr>
                <w:lang w:val="fr-FR"/>
              </w:rPr>
            </w:pPr>
          </w:p>
        </w:tc>
      </w:tr>
      <w:tr w:rsidR="00E07C29" w:rsidTr="00E253CB">
        <w:tc>
          <w:tcPr>
            <w:tcW w:w="675" w:type="dxa"/>
            <w:vAlign w:val="center"/>
          </w:tcPr>
          <w:p w:rsidR="00E07C29" w:rsidRPr="00036528" w:rsidRDefault="00E07C29" w:rsidP="00E253CB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2</w:t>
            </w:r>
          </w:p>
        </w:tc>
        <w:tc>
          <w:tcPr>
            <w:tcW w:w="5006" w:type="dxa"/>
            <w:vAlign w:val="center"/>
          </w:tcPr>
          <w:p w:rsidR="00E07C29" w:rsidRPr="00036528" w:rsidRDefault="00E07C29" w:rsidP="007914C2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"dma_mb 0 0x4</w:t>
            </w:r>
            <w:r w:rsidR="007914C2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2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000000 0x4</w:t>
            </w:r>
            <w:r w:rsidR="007914C2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2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010000 2048"</w:t>
            </w:r>
          </w:p>
        </w:tc>
        <w:tc>
          <w:tcPr>
            <w:tcW w:w="3576" w:type="dxa"/>
            <w:vAlign w:val="center"/>
          </w:tcPr>
          <w:p w:rsidR="00E07C29" w:rsidRPr="00036528" w:rsidRDefault="00E07C29" w:rsidP="00E253C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console output: dma_mb: test pass</w:t>
            </w:r>
          </w:p>
        </w:tc>
      </w:tr>
      <w:tr w:rsidR="00E07C29" w:rsidTr="00E253CB">
        <w:tc>
          <w:tcPr>
            <w:tcW w:w="675" w:type="dxa"/>
            <w:vAlign w:val="center"/>
          </w:tcPr>
          <w:p w:rsidR="00E07C29" w:rsidRPr="00036528" w:rsidRDefault="00E07C29" w:rsidP="00E253CB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3</w:t>
            </w:r>
          </w:p>
        </w:tc>
        <w:tc>
          <w:tcPr>
            <w:tcW w:w="5006" w:type="dxa"/>
            <w:vAlign w:val="center"/>
          </w:tcPr>
          <w:p w:rsidR="00E07C29" w:rsidRPr="00036528" w:rsidRDefault="00E07C29" w:rsidP="007914C2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"dma_mb 0 0x4</w:t>
            </w:r>
            <w:r w:rsidR="007914C2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2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000000 0x4</w:t>
            </w:r>
            <w:r w:rsidR="007914C2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2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010000 10240"</w:t>
            </w:r>
          </w:p>
        </w:tc>
        <w:tc>
          <w:tcPr>
            <w:tcW w:w="3576" w:type="dxa"/>
            <w:vAlign w:val="center"/>
          </w:tcPr>
          <w:p w:rsidR="00E07C29" w:rsidRPr="00036528" w:rsidRDefault="00E07C29" w:rsidP="00E253C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console output: dma_mb: test pass</w:t>
            </w:r>
          </w:p>
        </w:tc>
      </w:tr>
      <w:tr w:rsidR="00E07C29" w:rsidTr="00E253CB">
        <w:tc>
          <w:tcPr>
            <w:tcW w:w="675" w:type="dxa"/>
            <w:vAlign w:val="center"/>
          </w:tcPr>
          <w:p w:rsidR="00E07C29" w:rsidRPr="00036528" w:rsidRDefault="00E07C29" w:rsidP="00E253CB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4</w:t>
            </w:r>
          </w:p>
        </w:tc>
        <w:tc>
          <w:tcPr>
            <w:tcW w:w="5006" w:type="dxa"/>
            <w:vAlign w:val="center"/>
          </w:tcPr>
          <w:p w:rsidR="00E07C29" w:rsidRPr="00036528" w:rsidRDefault="00E07C29" w:rsidP="007914C2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"dma_mb 5 0x</w:t>
            </w:r>
            <w:r w:rsidR="007914C2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42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000000 0x</w:t>
            </w:r>
            <w:r w:rsidR="007914C2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42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0</w:t>
            </w:r>
            <w:r w:rsidR="007914C2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1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0000 102400"</w:t>
            </w:r>
          </w:p>
        </w:tc>
        <w:tc>
          <w:tcPr>
            <w:tcW w:w="3576" w:type="dxa"/>
            <w:vAlign w:val="center"/>
          </w:tcPr>
          <w:p w:rsidR="00E07C29" w:rsidRPr="00036528" w:rsidRDefault="00E07C29" w:rsidP="00E253C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console output: dma_mb: test pass</w:t>
            </w:r>
          </w:p>
        </w:tc>
      </w:tr>
      <w:tr w:rsidR="00E07C29" w:rsidTr="00E253CB">
        <w:tc>
          <w:tcPr>
            <w:tcW w:w="675" w:type="dxa"/>
            <w:vAlign w:val="center"/>
          </w:tcPr>
          <w:p w:rsidR="00E07C29" w:rsidRPr="00036528" w:rsidRDefault="00E07C29" w:rsidP="00E253CB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5</w:t>
            </w:r>
          </w:p>
        </w:tc>
        <w:tc>
          <w:tcPr>
            <w:tcW w:w="5006" w:type="dxa"/>
            <w:vAlign w:val="center"/>
          </w:tcPr>
          <w:p w:rsidR="00E07C29" w:rsidRPr="00036528" w:rsidRDefault="00E07C29" w:rsidP="007914C2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"dma_mb 5 0x4</w:t>
            </w:r>
            <w:r w:rsidR="007914C2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2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000000 0x</w:t>
            </w:r>
            <w:r w:rsidR="007914C2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4201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0000 10240"</w:t>
            </w:r>
          </w:p>
        </w:tc>
        <w:tc>
          <w:tcPr>
            <w:tcW w:w="3576" w:type="dxa"/>
            <w:vAlign w:val="center"/>
          </w:tcPr>
          <w:p w:rsidR="00E07C29" w:rsidRPr="00036528" w:rsidRDefault="00E07C29" w:rsidP="00E253C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console output: dma_mb: test pass</w:t>
            </w:r>
          </w:p>
        </w:tc>
      </w:tr>
    </w:tbl>
    <w:p w:rsidR="00CB5BDF" w:rsidRPr="00095A34" w:rsidRDefault="00CB5BDF" w:rsidP="00CB5BDF">
      <w:pPr>
        <w:rPr>
          <w:sz w:val="24"/>
          <w:szCs w:val="24"/>
          <w:lang w:eastAsia="zh-CN"/>
        </w:rPr>
      </w:pPr>
    </w:p>
    <w:p w:rsidR="00E07C29" w:rsidRPr="00B54816" w:rsidRDefault="00E07C29" w:rsidP="00732CB7">
      <w:pPr>
        <w:pStyle w:val="4"/>
      </w:pPr>
      <w:bookmarkStart w:id="68" w:name="_Toc456256952"/>
      <w:r>
        <w:rPr>
          <w:rFonts w:hint="eastAsia"/>
        </w:rPr>
        <w:t xml:space="preserve">Test Case cb-dma-5: </w:t>
      </w:r>
      <w:r w:rsidRPr="00160823">
        <w:rPr>
          <w:rFonts w:hint="eastAsia"/>
        </w:rPr>
        <w:t>memory to peripheral test</w:t>
      </w:r>
      <w:bookmarkEnd w:id="68"/>
    </w:p>
    <w:tbl>
      <w:tblPr>
        <w:tblStyle w:val="a4"/>
        <w:tblW w:w="0" w:type="auto"/>
        <w:tblLook w:val="04A0"/>
      </w:tblPr>
      <w:tblGrid>
        <w:gridCol w:w="675"/>
        <w:gridCol w:w="5006"/>
        <w:gridCol w:w="3576"/>
      </w:tblGrid>
      <w:tr w:rsidR="00E07C29" w:rsidTr="00E253CB">
        <w:tc>
          <w:tcPr>
            <w:tcW w:w="9257" w:type="dxa"/>
            <w:gridSpan w:val="3"/>
            <w:shd w:val="pct20" w:color="auto" w:fill="auto"/>
          </w:tcPr>
          <w:p w:rsidR="00E07C29" w:rsidRDefault="00E07C29" w:rsidP="00E253CB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E07C29" w:rsidTr="00E253CB">
        <w:tc>
          <w:tcPr>
            <w:tcW w:w="92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07C29" w:rsidRPr="00036528" w:rsidRDefault="00E07C29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memory to peripheral test</w:t>
            </w:r>
          </w:p>
          <w:p w:rsidR="00E07C29" w:rsidRPr="00036528" w:rsidRDefault="00E07C29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this may contained in coreponding peripheral test case</w:t>
            </w:r>
          </w:p>
          <w:p w:rsidR="00E07C29" w:rsidRDefault="00E07C29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eg: uart,spi,qspi,i2c</w:t>
            </w:r>
          </w:p>
        </w:tc>
      </w:tr>
      <w:tr w:rsidR="00E07C29" w:rsidTr="00E253CB">
        <w:tc>
          <w:tcPr>
            <w:tcW w:w="9257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E07C29" w:rsidRPr="00036528" w:rsidRDefault="00E07C29" w:rsidP="00E253CB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E07C29" w:rsidTr="00E253CB">
        <w:tc>
          <w:tcPr>
            <w:tcW w:w="92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07C29" w:rsidRPr="00036528" w:rsidRDefault="00E07C29" w:rsidP="00036528">
            <w:pPr>
              <w:rPr>
                <w:lang w:val="fr-FR"/>
              </w:rPr>
            </w:pPr>
          </w:p>
        </w:tc>
      </w:tr>
      <w:tr w:rsidR="00E07C29" w:rsidTr="00E253CB">
        <w:tc>
          <w:tcPr>
            <w:tcW w:w="9257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E07C29" w:rsidRDefault="00E07C29" w:rsidP="00E253CB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E07C29" w:rsidTr="00E253CB">
        <w:tc>
          <w:tcPr>
            <w:tcW w:w="675" w:type="dxa"/>
            <w:shd w:val="pct20" w:color="auto" w:fill="auto"/>
          </w:tcPr>
          <w:p w:rsidR="00E07C29" w:rsidRDefault="00E07C29" w:rsidP="00E253CB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E07C29" w:rsidRDefault="00E07C29" w:rsidP="00E253CB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3576" w:type="dxa"/>
            <w:shd w:val="pct20" w:color="auto" w:fill="auto"/>
          </w:tcPr>
          <w:p w:rsidR="00E07C29" w:rsidRDefault="00E07C29" w:rsidP="00E253CB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E07C29" w:rsidTr="00E253CB">
        <w:tc>
          <w:tcPr>
            <w:tcW w:w="675" w:type="dxa"/>
            <w:shd w:val="clear" w:color="auto" w:fill="auto"/>
            <w:vAlign w:val="center"/>
          </w:tcPr>
          <w:p w:rsidR="00E07C29" w:rsidRPr="00036528" w:rsidRDefault="00E07C29" w:rsidP="00E253CB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E07C29" w:rsidRPr="00036528" w:rsidRDefault="00E07C29" w:rsidP="00E253C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please refer the result of peripheral</w:t>
            </w:r>
          </w:p>
          <w:p w:rsidR="00A0447E" w:rsidRDefault="00A0447E" w:rsidP="00E253C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qspi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 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: cb-qspi-4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 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: qspi dma mode test for dma0</w:t>
            </w:r>
          </w:p>
          <w:p w:rsidR="003E51EC" w:rsidRPr="00036528" w:rsidRDefault="003E51EC" w:rsidP="00E253C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i2c</w:t>
            </w:r>
            <w:r w:rsidR="00E07C29"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: cb-</w:t>
            </w:r>
            <w:r w:rsidR="00572080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i2c-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4</w:t>
            </w:r>
            <w:r w:rsidR="00D01CC4"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 </w:t>
            </w:r>
            <w:r w:rsidR="00D01CC4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:</w:t>
            </w:r>
            <w:r w:rsidR="00572080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 </w:t>
            </w:r>
            <w:r w:rsidR="009F5B6F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     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i2c1 dma test for dmac1</w:t>
            </w:r>
          </w:p>
          <w:p w:rsidR="00E07C29" w:rsidRPr="00036528" w:rsidRDefault="003E51EC" w:rsidP="00E253C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lastRenderedPageBreak/>
              <w:t>uart</w:t>
            </w:r>
            <w:r w:rsidR="00E07C29"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: cb-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uart-11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 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: uart0 dma test for dmac2</w:t>
            </w:r>
          </w:p>
          <w:p w:rsidR="00E07C29" w:rsidRPr="00036528" w:rsidRDefault="00E07C29" w:rsidP="00E253C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 </w:t>
            </w:r>
          </w:p>
        </w:tc>
        <w:tc>
          <w:tcPr>
            <w:tcW w:w="3576" w:type="dxa"/>
            <w:shd w:val="clear" w:color="auto" w:fill="auto"/>
            <w:vAlign w:val="center"/>
          </w:tcPr>
          <w:p w:rsidR="00E07C29" w:rsidRPr="00036528" w:rsidRDefault="00E07C29" w:rsidP="00E253CB">
            <w:pPr>
              <w:rPr>
                <w:lang w:val="fr-FR" w:eastAsia="zh-CN"/>
              </w:rPr>
            </w:pPr>
          </w:p>
        </w:tc>
      </w:tr>
    </w:tbl>
    <w:p w:rsidR="00AD5566" w:rsidRPr="00E07C29" w:rsidRDefault="00AD5566" w:rsidP="00AD5566">
      <w:pPr>
        <w:rPr>
          <w:sz w:val="24"/>
          <w:szCs w:val="24"/>
          <w:lang w:eastAsia="zh-CN"/>
        </w:rPr>
      </w:pPr>
    </w:p>
    <w:p w:rsidR="00E07C29" w:rsidRPr="00B54816" w:rsidRDefault="00E07C29" w:rsidP="00732CB7">
      <w:pPr>
        <w:pStyle w:val="4"/>
      </w:pPr>
      <w:bookmarkStart w:id="69" w:name="_Toc456256953"/>
      <w:r>
        <w:rPr>
          <w:rFonts w:hint="eastAsia"/>
        </w:rPr>
        <w:t xml:space="preserve">Test Case cb-dma-6: </w:t>
      </w:r>
      <w:r w:rsidRPr="00160823">
        <w:rPr>
          <w:rFonts w:hint="eastAsia"/>
        </w:rPr>
        <w:t>peripheral to memory test</w:t>
      </w:r>
      <w:bookmarkEnd w:id="69"/>
    </w:p>
    <w:tbl>
      <w:tblPr>
        <w:tblStyle w:val="a4"/>
        <w:tblW w:w="0" w:type="auto"/>
        <w:tblLook w:val="04A0"/>
      </w:tblPr>
      <w:tblGrid>
        <w:gridCol w:w="675"/>
        <w:gridCol w:w="5006"/>
        <w:gridCol w:w="3576"/>
      </w:tblGrid>
      <w:tr w:rsidR="00E07C29" w:rsidTr="00E253CB">
        <w:tc>
          <w:tcPr>
            <w:tcW w:w="9257" w:type="dxa"/>
            <w:gridSpan w:val="3"/>
            <w:shd w:val="pct20" w:color="auto" w:fill="auto"/>
          </w:tcPr>
          <w:p w:rsidR="00E07C29" w:rsidRDefault="00E07C29" w:rsidP="00E253CB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E07C29" w:rsidTr="00E253CB">
        <w:tc>
          <w:tcPr>
            <w:tcW w:w="92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07C29" w:rsidRPr="00036528" w:rsidRDefault="00E07C29" w:rsidP="00036528">
            <w:pPr>
              <w:rPr>
                <w:lang w:val="fr-FR"/>
              </w:rPr>
            </w:pPr>
            <w:r w:rsidRPr="00036528">
              <w:rPr>
                <w:lang w:val="fr-FR"/>
              </w:rPr>
              <w:t>peripheral to memory test</w:t>
            </w:r>
          </w:p>
          <w:p w:rsidR="00E07C29" w:rsidRPr="00036528" w:rsidRDefault="00E07C29" w:rsidP="00036528">
            <w:pPr>
              <w:rPr>
                <w:lang w:val="fr-FR"/>
              </w:rPr>
            </w:pPr>
            <w:r w:rsidRPr="00036528">
              <w:rPr>
                <w:lang w:val="fr-FR"/>
              </w:rPr>
              <w:t>this may contained in coreponding peripheral test case</w:t>
            </w:r>
          </w:p>
          <w:p w:rsidR="00E07C29" w:rsidRDefault="00E07C29" w:rsidP="00036528">
            <w:pPr>
              <w:rPr>
                <w:lang w:val="fr-FR"/>
              </w:rPr>
            </w:pPr>
            <w:r w:rsidRPr="00036528">
              <w:rPr>
                <w:lang w:val="fr-FR"/>
              </w:rPr>
              <w:t>eg: uart,spi,qspi,i2c</w:t>
            </w:r>
          </w:p>
        </w:tc>
      </w:tr>
      <w:tr w:rsidR="00E07C29" w:rsidTr="00E253CB">
        <w:tc>
          <w:tcPr>
            <w:tcW w:w="9257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E07C29" w:rsidRPr="00036528" w:rsidRDefault="00E07C29" w:rsidP="00E253CB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E07C29" w:rsidTr="00E253CB">
        <w:tc>
          <w:tcPr>
            <w:tcW w:w="92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07C29" w:rsidRPr="00036528" w:rsidRDefault="00E07C29" w:rsidP="00036528">
            <w:pPr>
              <w:rPr>
                <w:lang w:val="fr-FR"/>
              </w:rPr>
            </w:pPr>
          </w:p>
        </w:tc>
      </w:tr>
      <w:tr w:rsidR="00E07C29" w:rsidTr="00E253CB">
        <w:tc>
          <w:tcPr>
            <w:tcW w:w="9257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E07C29" w:rsidRDefault="00E07C29" w:rsidP="00E253CB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E07C29" w:rsidTr="00E253CB">
        <w:tc>
          <w:tcPr>
            <w:tcW w:w="675" w:type="dxa"/>
            <w:shd w:val="pct20" w:color="auto" w:fill="auto"/>
          </w:tcPr>
          <w:p w:rsidR="00E07C29" w:rsidRDefault="00E07C29" w:rsidP="00E253CB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E07C29" w:rsidRDefault="00E07C29" w:rsidP="00E253CB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3576" w:type="dxa"/>
            <w:shd w:val="pct20" w:color="auto" w:fill="auto"/>
          </w:tcPr>
          <w:p w:rsidR="00E07C29" w:rsidRDefault="00E07C29" w:rsidP="00E253CB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E07C29" w:rsidTr="00E253CB">
        <w:tc>
          <w:tcPr>
            <w:tcW w:w="675" w:type="dxa"/>
            <w:shd w:val="clear" w:color="auto" w:fill="auto"/>
            <w:vAlign w:val="center"/>
          </w:tcPr>
          <w:p w:rsidR="00E07C29" w:rsidRPr="00036528" w:rsidRDefault="00E07C29" w:rsidP="00E253CB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EC715E" w:rsidRPr="00036528" w:rsidRDefault="00EC715E" w:rsidP="00EC715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please refer the result of peripheral</w:t>
            </w:r>
          </w:p>
          <w:p w:rsidR="00EC715E" w:rsidRDefault="00EC715E" w:rsidP="00EC715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i2c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: cb-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i2c-4   i2c0 dma test for dmac0</w:t>
            </w:r>
          </w:p>
          <w:p w:rsidR="00EC715E" w:rsidRPr="00036528" w:rsidRDefault="00EC715E" w:rsidP="00EC715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    </w:t>
            </w:r>
            <w:r w:rsidR="0098571D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                  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i2c1 dma test for dmac1</w:t>
            </w:r>
          </w:p>
          <w:p w:rsidR="00EC715E" w:rsidRPr="00036528" w:rsidRDefault="00EC715E" w:rsidP="00EC715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uart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: cb-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uart-11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 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: uart0 dma test for dmac2</w:t>
            </w:r>
          </w:p>
          <w:p w:rsidR="00E07C29" w:rsidRPr="00EC715E" w:rsidRDefault="00E07C29" w:rsidP="00E253C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</w:p>
        </w:tc>
        <w:tc>
          <w:tcPr>
            <w:tcW w:w="3576" w:type="dxa"/>
            <w:shd w:val="clear" w:color="auto" w:fill="auto"/>
            <w:vAlign w:val="center"/>
          </w:tcPr>
          <w:p w:rsidR="00E07C29" w:rsidRPr="00036528" w:rsidRDefault="00E07C29" w:rsidP="00E253CB">
            <w:pPr>
              <w:rPr>
                <w:lang w:val="fr-FR" w:eastAsia="zh-CN"/>
              </w:rPr>
            </w:pPr>
          </w:p>
        </w:tc>
      </w:tr>
    </w:tbl>
    <w:p w:rsidR="00CB5BDF" w:rsidRPr="00095A34" w:rsidRDefault="00CB5BDF" w:rsidP="00CB5BDF">
      <w:pPr>
        <w:rPr>
          <w:sz w:val="24"/>
          <w:szCs w:val="24"/>
          <w:lang w:eastAsia="zh-CN"/>
        </w:rPr>
      </w:pPr>
    </w:p>
    <w:p w:rsidR="008E2BA5" w:rsidRPr="00B54816" w:rsidRDefault="008E2BA5" w:rsidP="00732CB7">
      <w:pPr>
        <w:pStyle w:val="4"/>
      </w:pPr>
      <w:bookmarkStart w:id="70" w:name="_Toc456256954"/>
      <w:r>
        <w:rPr>
          <w:rFonts w:hint="eastAsia"/>
        </w:rPr>
        <w:t xml:space="preserve">Test Case cb-dma-7: </w:t>
      </w:r>
      <w:r w:rsidRPr="00160823">
        <w:rPr>
          <w:rFonts w:hint="eastAsia"/>
        </w:rPr>
        <w:t>dma interrupt test</w:t>
      </w:r>
      <w:bookmarkEnd w:id="70"/>
    </w:p>
    <w:tbl>
      <w:tblPr>
        <w:tblStyle w:val="a4"/>
        <w:tblW w:w="0" w:type="auto"/>
        <w:tblLook w:val="04A0"/>
      </w:tblPr>
      <w:tblGrid>
        <w:gridCol w:w="661"/>
        <w:gridCol w:w="4859"/>
        <w:gridCol w:w="4056"/>
      </w:tblGrid>
      <w:tr w:rsidR="008E2BA5" w:rsidTr="00B60978">
        <w:tc>
          <w:tcPr>
            <w:tcW w:w="9576" w:type="dxa"/>
            <w:gridSpan w:val="3"/>
            <w:shd w:val="pct20" w:color="auto" w:fill="auto"/>
          </w:tcPr>
          <w:p w:rsidR="008E2BA5" w:rsidRDefault="008E2BA5" w:rsidP="00E253CB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8E2BA5" w:rsidTr="00B60978">
        <w:tc>
          <w:tcPr>
            <w:tcW w:w="9576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8E2BA5" w:rsidRDefault="008E2BA5" w:rsidP="00E253CB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confirm dma interrupt to ARM generated</w:t>
            </w:r>
          </w:p>
        </w:tc>
      </w:tr>
      <w:tr w:rsidR="008E2BA5" w:rsidTr="00B60978">
        <w:tc>
          <w:tcPr>
            <w:tcW w:w="9576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8E2BA5" w:rsidRPr="00036528" w:rsidRDefault="008E2BA5" w:rsidP="00E253CB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8E2BA5" w:rsidTr="00B60978">
        <w:tc>
          <w:tcPr>
            <w:tcW w:w="9576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8E2BA5" w:rsidRPr="00036528" w:rsidRDefault="008E2BA5" w:rsidP="00036528">
            <w:pPr>
              <w:rPr>
                <w:lang w:val="fr-FR"/>
              </w:rPr>
            </w:pPr>
          </w:p>
        </w:tc>
      </w:tr>
      <w:tr w:rsidR="008E2BA5" w:rsidTr="00B60978">
        <w:tc>
          <w:tcPr>
            <w:tcW w:w="9576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8E2BA5" w:rsidRDefault="008E2BA5" w:rsidP="00E253CB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8E2BA5" w:rsidTr="00B60978">
        <w:tc>
          <w:tcPr>
            <w:tcW w:w="661" w:type="dxa"/>
            <w:shd w:val="pct20" w:color="auto" w:fill="auto"/>
          </w:tcPr>
          <w:p w:rsidR="008E2BA5" w:rsidRDefault="008E2BA5" w:rsidP="00E253CB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4859" w:type="dxa"/>
            <w:shd w:val="pct20" w:color="auto" w:fill="auto"/>
          </w:tcPr>
          <w:p w:rsidR="008E2BA5" w:rsidRDefault="008E2BA5" w:rsidP="00E253CB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4056" w:type="dxa"/>
            <w:shd w:val="pct20" w:color="auto" w:fill="auto"/>
          </w:tcPr>
          <w:p w:rsidR="008E2BA5" w:rsidRDefault="008E2BA5" w:rsidP="00E253CB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8E2BA5" w:rsidTr="00B60978">
        <w:tc>
          <w:tcPr>
            <w:tcW w:w="661" w:type="dxa"/>
            <w:shd w:val="clear" w:color="auto" w:fill="auto"/>
            <w:vAlign w:val="center"/>
          </w:tcPr>
          <w:p w:rsidR="008E2BA5" w:rsidRPr="00036528" w:rsidRDefault="008E2BA5" w:rsidP="00E253CB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1</w:t>
            </w:r>
          </w:p>
        </w:tc>
        <w:tc>
          <w:tcPr>
            <w:tcW w:w="4859" w:type="dxa"/>
            <w:shd w:val="clear" w:color="auto" w:fill="auto"/>
            <w:vAlign w:val="center"/>
          </w:tcPr>
          <w:p w:rsidR="008E2BA5" w:rsidRPr="00036528" w:rsidRDefault="008E2BA5" w:rsidP="00E253C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"dma0/1/2" from device list</w:t>
            </w:r>
          </w:p>
        </w:tc>
        <w:tc>
          <w:tcPr>
            <w:tcW w:w="4056" w:type="dxa"/>
            <w:shd w:val="clear" w:color="auto" w:fill="auto"/>
            <w:vAlign w:val="center"/>
          </w:tcPr>
          <w:p w:rsidR="008E2BA5" w:rsidRPr="00036528" w:rsidRDefault="008E2BA5" w:rsidP="00E253CB">
            <w:pPr>
              <w:rPr>
                <w:lang w:val="fr-FR"/>
              </w:rPr>
            </w:pPr>
          </w:p>
        </w:tc>
      </w:tr>
      <w:tr w:rsidR="008E2BA5" w:rsidTr="00B60978">
        <w:tc>
          <w:tcPr>
            <w:tcW w:w="661" w:type="dxa"/>
            <w:vAlign w:val="center"/>
          </w:tcPr>
          <w:p w:rsidR="008E2BA5" w:rsidRPr="00036528" w:rsidRDefault="008E2BA5" w:rsidP="00E253CB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lastRenderedPageBreak/>
              <w:t>2</w:t>
            </w:r>
          </w:p>
        </w:tc>
        <w:tc>
          <w:tcPr>
            <w:tcW w:w="4859" w:type="dxa"/>
            <w:vAlign w:val="center"/>
          </w:tcPr>
          <w:p w:rsidR="008E2BA5" w:rsidRPr="00036528" w:rsidRDefault="008E2BA5" w:rsidP="00E253C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"dma_int 0 "</w:t>
            </w:r>
          </w:p>
        </w:tc>
        <w:tc>
          <w:tcPr>
            <w:tcW w:w="4056" w:type="dxa"/>
            <w:vAlign w:val="center"/>
          </w:tcPr>
          <w:p w:rsidR="008E2BA5" w:rsidRPr="00036528" w:rsidRDefault="008E2BA5" w:rsidP="00E253C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console output:dma_int_handler,status=xx</w:t>
            </w:r>
          </w:p>
          <w:p w:rsidR="008E2BA5" w:rsidRPr="00036528" w:rsidRDefault="008E2BA5" w:rsidP="00E253C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 ch 0 tfr int triggered</w:t>
            </w:r>
          </w:p>
          <w:p w:rsidR="008E2BA5" w:rsidRPr="00036528" w:rsidRDefault="008E2BA5" w:rsidP="00E253C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console output: dma_int: test pass</w:t>
            </w:r>
          </w:p>
        </w:tc>
      </w:tr>
      <w:tr w:rsidR="008E2BA5" w:rsidTr="00B60978">
        <w:tc>
          <w:tcPr>
            <w:tcW w:w="661" w:type="dxa"/>
            <w:vAlign w:val="center"/>
          </w:tcPr>
          <w:p w:rsidR="008E2BA5" w:rsidRPr="00036528" w:rsidRDefault="008E2BA5" w:rsidP="00E253CB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3</w:t>
            </w:r>
          </w:p>
        </w:tc>
        <w:tc>
          <w:tcPr>
            <w:tcW w:w="4859" w:type="dxa"/>
            <w:vAlign w:val="center"/>
          </w:tcPr>
          <w:p w:rsidR="008E2BA5" w:rsidRPr="00036528" w:rsidRDefault="008E2BA5" w:rsidP="00E253C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"dma_int 5"</w:t>
            </w:r>
          </w:p>
        </w:tc>
        <w:tc>
          <w:tcPr>
            <w:tcW w:w="4056" w:type="dxa"/>
            <w:vAlign w:val="center"/>
          </w:tcPr>
          <w:p w:rsidR="008E2BA5" w:rsidRPr="00036528" w:rsidRDefault="008E2BA5" w:rsidP="00E253C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console output:dma_int_handler,status=xx</w:t>
            </w:r>
          </w:p>
          <w:p w:rsidR="008E2BA5" w:rsidRPr="00036528" w:rsidRDefault="008E2BA5" w:rsidP="00E253C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 ch 5 tfr int triggered</w:t>
            </w:r>
          </w:p>
          <w:p w:rsidR="008E2BA5" w:rsidRPr="00036528" w:rsidRDefault="008E2BA5" w:rsidP="00E253C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console output: dma_int: test pass</w:t>
            </w:r>
          </w:p>
        </w:tc>
      </w:tr>
      <w:tr w:rsidR="004718C3" w:rsidTr="00B60978">
        <w:tc>
          <w:tcPr>
            <w:tcW w:w="661" w:type="dxa"/>
            <w:vAlign w:val="center"/>
          </w:tcPr>
          <w:p w:rsidR="004718C3" w:rsidRPr="00036528" w:rsidRDefault="004718C3" w:rsidP="00E253CB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4</w:t>
            </w:r>
          </w:p>
        </w:tc>
        <w:tc>
          <w:tcPr>
            <w:tcW w:w="4859" w:type="dxa"/>
            <w:vAlign w:val="center"/>
          </w:tcPr>
          <w:p w:rsidR="004718C3" w:rsidRPr="00036528" w:rsidRDefault="004718C3" w:rsidP="00E253C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Y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ou can input 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dma_int ch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 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 to test other channel</w:t>
            </w:r>
          </w:p>
        </w:tc>
        <w:tc>
          <w:tcPr>
            <w:tcW w:w="4056" w:type="dxa"/>
            <w:vAlign w:val="center"/>
          </w:tcPr>
          <w:p w:rsidR="004718C3" w:rsidRPr="004718C3" w:rsidRDefault="004718C3" w:rsidP="00E253C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</w:p>
        </w:tc>
      </w:tr>
    </w:tbl>
    <w:p w:rsidR="00CB5BDF" w:rsidRPr="00095A34" w:rsidRDefault="00CB5BDF" w:rsidP="00CB5BDF">
      <w:pPr>
        <w:rPr>
          <w:sz w:val="24"/>
          <w:szCs w:val="24"/>
          <w:lang w:eastAsia="zh-CN"/>
        </w:rPr>
      </w:pPr>
    </w:p>
    <w:p w:rsidR="00B60978" w:rsidRPr="00B54816" w:rsidRDefault="00B60978" w:rsidP="00732CB7">
      <w:pPr>
        <w:pStyle w:val="4"/>
      </w:pPr>
      <w:bookmarkStart w:id="71" w:name="_Toc456256955"/>
      <w:r>
        <w:rPr>
          <w:rFonts w:hint="eastAsia"/>
        </w:rPr>
        <w:t xml:space="preserve">Test Case cb-dma-8: </w:t>
      </w:r>
      <w:r w:rsidRPr="00160823">
        <w:rPr>
          <w:rFonts w:hint="eastAsia"/>
        </w:rPr>
        <w:t>multi-channel transfer test</w:t>
      </w:r>
      <w:bookmarkEnd w:id="71"/>
    </w:p>
    <w:tbl>
      <w:tblPr>
        <w:tblStyle w:val="a4"/>
        <w:tblW w:w="0" w:type="auto"/>
        <w:tblLook w:val="04A0"/>
      </w:tblPr>
      <w:tblGrid>
        <w:gridCol w:w="661"/>
        <w:gridCol w:w="4859"/>
        <w:gridCol w:w="4056"/>
      </w:tblGrid>
      <w:tr w:rsidR="00B60978" w:rsidTr="00B60978">
        <w:tc>
          <w:tcPr>
            <w:tcW w:w="9576" w:type="dxa"/>
            <w:gridSpan w:val="3"/>
            <w:shd w:val="pct20" w:color="auto" w:fill="auto"/>
          </w:tcPr>
          <w:p w:rsidR="00B60978" w:rsidRDefault="00B60978" w:rsidP="00E253CB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B60978" w:rsidTr="00B60978">
        <w:tc>
          <w:tcPr>
            <w:tcW w:w="9576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B60978" w:rsidRDefault="00B60978" w:rsidP="00E253CB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confirm at least two channel's transfer at the same time(m2m)</w:t>
            </w:r>
          </w:p>
        </w:tc>
      </w:tr>
      <w:tr w:rsidR="00B60978" w:rsidTr="00B60978">
        <w:tc>
          <w:tcPr>
            <w:tcW w:w="9576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B60978" w:rsidRPr="00036528" w:rsidRDefault="00B60978" w:rsidP="00E253CB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B60978" w:rsidTr="00B60978">
        <w:tc>
          <w:tcPr>
            <w:tcW w:w="9576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B60978" w:rsidRPr="00036528" w:rsidRDefault="00B60978" w:rsidP="00036528">
            <w:pPr>
              <w:rPr>
                <w:lang w:val="fr-FR"/>
              </w:rPr>
            </w:pPr>
          </w:p>
        </w:tc>
      </w:tr>
      <w:tr w:rsidR="00B60978" w:rsidTr="00B60978">
        <w:tc>
          <w:tcPr>
            <w:tcW w:w="9576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B60978" w:rsidRDefault="00B60978" w:rsidP="00E253CB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B60978" w:rsidTr="00B60978">
        <w:tc>
          <w:tcPr>
            <w:tcW w:w="661" w:type="dxa"/>
            <w:shd w:val="pct20" w:color="auto" w:fill="auto"/>
          </w:tcPr>
          <w:p w:rsidR="00B60978" w:rsidRDefault="00B60978" w:rsidP="00E253CB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4859" w:type="dxa"/>
            <w:shd w:val="pct20" w:color="auto" w:fill="auto"/>
          </w:tcPr>
          <w:p w:rsidR="00B60978" w:rsidRDefault="00B60978" w:rsidP="00E253CB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4056" w:type="dxa"/>
            <w:shd w:val="pct20" w:color="auto" w:fill="auto"/>
          </w:tcPr>
          <w:p w:rsidR="00B60978" w:rsidRDefault="00B60978" w:rsidP="00E253CB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B60978" w:rsidTr="00B60978">
        <w:tc>
          <w:tcPr>
            <w:tcW w:w="661" w:type="dxa"/>
            <w:shd w:val="clear" w:color="auto" w:fill="auto"/>
            <w:vAlign w:val="center"/>
          </w:tcPr>
          <w:p w:rsidR="00B60978" w:rsidRPr="00036528" w:rsidRDefault="00B60978" w:rsidP="00E253CB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1</w:t>
            </w:r>
          </w:p>
        </w:tc>
        <w:tc>
          <w:tcPr>
            <w:tcW w:w="4859" w:type="dxa"/>
            <w:shd w:val="clear" w:color="auto" w:fill="auto"/>
            <w:vAlign w:val="center"/>
          </w:tcPr>
          <w:p w:rsidR="00B60978" w:rsidRPr="00036528" w:rsidRDefault="00B60978" w:rsidP="00E253C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"dma" from device list</w:t>
            </w:r>
          </w:p>
        </w:tc>
        <w:tc>
          <w:tcPr>
            <w:tcW w:w="4056" w:type="dxa"/>
            <w:shd w:val="clear" w:color="auto" w:fill="auto"/>
            <w:vAlign w:val="center"/>
          </w:tcPr>
          <w:p w:rsidR="00B60978" w:rsidRPr="00036528" w:rsidRDefault="00B60978" w:rsidP="00E253CB">
            <w:pPr>
              <w:rPr>
                <w:lang w:val="fr-FR"/>
              </w:rPr>
            </w:pPr>
          </w:p>
        </w:tc>
      </w:tr>
      <w:tr w:rsidR="00B60978" w:rsidTr="00B60978">
        <w:tc>
          <w:tcPr>
            <w:tcW w:w="661" w:type="dxa"/>
            <w:vAlign w:val="center"/>
          </w:tcPr>
          <w:p w:rsidR="00B60978" w:rsidRPr="00036528" w:rsidRDefault="00B60978" w:rsidP="00E253CB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2</w:t>
            </w:r>
          </w:p>
        </w:tc>
        <w:tc>
          <w:tcPr>
            <w:tcW w:w="4859" w:type="dxa"/>
            <w:vAlign w:val="center"/>
          </w:tcPr>
          <w:p w:rsidR="00B60978" w:rsidRPr="00036528" w:rsidRDefault="00B60978" w:rsidP="00E253C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"dma_mc 0 1"</w:t>
            </w:r>
          </w:p>
        </w:tc>
        <w:tc>
          <w:tcPr>
            <w:tcW w:w="4056" w:type="dxa"/>
            <w:vAlign w:val="center"/>
          </w:tcPr>
          <w:p w:rsidR="00B60978" w:rsidRPr="00036528" w:rsidRDefault="00B60978" w:rsidP="00E253C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console output: dma_mc: test pass</w:t>
            </w:r>
          </w:p>
        </w:tc>
      </w:tr>
      <w:tr w:rsidR="00B60978" w:rsidTr="00B60978">
        <w:tc>
          <w:tcPr>
            <w:tcW w:w="661" w:type="dxa"/>
            <w:vAlign w:val="center"/>
          </w:tcPr>
          <w:p w:rsidR="00B60978" w:rsidRPr="00036528" w:rsidRDefault="00B60978" w:rsidP="00E253CB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3</w:t>
            </w:r>
          </w:p>
        </w:tc>
        <w:tc>
          <w:tcPr>
            <w:tcW w:w="4859" w:type="dxa"/>
            <w:vAlign w:val="center"/>
          </w:tcPr>
          <w:p w:rsidR="00B60978" w:rsidRPr="00036528" w:rsidRDefault="00B60978" w:rsidP="00E253C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"dma_mc 3 5"</w:t>
            </w:r>
          </w:p>
        </w:tc>
        <w:tc>
          <w:tcPr>
            <w:tcW w:w="4056" w:type="dxa"/>
            <w:vAlign w:val="center"/>
          </w:tcPr>
          <w:p w:rsidR="00B60978" w:rsidRPr="00036528" w:rsidRDefault="00B60978" w:rsidP="00E253C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console output: dma_mc: test pass</w:t>
            </w:r>
          </w:p>
        </w:tc>
      </w:tr>
    </w:tbl>
    <w:p w:rsidR="00B60978" w:rsidRPr="00E07C29" w:rsidRDefault="00B60978" w:rsidP="00B60978">
      <w:pPr>
        <w:rPr>
          <w:sz w:val="24"/>
          <w:szCs w:val="24"/>
          <w:lang w:eastAsia="zh-CN"/>
        </w:rPr>
      </w:pPr>
    </w:p>
    <w:p w:rsidR="0055495C" w:rsidRDefault="0055495C" w:rsidP="00732CB7">
      <w:pPr>
        <w:pStyle w:val="3"/>
        <w:tabs>
          <w:tab w:val="num" w:pos="432"/>
        </w:tabs>
      </w:pPr>
      <w:bookmarkStart w:id="72" w:name="_Toc456256956"/>
      <w:r>
        <w:rPr>
          <w:rFonts w:hint="eastAsia"/>
        </w:rPr>
        <w:t>GPIO</w:t>
      </w:r>
      <w:bookmarkEnd w:id="72"/>
    </w:p>
    <w:p w:rsidR="0055495C" w:rsidRPr="00B54816" w:rsidRDefault="0055495C" w:rsidP="00732CB7">
      <w:pPr>
        <w:pStyle w:val="4"/>
      </w:pPr>
      <w:bookmarkStart w:id="73" w:name="_Toc456256957"/>
      <w:r>
        <w:rPr>
          <w:rFonts w:hint="eastAsia"/>
        </w:rPr>
        <w:t>Test Case cb-</w:t>
      </w:r>
      <w:r w:rsidR="00E253CB">
        <w:rPr>
          <w:rFonts w:hint="eastAsia"/>
        </w:rPr>
        <w:t>gpio</w:t>
      </w:r>
      <w:r>
        <w:rPr>
          <w:rFonts w:hint="eastAsia"/>
        </w:rPr>
        <w:t xml:space="preserve">-1: </w:t>
      </w:r>
      <w:r w:rsidR="00E253CB" w:rsidRPr="00160823">
        <w:rPr>
          <w:rFonts w:hint="eastAsia"/>
        </w:rPr>
        <w:t>gpio output test</w:t>
      </w:r>
      <w:bookmarkEnd w:id="73"/>
    </w:p>
    <w:tbl>
      <w:tblPr>
        <w:tblStyle w:val="a4"/>
        <w:tblW w:w="0" w:type="auto"/>
        <w:tblLook w:val="04A0"/>
      </w:tblPr>
      <w:tblGrid>
        <w:gridCol w:w="675"/>
        <w:gridCol w:w="5006"/>
        <w:gridCol w:w="2841"/>
      </w:tblGrid>
      <w:tr w:rsidR="0055495C" w:rsidTr="00E253CB">
        <w:tc>
          <w:tcPr>
            <w:tcW w:w="8522" w:type="dxa"/>
            <w:gridSpan w:val="3"/>
            <w:shd w:val="pct20" w:color="auto" w:fill="auto"/>
          </w:tcPr>
          <w:p w:rsidR="0055495C" w:rsidRDefault="0055495C" w:rsidP="00E253CB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55495C" w:rsidTr="00E253CB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55495C" w:rsidRDefault="00E253CB" w:rsidP="00E253CB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confirm each pins can configure as output,and output high/low level</w:t>
            </w:r>
          </w:p>
        </w:tc>
      </w:tr>
      <w:tr w:rsidR="0055495C" w:rsidTr="00E253CB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55495C" w:rsidRPr="00036528" w:rsidRDefault="0055495C" w:rsidP="00E253CB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55495C" w:rsidTr="00E253CB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55495C" w:rsidRPr="00036528" w:rsidRDefault="0055495C" w:rsidP="00036528">
            <w:pPr>
              <w:rPr>
                <w:lang w:val="fr-FR"/>
              </w:rPr>
            </w:pPr>
          </w:p>
        </w:tc>
      </w:tr>
      <w:tr w:rsidR="0055495C" w:rsidTr="00E253CB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55495C" w:rsidRDefault="0055495C" w:rsidP="00E253CB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55495C" w:rsidTr="00E253CB">
        <w:tc>
          <w:tcPr>
            <w:tcW w:w="675" w:type="dxa"/>
            <w:shd w:val="pct20" w:color="auto" w:fill="auto"/>
          </w:tcPr>
          <w:p w:rsidR="0055495C" w:rsidRDefault="0055495C" w:rsidP="00E253CB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55495C" w:rsidRDefault="0055495C" w:rsidP="00E253CB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2841" w:type="dxa"/>
            <w:shd w:val="pct20" w:color="auto" w:fill="auto"/>
          </w:tcPr>
          <w:p w:rsidR="0055495C" w:rsidRDefault="0055495C" w:rsidP="00E253CB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E253CB" w:rsidTr="00E253CB">
        <w:tc>
          <w:tcPr>
            <w:tcW w:w="675" w:type="dxa"/>
            <w:shd w:val="clear" w:color="auto" w:fill="auto"/>
            <w:vAlign w:val="center"/>
          </w:tcPr>
          <w:p w:rsidR="00E253CB" w:rsidRPr="00036528" w:rsidRDefault="00E253CB" w:rsidP="00E253CB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E253CB" w:rsidRPr="00036528" w:rsidRDefault="00E253CB" w:rsidP="00E253C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"gpio" from device list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E253CB" w:rsidRPr="00036528" w:rsidRDefault="00E253CB" w:rsidP="00E253CB">
            <w:pPr>
              <w:rPr>
                <w:lang w:val="fr-FR"/>
              </w:rPr>
            </w:pPr>
          </w:p>
        </w:tc>
      </w:tr>
      <w:tr w:rsidR="00E253CB" w:rsidTr="00E253CB">
        <w:tc>
          <w:tcPr>
            <w:tcW w:w="675" w:type="dxa"/>
            <w:shd w:val="clear" w:color="auto" w:fill="auto"/>
            <w:vAlign w:val="center"/>
          </w:tcPr>
          <w:p w:rsidR="00E253CB" w:rsidRPr="00036528" w:rsidRDefault="00E253CB" w:rsidP="00E253CB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2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E253CB" w:rsidRPr="00036528" w:rsidRDefault="006223BE" w:rsidP="00E253C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hyperlink r:id="rId21" w:history="1">
              <w:r w:rsidR="00E253CB" w:rsidRPr="00036528">
                <w:rPr>
                  <w:rFonts w:ascii="Arial" w:eastAsiaTheme="minorEastAsia" w:hAnsi="Arial" w:cs="Times New Roman"/>
                  <w:sz w:val="22"/>
                  <w:szCs w:val="20"/>
                  <w:lang w:val="fr-FR" w:eastAsia="en-US"/>
                </w:rPr>
                <w:t xml:space="preserve">input "gpio_output </w:t>
              </w:r>
              <w:r w:rsidR="00EB6A87">
                <w:rPr>
                  <w:rFonts w:ascii="Arial" w:eastAsiaTheme="minorEastAsia" w:hAnsi="Arial" w:cs="Times New Roman" w:hint="eastAsia"/>
                  <w:sz w:val="22"/>
                  <w:szCs w:val="20"/>
                  <w:lang w:val="fr-FR"/>
                </w:rPr>
                <w:t>4</w:t>
              </w:r>
              <w:r w:rsidR="00E253CB" w:rsidRPr="00036528">
                <w:rPr>
                  <w:rFonts w:ascii="Arial" w:eastAsiaTheme="minorEastAsia" w:hAnsi="Arial" w:cs="Times New Roman"/>
                  <w:sz w:val="22"/>
                  <w:szCs w:val="20"/>
                  <w:lang w:val="fr-FR" w:eastAsia="en-US"/>
                </w:rPr>
                <w:t xml:space="preserve"> 1"</w:t>
              </w:r>
            </w:hyperlink>
          </w:p>
          <w:p w:rsidR="00E253CB" w:rsidRPr="00036528" w:rsidRDefault="006223BE" w:rsidP="00E253C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hyperlink r:id="rId22" w:history="1">
              <w:r w:rsidR="00E253CB" w:rsidRPr="00036528">
                <w:rPr>
                  <w:rFonts w:ascii="Arial" w:eastAsiaTheme="minorEastAsia" w:hAnsi="Arial" w:cs="Times New Roman"/>
                  <w:sz w:val="22"/>
                  <w:szCs w:val="20"/>
                  <w:lang w:val="fr-FR" w:eastAsia="en-US"/>
                </w:rPr>
                <w:t>​</w:t>
              </w:r>
            </w:hyperlink>
            <w:hyperlink r:id="rId23" w:history="1">
              <w:r w:rsidR="00E253CB" w:rsidRPr="00036528">
                <w:rPr>
                  <w:rFonts w:ascii="Arial" w:eastAsiaTheme="minorEastAsia" w:hAnsi="Arial" w:cs="Times New Roman"/>
                  <w:sz w:val="22"/>
                  <w:szCs w:val="20"/>
                  <w:lang w:val="fr-FR" w:eastAsia="en-US"/>
                </w:rPr>
                <w:t xml:space="preserve">using oscilloscope or multimeter to check the pin's </w:t>
              </w:r>
            </w:hyperlink>
            <w:hyperlink r:id="rId24" w:tgtFrame="_blank" w:history="1">
              <w:r w:rsidR="00E253CB" w:rsidRPr="00036528">
                <w:rPr>
                  <w:rFonts w:ascii="Arial" w:eastAsiaTheme="minorEastAsia" w:hAnsi="Arial" w:cs="Times New Roman"/>
                  <w:sz w:val="22"/>
                  <w:szCs w:val="20"/>
                  <w:lang w:val="fr-FR" w:eastAsia="en-US"/>
                </w:rPr>
                <w:t>electrical level</w:t>
              </w:r>
            </w:hyperlink>
          </w:p>
        </w:tc>
        <w:tc>
          <w:tcPr>
            <w:tcW w:w="2841" w:type="dxa"/>
            <w:shd w:val="clear" w:color="auto" w:fill="auto"/>
            <w:vAlign w:val="center"/>
          </w:tcPr>
          <w:p w:rsidR="00E253CB" w:rsidRPr="00036528" w:rsidRDefault="00E253CB" w:rsidP="005C71D3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gpio </w:t>
            </w:r>
            <w:r w:rsidR="005C71D3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4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pins: high</w:t>
            </w:r>
          </w:p>
        </w:tc>
      </w:tr>
      <w:tr w:rsidR="00E253CB" w:rsidTr="00E253CB">
        <w:tc>
          <w:tcPr>
            <w:tcW w:w="675" w:type="dxa"/>
            <w:shd w:val="clear" w:color="auto" w:fill="auto"/>
            <w:vAlign w:val="center"/>
          </w:tcPr>
          <w:p w:rsidR="00E253CB" w:rsidRPr="00036528" w:rsidRDefault="00E253CB" w:rsidP="00E253CB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3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E253CB" w:rsidRPr="00036528" w:rsidRDefault="006223BE" w:rsidP="00E253C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hyperlink r:id="rId25" w:history="1">
              <w:r w:rsidR="00E253CB" w:rsidRPr="00036528">
                <w:rPr>
                  <w:rFonts w:ascii="Arial" w:eastAsiaTheme="minorEastAsia" w:hAnsi="Arial" w:cs="Times New Roman"/>
                  <w:sz w:val="22"/>
                  <w:szCs w:val="20"/>
                  <w:lang w:val="fr-FR" w:eastAsia="en-US"/>
                </w:rPr>
                <w:t xml:space="preserve">input "gpio_output </w:t>
              </w:r>
              <w:r w:rsidR="00EB6A87">
                <w:rPr>
                  <w:rFonts w:ascii="Arial" w:eastAsiaTheme="minorEastAsia" w:hAnsi="Arial" w:cs="Times New Roman" w:hint="eastAsia"/>
                  <w:sz w:val="22"/>
                  <w:szCs w:val="20"/>
                  <w:lang w:val="fr-FR"/>
                </w:rPr>
                <w:t>4</w:t>
              </w:r>
              <w:r w:rsidR="00E253CB" w:rsidRPr="00036528">
                <w:rPr>
                  <w:rFonts w:ascii="Arial" w:eastAsiaTheme="minorEastAsia" w:hAnsi="Arial" w:cs="Times New Roman"/>
                  <w:sz w:val="22"/>
                  <w:szCs w:val="20"/>
                  <w:lang w:val="fr-FR" w:eastAsia="en-US"/>
                </w:rPr>
                <w:t xml:space="preserve"> 0"</w:t>
              </w:r>
            </w:hyperlink>
          </w:p>
          <w:p w:rsidR="00E253CB" w:rsidRPr="00036528" w:rsidRDefault="006223BE" w:rsidP="00E253C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hyperlink r:id="rId26" w:history="1">
              <w:r w:rsidR="00E253CB" w:rsidRPr="00036528">
                <w:rPr>
                  <w:rFonts w:ascii="Arial" w:eastAsiaTheme="minorEastAsia" w:hAnsi="Arial" w:cs="Times New Roman"/>
                  <w:sz w:val="22"/>
                  <w:szCs w:val="20"/>
                  <w:lang w:val="fr-FR" w:eastAsia="en-US"/>
                </w:rPr>
                <w:t xml:space="preserve">using oscilloscope or multimeter to check the pin's </w:t>
              </w:r>
            </w:hyperlink>
            <w:hyperlink r:id="rId27" w:tgtFrame="_blank" w:history="1">
              <w:r w:rsidR="00E253CB" w:rsidRPr="00036528">
                <w:rPr>
                  <w:rFonts w:ascii="Arial" w:eastAsiaTheme="minorEastAsia" w:hAnsi="Arial" w:cs="Times New Roman"/>
                  <w:sz w:val="22"/>
                  <w:szCs w:val="20"/>
                  <w:lang w:val="fr-FR" w:eastAsia="en-US"/>
                </w:rPr>
                <w:t>electrical level</w:t>
              </w:r>
            </w:hyperlink>
          </w:p>
        </w:tc>
        <w:tc>
          <w:tcPr>
            <w:tcW w:w="2841" w:type="dxa"/>
            <w:shd w:val="clear" w:color="auto" w:fill="auto"/>
            <w:vAlign w:val="center"/>
          </w:tcPr>
          <w:p w:rsidR="00E253CB" w:rsidRPr="00036528" w:rsidRDefault="00E253CB" w:rsidP="005C71D3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gpio </w:t>
            </w:r>
            <w:r w:rsidR="005C71D3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4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pins: low</w:t>
            </w:r>
          </w:p>
        </w:tc>
      </w:tr>
      <w:tr w:rsidR="00E253CB" w:rsidTr="00E253CB">
        <w:tc>
          <w:tcPr>
            <w:tcW w:w="675" w:type="dxa"/>
            <w:shd w:val="clear" w:color="auto" w:fill="auto"/>
            <w:vAlign w:val="center"/>
          </w:tcPr>
          <w:p w:rsidR="00E253CB" w:rsidRPr="00036528" w:rsidRDefault="00E253CB" w:rsidP="00E253CB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4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E253CB" w:rsidRDefault="00E253CB" w:rsidP="00E253C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repeat step 2-3 to test other pins</w:t>
            </w:r>
          </w:p>
          <w:p w:rsidR="00EB6A87" w:rsidRDefault="00EB6A87" w:rsidP="00E253C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gpio_output pin val</w:t>
            </w:r>
          </w:p>
          <w:p w:rsidR="00EB6A87" w:rsidRDefault="00EB6A87" w:rsidP="00E253C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pin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 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: gpio number (4,5,6,7)</w:t>
            </w:r>
          </w:p>
          <w:p w:rsidR="00EB6A87" w:rsidRPr="00036528" w:rsidRDefault="00EB6A87" w:rsidP="00E253C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val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 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: 0,1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E253CB" w:rsidRPr="00036528" w:rsidRDefault="00E253CB" w:rsidP="00E253CB">
            <w:pPr>
              <w:rPr>
                <w:lang w:val="fr-FR"/>
              </w:rPr>
            </w:pPr>
          </w:p>
        </w:tc>
      </w:tr>
    </w:tbl>
    <w:p w:rsidR="00CB5BDF" w:rsidRPr="00095A34" w:rsidRDefault="00CB5BDF" w:rsidP="00CB5BDF">
      <w:pPr>
        <w:rPr>
          <w:sz w:val="24"/>
          <w:szCs w:val="24"/>
          <w:lang w:eastAsia="zh-CN"/>
        </w:rPr>
      </w:pPr>
    </w:p>
    <w:p w:rsidR="0055495C" w:rsidRPr="00B54816" w:rsidRDefault="0055495C" w:rsidP="00732CB7">
      <w:pPr>
        <w:pStyle w:val="4"/>
      </w:pPr>
      <w:bookmarkStart w:id="74" w:name="_Toc456256958"/>
      <w:r>
        <w:rPr>
          <w:rFonts w:hint="eastAsia"/>
        </w:rPr>
        <w:t>Test Case cb-</w:t>
      </w:r>
      <w:r w:rsidR="00E253CB">
        <w:rPr>
          <w:rFonts w:hint="eastAsia"/>
        </w:rPr>
        <w:t>gpio</w:t>
      </w:r>
      <w:r>
        <w:rPr>
          <w:rFonts w:hint="eastAsia"/>
        </w:rPr>
        <w:t xml:space="preserve">-2: </w:t>
      </w:r>
      <w:r w:rsidR="00E253CB" w:rsidRPr="00160823">
        <w:rPr>
          <w:rFonts w:hint="eastAsia"/>
        </w:rPr>
        <w:t>gpio input test</w:t>
      </w:r>
      <w:bookmarkEnd w:id="74"/>
    </w:p>
    <w:tbl>
      <w:tblPr>
        <w:tblStyle w:val="a4"/>
        <w:tblW w:w="0" w:type="auto"/>
        <w:tblLook w:val="04A0"/>
      </w:tblPr>
      <w:tblGrid>
        <w:gridCol w:w="675"/>
        <w:gridCol w:w="5006"/>
        <w:gridCol w:w="3576"/>
      </w:tblGrid>
      <w:tr w:rsidR="0055495C" w:rsidTr="00E253CB">
        <w:tc>
          <w:tcPr>
            <w:tcW w:w="9257" w:type="dxa"/>
            <w:gridSpan w:val="3"/>
            <w:shd w:val="pct20" w:color="auto" w:fill="auto"/>
          </w:tcPr>
          <w:p w:rsidR="0055495C" w:rsidRDefault="0055495C" w:rsidP="00E253CB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55495C" w:rsidTr="00E253CB">
        <w:tc>
          <w:tcPr>
            <w:tcW w:w="92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55495C" w:rsidRDefault="00E253CB" w:rsidP="00E253CB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each pins can configure as input, we can obtain input level(high/low)</w:t>
            </w:r>
          </w:p>
        </w:tc>
      </w:tr>
      <w:tr w:rsidR="0055495C" w:rsidTr="00E253CB">
        <w:tc>
          <w:tcPr>
            <w:tcW w:w="9257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55495C" w:rsidRPr="00036528" w:rsidRDefault="0055495C" w:rsidP="00E253CB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55495C" w:rsidTr="00E253CB">
        <w:tc>
          <w:tcPr>
            <w:tcW w:w="92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55495C" w:rsidRPr="00036528" w:rsidRDefault="0055495C" w:rsidP="00036528">
            <w:pPr>
              <w:rPr>
                <w:lang w:val="fr-FR"/>
              </w:rPr>
            </w:pPr>
          </w:p>
        </w:tc>
      </w:tr>
      <w:tr w:rsidR="0055495C" w:rsidTr="00E253CB">
        <w:tc>
          <w:tcPr>
            <w:tcW w:w="9257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55495C" w:rsidRDefault="0055495C" w:rsidP="00E253CB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55495C" w:rsidTr="00E253CB">
        <w:tc>
          <w:tcPr>
            <w:tcW w:w="675" w:type="dxa"/>
            <w:shd w:val="pct20" w:color="auto" w:fill="auto"/>
          </w:tcPr>
          <w:p w:rsidR="0055495C" w:rsidRDefault="0055495C" w:rsidP="00E253CB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55495C" w:rsidRDefault="0055495C" w:rsidP="00E253CB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3576" w:type="dxa"/>
            <w:shd w:val="pct20" w:color="auto" w:fill="auto"/>
          </w:tcPr>
          <w:p w:rsidR="0055495C" w:rsidRDefault="0055495C" w:rsidP="00E253CB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69400D" w:rsidTr="00E253CB">
        <w:tc>
          <w:tcPr>
            <w:tcW w:w="675" w:type="dxa"/>
            <w:shd w:val="clear" w:color="auto" w:fill="auto"/>
            <w:vAlign w:val="center"/>
          </w:tcPr>
          <w:p w:rsidR="0069400D" w:rsidRPr="00036528" w:rsidRDefault="0069400D" w:rsidP="00AB4DA1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69400D" w:rsidRPr="00036528" w:rsidRDefault="0069400D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"gpio" from device list</w:t>
            </w:r>
          </w:p>
        </w:tc>
        <w:tc>
          <w:tcPr>
            <w:tcW w:w="3576" w:type="dxa"/>
            <w:shd w:val="clear" w:color="auto" w:fill="auto"/>
            <w:vAlign w:val="center"/>
          </w:tcPr>
          <w:p w:rsidR="0069400D" w:rsidRPr="00036528" w:rsidRDefault="0069400D" w:rsidP="00AB4DA1">
            <w:pPr>
              <w:rPr>
                <w:lang w:val="fr-FR"/>
              </w:rPr>
            </w:pPr>
          </w:p>
        </w:tc>
      </w:tr>
      <w:tr w:rsidR="0069400D" w:rsidTr="00E253CB">
        <w:tc>
          <w:tcPr>
            <w:tcW w:w="675" w:type="dxa"/>
            <w:vAlign w:val="center"/>
          </w:tcPr>
          <w:p w:rsidR="0069400D" w:rsidRPr="00036528" w:rsidRDefault="0069400D" w:rsidP="00AB4DA1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2</w:t>
            </w:r>
          </w:p>
        </w:tc>
        <w:tc>
          <w:tcPr>
            <w:tcW w:w="5006" w:type="dxa"/>
            <w:vAlign w:val="center"/>
          </w:tcPr>
          <w:p w:rsidR="0069400D" w:rsidRPr="00036528" w:rsidRDefault="0069400D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configure external pin </w:t>
            </w:r>
            <w:r w:rsidR="005C71D3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4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to low level</w:t>
            </w:r>
          </w:p>
          <w:p w:rsidR="0069400D" w:rsidRPr="00036528" w:rsidRDefault="0069400D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(connect pin on board with groud)</w:t>
            </w:r>
          </w:p>
          <w:p w:rsidR="0069400D" w:rsidRPr="00036528" w:rsidRDefault="0069400D" w:rsidP="005C71D3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input "gpio_input </w:t>
            </w:r>
            <w:r w:rsidR="005C71D3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4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0"</w:t>
            </w:r>
          </w:p>
        </w:tc>
        <w:tc>
          <w:tcPr>
            <w:tcW w:w="3576" w:type="dxa"/>
            <w:vAlign w:val="center"/>
          </w:tcPr>
          <w:p w:rsidR="0069400D" w:rsidRPr="00036528" w:rsidRDefault="0069400D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gpio_input: test pass</w:t>
            </w:r>
          </w:p>
        </w:tc>
      </w:tr>
      <w:tr w:rsidR="0069400D" w:rsidTr="00E253CB">
        <w:tc>
          <w:tcPr>
            <w:tcW w:w="675" w:type="dxa"/>
            <w:vAlign w:val="center"/>
          </w:tcPr>
          <w:p w:rsidR="0069400D" w:rsidRPr="00036528" w:rsidRDefault="0069400D" w:rsidP="00AB4DA1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3</w:t>
            </w:r>
          </w:p>
        </w:tc>
        <w:tc>
          <w:tcPr>
            <w:tcW w:w="5006" w:type="dxa"/>
            <w:vAlign w:val="center"/>
          </w:tcPr>
          <w:p w:rsidR="0069400D" w:rsidRPr="00036528" w:rsidRDefault="0069400D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configure external pin </w:t>
            </w:r>
            <w:r w:rsidR="005C71D3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4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to high level</w:t>
            </w:r>
          </w:p>
          <w:p w:rsidR="0069400D" w:rsidRPr="00036528" w:rsidRDefault="0069400D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lastRenderedPageBreak/>
              <w:t>(connect pin on board with vcc)</w:t>
            </w:r>
          </w:p>
          <w:p w:rsidR="0069400D" w:rsidRPr="00036528" w:rsidRDefault="0069400D" w:rsidP="005C71D3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input "gpio_input </w:t>
            </w:r>
            <w:r w:rsidR="005C71D3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4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1"</w:t>
            </w:r>
          </w:p>
        </w:tc>
        <w:tc>
          <w:tcPr>
            <w:tcW w:w="3576" w:type="dxa"/>
            <w:vAlign w:val="center"/>
          </w:tcPr>
          <w:p w:rsidR="0069400D" w:rsidRPr="00036528" w:rsidRDefault="0069400D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lastRenderedPageBreak/>
              <w:t>gpio_input: test pass</w:t>
            </w:r>
          </w:p>
        </w:tc>
      </w:tr>
      <w:tr w:rsidR="0069400D" w:rsidTr="00E253CB">
        <w:tc>
          <w:tcPr>
            <w:tcW w:w="675" w:type="dxa"/>
            <w:vAlign w:val="center"/>
          </w:tcPr>
          <w:p w:rsidR="0069400D" w:rsidRPr="00036528" w:rsidRDefault="0069400D" w:rsidP="00AB4DA1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lastRenderedPageBreak/>
              <w:t>4</w:t>
            </w:r>
          </w:p>
        </w:tc>
        <w:tc>
          <w:tcPr>
            <w:tcW w:w="5006" w:type="dxa"/>
            <w:vAlign w:val="center"/>
          </w:tcPr>
          <w:p w:rsidR="0069400D" w:rsidRDefault="0069400D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repeat step 2-3 to test other pins</w:t>
            </w:r>
          </w:p>
          <w:p w:rsidR="005C71D3" w:rsidRDefault="005C71D3" w:rsidP="005C71D3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gpio_</w:t>
            </w:r>
            <w:r w:rsidR="0046545E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input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 pin val</w:t>
            </w:r>
          </w:p>
          <w:p w:rsidR="005C71D3" w:rsidRDefault="005C71D3" w:rsidP="005C71D3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pin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 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: gpio number (4,5,6,7)</w:t>
            </w:r>
          </w:p>
          <w:p w:rsidR="005C71D3" w:rsidRPr="00036528" w:rsidRDefault="005C71D3" w:rsidP="005C71D3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val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 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: 0,1</w:t>
            </w:r>
          </w:p>
        </w:tc>
        <w:tc>
          <w:tcPr>
            <w:tcW w:w="3576" w:type="dxa"/>
            <w:vAlign w:val="center"/>
          </w:tcPr>
          <w:p w:rsidR="0069400D" w:rsidRPr="00036528" w:rsidRDefault="0069400D" w:rsidP="00AB4DA1">
            <w:pPr>
              <w:rPr>
                <w:lang w:val="fr-FR"/>
              </w:rPr>
            </w:pPr>
          </w:p>
        </w:tc>
      </w:tr>
    </w:tbl>
    <w:p w:rsidR="0055495C" w:rsidRPr="0096663C" w:rsidRDefault="0055495C" w:rsidP="0055495C">
      <w:pPr>
        <w:rPr>
          <w:sz w:val="24"/>
          <w:szCs w:val="24"/>
          <w:lang w:eastAsia="zh-CN"/>
        </w:rPr>
      </w:pPr>
    </w:p>
    <w:p w:rsidR="0055495C" w:rsidRPr="00B54816" w:rsidRDefault="0055495C" w:rsidP="00732CB7">
      <w:pPr>
        <w:pStyle w:val="4"/>
      </w:pPr>
      <w:bookmarkStart w:id="75" w:name="_Toc456256959"/>
      <w:r>
        <w:rPr>
          <w:rFonts w:hint="eastAsia"/>
        </w:rPr>
        <w:t>Test Case cb-</w:t>
      </w:r>
      <w:r w:rsidR="0069400D">
        <w:rPr>
          <w:rFonts w:hint="eastAsia"/>
        </w:rPr>
        <w:t>gpio</w:t>
      </w:r>
      <w:r>
        <w:rPr>
          <w:rFonts w:hint="eastAsia"/>
        </w:rPr>
        <w:t xml:space="preserve">-3: </w:t>
      </w:r>
      <w:r w:rsidR="0069400D" w:rsidRPr="00160823">
        <w:rPr>
          <w:rFonts w:hint="eastAsia"/>
        </w:rPr>
        <w:t>input interrupt generate test</w:t>
      </w:r>
      <w:bookmarkEnd w:id="75"/>
    </w:p>
    <w:tbl>
      <w:tblPr>
        <w:tblStyle w:val="a4"/>
        <w:tblW w:w="0" w:type="auto"/>
        <w:tblLook w:val="04A0"/>
      </w:tblPr>
      <w:tblGrid>
        <w:gridCol w:w="675"/>
        <w:gridCol w:w="5006"/>
        <w:gridCol w:w="3576"/>
      </w:tblGrid>
      <w:tr w:rsidR="0055495C" w:rsidTr="00E253CB">
        <w:tc>
          <w:tcPr>
            <w:tcW w:w="9257" w:type="dxa"/>
            <w:gridSpan w:val="3"/>
            <w:shd w:val="pct20" w:color="auto" w:fill="auto"/>
          </w:tcPr>
          <w:p w:rsidR="0055495C" w:rsidRDefault="0055495C" w:rsidP="00E253CB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55495C" w:rsidTr="00E253CB">
        <w:tc>
          <w:tcPr>
            <w:tcW w:w="92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55495C" w:rsidRDefault="0069400D" w:rsidP="00E253CB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input pins can generate interrupt; set low level trigger</w:t>
            </w:r>
          </w:p>
        </w:tc>
      </w:tr>
      <w:tr w:rsidR="0055495C" w:rsidTr="00E253CB">
        <w:tc>
          <w:tcPr>
            <w:tcW w:w="9257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55495C" w:rsidRPr="00036528" w:rsidRDefault="0055495C" w:rsidP="00E253CB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55495C" w:rsidTr="00E253CB">
        <w:tc>
          <w:tcPr>
            <w:tcW w:w="92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55495C" w:rsidRPr="00036528" w:rsidRDefault="0055495C" w:rsidP="00036528">
            <w:pPr>
              <w:rPr>
                <w:lang w:val="fr-FR"/>
              </w:rPr>
            </w:pPr>
          </w:p>
        </w:tc>
      </w:tr>
      <w:tr w:rsidR="0055495C" w:rsidTr="00E253CB">
        <w:tc>
          <w:tcPr>
            <w:tcW w:w="9257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55495C" w:rsidRDefault="0055495C" w:rsidP="00E253CB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55495C" w:rsidTr="00E253CB">
        <w:tc>
          <w:tcPr>
            <w:tcW w:w="675" w:type="dxa"/>
            <w:shd w:val="pct20" w:color="auto" w:fill="auto"/>
          </w:tcPr>
          <w:p w:rsidR="0055495C" w:rsidRDefault="0055495C" w:rsidP="00E253CB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55495C" w:rsidRDefault="0055495C" w:rsidP="00E253CB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3576" w:type="dxa"/>
            <w:shd w:val="pct20" w:color="auto" w:fill="auto"/>
          </w:tcPr>
          <w:p w:rsidR="0055495C" w:rsidRDefault="0055495C" w:rsidP="00E253CB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69400D" w:rsidTr="00E253CB">
        <w:tc>
          <w:tcPr>
            <w:tcW w:w="675" w:type="dxa"/>
            <w:shd w:val="clear" w:color="auto" w:fill="auto"/>
            <w:vAlign w:val="center"/>
          </w:tcPr>
          <w:p w:rsidR="0069400D" w:rsidRPr="00036528" w:rsidRDefault="0069400D" w:rsidP="00AB4DA1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69400D" w:rsidRPr="00036528" w:rsidRDefault="0069400D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"gpio" from device list</w:t>
            </w:r>
          </w:p>
        </w:tc>
        <w:tc>
          <w:tcPr>
            <w:tcW w:w="3576" w:type="dxa"/>
            <w:shd w:val="clear" w:color="auto" w:fill="auto"/>
            <w:vAlign w:val="center"/>
          </w:tcPr>
          <w:p w:rsidR="0069400D" w:rsidRPr="00036528" w:rsidRDefault="0069400D" w:rsidP="00AB4DA1">
            <w:pPr>
              <w:rPr>
                <w:lang w:val="fr-FR"/>
              </w:rPr>
            </w:pPr>
          </w:p>
        </w:tc>
      </w:tr>
      <w:tr w:rsidR="0069400D" w:rsidTr="00E253CB">
        <w:tc>
          <w:tcPr>
            <w:tcW w:w="675" w:type="dxa"/>
            <w:vAlign w:val="center"/>
          </w:tcPr>
          <w:p w:rsidR="0069400D" w:rsidRPr="00036528" w:rsidRDefault="0069400D" w:rsidP="00AB4DA1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2</w:t>
            </w:r>
          </w:p>
        </w:tc>
        <w:tc>
          <w:tcPr>
            <w:tcW w:w="5006" w:type="dxa"/>
            <w:vAlign w:val="center"/>
          </w:tcPr>
          <w:p w:rsidR="0069400D" w:rsidRPr="00036528" w:rsidRDefault="0069400D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configure external pin </w:t>
            </w:r>
            <w:r w:rsidR="00841FA4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4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to high level</w:t>
            </w:r>
          </w:p>
          <w:p w:rsidR="0069400D" w:rsidRPr="00036528" w:rsidRDefault="0069400D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(connect pin on board with vcc)</w:t>
            </w:r>
          </w:p>
          <w:p w:rsidR="0069400D" w:rsidRPr="00036528" w:rsidRDefault="0069400D" w:rsidP="009A08A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"gpio_</w:t>
            </w:r>
            <w:r w:rsidR="009A08AE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int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</w:t>
            </w:r>
            <w:r w:rsidR="00841FA4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4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</w:p>
        </w:tc>
        <w:tc>
          <w:tcPr>
            <w:tcW w:w="3576" w:type="dxa"/>
            <w:vAlign w:val="center"/>
          </w:tcPr>
          <w:p w:rsidR="0069400D" w:rsidRPr="00036528" w:rsidRDefault="0069400D" w:rsidP="00AB4DA1">
            <w:pPr>
              <w:rPr>
                <w:lang w:val="fr-FR"/>
              </w:rPr>
            </w:pPr>
          </w:p>
        </w:tc>
      </w:tr>
      <w:tr w:rsidR="0069400D" w:rsidTr="00E253CB">
        <w:tc>
          <w:tcPr>
            <w:tcW w:w="675" w:type="dxa"/>
            <w:vAlign w:val="center"/>
          </w:tcPr>
          <w:p w:rsidR="0069400D" w:rsidRPr="00036528" w:rsidRDefault="0069400D" w:rsidP="00AB4DA1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3</w:t>
            </w:r>
          </w:p>
        </w:tc>
        <w:tc>
          <w:tcPr>
            <w:tcW w:w="5006" w:type="dxa"/>
            <w:vAlign w:val="center"/>
          </w:tcPr>
          <w:p w:rsidR="0069400D" w:rsidRPr="00036528" w:rsidRDefault="0069400D" w:rsidP="00841FA4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configure external pin </w:t>
            </w:r>
            <w:r w:rsidR="00841FA4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4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to low level</w:t>
            </w:r>
          </w:p>
        </w:tc>
        <w:tc>
          <w:tcPr>
            <w:tcW w:w="3576" w:type="dxa"/>
            <w:vAlign w:val="center"/>
          </w:tcPr>
          <w:p w:rsidR="0069400D" w:rsidRPr="00036528" w:rsidRDefault="0069400D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console output:</w:t>
            </w:r>
          </w:p>
          <w:p w:rsidR="0069400D" w:rsidRPr="00036528" w:rsidRDefault="0069400D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gpio_int_handler,status=1 count=xxx</w:t>
            </w:r>
          </w:p>
        </w:tc>
      </w:tr>
      <w:tr w:rsidR="0069400D" w:rsidTr="00E253CB">
        <w:tc>
          <w:tcPr>
            <w:tcW w:w="675" w:type="dxa"/>
            <w:vAlign w:val="center"/>
          </w:tcPr>
          <w:p w:rsidR="0069400D" w:rsidRPr="00036528" w:rsidRDefault="0069400D" w:rsidP="00AB4DA1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4</w:t>
            </w:r>
          </w:p>
        </w:tc>
        <w:tc>
          <w:tcPr>
            <w:tcW w:w="5006" w:type="dxa"/>
            <w:vAlign w:val="center"/>
          </w:tcPr>
          <w:p w:rsidR="0069400D" w:rsidRPr="00036528" w:rsidRDefault="0069400D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configure external pin </w:t>
            </w:r>
            <w:r w:rsidR="00841FA4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4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to high level</w:t>
            </w:r>
          </w:p>
          <w:p w:rsidR="0069400D" w:rsidRPr="00036528" w:rsidRDefault="0069400D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then configure to low level to re-trigger the interrupt</w:t>
            </w:r>
          </w:p>
          <w:p w:rsidR="0069400D" w:rsidRPr="00036528" w:rsidRDefault="0069400D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'q' to quit the testcase</w:t>
            </w:r>
          </w:p>
        </w:tc>
        <w:tc>
          <w:tcPr>
            <w:tcW w:w="3576" w:type="dxa"/>
            <w:vAlign w:val="center"/>
          </w:tcPr>
          <w:p w:rsidR="0069400D" w:rsidRPr="00036528" w:rsidRDefault="0069400D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console output:</w:t>
            </w:r>
          </w:p>
          <w:p w:rsidR="0069400D" w:rsidRPr="00036528" w:rsidRDefault="0069400D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gpio_int_handler,status=1 count=xxx</w:t>
            </w:r>
          </w:p>
        </w:tc>
      </w:tr>
      <w:tr w:rsidR="0069400D" w:rsidTr="00E253CB">
        <w:tc>
          <w:tcPr>
            <w:tcW w:w="675" w:type="dxa"/>
            <w:vAlign w:val="center"/>
          </w:tcPr>
          <w:p w:rsidR="0069400D" w:rsidRPr="00036528" w:rsidRDefault="0069400D" w:rsidP="00AB4DA1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5</w:t>
            </w:r>
          </w:p>
        </w:tc>
        <w:tc>
          <w:tcPr>
            <w:tcW w:w="5006" w:type="dxa"/>
            <w:vAlign w:val="center"/>
          </w:tcPr>
          <w:p w:rsidR="0069400D" w:rsidRPr="00036528" w:rsidRDefault="0069400D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repeat 2-4 to test other pins</w:t>
            </w:r>
          </w:p>
        </w:tc>
        <w:tc>
          <w:tcPr>
            <w:tcW w:w="3576" w:type="dxa"/>
            <w:vAlign w:val="center"/>
          </w:tcPr>
          <w:p w:rsidR="0069400D" w:rsidRPr="00036528" w:rsidRDefault="0069400D" w:rsidP="00AB4DA1">
            <w:pPr>
              <w:rPr>
                <w:lang w:val="fr-FR"/>
              </w:rPr>
            </w:pPr>
          </w:p>
        </w:tc>
      </w:tr>
    </w:tbl>
    <w:p w:rsidR="0055495C" w:rsidRPr="0096663C" w:rsidRDefault="0055495C" w:rsidP="0055495C">
      <w:pPr>
        <w:rPr>
          <w:sz w:val="24"/>
          <w:szCs w:val="24"/>
          <w:lang w:eastAsia="zh-CN"/>
        </w:rPr>
      </w:pPr>
    </w:p>
    <w:p w:rsidR="0055495C" w:rsidRPr="00B54816" w:rsidRDefault="0055495C" w:rsidP="00732CB7">
      <w:pPr>
        <w:pStyle w:val="4"/>
      </w:pPr>
      <w:bookmarkStart w:id="76" w:name="_Toc456256960"/>
      <w:r>
        <w:rPr>
          <w:rFonts w:hint="eastAsia"/>
        </w:rPr>
        <w:lastRenderedPageBreak/>
        <w:t>Test Case cb-</w:t>
      </w:r>
      <w:r w:rsidR="0069400D">
        <w:rPr>
          <w:rFonts w:hint="eastAsia"/>
        </w:rPr>
        <w:t>gpio</w:t>
      </w:r>
      <w:r>
        <w:rPr>
          <w:rFonts w:hint="eastAsia"/>
        </w:rPr>
        <w:t xml:space="preserve">-4: </w:t>
      </w:r>
      <w:r w:rsidR="0069400D" w:rsidRPr="00160823">
        <w:rPr>
          <w:rFonts w:hint="eastAsia"/>
        </w:rPr>
        <w:t>interrupt type test</w:t>
      </w:r>
      <w:bookmarkEnd w:id="76"/>
    </w:p>
    <w:tbl>
      <w:tblPr>
        <w:tblStyle w:val="a4"/>
        <w:tblW w:w="0" w:type="auto"/>
        <w:tblLook w:val="04A0"/>
      </w:tblPr>
      <w:tblGrid>
        <w:gridCol w:w="675"/>
        <w:gridCol w:w="5006"/>
        <w:gridCol w:w="3576"/>
      </w:tblGrid>
      <w:tr w:rsidR="0055495C" w:rsidTr="00E253CB">
        <w:tc>
          <w:tcPr>
            <w:tcW w:w="9257" w:type="dxa"/>
            <w:gridSpan w:val="3"/>
            <w:shd w:val="pct20" w:color="auto" w:fill="auto"/>
          </w:tcPr>
          <w:p w:rsidR="0055495C" w:rsidRDefault="0055495C" w:rsidP="00E253CB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55495C" w:rsidTr="00E253CB">
        <w:tc>
          <w:tcPr>
            <w:tcW w:w="92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55495C" w:rsidRDefault="0069400D" w:rsidP="00E253CB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configure input pins as level trigger(low); edge trigger (rising/falling/both)</w:t>
            </w:r>
          </w:p>
        </w:tc>
      </w:tr>
      <w:tr w:rsidR="0055495C" w:rsidTr="00E253CB">
        <w:tc>
          <w:tcPr>
            <w:tcW w:w="9257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55495C" w:rsidRPr="00036528" w:rsidRDefault="0055495C" w:rsidP="00E253CB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55495C" w:rsidTr="00E253CB">
        <w:tc>
          <w:tcPr>
            <w:tcW w:w="92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55495C" w:rsidRPr="00036528" w:rsidRDefault="0055495C" w:rsidP="00036528">
            <w:pPr>
              <w:rPr>
                <w:lang w:val="fr-FR"/>
              </w:rPr>
            </w:pPr>
          </w:p>
        </w:tc>
      </w:tr>
      <w:tr w:rsidR="0055495C" w:rsidTr="00E253CB">
        <w:tc>
          <w:tcPr>
            <w:tcW w:w="9257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55495C" w:rsidRDefault="0055495C" w:rsidP="00E253CB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55495C" w:rsidTr="00E253CB">
        <w:tc>
          <w:tcPr>
            <w:tcW w:w="675" w:type="dxa"/>
            <w:shd w:val="pct20" w:color="auto" w:fill="auto"/>
          </w:tcPr>
          <w:p w:rsidR="0055495C" w:rsidRDefault="0055495C" w:rsidP="00E253CB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55495C" w:rsidRDefault="0055495C" w:rsidP="00E253CB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3576" w:type="dxa"/>
            <w:shd w:val="pct20" w:color="auto" w:fill="auto"/>
          </w:tcPr>
          <w:p w:rsidR="0055495C" w:rsidRDefault="0055495C" w:rsidP="00E253CB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69400D" w:rsidTr="00E253CB">
        <w:tc>
          <w:tcPr>
            <w:tcW w:w="675" w:type="dxa"/>
            <w:shd w:val="clear" w:color="auto" w:fill="auto"/>
            <w:vAlign w:val="center"/>
          </w:tcPr>
          <w:p w:rsidR="0069400D" w:rsidRPr="00036528" w:rsidRDefault="0069400D" w:rsidP="00AB4DA1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69400D" w:rsidRPr="00036528" w:rsidRDefault="0069400D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"gpio" from device list</w:t>
            </w:r>
          </w:p>
        </w:tc>
        <w:tc>
          <w:tcPr>
            <w:tcW w:w="3576" w:type="dxa"/>
            <w:shd w:val="clear" w:color="auto" w:fill="auto"/>
            <w:vAlign w:val="center"/>
          </w:tcPr>
          <w:p w:rsidR="0069400D" w:rsidRPr="00036528" w:rsidRDefault="0069400D" w:rsidP="00AB4DA1">
            <w:pPr>
              <w:rPr>
                <w:lang w:val="fr-FR"/>
              </w:rPr>
            </w:pPr>
          </w:p>
        </w:tc>
      </w:tr>
      <w:tr w:rsidR="0069400D" w:rsidTr="00E253CB">
        <w:tc>
          <w:tcPr>
            <w:tcW w:w="675" w:type="dxa"/>
            <w:vAlign w:val="center"/>
          </w:tcPr>
          <w:p w:rsidR="0069400D" w:rsidRPr="00036528" w:rsidRDefault="0069400D" w:rsidP="00AB4DA1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2</w:t>
            </w:r>
          </w:p>
        </w:tc>
        <w:tc>
          <w:tcPr>
            <w:tcW w:w="5006" w:type="dxa"/>
            <w:vAlign w:val="center"/>
          </w:tcPr>
          <w:p w:rsidR="0069400D" w:rsidRPr="00036528" w:rsidRDefault="0069400D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configure external pin </w:t>
            </w:r>
            <w:r w:rsidR="00841FA4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4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to low level</w:t>
            </w:r>
          </w:p>
          <w:p w:rsidR="0069400D" w:rsidRPr="00036528" w:rsidRDefault="0069400D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"gpio_</w:t>
            </w:r>
            <w:r w:rsidR="009A08AE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int_type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 </w:t>
            </w:r>
            <w:r w:rsidR="00841FA4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4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edge rise"</w:t>
            </w:r>
          </w:p>
          <w:p w:rsidR="0069400D" w:rsidRPr="00036528" w:rsidRDefault="0069400D" w:rsidP="00841FA4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configure external pin </w:t>
            </w:r>
            <w:r w:rsidR="00841FA4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4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to high level</w:t>
            </w:r>
          </w:p>
        </w:tc>
        <w:tc>
          <w:tcPr>
            <w:tcW w:w="3576" w:type="dxa"/>
            <w:vAlign w:val="center"/>
          </w:tcPr>
          <w:p w:rsidR="0069400D" w:rsidRPr="00036528" w:rsidRDefault="0069400D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console output:</w:t>
            </w:r>
          </w:p>
          <w:p w:rsidR="0069400D" w:rsidRPr="00036528" w:rsidRDefault="0069400D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gpio_int_handler,status=1 count=xxx</w:t>
            </w:r>
          </w:p>
        </w:tc>
      </w:tr>
      <w:tr w:rsidR="0069400D" w:rsidTr="00E253CB">
        <w:tc>
          <w:tcPr>
            <w:tcW w:w="675" w:type="dxa"/>
            <w:vAlign w:val="center"/>
          </w:tcPr>
          <w:p w:rsidR="0069400D" w:rsidRPr="00036528" w:rsidRDefault="003A18F5" w:rsidP="00AB4DA1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3</w:t>
            </w:r>
          </w:p>
        </w:tc>
        <w:tc>
          <w:tcPr>
            <w:tcW w:w="5006" w:type="dxa"/>
            <w:vAlign w:val="center"/>
          </w:tcPr>
          <w:p w:rsidR="0069400D" w:rsidRPr="00036528" w:rsidRDefault="0069400D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</w:t>
            </w:r>
            <w:r w:rsidR="008A3B71"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gpio_</w:t>
            </w:r>
            <w:r w:rsidR="008A3B71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int_type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 </w:t>
            </w:r>
            <w:r w:rsidR="00841FA4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4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edge fall"</w:t>
            </w:r>
          </w:p>
          <w:p w:rsidR="0069400D" w:rsidRPr="00036528" w:rsidRDefault="0069400D" w:rsidP="00841FA4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configure external pin </w:t>
            </w:r>
            <w:r w:rsidR="00841FA4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4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to low level</w:t>
            </w:r>
          </w:p>
        </w:tc>
        <w:tc>
          <w:tcPr>
            <w:tcW w:w="3576" w:type="dxa"/>
            <w:vAlign w:val="center"/>
          </w:tcPr>
          <w:p w:rsidR="0069400D" w:rsidRPr="00036528" w:rsidRDefault="0069400D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console output:</w:t>
            </w:r>
          </w:p>
          <w:p w:rsidR="0069400D" w:rsidRPr="00036528" w:rsidRDefault="0069400D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gpio_int_handler,status=1 count=xxx</w:t>
            </w:r>
          </w:p>
        </w:tc>
      </w:tr>
      <w:tr w:rsidR="0069400D" w:rsidTr="00AB4DA1">
        <w:tc>
          <w:tcPr>
            <w:tcW w:w="675" w:type="dxa"/>
            <w:vAlign w:val="center"/>
          </w:tcPr>
          <w:p w:rsidR="0069400D" w:rsidRPr="00036528" w:rsidRDefault="003A18F5" w:rsidP="00AB4DA1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4</w:t>
            </w:r>
          </w:p>
        </w:tc>
        <w:tc>
          <w:tcPr>
            <w:tcW w:w="5006" w:type="dxa"/>
            <w:vAlign w:val="center"/>
          </w:tcPr>
          <w:p w:rsidR="0069400D" w:rsidRPr="00036528" w:rsidRDefault="0069400D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</w:t>
            </w:r>
            <w:r w:rsidR="008E754D"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gpio_</w:t>
            </w:r>
            <w:r w:rsidR="008E754D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int_type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 </w:t>
            </w:r>
            <w:r w:rsidR="00841FA4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4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edge both"</w:t>
            </w:r>
          </w:p>
          <w:p w:rsidR="0069400D" w:rsidRDefault="0069400D" w:rsidP="00841FA4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configure external pin </w:t>
            </w:r>
            <w:r w:rsidR="00841FA4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4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to high level</w:t>
            </w:r>
          </w:p>
          <w:p w:rsidR="003A18F5" w:rsidRPr="00036528" w:rsidRDefault="003A18F5" w:rsidP="00841FA4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configure external pin 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4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to low level</w:t>
            </w:r>
          </w:p>
        </w:tc>
        <w:tc>
          <w:tcPr>
            <w:tcW w:w="3576" w:type="dxa"/>
            <w:vAlign w:val="center"/>
          </w:tcPr>
          <w:p w:rsidR="0069400D" w:rsidRPr="00036528" w:rsidRDefault="0069400D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console output:</w:t>
            </w:r>
          </w:p>
          <w:p w:rsidR="0069400D" w:rsidRDefault="0069400D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gpio_int_handler,status=1 count=xxx</w:t>
            </w:r>
          </w:p>
          <w:p w:rsidR="00CC5023" w:rsidRPr="00036528" w:rsidRDefault="00CC5023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gpio_int_handler,status=1 count=xxx</w:t>
            </w:r>
          </w:p>
        </w:tc>
      </w:tr>
      <w:tr w:rsidR="00B41EB1" w:rsidTr="00AB4DA1">
        <w:tc>
          <w:tcPr>
            <w:tcW w:w="675" w:type="dxa"/>
            <w:vAlign w:val="center"/>
          </w:tcPr>
          <w:p w:rsidR="00B41EB1" w:rsidRPr="00036528" w:rsidRDefault="00B41EB1" w:rsidP="003A1884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5</w:t>
            </w:r>
          </w:p>
        </w:tc>
        <w:tc>
          <w:tcPr>
            <w:tcW w:w="5006" w:type="dxa"/>
            <w:vAlign w:val="center"/>
          </w:tcPr>
          <w:p w:rsidR="00B41EB1" w:rsidRDefault="00B41EB1" w:rsidP="003A1884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T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est level trigger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 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: high active</w:t>
            </w:r>
          </w:p>
          <w:p w:rsidR="00B41EB1" w:rsidRPr="00036528" w:rsidRDefault="00B41EB1" w:rsidP="003A1884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 gpio_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int_type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 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4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level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high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</w:p>
          <w:p w:rsidR="00B41EB1" w:rsidRPr="00036528" w:rsidRDefault="00B41EB1" w:rsidP="00B41EB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configure external pin 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4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to 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high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level</w:t>
            </w:r>
          </w:p>
        </w:tc>
        <w:tc>
          <w:tcPr>
            <w:tcW w:w="3576" w:type="dxa"/>
            <w:vAlign w:val="center"/>
          </w:tcPr>
          <w:p w:rsidR="00B41EB1" w:rsidRPr="00036528" w:rsidRDefault="00B41EB1" w:rsidP="003A1884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console output:</w:t>
            </w:r>
          </w:p>
          <w:p w:rsidR="00B41EB1" w:rsidRPr="00036528" w:rsidRDefault="00B41EB1" w:rsidP="003A1884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gpio_int_handler,status=1 count=xxx</w:t>
            </w:r>
          </w:p>
        </w:tc>
      </w:tr>
      <w:tr w:rsidR="00B41EB1" w:rsidRPr="00036528" w:rsidTr="00B41EB1">
        <w:tc>
          <w:tcPr>
            <w:tcW w:w="675" w:type="dxa"/>
          </w:tcPr>
          <w:p w:rsidR="00B41EB1" w:rsidRPr="00036528" w:rsidRDefault="00B41EB1" w:rsidP="003A1884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6</w:t>
            </w:r>
          </w:p>
        </w:tc>
        <w:tc>
          <w:tcPr>
            <w:tcW w:w="5006" w:type="dxa"/>
          </w:tcPr>
          <w:p w:rsidR="00B41EB1" w:rsidRDefault="00B41EB1" w:rsidP="003A1884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T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est level trigger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 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: low active</w:t>
            </w:r>
          </w:p>
          <w:p w:rsidR="00B41EB1" w:rsidRPr="00036528" w:rsidRDefault="00B41EB1" w:rsidP="003A1884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 gpio_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int_type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 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4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level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low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</w:p>
          <w:p w:rsidR="00B41EB1" w:rsidRPr="00036528" w:rsidRDefault="00B41EB1" w:rsidP="00B41EB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configure external pin 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4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to 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low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level</w:t>
            </w:r>
          </w:p>
        </w:tc>
        <w:tc>
          <w:tcPr>
            <w:tcW w:w="3576" w:type="dxa"/>
          </w:tcPr>
          <w:p w:rsidR="00B41EB1" w:rsidRPr="00036528" w:rsidRDefault="00B41EB1" w:rsidP="003A1884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console output:</w:t>
            </w:r>
          </w:p>
          <w:p w:rsidR="00B41EB1" w:rsidRPr="00036528" w:rsidRDefault="00B41EB1" w:rsidP="003A1884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gpio_int_handler,status=1 count=xxx</w:t>
            </w:r>
          </w:p>
        </w:tc>
      </w:tr>
    </w:tbl>
    <w:p w:rsidR="00CB5BDF" w:rsidRDefault="00CB5BDF" w:rsidP="00CB5BDF">
      <w:pPr>
        <w:rPr>
          <w:sz w:val="24"/>
          <w:szCs w:val="24"/>
          <w:lang w:val="fr-FR" w:eastAsia="zh-CN"/>
        </w:rPr>
      </w:pPr>
    </w:p>
    <w:p w:rsidR="003423ED" w:rsidRPr="00B54816" w:rsidRDefault="003423ED" w:rsidP="003423ED">
      <w:pPr>
        <w:pStyle w:val="4"/>
      </w:pPr>
      <w:r>
        <w:rPr>
          <w:rFonts w:hint="eastAsia"/>
        </w:rPr>
        <w:t>Test Case cb-gpio-</w:t>
      </w:r>
      <w:r>
        <w:rPr>
          <w:rFonts w:hint="eastAsia"/>
          <w:lang w:eastAsia="zh-CN"/>
        </w:rPr>
        <w:t>5</w:t>
      </w:r>
      <w:r>
        <w:rPr>
          <w:rFonts w:hint="eastAsia"/>
        </w:rPr>
        <w:t xml:space="preserve">: </w:t>
      </w:r>
      <w:r w:rsidR="008616FE">
        <w:rPr>
          <w:rFonts w:hint="eastAsia"/>
          <w:lang w:eastAsia="zh-CN"/>
        </w:rPr>
        <w:t>gpio</w:t>
      </w:r>
      <w:r w:rsidRPr="00160823">
        <w:rPr>
          <w:rFonts w:hint="eastAsia"/>
        </w:rPr>
        <w:t xml:space="preserve"> </w:t>
      </w:r>
      <w:r>
        <w:rPr>
          <w:rFonts w:hint="eastAsia"/>
          <w:lang w:eastAsia="zh-CN"/>
        </w:rPr>
        <w:t>debounce test</w:t>
      </w:r>
      <w:r w:rsidRPr="00160823">
        <w:rPr>
          <w:rFonts w:hint="eastAsia"/>
        </w:rPr>
        <w:t xml:space="preserve"> test</w:t>
      </w:r>
    </w:p>
    <w:tbl>
      <w:tblPr>
        <w:tblStyle w:val="a4"/>
        <w:tblW w:w="0" w:type="auto"/>
        <w:tblLook w:val="04A0"/>
      </w:tblPr>
      <w:tblGrid>
        <w:gridCol w:w="675"/>
        <w:gridCol w:w="5006"/>
        <w:gridCol w:w="3576"/>
      </w:tblGrid>
      <w:tr w:rsidR="003423ED" w:rsidTr="003A1884">
        <w:tc>
          <w:tcPr>
            <w:tcW w:w="9257" w:type="dxa"/>
            <w:gridSpan w:val="3"/>
            <w:shd w:val="pct20" w:color="auto" w:fill="auto"/>
          </w:tcPr>
          <w:p w:rsidR="003423ED" w:rsidRDefault="003423ED" w:rsidP="003A1884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3423ED" w:rsidTr="003A1884">
        <w:tc>
          <w:tcPr>
            <w:tcW w:w="92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423ED" w:rsidRDefault="003A1884" w:rsidP="003A1884">
            <w:pPr>
              <w:rPr>
                <w:lang w:val="fr-FR" w:eastAsia="zh-CN"/>
              </w:rPr>
            </w:pPr>
            <w:r>
              <w:rPr>
                <w:lang w:val="fr-FR" w:eastAsia="zh-CN"/>
              </w:rPr>
              <w:t>T</w:t>
            </w:r>
            <w:r>
              <w:rPr>
                <w:rFonts w:hint="eastAsia"/>
                <w:lang w:val="fr-FR" w:eastAsia="zh-CN"/>
              </w:rPr>
              <w:t>est enable/disable debounce</w:t>
            </w:r>
            <w:r>
              <w:rPr>
                <w:lang w:val="fr-FR" w:eastAsia="zh-CN"/>
              </w:rPr>
              <w:t> </w:t>
            </w:r>
            <w:r>
              <w:rPr>
                <w:rFonts w:hint="eastAsia"/>
                <w:lang w:val="fr-FR" w:eastAsia="zh-CN"/>
              </w:rPr>
              <w:t>; or set diffrent debounce clk</w:t>
            </w:r>
          </w:p>
        </w:tc>
      </w:tr>
      <w:tr w:rsidR="003423ED" w:rsidTr="003A1884">
        <w:tc>
          <w:tcPr>
            <w:tcW w:w="9257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3423ED" w:rsidRPr="00036528" w:rsidRDefault="003423ED" w:rsidP="003A1884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lastRenderedPageBreak/>
              <w:t>Preconditions</w:t>
            </w:r>
          </w:p>
        </w:tc>
      </w:tr>
      <w:tr w:rsidR="003423ED" w:rsidTr="003A1884">
        <w:tc>
          <w:tcPr>
            <w:tcW w:w="92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423ED" w:rsidRPr="00036528" w:rsidRDefault="003423ED" w:rsidP="003A1884">
            <w:pPr>
              <w:rPr>
                <w:lang w:val="fr-FR"/>
              </w:rPr>
            </w:pPr>
          </w:p>
        </w:tc>
      </w:tr>
      <w:tr w:rsidR="003423ED" w:rsidTr="003A1884">
        <w:tc>
          <w:tcPr>
            <w:tcW w:w="9257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3423ED" w:rsidRDefault="003423ED" w:rsidP="003A1884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3423ED" w:rsidTr="003A1884">
        <w:tc>
          <w:tcPr>
            <w:tcW w:w="675" w:type="dxa"/>
            <w:shd w:val="pct20" w:color="auto" w:fill="auto"/>
          </w:tcPr>
          <w:p w:rsidR="003423ED" w:rsidRDefault="003423ED" w:rsidP="003A1884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3423ED" w:rsidRDefault="003423ED" w:rsidP="003A1884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3576" w:type="dxa"/>
            <w:shd w:val="pct20" w:color="auto" w:fill="auto"/>
          </w:tcPr>
          <w:p w:rsidR="003423ED" w:rsidRDefault="003423ED" w:rsidP="003A1884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3423ED" w:rsidTr="003A1884">
        <w:tc>
          <w:tcPr>
            <w:tcW w:w="675" w:type="dxa"/>
            <w:shd w:val="clear" w:color="auto" w:fill="auto"/>
            <w:vAlign w:val="center"/>
          </w:tcPr>
          <w:p w:rsidR="003423ED" w:rsidRPr="00036528" w:rsidRDefault="003423ED" w:rsidP="003A1884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3423ED" w:rsidRPr="00036528" w:rsidRDefault="003423ED" w:rsidP="003A1884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"gpio" from device list</w:t>
            </w:r>
          </w:p>
        </w:tc>
        <w:tc>
          <w:tcPr>
            <w:tcW w:w="3576" w:type="dxa"/>
            <w:shd w:val="clear" w:color="auto" w:fill="auto"/>
            <w:vAlign w:val="center"/>
          </w:tcPr>
          <w:p w:rsidR="003423ED" w:rsidRPr="00036528" w:rsidRDefault="003423ED" w:rsidP="003A1884">
            <w:pPr>
              <w:rPr>
                <w:lang w:val="fr-FR"/>
              </w:rPr>
            </w:pPr>
          </w:p>
        </w:tc>
      </w:tr>
      <w:tr w:rsidR="003423ED" w:rsidTr="003A1884">
        <w:tc>
          <w:tcPr>
            <w:tcW w:w="675" w:type="dxa"/>
            <w:vAlign w:val="center"/>
          </w:tcPr>
          <w:p w:rsidR="003423ED" w:rsidRPr="00036528" w:rsidRDefault="003423ED" w:rsidP="003A1884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2</w:t>
            </w:r>
          </w:p>
        </w:tc>
        <w:tc>
          <w:tcPr>
            <w:tcW w:w="5006" w:type="dxa"/>
            <w:vAlign w:val="center"/>
          </w:tcPr>
          <w:p w:rsidR="00360AA5" w:rsidRDefault="00360AA5" w:rsidP="003A1884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T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est debounce disabled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 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;</w:t>
            </w:r>
          </w:p>
          <w:p w:rsidR="003423ED" w:rsidRPr="00036528" w:rsidRDefault="003423ED" w:rsidP="003A1884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configure external pin 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4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to high level</w:t>
            </w:r>
          </w:p>
          <w:p w:rsidR="003423ED" w:rsidRPr="00036528" w:rsidRDefault="003423ED" w:rsidP="003A1884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(connect pin on board with vcc)</w:t>
            </w:r>
          </w:p>
          <w:p w:rsidR="003423ED" w:rsidRPr="00036528" w:rsidRDefault="003423ED" w:rsidP="003A1884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"gpio_</w:t>
            </w:r>
            <w:r w:rsidR="003A1884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debounce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4</w:t>
            </w:r>
            <w:r w:rsidR="003A1884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 0 25000000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</w:p>
        </w:tc>
        <w:tc>
          <w:tcPr>
            <w:tcW w:w="3576" w:type="dxa"/>
            <w:vAlign w:val="center"/>
          </w:tcPr>
          <w:p w:rsidR="003423ED" w:rsidRPr="00036528" w:rsidRDefault="003423ED" w:rsidP="003A1884">
            <w:pPr>
              <w:rPr>
                <w:lang w:val="fr-FR"/>
              </w:rPr>
            </w:pPr>
          </w:p>
        </w:tc>
      </w:tr>
      <w:tr w:rsidR="003423ED" w:rsidTr="003A1884">
        <w:tc>
          <w:tcPr>
            <w:tcW w:w="675" w:type="dxa"/>
            <w:vAlign w:val="center"/>
          </w:tcPr>
          <w:p w:rsidR="003423ED" w:rsidRPr="00036528" w:rsidRDefault="003423ED" w:rsidP="003A1884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3</w:t>
            </w:r>
          </w:p>
        </w:tc>
        <w:tc>
          <w:tcPr>
            <w:tcW w:w="5006" w:type="dxa"/>
            <w:vAlign w:val="center"/>
          </w:tcPr>
          <w:p w:rsidR="003423ED" w:rsidRPr="00036528" w:rsidRDefault="003423ED" w:rsidP="003A1884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configure external pin 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4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to low level</w:t>
            </w:r>
          </w:p>
        </w:tc>
        <w:tc>
          <w:tcPr>
            <w:tcW w:w="3576" w:type="dxa"/>
            <w:vAlign w:val="center"/>
          </w:tcPr>
          <w:p w:rsidR="003423ED" w:rsidRPr="00036528" w:rsidRDefault="003423ED" w:rsidP="003A1884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console output:</w:t>
            </w:r>
          </w:p>
          <w:p w:rsidR="003423ED" w:rsidRPr="00036528" w:rsidRDefault="003423ED" w:rsidP="003A1884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gpio_int_handler,status=1 count=xxx</w:t>
            </w:r>
          </w:p>
        </w:tc>
      </w:tr>
      <w:tr w:rsidR="00360AA5" w:rsidTr="003A1884">
        <w:tc>
          <w:tcPr>
            <w:tcW w:w="675" w:type="dxa"/>
            <w:vAlign w:val="center"/>
          </w:tcPr>
          <w:p w:rsidR="00360AA5" w:rsidRPr="00036528" w:rsidRDefault="00360AA5" w:rsidP="00E27C0A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4</w:t>
            </w:r>
          </w:p>
        </w:tc>
        <w:tc>
          <w:tcPr>
            <w:tcW w:w="5006" w:type="dxa"/>
            <w:vAlign w:val="center"/>
          </w:tcPr>
          <w:p w:rsidR="00360AA5" w:rsidRDefault="00360AA5" w:rsidP="00E27C0A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T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est debounce enabled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 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;</w:t>
            </w:r>
          </w:p>
          <w:p w:rsidR="00360AA5" w:rsidRPr="00036528" w:rsidRDefault="00360AA5" w:rsidP="00E27C0A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configure external pin 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4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to high level</w:t>
            </w:r>
          </w:p>
          <w:p w:rsidR="00360AA5" w:rsidRPr="00036528" w:rsidRDefault="00360AA5" w:rsidP="00E27C0A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(connect pin on board with vcc)</w:t>
            </w:r>
          </w:p>
          <w:p w:rsidR="00360AA5" w:rsidRPr="00036528" w:rsidRDefault="00360AA5" w:rsidP="00360AA5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"gpio_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debounce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4 1 25000000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</w:p>
        </w:tc>
        <w:tc>
          <w:tcPr>
            <w:tcW w:w="3576" w:type="dxa"/>
            <w:vAlign w:val="center"/>
          </w:tcPr>
          <w:p w:rsidR="00360AA5" w:rsidRPr="00036528" w:rsidRDefault="00360AA5" w:rsidP="00E27C0A">
            <w:pPr>
              <w:rPr>
                <w:lang w:val="fr-FR"/>
              </w:rPr>
            </w:pPr>
          </w:p>
        </w:tc>
      </w:tr>
      <w:tr w:rsidR="00360AA5" w:rsidTr="003A1884">
        <w:tc>
          <w:tcPr>
            <w:tcW w:w="675" w:type="dxa"/>
            <w:vAlign w:val="center"/>
          </w:tcPr>
          <w:p w:rsidR="00360AA5" w:rsidRPr="00036528" w:rsidRDefault="00360AA5" w:rsidP="00E27C0A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5</w:t>
            </w:r>
          </w:p>
        </w:tc>
        <w:tc>
          <w:tcPr>
            <w:tcW w:w="5006" w:type="dxa"/>
            <w:vAlign w:val="center"/>
          </w:tcPr>
          <w:p w:rsidR="00360AA5" w:rsidRPr="00036528" w:rsidRDefault="00360AA5" w:rsidP="00E27C0A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configure external pin 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4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to low level</w:t>
            </w:r>
          </w:p>
        </w:tc>
        <w:tc>
          <w:tcPr>
            <w:tcW w:w="3576" w:type="dxa"/>
            <w:vAlign w:val="center"/>
          </w:tcPr>
          <w:p w:rsidR="00360AA5" w:rsidRPr="00036528" w:rsidRDefault="00360AA5" w:rsidP="00E27C0A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console output:</w:t>
            </w:r>
          </w:p>
          <w:p w:rsidR="00360AA5" w:rsidRPr="00036528" w:rsidRDefault="00360AA5" w:rsidP="00E27C0A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gpio_int_handler,status=1 count=xxx</w:t>
            </w:r>
          </w:p>
        </w:tc>
      </w:tr>
      <w:tr w:rsidR="00360AA5" w:rsidRPr="00036528" w:rsidTr="00360AA5">
        <w:tc>
          <w:tcPr>
            <w:tcW w:w="675" w:type="dxa"/>
          </w:tcPr>
          <w:p w:rsidR="00360AA5" w:rsidRPr="00036528" w:rsidRDefault="00360AA5" w:rsidP="00E27C0A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6</w:t>
            </w:r>
          </w:p>
        </w:tc>
        <w:tc>
          <w:tcPr>
            <w:tcW w:w="5006" w:type="dxa"/>
          </w:tcPr>
          <w:p w:rsidR="00360AA5" w:rsidRDefault="00360AA5" w:rsidP="00E27C0A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T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est debounce enabled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 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with diffrent debounce clk setting.</w:t>
            </w:r>
          </w:p>
          <w:p w:rsidR="00360AA5" w:rsidRPr="00036528" w:rsidRDefault="00360AA5" w:rsidP="00E27C0A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configure external pin 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4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to high level</w:t>
            </w:r>
          </w:p>
          <w:p w:rsidR="00360AA5" w:rsidRPr="00036528" w:rsidRDefault="00360AA5" w:rsidP="00E27C0A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(connect pin on board with vcc)</w:t>
            </w:r>
          </w:p>
          <w:p w:rsidR="00360AA5" w:rsidRPr="00036528" w:rsidRDefault="00360AA5" w:rsidP="002A024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"gpio_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debounce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4 1 </w:t>
            </w:r>
            <w:r w:rsidR="002A0246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10000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</w:p>
        </w:tc>
        <w:tc>
          <w:tcPr>
            <w:tcW w:w="3576" w:type="dxa"/>
          </w:tcPr>
          <w:p w:rsidR="00360AA5" w:rsidRPr="00036528" w:rsidRDefault="00360AA5" w:rsidP="00E27C0A">
            <w:pPr>
              <w:rPr>
                <w:lang w:val="fr-FR"/>
              </w:rPr>
            </w:pPr>
          </w:p>
        </w:tc>
      </w:tr>
      <w:tr w:rsidR="00360AA5" w:rsidRPr="00036528" w:rsidTr="00360AA5">
        <w:tc>
          <w:tcPr>
            <w:tcW w:w="675" w:type="dxa"/>
          </w:tcPr>
          <w:p w:rsidR="00360AA5" w:rsidRPr="00036528" w:rsidRDefault="00360AA5" w:rsidP="00E27C0A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7</w:t>
            </w:r>
          </w:p>
        </w:tc>
        <w:tc>
          <w:tcPr>
            <w:tcW w:w="5006" w:type="dxa"/>
          </w:tcPr>
          <w:p w:rsidR="00360AA5" w:rsidRPr="00036528" w:rsidRDefault="00360AA5" w:rsidP="00E27C0A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configure external pin 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4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to low level</w:t>
            </w:r>
          </w:p>
        </w:tc>
        <w:tc>
          <w:tcPr>
            <w:tcW w:w="3576" w:type="dxa"/>
          </w:tcPr>
          <w:p w:rsidR="00360AA5" w:rsidRPr="00036528" w:rsidRDefault="00360AA5" w:rsidP="00E27C0A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console output:</w:t>
            </w:r>
          </w:p>
          <w:p w:rsidR="00360AA5" w:rsidRPr="00036528" w:rsidRDefault="00360AA5" w:rsidP="00E27C0A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gpio_int_handler,status=1 count=xxx</w:t>
            </w:r>
          </w:p>
        </w:tc>
      </w:tr>
    </w:tbl>
    <w:p w:rsidR="003423ED" w:rsidRPr="003423ED" w:rsidRDefault="003423ED" w:rsidP="00CB5BDF">
      <w:pPr>
        <w:rPr>
          <w:sz w:val="24"/>
          <w:szCs w:val="24"/>
          <w:lang w:eastAsia="zh-CN"/>
        </w:rPr>
      </w:pPr>
    </w:p>
    <w:p w:rsidR="00CA1EA9" w:rsidRDefault="00B17E2E" w:rsidP="00732CB7">
      <w:pPr>
        <w:pStyle w:val="3"/>
        <w:tabs>
          <w:tab w:val="num" w:pos="432"/>
        </w:tabs>
      </w:pPr>
      <w:r>
        <w:rPr>
          <w:rFonts w:hint="eastAsia"/>
          <w:lang w:eastAsia="zh-CN"/>
        </w:rPr>
        <w:lastRenderedPageBreak/>
        <w:t xml:space="preserve"> </w:t>
      </w:r>
      <w:bookmarkStart w:id="77" w:name="_Toc456256961"/>
      <w:r>
        <w:rPr>
          <w:rFonts w:hint="eastAsia"/>
          <w:lang w:eastAsia="zh-CN"/>
        </w:rPr>
        <w:t>I2C</w:t>
      </w:r>
      <w:bookmarkEnd w:id="77"/>
      <w:r>
        <w:rPr>
          <w:rFonts w:hint="eastAsia"/>
          <w:lang w:eastAsia="zh-CN"/>
        </w:rPr>
        <w:t xml:space="preserve"> </w:t>
      </w:r>
    </w:p>
    <w:p w:rsidR="00CA1EA9" w:rsidRPr="00B54816" w:rsidRDefault="00CA1EA9" w:rsidP="00732CB7">
      <w:pPr>
        <w:pStyle w:val="4"/>
      </w:pPr>
      <w:bookmarkStart w:id="78" w:name="_Toc456256962"/>
      <w:r>
        <w:rPr>
          <w:rFonts w:hint="eastAsia"/>
        </w:rPr>
        <w:t>Test Case cb-</w:t>
      </w:r>
      <w:r w:rsidR="00687F31">
        <w:rPr>
          <w:rFonts w:hint="eastAsia"/>
        </w:rPr>
        <w:t>i2c</w:t>
      </w:r>
      <w:r>
        <w:rPr>
          <w:rFonts w:hint="eastAsia"/>
        </w:rPr>
        <w:t xml:space="preserve">-1: </w:t>
      </w:r>
      <w:r w:rsidR="00687F31" w:rsidRPr="00160823">
        <w:rPr>
          <w:rFonts w:hint="eastAsia"/>
        </w:rPr>
        <w:t>basic master/slave mode write read test</w:t>
      </w:r>
      <w:bookmarkEnd w:id="78"/>
    </w:p>
    <w:tbl>
      <w:tblPr>
        <w:tblStyle w:val="a4"/>
        <w:tblW w:w="0" w:type="auto"/>
        <w:tblLook w:val="04A0"/>
      </w:tblPr>
      <w:tblGrid>
        <w:gridCol w:w="675"/>
        <w:gridCol w:w="5006"/>
        <w:gridCol w:w="2841"/>
      </w:tblGrid>
      <w:tr w:rsidR="00CA1EA9" w:rsidTr="00AB4DA1">
        <w:tc>
          <w:tcPr>
            <w:tcW w:w="8522" w:type="dxa"/>
            <w:gridSpan w:val="3"/>
            <w:shd w:val="pct20" w:color="auto" w:fill="auto"/>
          </w:tcPr>
          <w:p w:rsidR="00CA1EA9" w:rsidRDefault="00CA1EA9" w:rsidP="00AB4DA1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CA1EA9" w:rsidTr="00AB4DA1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687F31" w:rsidRPr="00036528" w:rsidRDefault="00687F31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master/slave set as standard speed mode; 7 bit address, no dma</w:t>
            </w:r>
          </w:p>
          <w:p w:rsidR="00687F31" w:rsidRPr="00036528" w:rsidRDefault="00687F31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master: write data, then read back to verify</w:t>
            </w:r>
          </w:p>
          <w:p w:rsidR="00CA1EA9" w:rsidRDefault="00687F31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slave: received data and store when master write; then send back when master request read</w:t>
            </w:r>
          </w:p>
        </w:tc>
      </w:tr>
      <w:tr w:rsidR="00CA1EA9" w:rsidTr="00AB4DA1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CA1EA9" w:rsidRPr="00036528" w:rsidRDefault="00CA1EA9" w:rsidP="00AB4DA1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CA1EA9" w:rsidTr="00AB4DA1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A1EA9" w:rsidRPr="00036528" w:rsidRDefault="00687F31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connect two two i2c port of columbus board(FPGA/EVB)</w:t>
            </w:r>
          </w:p>
        </w:tc>
      </w:tr>
      <w:tr w:rsidR="00CA1EA9" w:rsidTr="00AB4DA1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CA1EA9" w:rsidRDefault="00CA1EA9" w:rsidP="00AB4DA1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CA1EA9" w:rsidTr="00AB4DA1">
        <w:tc>
          <w:tcPr>
            <w:tcW w:w="675" w:type="dxa"/>
            <w:shd w:val="pct20" w:color="auto" w:fill="auto"/>
          </w:tcPr>
          <w:p w:rsidR="00CA1EA9" w:rsidRDefault="00CA1EA9" w:rsidP="00AB4DA1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CA1EA9" w:rsidRDefault="00CA1EA9" w:rsidP="00AB4DA1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2841" w:type="dxa"/>
            <w:shd w:val="pct20" w:color="auto" w:fill="auto"/>
          </w:tcPr>
          <w:p w:rsidR="00CA1EA9" w:rsidRDefault="00CA1EA9" w:rsidP="00AB4DA1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687F31" w:rsidTr="00AB4DA1">
        <w:tc>
          <w:tcPr>
            <w:tcW w:w="675" w:type="dxa"/>
            <w:shd w:val="clear" w:color="auto" w:fill="auto"/>
            <w:vAlign w:val="center"/>
          </w:tcPr>
          <w:p w:rsidR="00687F31" w:rsidRPr="00036528" w:rsidRDefault="00687F31" w:rsidP="00AB4DA1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687F31" w:rsidRPr="00036528" w:rsidRDefault="00687F3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"i2c0/1/2" from device list</w:t>
            </w:r>
          </w:p>
          <w:p w:rsidR="00687F31" w:rsidRPr="00036528" w:rsidRDefault="00687F3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(both master/slave side)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687F31" w:rsidRPr="00036528" w:rsidRDefault="00687F31" w:rsidP="00AB4DA1">
            <w:pPr>
              <w:rPr>
                <w:lang w:val="fr-FR"/>
              </w:rPr>
            </w:pPr>
          </w:p>
        </w:tc>
      </w:tr>
      <w:tr w:rsidR="00687F31" w:rsidTr="00AB4DA1">
        <w:tc>
          <w:tcPr>
            <w:tcW w:w="675" w:type="dxa"/>
            <w:shd w:val="clear" w:color="auto" w:fill="auto"/>
            <w:vAlign w:val="center"/>
          </w:tcPr>
          <w:p w:rsidR="00687F31" w:rsidRPr="00036528" w:rsidRDefault="00687F31" w:rsidP="00AB4DA1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2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687F31" w:rsidRPr="00036528" w:rsidRDefault="00687F3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slave side:</w:t>
            </w:r>
          </w:p>
          <w:p w:rsidR="00687F31" w:rsidRPr="00036528" w:rsidRDefault="00687F3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"i2c_slave 100000 0x45 7b 1"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687F31" w:rsidRPr="00036528" w:rsidRDefault="00687F31" w:rsidP="00AB4DA1">
            <w:pPr>
              <w:rPr>
                <w:lang w:val="fr-FR"/>
              </w:rPr>
            </w:pPr>
          </w:p>
        </w:tc>
      </w:tr>
      <w:tr w:rsidR="00687F31" w:rsidTr="00AB4DA1">
        <w:tc>
          <w:tcPr>
            <w:tcW w:w="675" w:type="dxa"/>
            <w:shd w:val="clear" w:color="auto" w:fill="auto"/>
            <w:vAlign w:val="center"/>
          </w:tcPr>
          <w:p w:rsidR="00687F31" w:rsidRPr="00036528" w:rsidRDefault="00687F31" w:rsidP="00AB4DA1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3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687F31" w:rsidRPr="00036528" w:rsidRDefault="00687F3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master side:</w:t>
            </w:r>
          </w:p>
          <w:p w:rsidR="00687F31" w:rsidRPr="00036528" w:rsidRDefault="00687F3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"i2c_master 0 100000 0x45 7b 0 1"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687F31" w:rsidRPr="00036528" w:rsidRDefault="00687F3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i2c_master: test pass</w:t>
            </w:r>
          </w:p>
        </w:tc>
      </w:tr>
      <w:tr w:rsidR="00687F31" w:rsidTr="00AB4DA1">
        <w:tc>
          <w:tcPr>
            <w:tcW w:w="675" w:type="dxa"/>
            <w:shd w:val="clear" w:color="auto" w:fill="auto"/>
            <w:vAlign w:val="center"/>
          </w:tcPr>
          <w:p w:rsidR="00687F31" w:rsidRPr="00036528" w:rsidRDefault="00687F31" w:rsidP="00AB4DA1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4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687F31" w:rsidRPr="00036528" w:rsidRDefault="00687F3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master side:</w:t>
            </w:r>
          </w:p>
          <w:p w:rsidR="00687F31" w:rsidRPr="00036528" w:rsidRDefault="00687F3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"i2c_master 0 100000 0x45 7b 10 1024"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687F31" w:rsidRPr="00036528" w:rsidRDefault="00687F3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i2c_master: test pass</w:t>
            </w:r>
          </w:p>
        </w:tc>
      </w:tr>
      <w:tr w:rsidR="00687F31" w:rsidTr="00AB4DA1">
        <w:tc>
          <w:tcPr>
            <w:tcW w:w="675" w:type="dxa"/>
            <w:shd w:val="clear" w:color="auto" w:fill="auto"/>
            <w:vAlign w:val="center"/>
          </w:tcPr>
          <w:p w:rsidR="00687F31" w:rsidRPr="00036528" w:rsidRDefault="00687F31" w:rsidP="00AB4DA1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5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687F31" w:rsidRPr="00036528" w:rsidRDefault="00687F3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repeat step 4 to test other regs</w:t>
            </w:r>
          </w:p>
          <w:p w:rsidR="00687F31" w:rsidRDefault="00687F3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cmd:i2c_master dma_mode speed dev addr_mode reg len</w:t>
            </w:r>
          </w:p>
          <w:p w:rsidR="007E49CB" w:rsidRDefault="007E49CB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dma_mode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 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:0 not using dma</w:t>
            </w:r>
          </w:p>
          <w:p w:rsidR="007E49CB" w:rsidRDefault="007E49CB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speed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 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: 100000</w:t>
            </w:r>
          </w:p>
          <w:p w:rsidR="007E49CB" w:rsidRPr="00036528" w:rsidRDefault="007E49CB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dev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 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: 0x45</w:t>
            </w:r>
          </w:p>
          <w:p w:rsidR="00687F31" w:rsidRPr="00036528" w:rsidRDefault="00687F3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reg: 0--2047</w:t>
            </w:r>
          </w:p>
          <w:p w:rsidR="00687F31" w:rsidRDefault="00687F3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len: 2048</w:t>
            </w:r>
            <w:r w:rsidR="000B4B27"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  <w:t>—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1</w:t>
            </w:r>
          </w:p>
          <w:p w:rsidR="000B4B27" w:rsidRPr="000B4B27" w:rsidRDefault="000B4B27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reg+len  should not exceed 2048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687F31" w:rsidRPr="00036528" w:rsidRDefault="00687F3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i2c_master: test pass</w:t>
            </w:r>
          </w:p>
        </w:tc>
      </w:tr>
      <w:tr w:rsidR="00687F31" w:rsidTr="00AB4DA1">
        <w:tc>
          <w:tcPr>
            <w:tcW w:w="675" w:type="dxa"/>
            <w:shd w:val="clear" w:color="auto" w:fill="auto"/>
            <w:vAlign w:val="center"/>
          </w:tcPr>
          <w:p w:rsidR="00687F31" w:rsidRPr="00036528" w:rsidRDefault="00687F31" w:rsidP="00AB4DA1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lastRenderedPageBreak/>
              <w:t>6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687F31" w:rsidRPr="00036528" w:rsidRDefault="00687F3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slave side: input 'q' to quit the slave mode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687F31" w:rsidRPr="00036528" w:rsidRDefault="00687F31" w:rsidP="00AB4DA1">
            <w:pPr>
              <w:rPr>
                <w:lang w:val="fr-FR"/>
              </w:rPr>
            </w:pPr>
          </w:p>
        </w:tc>
      </w:tr>
    </w:tbl>
    <w:p w:rsidR="00CB5BDF" w:rsidRPr="00095A34" w:rsidRDefault="00CB5BDF" w:rsidP="00CB5BDF">
      <w:pPr>
        <w:rPr>
          <w:sz w:val="24"/>
          <w:szCs w:val="24"/>
          <w:lang w:eastAsia="zh-CN"/>
        </w:rPr>
      </w:pPr>
    </w:p>
    <w:p w:rsidR="00CA1EA9" w:rsidRPr="00B54816" w:rsidRDefault="00CA1EA9" w:rsidP="00732CB7">
      <w:pPr>
        <w:pStyle w:val="4"/>
      </w:pPr>
      <w:bookmarkStart w:id="79" w:name="_Toc456256963"/>
      <w:r>
        <w:rPr>
          <w:rFonts w:hint="eastAsia"/>
        </w:rPr>
        <w:t>Test Case cb-</w:t>
      </w:r>
      <w:r w:rsidR="00687F31">
        <w:rPr>
          <w:rFonts w:hint="eastAsia"/>
        </w:rPr>
        <w:t>i2c</w:t>
      </w:r>
      <w:r>
        <w:rPr>
          <w:rFonts w:hint="eastAsia"/>
        </w:rPr>
        <w:t xml:space="preserve">-2: </w:t>
      </w:r>
      <w:r w:rsidR="00687F31" w:rsidRPr="00160823">
        <w:rPr>
          <w:rFonts w:hint="eastAsia"/>
        </w:rPr>
        <w:t>speed mode test</w:t>
      </w:r>
      <w:bookmarkEnd w:id="79"/>
    </w:p>
    <w:tbl>
      <w:tblPr>
        <w:tblStyle w:val="a4"/>
        <w:tblW w:w="0" w:type="auto"/>
        <w:tblLook w:val="04A0"/>
      </w:tblPr>
      <w:tblGrid>
        <w:gridCol w:w="675"/>
        <w:gridCol w:w="5006"/>
        <w:gridCol w:w="3576"/>
      </w:tblGrid>
      <w:tr w:rsidR="00CA1EA9" w:rsidTr="00AB4DA1">
        <w:tc>
          <w:tcPr>
            <w:tcW w:w="9257" w:type="dxa"/>
            <w:gridSpan w:val="3"/>
            <w:shd w:val="pct20" w:color="auto" w:fill="auto"/>
          </w:tcPr>
          <w:p w:rsidR="00CA1EA9" w:rsidRDefault="00CA1EA9" w:rsidP="00AB4DA1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CA1EA9" w:rsidTr="00AB4DA1">
        <w:tc>
          <w:tcPr>
            <w:tcW w:w="92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687F31" w:rsidRPr="00036528" w:rsidRDefault="00687F31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master/slave set as diffrent speed</w:t>
            </w:r>
          </w:p>
          <w:p w:rsidR="00687F31" w:rsidRPr="00036528" w:rsidRDefault="00687F31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same test procedure with basic master/slave mode write read test</w:t>
            </w:r>
          </w:p>
          <w:p w:rsidR="00CA1EA9" w:rsidRDefault="00687F31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master/slave side should set same speed</w:t>
            </w:r>
          </w:p>
        </w:tc>
      </w:tr>
      <w:tr w:rsidR="00CA1EA9" w:rsidTr="00AB4DA1">
        <w:tc>
          <w:tcPr>
            <w:tcW w:w="9257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CA1EA9" w:rsidRPr="00036528" w:rsidRDefault="00CA1EA9" w:rsidP="00AB4DA1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CA1EA9" w:rsidTr="00AB4DA1">
        <w:tc>
          <w:tcPr>
            <w:tcW w:w="92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A1EA9" w:rsidRPr="00036528" w:rsidRDefault="00687F31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connect two two i2c port of columbus board(FPGA/EVB)</w:t>
            </w:r>
          </w:p>
        </w:tc>
      </w:tr>
      <w:tr w:rsidR="00CA1EA9" w:rsidTr="00AB4DA1">
        <w:tc>
          <w:tcPr>
            <w:tcW w:w="9257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CA1EA9" w:rsidRDefault="00CA1EA9" w:rsidP="00AB4DA1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CA1EA9" w:rsidTr="00AB4DA1">
        <w:tc>
          <w:tcPr>
            <w:tcW w:w="675" w:type="dxa"/>
            <w:shd w:val="pct20" w:color="auto" w:fill="auto"/>
          </w:tcPr>
          <w:p w:rsidR="00CA1EA9" w:rsidRDefault="00CA1EA9" w:rsidP="00AB4DA1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CA1EA9" w:rsidRDefault="00CA1EA9" w:rsidP="00AB4DA1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3576" w:type="dxa"/>
            <w:shd w:val="pct20" w:color="auto" w:fill="auto"/>
          </w:tcPr>
          <w:p w:rsidR="00CA1EA9" w:rsidRDefault="00CA1EA9" w:rsidP="00AB4DA1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687F31" w:rsidTr="00AB4DA1">
        <w:tc>
          <w:tcPr>
            <w:tcW w:w="675" w:type="dxa"/>
            <w:shd w:val="clear" w:color="auto" w:fill="auto"/>
            <w:vAlign w:val="center"/>
          </w:tcPr>
          <w:p w:rsidR="00687F31" w:rsidRPr="00036528" w:rsidRDefault="00687F31" w:rsidP="00AB4DA1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687F31" w:rsidRPr="00036528" w:rsidRDefault="00687F3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"i2c0/1/2" from device list</w:t>
            </w:r>
          </w:p>
          <w:p w:rsidR="00687F31" w:rsidRPr="00036528" w:rsidRDefault="00687F3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(both master/slave side)</w:t>
            </w:r>
          </w:p>
        </w:tc>
        <w:tc>
          <w:tcPr>
            <w:tcW w:w="3576" w:type="dxa"/>
            <w:shd w:val="clear" w:color="auto" w:fill="auto"/>
            <w:vAlign w:val="center"/>
          </w:tcPr>
          <w:p w:rsidR="00687F31" w:rsidRDefault="00687F31" w:rsidP="00AB4DA1">
            <w:pPr>
              <w:rPr>
                <w:rFonts w:ascii="Times New Roman" w:eastAsia="宋体" w:hAnsi="Times New Roman"/>
                <w:sz w:val="20"/>
              </w:rPr>
            </w:pPr>
          </w:p>
        </w:tc>
      </w:tr>
      <w:tr w:rsidR="00687F31" w:rsidTr="00AB4DA1">
        <w:tc>
          <w:tcPr>
            <w:tcW w:w="675" w:type="dxa"/>
            <w:vAlign w:val="center"/>
          </w:tcPr>
          <w:p w:rsidR="00687F31" w:rsidRPr="00036528" w:rsidRDefault="00687F31" w:rsidP="00AB4DA1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2</w:t>
            </w:r>
          </w:p>
        </w:tc>
        <w:tc>
          <w:tcPr>
            <w:tcW w:w="5006" w:type="dxa"/>
            <w:vAlign w:val="center"/>
          </w:tcPr>
          <w:p w:rsidR="00687F31" w:rsidRPr="00036528" w:rsidRDefault="00687F3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slave side:</w:t>
            </w:r>
          </w:p>
          <w:p w:rsidR="00687F31" w:rsidRPr="00036528" w:rsidRDefault="00687F3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"i2c_slave 400000 0x45 7b 1"</w:t>
            </w:r>
          </w:p>
        </w:tc>
        <w:tc>
          <w:tcPr>
            <w:tcW w:w="3576" w:type="dxa"/>
            <w:vAlign w:val="center"/>
          </w:tcPr>
          <w:p w:rsidR="00687F31" w:rsidRDefault="00687F31" w:rsidP="00AB4DA1">
            <w:pPr>
              <w:rPr>
                <w:rFonts w:ascii="Times New Roman" w:eastAsia="宋体" w:hAnsi="Times New Roman"/>
                <w:sz w:val="20"/>
              </w:rPr>
            </w:pPr>
          </w:p>
        </w:tc>
      </w:tr>
      <w:tr w:rsidR="00687F31" w:rsidTr="00AB4DA1">
        <w:tc>
          <w:tcPr>
            <w:tcW w:w="675" w:type="dxa"/>
            <w:vAlign w:val="center"/>
          </w:tcPr>
          <w:p w:rsidR="00687F31" w:rsidRPr="00036528" w:rsidRDefault="00687F31" w:rsidP="00AB4DA1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3</w:t>
            </w:r>
          </w:p>
        </w:tc>
        <w:tc>
          <w:tcPr>
            <w:tcW w:w="5006" w:type="dxa"/>
            <w:vAlign w:val="center"/>
          </w:tcPr>
          <w:p w:rsidR="00687F31" w:rsidRPr="00036528" w:rsidRDefault="00687F3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master side:</w:t>
            </w:r>
          </w:p>
          <w:p w:rsidR="00687F31" w:rsidRPr="00036528" w:rsidRDefault="00687F3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"i2c_master 0 400000 0x45 7b 0 512"</w:t>
            </w:r>
          </w:p>
        </w:tc>
        <w:tc>
          <w:tcPr>
            <w:tcW w:w="3576" w:type="dxa"/>
            <w:vAlign w:val="center"/>
          </w:tcPr>
          <w:p w:rsidR="00687F31" w:rsidRDefault="00687F31" w:rsidP="00AB4DA1">
            <w:pPr>
              <w:pStyle w:val="afa"/>
            </w:pPr>
            <w:r>
              <w:rPr>
                <w:rFonts w:hint="eastAsia"/>
              </w:rPr>
              <w:t>i2c_master: test pass</w:t>
            </w:r>
          </w:p>
        </w:tc>
      </w:tr>
      <w:tr w:rsidR="00687F31" w:rsidTr="00AB4DA1">
        <w:tc>
          <w:tcPr>
            <w:tcW w:w="675" w:type="dxa"/>
            <w:vAlign w:val="center"/>
          </w:tcPr>
          <w:p w:rsidR="00687F31" w:rsidRPr="00036528" w:rsidRDefault="00687F31" w:rsidP="00AB4DA1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4</w:t>
            </w:r>
          </w:p>
        </w:tc>
        <w:tc>
          <w:tcPr>
            <w:tcW w:w="5006" w:type="dxa"/>
            <w:vAlign w:val="center"/>
          </w:tcPr>
          <w:p w:rsidR="00687F31" w:rsidRPr="00036528" w:rsidRDefault="00687F3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repeat step 3 to test other regs</w:t>
            </w:r>
          </w:p>
          <w:p w:rsidR="00687F31" w:rsidRPr="00036528" w:rsidRDefault="00687F3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cmd:i2c_master dma_mode speed dev addr_mode reg len</w:t>
            </w:r>
          </w:p>
          <w:p w:rsidR="00687F31" w:rsidRPr="00036528" w:rsidRDefault="00687F3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reg: 0--2047</w:t>
            </w:r>
          </w:p>
        </w:tc>
        <w:tc>
          <w:tcPr>
            <w:tcW w:w="3576" w:type="dxa"/>
            <w:vAlign w:val="center"/>
          </w:tcPr>
          <w:p w:rsidR="00687F31" w:rsidRDefault="00687F31" w:rsidP="00AB4DA1">
            <w:pPr>
              <w:pStyle w:val="afa"/>
            </w:pPr>
            <w:r>
              <w:rPr>
                <w:rFonts w:hint="eastAsia"/>
              </w:rPr>
              <w:t>i2c_master: test pass</w:t>
            </w:r>
          </w:p>
        </w:tc>
      </w:tr>
      <w:tr w:rsidR="00687F31" w:rsidTr="00AB4DA1">
        <w:tc>
          <w:tcPr>
            <w:tcW w:w="675" w:type="dxa"/>
            <w:vAlign w:val="center"/>
          </w:tcPr>
          <w:p w:rsidR="00687F31" w:rsidRPr="00036528" w:rsidRDefault="00687F31" w:rsidP="00AB4DA1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5</w:t>
            </w:r>
          </w:p>
        </w:tc>
        <w:tc>
          <w:tcPr>
            <w:tcW w:w="5006" w:type="dxa"/>
            <w:vAlign w:val="center"/>
          </w:tcPr>
          <w:p w:rsidR="00687F31" w:rsidRPr="00036528" w:rsidRDefault="00687F3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slave side: input 'q' to quit the slave mode</w:t>
            </w:r>
          </w:p>
        </w:tc>
        <w:tc>
          <w:tcPr>
            <w:tcW w:w="3576" w:type="dxa"/>
            <w:vAlign w:val="center"/>
          </w:tcPr>
          <w:p w:rsidR="00687F31" w:rsidRDefault="00687F31" w:rsidP="00AB4DA1">
            <w:pPr>
              <w:rPr>
                <w:rFonts w:ascii="Times New Roman" w:eastAsia="宋体" w:hAnsi="Times New Roman"/>
                <w:sz w:val="20"/>
              </w:rPr>
            </w:pPr>
          </w:p>
        </w:tc>
      </w:tr>
      <w:tr w:rsidR="00687F31" w:rsidTr="00AB4DA1">
        <w:tc>
          <w:tcPr>
            <w:tcW w:w="675" w:type="dxa"/>
            <w:vAlign w:val="center"/>
          </w:tcPr>
          <w:p w:rsidR="00687F31" w:rsidRPr="00036528" w:rsidRDefault="00687F31" w:rsidP="00AB4DA1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6</w:t>
            </w:r>
          </w:p>
        </w:tc>
        <w:tc>
          <w:tcPr>
            <w:tcW w:w="5006" w:type="dxa"/>
            <w:vAlign w:val="center"/>
          </w:tcPr>
          <w:p w:rsidR="00687F31" w:rsidRPr="00036528" w:rsidRDefault="00687F3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repeat step 2-6, to set other i2c speed</w:t>
            </w:r>
          </w:p>
          <w:p w:rsidR="00687F31" w:rsidRPr="00036528" w:rsidRDefault="00687F3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speed for standard: &lt; 400 k</w:t>
            </w:r>
          </w:p>
          <w:p w:rsidR="00687F31" w:rsidRPr="00036528" w:rsidRDefault="00687F3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speed for fast:  400k &lt;= speed &lt; 3400k</w:t>
            </w:r>
          </w:p>
        </w:tc>
        <w:tc>
          <w:tcPr>
            <w:tcW w:w="3576" w:type="dxa"/>
            <w:vAlign w:val="center"/>
          </w:tcPr>
          <w:p w:rsidR="00687F31" w:rsidRDefault="00687F31" w:rsidP="00AB4DA1">
            <w:pPr>
              <w:rPr>
                <w:rFonts w:ascii="Times New Roman" w:eastAsia="宋体" w:hAnsi="Times New Roman"/>
                <w:sz w:val="20"/>
              </w:rPr>
            </w:pPr>
          </w:p>
        </w:tc>
      </w:tr>
    </w:tbl>
    <w:p w:rsidR="00CA1EA9" w:rsidRPr="00687F31" w:rsidRDefault="00CA1EA9" w:rsidP="00CA1EA9">
      <w:pPr>
        <w:rPr>
          <w:sz w:val="24"/>
          <w:szCs w:val="24"/>
          <w:lang w:eastAsia="zh-CN"/>
        </w:rPr>
      </w:pPr>
    </w:p>
    <w:p w:rsidR="00CA1EA9" w:rsidRPr="00B54816" w:rsidRDefault="00CA1EA9" w:rsidP="00732CB7">
      <w:pPr>
        <w:pStyle w:val="4"/>
      </w:pPr>
      <w:bookmarkStart w:id="80" w:name="_Toc456256964"/>
      <w:r>
        <w:rPr>
          <w:rFonts w:hint="eastAsia"/>
        </w:rPr>
        <w:lastRenderedPageBreak/>
        <w:t>Test Case cb-</w:t>
      </w:r>
      <w:r w:rsidR="00142FED">
        <w:rPr>
          <w:rFonts w:hint="eastAsia"/>
        </w:rPr>
        <w:t>i2c</w:t>
      </w:r>
      <w:r>
        <w:rPr>
          <w:rFonts w:hint="eastAsia"/>
        </w:rPr>
        <w:t xml:space="preserve">-3: </w:t>
      </w:r>
      <w:r w:rsidR="00142FED" w:rsidRPr="00160823">
        <w:rPr>
          <w:rFonts w:hint="eastAsia"/>
        </w:rPr>
        <w:t>device address mode test</w:t>
      </w:r>
      <w:bookmarkEnd w:id="80"/>
    </w:p>
    <w:tbl>
      <w:tblPr>
        <w:tblStyle w:val="a4"/>
        <w:tblW w:w="0" w:type="auto"/>
        <w:tblLook w:val="04A0"/>
      </w:tblPr>
      <w:tblGrid>
        <w:gridCol w:w="675"/>
        <w:gridCol w:w="5006"/>
        <w:gridCol w:w="3576"/>
      </w:tblGrid>
      <w:tr w:rsidR="00CA1EA9" w:rsidTr="00AB4DA1">
        <w:tc>
          <w:tcPr>
            <w:tcW w:w="9257" w:type="dxa"/>
            <w:gridSpan w:val="3"/>
            <w:shd w:val="pct20" w:color="auto" w:fill="auto"/>
          </w:tcPr>
          <w:p w:rsidR="00CA1EA9" w:rsidRDefault="00CA1EA9" w:rsidP="00AB4DA1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CA1EA9" w:rsidTr="00AB4DA1">
        <w:tc>
          <w:tcPr>
            <w:tcW w:w="92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142FED" w:rsidRPr="00036528" w:rsidRDefault="00142FED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master/slave set 7bit and 10 bit address mode</w:t>
            </w:r>
          </w:p>
          <w:p w:rsidR="00CA1EA9" w:rsidRDefault="00142FED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same test procedure with basic master/slave mode write read test</w:t>
            </w:r>
          </w:p>
        </w:tc>
      </w:tr>
      <w:tr w:rsidR="00CA1EA9" w:rsidTr="00AB4DA1">
        <w:tc>
          <w:tcPr>
            <w:tcW w:w="9257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CA1EA9" w:rsidRPr="00036528" w:rsidRDefault="00CA1EA9" w:rsidP="00AB4DA1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CA1EA9" w:rsidTr="00AB4DA1">
        <w:tc>
          <w:tcPr>
            <w:tcW w:w="92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A1EA9" w:rsidRPr="00036528" w:rsidRDefault="00142FED" w:rsidP="00036528">
            <w:pPr>
              <w:rPr>
                <w:lang w:val="fr-FR"/>
              </w:rPr>
            </w:pPr>
            <w:r w:rsidRPr="00036528">
              <w:rPr>
                <w:lang w:val="fr-FR"/>
              </w:rPr>
              <w:t>connect two two i2c port of columbus board(FPGA/EVB)</w:t>
            </w:r>
          </w:p>
        </w:tc>
      </w:tr>
      <w:tr w:rsidR="00CA1EA9" w:rsidTr="00AB4DA1">
        <w:tc>
          <w:tcPr>
            <w:tcW w:w="9257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CA1EA9" w:rsidRDefault="00CA1EA9" w:rsidP="00AB4DA1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CA1EA9" w:rsidTr="00AB4DA1">
        <w:tc>
          <w:tcPr>
            <w:tcW w:w="675" w:type="dxa"/>
            <w:shd w:val="pct20" w:color="auto" w:fill="auto"/>
          </w:tcPr>
          <w:p w:rsidR="00CA1EA9" w:rsidRDefault="00CA1EA9" w:rsidP="00AB4DA1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CA1EA9" w:rsidRDefault="00CA1EA9" w:rsidP="00AB4DA1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3576" w:type="dxa"/>
            <w:shd w:val="pct20" w:color="auto" w:fill="auto"/>
          </w:tcPr>
          <w:p w:rsidR="00CA1EA9" w:rsidRDefault="00CA1EA9" w:rsidP="00AB4DA1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142FED" w:rsidTr="00AB4DA1">
        <w:tc>
          <w:tcPr>
            <w:tcW w:w="675" w:type="dxa"/>
            <w:shd w:val="clear" w:color="auto" w:fill="auto"/>
            <w:vAlign w:val="center"/>
          </w:tcPr>
          <w:p w:rsidR="00142FED" w:rsidRPr="00036528" w:rsidRDefault="00142FED" w:rsidP="00AB4DA1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142FED" w:rsidRPr="00036528" w:rsidRDefault="00142FED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"i2c0/1/2" from device list</w:t>
            </w:r>
          </w:p>
        </w:tc>
        <w:tc>
          <w:tcPr>
            <w:tcW w:w="3576" w:type="dxa"/>
            <w:shd w:val="clear" w:color="auto" w:fill="auto"/>
            <w:vAlign w:val="center"/>
          </w:tcPr>
          <w:p w:rsidR="00142FED" w:rsidRPr="00036528" w:rsidRDefault="00142FED" w:rsidP="00AB4DA1">
            <w:pPr>
              <w:rPr>
                <w:lang w:val="fr-FR"/>
              </w:rPr>
            </w:pPr>
          </w:p>
        </w:tc>
      </w:tr>
      <w:tr w:rsidR="00142FED" w:rsidTr="00AB4DA1">
        <w:tc>
          <w:tcPr>
            <w:tcW w:w="675" w:type="dxa"/>
            <w:vAlign w:val="center"/>
          </w:tcPr>
          <w:p w:rsidR="00142FED" w:rsidRPr="00036528" w:rsidRDefault="00142FED" w:rsidP="00AB4DA1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2</w:t>
            </w:r>
          </w:p>
        </w:tc>
        <w:tc>
          <w:tcPr>
            <w:tcW w:w="5006" w:type="dxa"/>
            <w:vAlign w:val="center"/>
          </w:tcPr>
          <w:p w:rsidR="00142FED" w:rsidRPr="00036528" w:rsidRDefault="00142FED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slave side:</w:t>
            </w:r>
          </w:p>
          <w:p w:rsidR="00142FED" w:rsidRPr="00036528" w:rsidRDefault="00142FED" w:rsidP="007E49C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"i2c_slave 100000 0x</w:t>
            </w:r>
            <w:r w:rsidR="007E49CB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23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5 10b 1"</w:t>
            </w:r>
          </w:p>
        </w:tc>
        <w:tc>
          <w:tcPr>
            <w:tcW w:w="3576" w:type="dxa"/>
            <w:vAlign w:val="center"/>
          </w:tcPr>
          <w:p w:rsidR="00142FED" w:rsidRPr="00036528" w:rsidRDefault="00142FED" w:rsidP="00AB4DA1">
            <w:pPr>
              <w:rPr>
                <w:lang w:val="fr-FR"/>
              </w:rPr>
            </w:pPr>
          </w:p>
        </w:tc>
      </w:tr>
      <w:tr w:rsidR="00142FED" w:rsidTr="00AB4DA1">
        <w:tc>
          <w:tcPr>
            <w:tcW w:w="675" w:type="dxa"/>
            <w:vAlign w:val="center"/>
          </w:tcPr>
          <w:p w:rsidR="00142FED" w:rsidRPr="00036528" w:rsidRDefault="00142FED" w:rsidP="00AB4DA1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3</w:t>
            </w:r>
          </w:p>
        </w:tc>
        <w:tc>
          <w:tcPr>
            <w:tcW w:w="5006" w:type="dxa"/>
            <w:vAlign w:val="center"/>
          </w:tcPr>
          <w:p w:rsidR="00142FED" w:rsidRPr="00036528" w:rsidRDefault="00142FED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master side:</w:t>
            </w:r>
          </w:p>
          <w:p w:rsidR="00142FED" w:rsidRPr="00036528" w:rsidRDefault="00142FED" w:rsidP="007E49C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"i2c_master 0 100000 0x</w:t>
            </w:r>
            <w:r w:rsidR="007E49CB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235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10b 0 1024"</w:t>
            </w:r>
          </w:p>
        </w:tc>
        <w:tc>
          <w:tcPr>
            <w:tcW w:w="3576" w:type="dxa"/>
            <w:vAlign w:val="center"/>
          </w:tcPr>
          <w:p w:rsidR="00142FED" w:rsidRPr="00036528" w:rsidRDefault="00142FED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i2c_master: test pass</w:t>
            </w:r>
          </w:p>
        </w:tc>
      </w:tr>
      <w:tr w:rsidR="00142FED" w:rsidTr="00AB4DA1">
        <w:tc>
          <w:tcPr>
            <w:tcW w:w="675" w:type="dxa"/>
            <w:vAlign w:val="center"/>
          </w:tcPr>
          <w:p w:rsidR="00142FED" w:rsidRPr="00036528" w:rsidRDefault="00142FED" w:rsidP="00AB4DA1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4</w:t>
            </w:r>
          </w:p>
        </w:tc>
        <w:tc>
          <w:tcPr>
            <w:tcW w:w="5006" w:type="dxa"/>
            <w:vAlign w:val="center"/>
          </w:tcPr>
          <w:p w:rsidR="00142FED" w:rsidRPr="00036528" w:rsidRDefault="00142FED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master side:</w:t>
            </w:r>
          </w:p>
          <w:p w:rsidR="00142FED" w:rsidRPr="00036528" w:rsidRDefault="00142FED" w:rsidP="007E49C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"i2c_master 0 100000 0x</w:t>
            </w:r>
            <w:r w:rsidR="007E49CB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235</w:t>
            </w:r>
            <w:r w:rsidR="007E49CB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7b 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0 1024"</w:t>
            </w:r>
          </w:p>
        </w:tc>
        <w:tc>
          <w:tcPr>
            <w:tcW w:w="3576" w:type="dxa"/>
            <w:vAlign w:val="center"/>
          </w:tcPr>
          <w:p w:rsidR="00142FED" w:rsidRPr="00036528" w:rsidRDefault="00142FED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i2c_master: test fail</w:t>
            </w:r>
          </w:p>
        </w:tc>
      </w:tr>
      <w:tr w:rsidR="00142FED" w:rsidTr="00AB4DA1">
        <w:tc>
          <w:tcPr>
            <w:tcW w:w="675" w:type="dxa"/>
            <w:vAlign w:val="center"/>
          </w:tcPr>
          <w:p w:rsidR="00142FED" w:rsidRPr="00036528" w:rsidRDefault="00142FED" w:rsidP="00AB4DA1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5</w:t>
            </w:r>
          </w:p>
        </w:tc>
        <w:tc>
          <w:tcPr>
            <w:tcW w:w="5006" w:type="dxa"/>
            <w:vAlign w:val="center"/>
          </w:tcPr>
          <w:p w:rsidR="00142FED" w:rsidRPr="00036528" w:rsidRDefault="00142FED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slave side: input 'q' to quit the slave mode</w:t>
            </w:r>
          </w:p>
        </w:tc>
        <w:tc>
          <w:tcPr>
            <w:tcW w:w="3576" w:type="dxa"/>
            <w:vAlign w:val="center"/>
          </w:tcPr>
          <w:p w:rsidR="00142FED" w:rsidRPr="00036528" w:rsidRDefault="00142FED" w:rsidP="00AB4DA1">
            <w:pPr>
              <w:rPr>
                <w:lang w:val="fr-FR"/>
              </w:rPr>
            </w:pPr>
          </w:p>
        </w:tc>
      </w:tr>
    </w:tbl>
    <w:p w:rsidR="00CA1EA9" w:rsidRPr="00687F31" w:rsidRDefault="00CA1EA9" w:rsidP="00CA1EA9">
      <w:pPr>
        <w:rPr>
          <w:sz w:val="24"/>
          <w:szCs w:val="24"/>
          <w:lang w:eastAsia="zh-CN"/>
        </w:rPr>
      </w:pPr>
    </w:p>
    <w:p w:rsidR="00CA1EA9" w:rsidRPr="00B54816" w:rsidRDefault="00CA1EA9" w:rsidP="00732CB7">
      <w:pPr>
        <w:pStyle w:val="4"/>
        <w:rPr>
          <w:lang w:eastAsia="zh-CN"/>
        </w:rPr>
      </w:pPr>
      <w:bookmarkStart w:id="81" w:name="_Toc456256965"/>
      <w:r>
        <w:rPr>
          <w:rFonts w:hint="eastAsia"/>
        </w:rPr>
        <w:t>Test Case cb-</w:t>
      </w:r>
      <w:r w:rsidR="00142FED">
        <w:rPr>
          <w:rFonts w:hint="eastAsia"/>
        </w:rPr>
        <w:t>i2c</w:t>
      </w:r>
      <w:r>
        <w:rPr>
          <w:rFonts w:hint="eastAsia"/>
        </w:rPr>
        <w:t xml:space="preserve">-4: </w:t>
      </w:r>
      <w:r w:rsidR="00142FED" w:rsidRPr="00160823">
        <w:rPr>
          <w:rFonts w:hint="eastAsia"/>
        </w:rPr>
        <w:t>external dma support test</w:t>
      </w:r>
      <w:bookmarkEnd w:id="81"/>
    </w:p>
    <w:tbl>
      <w:tblPr>
        <w:tblStyle w:val="a4"/>
        <w:tblW w:w="0" w:type="auto"/>
        <w:tblLook w:val="04A0"/>
      </w:tblPr>
      <w:tblGrid>
        <w:gridCol w:w="675"/>
        <w:gridCol w:w="5006"/>
        <w:gridCol w:w="3576"/>
      </w:tblGrid>
      <w:tr w:rsidR="00CA1EA9" w:rsidTr="00AB4DA1">
        <w:tc>
          <w:tcPr>
            <w:tcW w:w="9257" w:type="dxa"/>
            <w:gridSpan w:val="3"/>
            <w:shd w:val="pct20" w:color="auto" w:fill="auto"/>
          </w:tcPr>
          <w:p w:rsidR="00CA1EA9" w:rsidRDefault="00CA1EA9" w:rsidP="00AB4DA1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CA1EA9" w:rsidTr="00AB4DA1">
        <w:tc>
          <w:tcPr>
            <w:tcW w:w="92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142FED" w:rsidRPr="00036528" w:rsidRDefault="00142FED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master set using dma mode</w:t>
            </w:r>
          </w:p>
          <w:p w:rsidR="00CA1EA9" w:rsidRDefault="00142FED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same test procedure with basic master/slave mode write read test</w:t>
            </w:r>
          </w:p>
        </w:tc>
      </w:tr>
      <w:tr w:rsidR="00CA1EA9" w:rsidTr="00AB4DA1">
        <w:tc>
          <w:tcPr>
            <w:tcW w:w="9257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CA1EA9" w:rsidRPr="00036528" w:rsidRDefault="00CA1EA9" w:rsidP="00AB4DA1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CA1EA9" w:rsidTr="00AB4DA1">
        <w:tc>
          <w:tcPr>
            <w:tcW w:w="92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A1EA9" w:rsidRPr="00036528" w:rsidRDefault="00142FED" w:rsidP="00036528">
            <w:pPr>
              <w:rPr>
                <w:lang w:val="fr-FR"/>
              </w:rPr>
            </w:pPr>
            <w:r w:rsidRPr="00036528">
              <w:rPr>
                <w:lang w:val="fr-FR"/>
              </w:rPr>
              <w:t>connect two two i2c port of columbus board(FPGA/EVB)</w:t>
            </w:r>
          </w:p>
        </w:tc>
      </w:tr>
      <w:tr w:rsidR="00CA1EA9" w:rsidTr="00AB4DA1">
        <w:tc>
          <w:tcPr>
            <w:tcW w:w="9257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CA1EA9" w:rsidRDefault="00CA1EA9" w:rsidP="00AB4DA1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CA1EA9" w:rsidTr="00AB4DA1">
        <w:tc>
          <w:tcPr>
            <w:tcW w:w="675" w:type="dxa"/>
            <w:shd w:val="pct20" w:color="auto" w:fill="auto"/>
          </w:tcPr>
          <w:p w:rsidR="00CA1EA9" w:rsidRDefault="00CA1EA9" w:rsidP="00AB4DA1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CA1EA9" w:rsidRDefault="00CA1EA9" w:rsidP="00AB4DA1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3576" w:type="dxa"/>
            <w:shd w:val="pct20" w:color="auto" w:fill="auto"/>
          </w:tcPr>
          <w:p w:rsidR="00CA1EA9" w:rsidRDefault="00CA1EA9" w:rsidP="00AB4DA1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142FED" w:rsidTr="00AB4DA1">
        <w:tc>
          <w:tcPr>
            <w:tcW w:w="675" w:type="dxa"/>
            <w:shd w:val="clear" w:color="auto" w:fill="auto"/>
            <w:vAlign w:val="center"/>
          </w:tcPr>
          <w:p w:rsidR="00142FED" w:rsidRPr="00036528" w:rsidRDefault="00142FED" w:rsidP="00AB4DA1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142FED" w:rsidRPr="00036528" w:rsidRDefault="00142FED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"i2c0/1/2" from device list</w:t>
            </w:r>
          </w:p>
          <w:p w:rsidR="00142FED" w:rsidRPr="00036528" w:rsidRDefault="00142FED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(both master/slave side)</w:t>
            </w:r>
          </w:p>
        </w:tc>
        <w:tc>
          <w:tcPr>
            <w:tcW w:w="3576" w:type="dxa"/>
            <w:shd w:val="clear" w:color="auto" w:fill="auto"/>
            <w:vAlign w:val="center"/>
          </w:tcPr>
          <w:p w:rsidR="00142FED" w:rsidRPr="00036528" w:rsidRDefault="00142FED" w:rsidP="00AB4DA1">
            <w:pPr>
              <w:rPr>
                <w:lang w:val="fr-FR"/>
              </w:rPr>
            </w:pPr>
          </w:p>
        </w:tc>
      </w:tr>
      <w:tr w:rsidR="00142FED" w:rsidTr="00AB4DA1">
        <w:tc>
          <w:tcPr>
            <w:tcW w:w="675" w:type="dxa"/>
            <w:vAlign w:val="center"/>
          </w:tcPr>
          <w:p w:rsidR="00142FED" w:rsidRPr="00036528" w:rsidRDefault="00142FED" w:rsidP="00AB4DA1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lastRenderedPageBreak/>
              <w:t>2</w:t>
            </w:r>
          </w:p>
        </w:tc>
        <w:tc>
          <w:tcPr>
            <w:tcW w:w="5006" w:type="dxa"/>
            <w:vAlign w:val="center"/>
          </w:tcPr>
          <w:p w:rsidR="00142FED" w:rsidRPr="00036528" w:rsidRDefault="00142FED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slave side:</w:t>
            </w:r>
          </w:p>
          <w:p w:rsidR="00142FED" w:rsidRPr="00036528" w:rsidRDefault="00142FED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"i2c_slave 100000 0x45 7b 1"</w:t>
            </w:r>
          </w:p>
        </w:tc>
        <w:tc>
          <w:tcPr>
            <w:tcW w:w="3576" w:type="dxa"/>
            <w:vAlign w:val="center"/>
          </w:tcPr>
          <w:p w:rsidR="00142FED" w:rsidRPr="00036528" w:rsidRDefault="00142FED" w:rsidP="00AB4DA1">
            <w:pPr>
              <w:rPr>
                <w:lang w:val="fr-FR"/>
              </w:rPr>
            </w:pPr>
          </w:p>
        </w:tc>
      </w:tr>
      <w:tr w:rsidR="00142FED" w:rsidTr="00AB4DA1">
        <w:tc>
          <w:tcPr>
            <w:tcW w:w="675" w:type="dxa"/>
            <w:vAlign w:val="center"/>
          </w:tcPr>
          <w:p w:rsidR="00142FED" w:rsidRPr="00036528" w:rsidRDefault="00142FED" w:rsidP="00AB4DA1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3</w:t>
            </w:r>
          </w:p>
        </w:tc>
        <w:tc>
          <w:tcPr>
            <w:tcW w:w="5006" w:type="dxa"/>
            <w:vAlign w:val="center"/>
          </w:tcPr>
          <w:p w:rsidR="00142FED" w:rsidRPr="00036528" w:rsidRDefault="00142FED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master side:</w:t>
            </w:r>
          </w:p>
          <w:p w:rsidR="00142FED" w:rsidRPr="00036528" w:rsidRDefault="00142FED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input "i2c_master 1 100000 0x45 </w:t>
            </w:r>
            <w:r w:rsidR="00733D2F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7b 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0 512"</w:t>
            </w:r>
          </w:p>
        </w:tc>
        <w:tc>
          <w:tcPr>
            <w:tcW w:w="3576" w:type="dxa"/>
            <w:vAlign w:val="center"/>
          </w:tcPr>
          <w:p w:rsidR="00142FED" w:rsidRPr="00036528" w:rsidRDefault="00142FED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i2c_master: test pass</w:t>
            </w:r>
          </w:p>
        </w:tc>
      </w:tr>
      <w:tr w:rsidR="00142FED" w:rsidTr="00AB4DA1">
        <w:tc>
          <w:tcPr>
            <w:tcW w:w="675" w:type="dxa"/>
            <w:vAlign w:val="center"/>
          </w:tcPr>
          <w:p w:rsidR="00142FED" w:rsidRPr="00036528" w:rsidRDefault="00142FED" w:rsidP="00AB4DA1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4</w:t>
            </w:r>
          </w:p>
        </w:tc>
        <w:tc>
          <w:tcPr>
            <w:tcW w:w="5006" w:type="dxa"/>
            <w:vAlign w:val="center"/>
          </w:tcPr>
          <w:p w:rsidR="00142FED" w:rsidRPr="00036528" w:rsidRDefault="00142FED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repeat step 4 to test other regs</w:t>
            </w:r>
          </w:p>
          <w:p w:rsidR="00142FED" w:rsidRDefault="00142FED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cmd:i2c_master dma_mode speed dev </w:t>
            </w:r>
            <w:r w:rsidR="00FB1287"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addr_mode 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reg len</w:t>
            </w:r>
          </w:p>
          <w:p w:rsidR="00301799" w:rsidRDefault="00301799" w:rsidP="00301799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dma_mode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 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:1 using dma mode</w:t>
            </w:r>
          </w:p>
          <w:p w:rsidR="00301799" w:rsidRDefault="00301799" w:rsidP="00301799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speed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 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: 100000</w:t>
            </w:r>
          </w:p>
          <w:p w:rsidR="00301799" w:rsidRDefault="00301799" w:rsidP="00301799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dev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 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: 0x45</w:t>
            </w:r>
          </w:p>
          <w:p w:rsidR="00FB1287" w:rsidRPr="00036528" w:rsidRDefault="00FB1287" w:rsidP="00301799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addr_mode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 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: 7b</w:t>
            </w:r>
          </w:p>
          <w:p w:rsidR="00142FED" w:rsidRPr="00036528" w:rsidRDefault="00142FED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reg: 0--2047</w:t>
            </w:r>
          </w:p>
          <w:p w:rsidR="00142FED" w:rsidRDefault="00142FED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len: 2048</w:t>
            </w:r>
            <w:r w:rsidR="001D781B"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  <w:t>—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1</w:t>
            </w:r>
          </w:p>
          <w:p w:rsidR="001D781B" w:rsidRPr="00FB1287" w:rsidRDefault="001D781B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reg+len should not exceed 2048 for test i2c slave device only have 2048 data reg</w:t>
            </w:r>
          </w:p>
        </w:tc>
        <w:tc>
          <w:tcPr>
            <w:tcW w:w="3576" w:type="dxa"/>
            <w:vAlign w:val="center"/>
          </w:tcPr>
          <w:p w:rsidR="00142FED" w:rsidRPr="00036528" w:rsidRDefault="00142FED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i2c_master: test pass</w:t>
            </w:r>
          </w:p>
        </w:tc>
      </w:tr>
      <w:tr w:rsidR="00142FED" w:rsidTr="00AB4DA1">
        <w:tc>
          <w:tcPr>
            <w:tcW w:w="675" w:type="dxa"/>
            <w:vAlign w:val="center"/>
          </w:tcPr>
          <w:p w:rsidR="00142FED" w:rsidRPr="00036528" w:rsidRDefault="00142FED" w:rsidP="00AB4DA1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5</w:t>
            </w:r>
          </w:p>
        </w:tc>
        <w:tc>
          <w:tcPr>
            <w:tcW w:w="5006" w:type="dxa"/>
            <w:vAlign w:val="center"/>
          </w:tcPr>
          <w:p w:rsidR="00142FED" w:rsidRPr="00036528" w:rsidRDefault="00142FED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slave side: input 'q' to quit the slave mode</w:t>
            </w:r>
          </w:p>
        </w:tc>
        <w:tc>
          <w:tcPr>
            <w:tcW w:w="3576" w:type="dxa"/>
            <w:vAlign w:val="center"/>
          </w:tcPr>
          <w:p w:rsidR="00142FED" w:rsidRPr="00036528" w:rsidRDefault="00142FED" w:rsidP="00AB4DA1">
            <w:pPr>
              <w:rPr>
                <w:lang w:val="fr-FR"/>
              </w:rPr>
            </w:pPr>
          </w:p>
        </w:tc>
      </w:tr>
    </w:tbl>
    <w:p w:rsidR="00CB5BDF" w:rsidRPr="00095A34" w:rsidRDefault="00CB5BDF" w:rsidP="00CB5BDF">
      <w:pPr>
        <w:rPr>
          <w:sz w:val="24"/>
          <w:szCs w:val="24"/>
          <w:lang w:eastAsia="zh-CN"/>
        </w:rPr>
      </w:pPr>
    </w:p>
    <w:p w:rsidR="00142FED" w:rsidRPr="00B54816" w:rsidRDefault="00142FED" w:rsidP="00732CB7">
      <w:pPr>
        <w:pStyle w:val="4"/>
      </w:pPr>
      <w:bookmarkStart w:id="82" w:name="_Toc456256966"/>
      <w:r>
        <w:rPr>
          <w:rFonts w:hint="eastAsia"/>
        </w:rPr>
        <w:t xml:space="preserve">Test Case cb-i2c-5: </w:t>
      </w:r>
      <w:r w:rsidRPr="00160823">
        <w:rPr>
          <w:rFonts w:hint="eastAsia"/>
        </w:rPr>
        <w:t>interrupt test</w:t>
      </w:r>
      <w:bookmarkEnd w:id="82"/>
    </w:p>
    <w:tbl>
      <w:tblPr>
        <w:tblStyle w:val="a4"/>
        <w:tblW w:w="0" w:type="auto"/>
        <w:tblLook w:val="04A0"/>
      </w:tblPr>
      <w:tblGrid>
        <w:gridCol w:w="675"/>
        <w:gridCol w:w="5006"/>
        <w:gridCol w:w="3576"/>
      </w:tblGrid>
      <w:tr w:rsidR="00142FED" w:rsidTr="00AB4DA1">
        <w:tc>
          <w:tcPr>
            <w:tcW w:w="9257" w:type="dxa"/>
            <w:gridSpan w:val="3"/>
            <w:shd w:val="pct20" w:color="auto" w:fill="auto"/>
          </w:tcPr>
          <w:p w:rsidR="00142FED" w:rsidRDefault="00142FED" w:rsidP="00AB4DA1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142FED" w:rsidTr="00AB4DA1">
        <w:tc>
          <w:tcPr>
            <w:tcW w:w="92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142FED" w:rsidRDefault="00142FED" w:rsidP="00AB4DA1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confirm interrupt handle correctly when trigger some interrupt events</w:t>
            </w:r>
          </w:p>
        </w:tc>
      </w:tr>
      <w:tr w:rsidR="00142FED" w:rsidTr="00AB4DA1">
        <w:tc>
          <w:tcPr>
            <w:tcW w:w="9257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142FED" w:rsidRPr="00036528" w:rsidRDefault="00142FED" w:rsidP="00AB4DA1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142FED" w:rsidTr="00AB4DA1">
        <w:tc>
          <w:tcPr>
            <w:tcW w:w="92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142FED" w:rsidRPr="00036528" w:rsidRDefault="00142FED" w:rsidP="00036528">
            <w:pPr>
              <w:rPr>
                <w:lang w:val="fr-FR"/>
              </w:rPr>
            </w:pPr>
            <w:r w:rsidRPr="00036528">
              <w:rPr>
                <w:lang w:val="fr-FR"/>
              </w:rPr>
              <w:t>connect two two i2c port of columbus board(FPGA/EVB)</w:t>
            </w:r>
          </w:p>
        </w:tc>
      </w:tr>
      <w:tr w:rsidR="00142FED" w:rsidTr="00AB4DA1">
        <w:tc>
          <w:tcPr>
            <w:tcW w:w="9257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142FED" w:rsidRDefault="00142FED" w:rsidP="00AB4DA1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142FED" w:rsidTr="00AB4DA1">
        <w:tc>
          <w:tcPr>
            <w:tcW w:w="675" w:type="dxa"/>
            <w:shd w:val="pct20" w:color="auto" w:fill="auto"/>
          </w:tcPr>
          <w:p w:rsidR="00142FED" w:rsidRDefault="00142FED" w:rsidP="00AB4DA1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142FED" w:rsidRDefault="00142FED" w:rsidP="00AB4DA1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3576" w:type="dxa"/>
            <w:shd w:val="pct20" w:color="auto" w:fill="auto"/>
          </w:tcPr>
          <w:p w:rsidR="00142FED" w:rsidRDefault="00142FED" w:rsidP="00AB4DA1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142FED" w:rsidTr="00AB4DA1">
        <w:tc>
          <w:tcPr>
            <w:tcW w:w="675" w:type="dxa"/>
            <w:shd w:val="clear" w:color="auto" w:fill="auto"/>
            <w:vAlign w:val="center"/>
          </w:tcPr>
          <w:p w:rsidR="00142FED" w:rsidRPr="00036528" w:rsidRDefault="00142FED" w:rsidP="00AB4DA1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142FED" w:rsidRPr="00036528" w:rsidRDefault="00142FED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"i2c0/1/2" from device list</w:t>
            </w:r>
          </w:p>
          <w:p w:rsidR="00142FED" w:rsidRPr="00036528" w:rsidRDefault="00142FED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(both master/slave side)</w:t>
            </w:r>
          </w:p>
        </w:tc>
        <w:tc>
          <w:tcPr>
            <w:tcW w:w="3576" w:type="dxa"/>
            <w:shd w:val="clear" w:color="auto" w:fill="auto"/>
            <w:vAlign w:val="center"/>
          </w:tcPr>
          <w:p w:rsidR="00142FED" w:rsidRPr="00036528" w:rsidRDefault="00142FED" w:rsidP="00AB4DA1">
            <w:pPr>
              <w:rPr>
                <w:lang w:val="fr-FR"/>
              </w:rPr>
            </w:pPr>
          </w:p>
        </w:tc>
      </w:tr>
      <w:tr w:rsidR="00142FED" w:rsidTr="00AB4DA1">
        <w:tc>
          <w:tcPr>
            <w:tcW w:w="675" w:type="dxa"/>
            <w:vAlign w:val="center"/>
          </w:tcPr>
          <w:p w:rsidR="00142FED" w:rsidRPr="00036528" w:rsidRDefault="00142FED" w:rsidP="00AB4DA1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2</w:t>
            </w:r>
          </w:p>
        </w:tc>
        <w:tc>
          <w:tcPr>
            <w:tcW w:w="5006" w:type="dxa"/>
            <w:vAlign w:val="center"/>
          </w:tcPr>
          <w:p w:rsidR="00142FED" w:rsidRPr="00036528" w:rsidRDefault="00142FED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"i2c_int"</w:t>
            </w:r>
          </w:p>
        </w:tc>
        <w:tc>
          <w:tcPr>
            <w:tcW w:w="3576" w:type="dxa"/>
            <w:vAlign w:val="center"/>
          </w:tcPr>
          <w:p w:rsidR="00142FED" w:rsidRPr="00036528" w:rsidRDefault="00142FED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i2c_int: test pass</w:t>
            </w:r>
          </w:p>
        </w:tc>
      </w:tr>
      <w:tr w:rsidR="00142FED" w:rsidTr="00AB4DA1">
        <w:tc>
          <w:tcPr>
            <w:tcW w:w="675" w:type="dxa"/>
            <w:vAlign w:val="center"/>
          </w:tcPr>
          <w:p w:rsidR="00142FED" w:rsidRPr="00036528" w:rsidRDefault="00142FED" w:rsidP="00AB4DA1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lastRenderedPageBreak/>
              <w:t>3</w:t>
            </w:r>
          </w:p>
        </w:tc>
        <w:tc>
          <w:tcPr>
            <w:tcW w:w="5006" w:type="dxa"/>
            <w:vAlign w:val="center"/>
          </w:tcPr>
          <w:p w:rsidR="00142FED" w:rsidRPr="00036528" w:rsidRDefault="00142FED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'q' to quit test</w:t>
            </w:r>
          </w:p>
        </w:tc>
        <w:tc>
          <w:tcPr>
            <w:tcW w:w="3576" w:type="dxa"/>
            <w:vAlign w:val="center"/>
          </w:tcPr>
          <w:p w:rsidR="00142FED" w:rsidRPr="00036528" w:rsidRDefault="00142FED" w:rsidP="00AB4DA1">
            <w:pPr>
              <w:rPr>
                <w:lang w:val="fr-FR"/>
              </w:rPr>
            </w:pPr>
          </w:p>
        </w:tc>
      </w:tr>
    </w:tbl>
    <w:p w:rsidR="00142FED" w:rsidRPr="0069400D" w:rsidRDefault="00142FED" w:rsidP="00142FED">
      <w:pPr>
        <w:rPr>
          <w:sz w:val="24"/>
          <w:szCs w:val="24"/>
          <w:lang w:eastAsia="zh-CN"/>
        </w:rPr>
      </w:pPr>
    </w:p>
    <w:p w:rsidR="00142FED" w:rsidRPr="00B54816" w:rsidRDefault="00142FED" w:rsidP="00732CB7">
      <w:pPr>
        <w:pStyle w:val="4"/>
      </w:pPr>
      <w:bookmarkStart w:id="83" w:name="_Toc456256968"/>
      <w:r>
        <w:rPr>
          <w:rFonts w:hint="eastAsia"/>
        </w:rPr>
        <w:t>Test Case cb-i2c-</w:t>
      </w:r>
      <w:r w:rsidR="00A059F3">
        <w:rPr>
          <w:rFonts w:hint="eastAsia"/>
          <w:lang w:eastAsia="zh-CN"/>
        </w:rPr>
        <w:t>6</w:t>
      </w:r>
      <w:r>
        <w:rPr>
          <w:rFonts w:hint="eastAsia"/>
        </w:rPr>
        <w:t xml:space="preserve">: </w:t>
      </w:r>
      <w:r w:rsidRPr="00160823">
        <w:rPr>
          <w:rFonts w:hint="eastAsia"/>
        </w:rPr>
        <w:t>slave address test</w:t>
      </w:r>
      <w:bookmarkEnd w:id="83"/>
    </w:p>
    <w:tbl>
      <w:tblPr>
        <w:tblStyle w:val="a4"/>
        <w:tblW w:w="0" w:type="auto"/>
        <w:tblLook w:val="04A0"/>
      </w:tblPr>
      <w:tblGrid>
        <w:gridCol w:w="675"/>
        <w:gridCol w:w="5006"/>
        <w:gridCol w:w="3576"/>
      </w:tblGrid>
      <w:tr w:rsidR="00142FED" w:rsidTr="00AB4DA1">
        <w:tc>
          <w:tcPr>
            <w:tcW w:w="9257" w:type="dxa"/>
            <w:gridSpan w:val="3"/>
            <w:shd w:val="pct20" w:color="auto" w:fill="auto"/>
          </w:tcPr>
          <w:p w:rsidR="00142FED" w:rsidRDefault="00142FED" w:rsidP="00AB4DA1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142FED" w:rsidTr="00AB4DA1">
        <w:tc>
          <w:tcPr>
            <w:tcW w:w="92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142FED" w:rsidRPr="00036528" w:rsidRDefault="00142FED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test configurate diffrent slave address works</w:t>
            </w:r>
          </w:p>
          <w:p w:rsidR="00142FED" w:rsidRDefault="00142FED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also check if master using a diffrent slave dev addr, test may fail</w:t>
            </w:r>
          </w:p>
        </w:tc>
      </w:tr>
      <w:tr w:rsidR="00142FED" w:rsidTr="00AB4DA1">
        <w:tc>
          <w:tcPr>
            <w:tcW w:w="9257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142FED" w:rsidRPr="00036528" w:rsidRDefault="00142FED" w:rsidP="00AB4DA1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142FED" w:rsidTr="00AB4DA1">
        <w:tc>
          <w:tcPr>
            <w:tcW w:w="92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142FED" w:rsidRPr="00036528" w:rsidRDefault="00142FED" w:rsidP="00036528">
            <w:pPr>
              <w:rPr>
                <w:lang w:val="fr-FR"/>
              </w:rPr>
            </w:pPr>
            <w:r w:rsidRPr="00036528">
              <w:rPr>
                <w:lang w:val="fr-FR"/>
              </w:rPr>
              <w:t>connect two two i2c port of columbus board(FPGA/EVB)</w:t>
            </w:r>
          </w:p>
        </w:tc>
      </w:tr>
      <w:tr w:rsidR="00142FED" w:rsidTr="00AB4DA1">
        <w:tc>
          <w:tcPr>
            <w:tcW w:w="9257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142FED" w:rsidRDefault="00142FED" w:rsidP="00AB4DA1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142FED" w:rsidTr="00AB4DA1">
        <w:tc>
          <w:tcPr>
            <w:tcW w:w="675" w:type="dxa"/>
            <w:shd w:val="pct20" w:color="auto" w:fill="auto"/>
          </w:tcPr>
          <w:p w:rsidR="00142FED" w:rsidRDefault="00142FED" w:rsidP="00AB4DA1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142FED" w:rsidRDefault="00142FED" w:rsidP="00AB4DA1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3576" w:type="dxa"/>
            <w:shd w:val="pct20" w:color="auto" w:fill="auto"/>
          </w:tcPr>
          <w:p w:rsidR="00142FED" w:rsidRDefault="00142FED" w:rsidP="00AB4DA1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142FED" w:rsidTr="00AB4DA1">
        <w:tc>
          <w:tcPr>
            <w:tcW w:w="675" w:type="dxa"/>
            <w:shd w:val="clear" w:color="auto" w:fill="auto"/>
            <w:vAlign w:val="center"/>
          </w:tcPr>
          <w:p w:rsidR="00142FED" w:rsidRPr="00036528" w:rsidRDefault="00142FED" w:rsidP="00AB4DA1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142FED" w:rsidRPr="00036528" w:rsidRDefault="00142FED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"i2c0/1/2" from device list</w:t>
            </w:r>
          </w:p>
          <w:p w:rsidR="00142FED" w:rsidRPr="00036528" w:rsidRDefault="00142FED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(both master/slave side)</w:t>
            </w:r>
          </w:p>
        </w:tc>
        <w:tc>
          <w:tcPr>
            <w:tcW w:w="3576" w:type="dxa"/>
            <w:shd w:val="clear" w:color="auto" w:fill="auto"/>
            <w:vAlign w:val="center"/>
          </w:tcPr>
          <w:p w:rsidR="00142FED" w:rsidRPr="00036528" w:rsidRDefault="00142FED" w:rsidP="00AB4DA1">
            <w:pPr>
              <w:rPr>
                <w:lang w:val="fr-FR"/>
              </w:rPr>
            </w:pPr>
          </w:p>
        </w:tc>
      </w:tr>
      <w:tr w:rsidR="00142FED" w:rsidTr="00AB4DA1">
        <w:tc>
          <w:tcPr>
            <w:tcW w:w="675" w:type="dxa"/>
            <w:vAlign w:val="center"/>
          </w:tcPr>
          <w:p w:rsidR="00142FED" w:rsidRPr="00036528" w:rsidRDefault="00142FED" w:rsidP="00AB4DA1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2</w:t>
            </w:r>
          </w:p>
        </w:tc>
        <w:tc>
          <w:tcPr>
            <w:tcW w:w="5006" w:type="dxa"/>
            <w:vAlign w:val="center"/>
          </w:tcPr>
          <w:p w:rsidR="00142FED" w:rsidRPr="00036528" w:rsidRDefault="00142FED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slave side:</w:t>
            </w:r>
          </w:p>
          <w:p w:rsidR="00142FED" w:rsidRPr="00036528" w:rsidRDefault="00142FED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"i2c_slave 100000 0x45 7b 1"</w:t>
            </w:r>
          </w:p>
        </w:tc>
        <w:tc>
          <w:tcPr>
            <w:tcW w:w="3576" w:type="dxa"/>
            <w:vAlign w:val="center"/>
          </w:tcPr>
          <w:p w:rsidR="00142FED" w:rsidRPr="00036528" w:rsidRDefault="00142FED" w:rsidP="00AB4DA1">
            <w:pPr>
              <w:rPr>
                <w:lang w:val="fr-FR"/>
              </w:rPr>
            </w:pPr>
          </w:p>
        </w:tc>
      </w:tr>
      <w:tr w:rsidR="00142FED" w:rsidTr="00AB4DA1">
        <w:tc>
          <w:tcPr>
            <w:tcW w:w="675" w:type="dxa"/>
            <w:vAlign w:val="center"/>
          </w:tcPr>
          <w:p w:rsidR="00142FED" w:rsidRPr="00036528" w:rsidRDefault="00142FED" w:rsidP="00AB4DA1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3</w:t>
            </w:r>
          </w:p>
        </w:tc>
        <w:tc>
          <w:tcPr>
            <w:tcW w:w="5006" w:type="dxa"/>
            <w:vAlign w:val="center"/>
          </w:tcPr>
          <w:p w:rsidR="00142FED" w:rsidRPr="00036528" w:rsidRDefault="00142FED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master side:</w:t>
            </w:r>
          </w:p>
          <w:p w:rsidR="00142FED" w:rsidRPr="00036528" w:rsidRDefault="00142FED" w:rsidP="0045580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</w:t>
            </w:r>
            <w:r w:rsidR="0045580C"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i2c_master 0 100000 0x</w:t>
            </w:r>
            <w:r w:rsidR="0045580C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4</w:t>
            </w:r>
            <w:r w:rsidR="0045580C"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5 </w:t>
            </w:r>
            <w:r w:rsidR="0045580C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7b </w:t>
            </w:r>
            <w:r w:rsidR="0045580C"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0 512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</w:p>
        </w:tc>
        <w:tc>
          <w:tcPr>
            <w:tcW w:w="3576" w:type="dxa"/>
            <w:vAlign w:val="center"/>
          </w:tcPr>
          <w:p w:rsidR="00142FED" w:rsidRPr="00036528" w:rsidRDefault="00142FED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i2c_master: test pass</w:t>
            </w:r>
          </w:p>
        </w:tc>
      </w:tr>
      <w:tr w:rsidR="00142FED" w:rsidTr="00AB4DA1">
        <w:tc>
          <w:tcPr>
            <w:tcW w:w="675" w:type="dxa"/>
            <w:vAlign w:val="center"/>
          </w:tcPr>
          <w:p w:rsidR="00142FED" w:rsidRPr="00036528" w:rsidRDefault="00142FED" w:rsidP="00AB4DA1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4</w:t>
            </w:r>
          </w:p>
        </w:tc>
        <w:tc>
          <w:tcPr>
            <w:tcW w:w="5006" w:type="dxa"/>
            <w:vAlign w:val="center"/>
          </w:tcPr>
          <w:p w:rsidR="00142FED" w:rsidRPr="00036528" w:rsidRDefault="00142FED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testing use a wrong slave dev addr</w:t>
            </w:r>
          </w:p>
          <w:p w:rsidR="00142FED" w:rsidRPr="00036528" w:rsidRDefault="00142FED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master side:</w:t>
            </w:r>
          </w:p>
          <w:p w:rsidR="00142FED" w:rsidRPr="00036528" w:rsidRDefault="00142FED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input "i2c_master 0 100000 0x55 </w:t>
            </w:r>
            <w:r w:rsidR="00960E32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7b 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0 512"</w:t>
            </w:r>
          </w:p>
        </w:tc>
        <w:tc>
          <w:tcPr>
            <w:tcW w:w="3576" w:type="dxa"/>
            <w:vAlign w:val="center"/>
          </w:tcPr>
          <w:p w:rsidR="00142FED" w:rsidRPr="00036528" w:rsidRDefault="00142FED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i2c_master: test fail</w:t>
            </w:r>
          </w:p>
        </w:tc>
      </w:tr>
      <w:tr w:rsidR="00142FED" w:rsidTr="00AB4DA1">
        <w:tc>
          <w:tcPr>
            <w:tcW w:w="675" w:type="dxa"/>
            <w:vAlign w:val="center"/>
          </w:tcPr>
          <w:p w:rsidR="00142FED" w:rsidRPr="00036528" w:rsidRDefault="00142FED" w:rsidP="00AB4DA1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5</w:t>
            </w:r>
          </w:p>
        </w:tc>
        <w:tc>
          <w:tcPr>
            <w:tcW w:w="5006" w:type="dxa"/>
            <w:vAlign w:val="center"/>
          </w:tcPr>
          <w:p w:rsidR="00142FED" w:rsidRPr="00036528" w:rsidRDefault="00142FED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slave side: input 'q' to quit the slave mode</w:t>
            </w:r>
          </w:p>
        </w:tc>
        <w:tc>
          <w:tcPr>
            <w:tcW w:w="3576" w:type="dxa"/>
            <w:vAlign w:val="center"/>
          </w:tcPr>
          <w:p w:rsidR="00142FED" w:rsidRPr="00036528" w:rsidRDefault="00142FED" w:rsidP="00AB4DA1">
            <w:pPr>
              <w:rPr>
                <w:lang w:val="fr-FR"/>
              </w:rPr>
            </w:pPr>
          </w:p>
        </w:tc>
      </w:tr>
    </w:tbl>
    <w:p w:rsidR="00142FED" w:rsidRPr="0069400D" w:rsidRDefault="00142FED" w:rsidP="00142FED">
      <w:pPr>
        <w:rPr>
          <w:sz w:val="24"/>
          <w:szCs w:val="24"/>
          <w:lang w:eastAsia="zh-CN"/>
        </w:rPr>
      </w:pPr>
    </w:p>
    <w:p w:rsidR="00B05B61" w:rsidRPr="00B54816" w:rsidRDefault="00B05B61" w:rsidP="00732CB7">
      <w:pPr>
        <w:pStyle w:val="4"/>
      </w:pPr>
      <w:bookmarkStart w:id="84" w:name="_Toc456256969"/>
      <w:r>
        <w:rPr>
          <w:rFonts w:hint="eastAsia"/>
        </w:rPr>
        <w:t>Test Case cb-i2c-</w:t>
      </w:r>
      <w:r w:rsidR="00A059F3">
        <w:rPr>
          <w:rFonts w:hint="eastAsia"/>
          <w:lang w:eastAsia="zh-CN"/>
        </w:rPr>
        <w:t>7</w:t>
      </w:r>
      <w:r>
        <w:rPr>
          <w:rFonts w:hint="eastAsia"/>
        </w:rPr>
        <w:t xml:space="preserve">: </w:t>
      </w:r>
      <w:r w:rsidRPr="00160823">
        <w:rPr>
          <w:rFonts w:hint="eastAsia"/>
        </w:rPr>
        <w:t>robust test</w:t>
      </w:r>
      <w:bookmarkEnd w:id="84"/>
    </w:p>
    <w:tbl>
      <w:tblPr>
        <w:tblStyle w:val="a4"/>
        <w:tblW w:w="0" w:type="auto"/>
        <w:tblLook w:val="04A0"/>
      </w:tblPr>
      <w:tblGrid>
        <w:gridCol w:w="675"/>
        <w:gridCol w:w="5006"/>
        <w:gridCol w:w="3576"/>
      </w:tblGrid>
      <w:tr w:rsidR="00B05B61" w:rsidTr="00AB4DA1">
        <w:tc>
          <w:tcPr>
            <w:tcW w:w="9257" w:type="dxa"/>
            <w:gridSpan w:val="3"/>
            <w:shd w:val="pct20" w:color="auto" w:fill="auto"/>
          </w:tcPr>
          <w:p w:rsidR="00B05B61" w:rsidRDefault="00B05B61" w:rsidP="00AB4DA1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B05B61" w:rsidTr="00AB4DA1">
        <w:tc>
          <w:tcPr>
            <w:tcW w:w="92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B05B61" w:rsidRPr="00036528" w:rsidRDefault="00B05B61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master generate random reg off and length, also the data</w:t>
            </w:r>
          </w:p>
          <w:p w:rsidR="00B05B61" w:rsidRPr="00036528" w:rsidRDefault="00B05B61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do write/read test</w:t>
            </w:r>
          </w:p>
          <w:p w:rsidR="00B05B61" w:rsidRDefault="00B05B61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until user input 'q' to quit</w:t>
            </w:r>
          </w:p>
        </w:tc>
      </w:tr>
      <w:tr w:rsidR="00B05B61" w:rsidTr="00AB4DA1">
        <w:tc>
          <w:tcPr>
            <w:tcW w:w="9257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B05B61" w:rsidRPr="00036528" w:rsidRDefault="00B05B61" w:rsidP="00AB4DA1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B05B61" w:rsidTr="00AB4DA1">
        <w:tc>
          <w:tcPr>
            <w:tcW w:w="92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B05B61" w:rsidRPr="00036528" w:rsidRDefault="00B05B61" w:rsidP="00036528">
            <w:pPr>
              <w:rPr>
                <w:lang w:val="fr-FR"/>
              </w:rPr>
            </w:pPr>
            <w:r w:rsidRPr="00036528">
              <w:rPr>
                <w:lang w:val="fr-FR"/>
              </w:rPr>
              <w:lastRenderedPageBreak/>
              <w:t>connect two two i2c port of columbus board(FPGA/EVB)</w:t>
            </w:r>
          </w:p>
        </w:tc>
      </w:tr>
      <w:tr w:rsidR="00B05B61" w:rsidTr="00AB4DA1">
        <w:tc>
          <w:tcPr>
            <w:tcW w:w="9257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B05B61" w:rsidRDefault="00B05B61" w:rsidP="00AB4DA1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B05B61" w:rsidTr="00AB4DA1">
        <w:tc>
          <w:tcPr>
            <w:tcW w:w="675" w:type="dxa"/>
            <w:shd w:val="pct20" w:color="auto" w:fill="auto"/>
          </w:tcPr>
          <w:p w:rsidR="00B05B61" w:rsidRDefault="00B05B61" w:rsidP="00AB4DA1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B05B61" w:rsidRDefault="00B05B61" w:rsidP="00AB4DA1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3576" w:type="dxa"/>
            <w:shd w:val="pct20" w:color="auto" w:fill="auto"/>
          </w:tcPr>
          <w:p w:rsidR="00B05B61" w:rsidRDefault="00B05B61" w:rsidP="00AB4DA1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B05B61" w:rsidTr="00AB4DA1">
        <w:tc>
          <w:tcPr>
            <w:tcW w:w="675" w:type="dxa"/>
            <w:shd w:val="clear" w:color="auto" w:fill="auto"/>
            <w:vAlign w:val="center"/>
          </w:tcPr>
          <w:p w:rsidR="00B05B61" w:rsidRPr="00036528" w:rsidRDefault="00B05B61" w:rsidP="00AB4DA1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B05B61" w:rsidRPr="00036528" w:rsidRDefault="00B05B6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"i2c0/1/2" from device list</w:t>
            </w:r>
          </w:p>
          <w:p w:rsidR="00B05B61" w:rsidRPr="00036528" w:rsidRDefault="00B05B6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(both master/slave side)</w:t>
            </w:r>
          </w:p>
        </w:tc>
        <w:tc>
          <w:tcPr>
            <w:tcW w:w="3576" w:type="dxa"/>
            <w:shd w:val="clear" w:color="auto" w:fill="auto"/>
            <w:vAlign w:val="center"/>
          </w:tcPr>
          <w:p w:rsidR="00B05B61" w:rsidRPr="00036528" w:rsidRDefault="00B05B61" w:rsidP="00AB4DA1">
            <w:pPr>
              <w:rPr>
                <w:lang w:val="fr-FR"/>
              </w:rPr>
            </w:pPr>
          </w:p>
        </w:tc>
      </w:tr>
      <w:tr w:rsidR="00B05B61" w:rsidTr="00AB4DA1">
        <w:tc>
          <w:tcPr>
            <w:tcW w:w="675" w:type="dxa"/>
            <w:vAlign w:val="center"/>
          </w:tcPr>
          <w:p w:rsidR="00B05B61" w:rsidRPr="00036528" w:rsidRDefault="00B05B61" w:rsidP="00AB4DA1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2</w:t>
            </w:r>
          </w:p>
        </w:tc>
        <w:tc>
          <w:tcPr>
            <w:tcW w:w="5006" w:type="dxa"/>
            <w:vAlign w:val="center"/>
          </w:tcPr>
          <w:p w:rsidR="00B05B61" w:rsidRPr="00036528" w:rsidRDefault="00B05B6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slave side:</w:t>
            </w:r>
          </w:p>
          <w:p w:rsidR="00B05B61" w:rsidRPr="00036528" w:rsidRDefault="00B05B6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"i2c_slave 100000 0x45 7b 1"</w:t>
            </w:r>
          </w:p>
        </w:tc>
        <w:tc>
          <w:tcPr>
            <w:tcW w:w="3576" w:type="dxa"/>
            <w:vAlign w:val="center"/>
          </w:tcPr>
          <w:p w:rsidR="00B05B61" w:rsidRPr="00036528" w:rsidRDefault="00B05B61" w:rsidP="00AB4DA1">
            <w:pPr>
              <w:rPr>
                <w:lang w:val="fr-FR"/>
              </w:rPr>
            </w:pPr>
          </w:p>
        </w:tc>
      </w:tr>
      <w:tr w:rsidR="00B05B61" w:rsidTr="00AB4DA1">
        <w:tc>
          <w:tcPr>
            <w:tcW w:w="675" w:type="dxa"/>
            <w:vAlign w:val="center"/>
          </w:tcPr>
          <w:p w:rsidR="00B05B61" w:rsidRPr="00036528" w:rsidRDefault="00B05B61" w:rsidP="00AB4DA1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3</w:t>
            </w:r>
          </w:p>
        </w:tc>
        <w:tc>
          <w:tcPr>
            <w:tcW w:w="5006" w:type="dxa"/>
            <w:vAlign w:val="center"/>
          </w:tcPr>
          <w:p w:rsidR="00B05B61" w:rsidRPr="00036528" w:rsidRDefault="00B05B6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master side:</w:t>
            </w:r>
          </w:p>
          <w:p w:rsidR="00B05B61" w:rsidRPr="00036528" w:rsidRDefault="00B05B6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"i2c_robust 0 100000 0x45"</w:t>
            </w:r>
          </w:p>
        </w:tc>
        <w:tc>
          <w:tcPr>
            <w:tcW w:w="3576" w:type="dxa"/>
            <w:vAlign w:val="center"/>
          </w:tcPr>
          <w:p w:rsidR="00B05B61" w:rsidRPr="00036528" w:rsidRDefault="00B05B6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i2c_robust:</w:t>
            </w:r>
          </w:p>
          <w:p w:rsidR="00B05B61" w:rsidRPr="00036528" w:rsidRDefault="00B05B6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total loop count and fail count is printed</w:t>
            </w:r>
          </w:p>
        </w:tc>
      </w:tr>
      <w:tr w:rsidR="00B05B61" w:rsidTr="00AB4DA1">
        <w:tc>
          <w:tcPr>
            <w:tcW w:w="675" w:type="dxa"/>
            <w:vAlign w:val="center"/>
          </w:tcPr>
          <w:p w:rsidR="00B05B61" w:rsidRPr="00036528" w:rsidRDefault="00B05B61" w:rsidP="00AB4DA1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4</w:t>
            </w:r>
          </w:p>
        </w:tc>
        <w:tc>
          <w:tcPr>
            <w:tcW w:w="5006" w:type="dxa"/>
            <w:vAlign w:val="center"/>
          </w:tcPr>
          <w:p w:rsidR="00B05B61" w:rsidRPr="00036528" w:rsidRDefault="00B05B6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robust testing using dma mode</w:t>
            </w:r>
          </w:p>
          <w:p w:rsidR="00B05B61" w:rsidRPr="00036528" w:rsidRDefault="00B05B6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master side: input 'q' to quit</w:t>
            </w:r>
          </w:p>
          <w:p w:rsidR="00B05B61" w:rsidRPr="00036528" w:rsidRDefault="00B05B6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then: input "i2c_robust 1 100000 0x45"</w:t>
            </w:r>
          </w:p>
        </w:tc>
        <w:tc>
          <w:tcPr>
            <w:tcW w:w="3576" w:type="dxa"/>
            <w:vAlign w:val="center"/>
          </w:tcPr>
          <w:p w:rsidR="00B05B61" w:rsidRPr="00036528" w:rsidRDefault="00B05B6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i2c_robust:</w:t>
            </w:r>
          </w:p>
          <w:p w:rsidR="00B05B61" w:rsidRPr="00036528" w:rsidRDefault="00B05B6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total loop count and fail count is printed</w:t>
            </w:r>
          </w:p>
        </w:tc>
      </w:tr>
      <w:tr w:rsidR="00B05B61" w:rsidTr="00AB4DA1">
        <w:tc>
          <w:tcPr>
            <w:tcW w:w="675" w:type="dxa"/>
            <w:vAlign w:val="center"/>
          </w:tcPr>
          <w:p w:rsidR="00B05B61" w:rsidRPr="00036528" w:rsidRDefault="00B05B61" w:rsidP="00AB4DA1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5</w:t>
            </w:r>
          </w:p>
        </w:tc>
        <w:tc>
          <w:tcPr>
            <w:tcW w:w="5006" w:type="dxa"/>
            <w:vAlign w:val="center"/>
          </w:tcPr>
          <w:p w:rsidR="00B05B61" w:rsidRPr="00036528" w:rsidRDefault="00B05B6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slave side: input 'q' to quit the slave mode</w:t>
            </w:r>
          </w:p>
          <w:p w:rsidR="00B05B61" w:rsidRPr="00036528" w:rsidRDefault="00B05B6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master side: input 'q' to quit the robust test</w:t>
            </w:r>
          </w:p>
        </w:tc>
        <w:tc>
          <w:tcPr>
            <w:tcW w:w="3576" w:type="dxa"/>
            <w:vAlign w:val="center"/>
          </w:tcPr>
          <w:p w:rsidR="00B05B61" w:rsidRPr="00036528" w:rsidRDefault="00B05B61" w:rsidP="00AB4DA1">
            <w:pPr>
              <w:rPr>
                <w:lang w:val="fr-FR"/>
              </w:rPr>
            </w:pPr>
          </w:p>
        </w:tc>
      </w:tr>
    </w:tbl>
    <w:p w:rsidR="00B05B61" w:rsidRPr="0069400D" w:rsidRDefault="00B05B61" w:rsidP="00B05B61">
      <w:pPr>
        <w:rPr>
          <w:sz w:val="24"/>
          <w:szCs w:val="24"/>
          <w:lang w:eastAsia="zh-CN"/>
        </w:rPr>
      </w:pPr>
    </w:p>
    <w:p w:rsidR="00AB4DA1" w:rsidRDefault="00AB4DA1" w:rsidP="00732CB7">
      <w:pPr>
        <w:pStyle w:val="3"/>
        <w:tabs>
          <w:tab w:val="num" w:pos="432"/>
        </w:tabs>
      </w:pPr>
      <w:bookmarkStart w:id="85" w:name="_Toc456256970"/>
      <w:r>
        <w:rPr>
          <w:rFonts w:hint="eastAsia"/>
        </w:rPr>
        <w:t>QSPI</w:t>
      </w:r>
      <w:bookmarkEnd w:id="85"/>
      <w:r w:rsidR="00BB6BF9">
        <w:rPr>
          <w:rFonts w:hint="eastAsia"/>
        </w:rPr>
        <w:t xml:space="preserve"> </w:t>
      </w:r>
    </w:p>
    <w:p w:rsidR="00AB4DA1" w:rsidRPr="00B54816" w:rsidRDefault="00AB4DA1" w:rsidP="00732CB7">
      <w:pPr>
        <w:pStyle w:val="4"/>
      </w:pPr>
      <w:bookmarkStart w:id="86" w:name="_Toc456256971"/>
      <w:r>
        <w:rPr>
          <w:rFonts w:hint="eastAsia"/>
        </w:rPr>
        <w:t xml:space="preserve">Test Case cb-qspi-1: </w:t>
      </w:r>
      <w:r w:rsidRPr="00160823">
        <w:rPr>
          <w:rFonts w:hint="eastAsia"/>
        </w:rPr>
        <w:t>qspi flash probe test</w:t>
      </w:r>
      <w:bookmarkEnd w:id="86"/>
    </w:p>
    <w:tbl>
      <w:tblPr>
        <w:tblStyle w:val="a4"/>
        <w:tblW w:w="0" w:type="auto"/>
        <w:tblLook w:val="04A0"/>
      </w:tblPr>
      <w:tblGrid>
        <w:gridCol w:w="675"/>
        <w:gridCol w:w="5006"/>
        <w:gridCol w:w="2841"/>
      </w:tblGrid>
      <w:tr w:rsidR="00AB4DA1" w:rsidTr="00AB4DA1">
        <w:tc>
          <w:tcPr>
            <w:tcW w:w="8522" w:type="dxa"/>
            <w:gridSpan w:val="3"/>
            <w:shd w:val="pct20" w:color="auto" w:fill="auto"/>
          </w:tcPr>
          <w:p w:rsidR="00AB4DA1" w:rsidRDefault="00AB4DA1" w:rsidP="00AB4DA1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AB4DA1" w:rsidTr="00AB4DA1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B4DA1" w:rsidRDefault="00AB4DA1" w:rsidP="00AB4DA1">
            <w:pPr>
              <w:rPr>
                <w:lang w:val="fr-FR" w:eastAsia="zh-CN"/>
              </w:rPr>
            </w:pPr>
            <w:r w:rsidRPr="00036528">
              <w:rPr>
                <w:rFonts w:hint="eastAsia"/>
                <w:lang w:val="fr-FR"/>
              </w:rPr>
              <w:t>read the data flash id, and compare with spec</w:t>
            </w:r>
          </w:p>
          <w:p w:rsidR="00F2064B" w:rsidRDefault="00F2064B" w:rsidP="00AB4DA1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cmd format</w:t>
            </w:r>
            <w:r>
              <w:rPr>
                <w:lang w:val="fr-FR" w:eastAsia="zh-CN"/>
              </w:rPr>
              <w:t> </w:t>
            </w:r>
            <w:r>
              <w:rPr>
                <w:rFonts w:hint="eastAsia"/>
                <w:lang w:val="fr-FR" w:eastAsia="zh-CN"/>
              </w:rPr>
              <w:t xml:space="preserve">:  </w:t>
            </w:r>
            <w:r w:rsidRPr="00036528">
              <w:rPr>
                <w:rFonts w:hint="eastAsia"/>
                <w:lang w:val="fr-FR"/>
              </w:rPr>
              <w:t>qspi_probe</w:t>
            </w:r>
            <w:r>
              <w:rPr>
                <w:rFonts w:hint="eastAsia"/>
                <w:lang w:val="fr-FR" w:eastAsia="zh-CN"/>
              </w:rPr>
              <w:t xml:space="preserve"> dma_mode speed phase cs</w:t>
            </w:r>
          </w:p>
        </w:tc>
      </w:tr>
      <w:tr w:rsidR="00AB4DA1" w:rsidTr="00AB4DA1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AB4DA1" w:rsidRPr="00036528" w:rsidRDefault="00AB4DA1" w:rsidP="00AB4DA1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AB4DA1" w:rsidTr="00AB4DA1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B4DA1" w:rsidRPr="00036528" w:rsidRDefault="00AB4DA1" w:rsidP="00036528">
            <w:pPr>
              <w:rPr>
                <w:lang w:val="fr-FR"/>
              </w:rPr>
            </w:pPr>
          </w:p>
        </w:tc>
      </w:tr>
      <w:tr w:rsidR="00AB4DA1" w:rsidTr="00AB4DA1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AB4DA1" w:rsidRDefault="00AB4DA1" w:rsidP="00AB4DA1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AB4DA1" w:rsidTr="00AB4DA1">
        <w:tc>
          <w:tcPr>
            <w:tcW w:w="675" w:type="dxa"/>
            <w:shd w:val="pct20" w:color="auto" w:fill="auto"/>
          </w:tcPr>
          <w:p w:rsidR="00AB4DA1" w:rsidRDefault="00AB4DA1" w:rsidP="00AB4DA1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AB4DA1" w:rsidRDefault="00AB4DA1" w:rsidP="00AB4DA1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2841" w:type="dxa"/>
            <w:shd w:val="pct20" w:color="auto" w:fill="auto"/>
          </w:tcPr>
          <w:p w:rsidR="00AB4DA1" w:rsidRDefault="00AB4DA1" w:rsidP="00AB4DA1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AB4DA1" w:rsidTr="00AB4DA1">
        <w:tc>
          <w:tcPr>
            <w:tcW w:w="675" w:type="dxa"/>
            <w:shd w:val="clear" w:color="auto" w:fill="auto"/>
            <w:vAlign w:val="center"/>
          </w:tcPr>
          <w:p w:rsidR="00AB4DA1" w:rsidRPr="00036528" w:rsidRDefault="00AB4DA1" w:rsidP="00AB4DA1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AB4DA1" w:rsidRPr="00036528" w:rsidRDefault="00AB4DA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"qspi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（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spi0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）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 from device list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AB4DA1" w:rsidRPr="00036528" w:rsidRDefault="00AB4DA1" w:rsidP="00AB4DA1">
            <w:pPr>
              <w:rPr>
                <w:lang w:val="fr-FR"/>
              </w:rPr>
            </w:pPr>
          </w:p>
        </w:tc>
      </w:tr>
      <w:tr w:rsidR="00AB4DA1" w:rsidTr="00AB4DA1">
        <w:tc>
          <w:tcPr>
            <w:tcW w:w="675" w:type="dxa"/>
            <w:shd w:val="clear" w:color="auto" w:fill="auto"/>
            <w:vAlign w:val="center"/>
          </w:tcPr>
          <w:p w:rsidR="00AB4DA1" w:rsidRPr="00036528" w:rsidRDefault="00AB4DA1" w:rsidP="00AB4DA1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2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AB4DA1" w:rsidRPr="00036528" w:rsidRDefault="00AB4DA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"qspi_probe 0 10000000 0 0"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AB4DA1" w:rsidRPr="00036528" w:rsidRDefault="00AB4DA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detect spi flash: 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lastRenderedPageBreak/>
              <w:t>GD25Q16B</w:t>
            </w:r>
          </w:p>
          <w:p w:rsidR="00AB4DA1" w:rsidRPr="00036528" w:rsidRDefault="00AB4DA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qspi_probe: test pass</w:t>
            </w:r>
          </w:p>
        </w:tc>
      </w:tr>
    </w:tbl>
    <w:p w:rsidR="00CB5BDF" w:rsidRPr="00095A34" w:rsidRDefault="00CB5BDF" w:rsidP="00CB5BDF">
      <w:pPr>
        <w:rPr>
          <w:sz w:val="24"/>
          <w:szCs w:val="24"/>
          <w:lang w:eastAsia="zh-CN"/>
        </w:rPr>
      </w:pPr>
    </w:p>
    <w:p w:rsidR="00AB4DA1" w:rsidRPr="00B54816" w:rsidRDefault="00AB4DA1" w:rsidP="00732CB7">
      <w:pPr>
        <w:pStyle w:val="4"/>
      </w:pPr>
      <w:bookmarkStart w:id="87" w:name="_Toc456256972"/>
      <w:r>
        <w:rPr>
          <w:rFonts w:hint="eastAsia"/>
        </w:rPr>
        <w:t xml:space="preserve">Test Case cb-qspi-2: </w:t>
      </w:r>
      <w:r w:rsidRPr="00160823">
        <w:rPr>
          <w:rFonts w:hint="eastAsia"/>
        </w:rPr>
        <w:t>qspi flash erase test</w:t>
      </w:r>
      <w:bookmarkEnd w:id="87"/>
    </w:p>
    <w:tbl>
      <w:tblPr>
        <w:tblStyle w:val="a4"/>
        <w:tblW w:w="0" w:type="auto"/>
        <w:tblLook w:val="04A0"/>
      </w:tblPr>
      <w:tblGrid>
        <w:gridCol w:w="675"/>
        <w:gridCol w:w="5006"/>
        <w:gridCol w:w="3576"/>
      </w:tblGrid>
      <w:tr w:rsidR="00AB4DA1" w:rsidTr="00AB4DA1">
        <w:tc>
          <w:tcPr>
            <w:tcW w:w="9257" w:type="dxa"/>
            <w:gridSpan w:val="3"/>
            <w:shd w:val="pct20" w:color="auto" w:fill="auto"/>
          </w:tcPr>
          <w:p w:rsidR="00AB4DA1" w:rsidRDefault="00AB4DA1" w:rsidP="00AB4DA1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AB4DA1" w:rsidTr="00AB4DA1">
        <w:tc>
          <w:tcPr>
            <w:tcW w:w="92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B4DA1" w:rsidRDefault="00AB4DA1" w:rsidP="00AB4DA1">
            <w:pPr>
              <w:rPr>
                <w:lang w:val="fr-FR" w:eastAsia="zh-CN"/>
              </w:rPr>
            </w:pPr>
            <w:r w:rsidRPr="00036528">
              <w:rPr>
                <w:rFonts w:hint="eastAsia"/>
                <w:lang w:val="fr-FR"/>
              </w:rPr>
              <w:t>erase the flash block; and read back to verify</w:t>
            </w:r>
            <w:r w:rsidRPr="00036528">
              <w:rPr>
                <w:rFonts w:hint="eastAsia"/>
                <w:lang w:val="fr-FR"/>
              </w:rPr>
              <w:t>，</w:t>
            </w:r>
            <w:r w:rsidRPr="00036528">
              <w:rPr>
                <w:rFonts w:hint="eastAsia"/>
                <w:lang w:val="fr-FR"/>
              </w:rPr>
              <w:t>erased sector should contain all 'ff'</w:t>
            </w:r>
          </w:p>
          <w:p w:rsidR="00F2064B" w:rsidRDefault="00F2064B" w:rsidP="00AB4DA1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cmd format</w:t>
            </w:r>
            <w:r>
              <w:rPr>
                <w:lang w:val="fr-FR" w:eastAsia="zh-CN"/>
              </w:rPr>
              <w:t> </w:t>
            </w:r>
            <w:r>
              <w:rPr>
                <w:rFonts w:hint="eastAsia"/>
                <w:lang w:val="fr-FR" w:eastAsia="zh-CN"/>
              </w:rPr>
              <w:t xml:space="preserve">:  </w:t>
            </w:r>
            <w:r w:rsidRPr="00036528">
              <w:rPr>
                <w:rFonts w:hint="eastAsia"/>
                <w:lang w:val="fr-FR"/>
              </w:rPr>
              <w:t>qspi_erase</w:t>
            </w:r>
            <w:r>
              <w:rPr>
                <w:rFonts w:hint="eastAsia"/>
                <w:lang w:val="fr-FR" w:eastAsia="zh-CN"/>
              </w:rPr>
              <w:t xml:space="preserve"> dma_mode speed phase cs off len</w:t>
            </w:r>
          </w:p>
        </w:tc>
      </w:tr>
      <w:tr w:rsidR="00AB4DA1" w:rsidTr="00AB4DA1">
        <w:tc>
          <w:tcPr>
            <w:tcW w:w="9257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AB4DA1" w:rsidRPr="00036528" w:rsidRDefault="00AB4DA1" w:rsidP="00AB4DA1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AB4DA1" w:rsidTr="00AB4DA1">
        <w:tc>
          <w:tcPr>
            <w:tcW w:w="92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B4DA1" w:rsidRPr="00036528" w:rsidRDefault="00AB4DA1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cb-qspi-1: qspi flash probe test pass</w:t>
            </w:r>
          </w:p>
        </w:tc>
      </w:tr>
      <w:tr w:rsidR="00AB4DA1" w:rsidTr="00AB4DA1">
        <w:tc>
          <w:tcPr>
            <w:tcW w:w="9257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AB4DA1" w:rsidRDefault="00AB4DA1" w:rsidP="00AB4DA1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AB4DA1" w:rsidTr="00AB4DA1">
        <w:tc>
          <w:tcPr>
            <w:tcW w:w="675" w:type="dxa"/>
            <w:shd w:val="pct20" w:color="auto" w:fill="auto"/>
          </w:tcPr>
          <w:p w:rsidR="00AB4DA1" w:rsidRDefault="00AB4DA1" w:rsidP="00AB4DA1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AB4DA1" w:rsidRDefault="00AB4DA1" w:rsidP="00AB4DA1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3576" w:type="dxa"/>
            <w:shd w:val="pct20" w:color="auto" w:fill="auto"/>
          </w:tcPr>
          <w:p w:rsidR="00AB4DA1" w:rsidRDefault="00AB4DA1" w:rsidP="00AB4DA1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AB4DA1" w:rsidTr="00AB4DA1">
        <w:tc>
          <w:tcPr>
            <w:tcW w:w="675" w:type="dxa"/>
            <w:shd w:val="clear" w:color="auto" w:fill="auto"/>
            <w:vAlign w:val="center"/>
          </w:tcPr>
          <w:p w:rsidR="00AB4DA1" w:rsidRPr="00036528" w:rsidRDefault="00AB4DA1" w:rsidP="00AB4DA1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AB4DA1" w:rsidRPr="00036528" w:rsidRDefault="00AB4DA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"qspi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（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spi0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）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 from device list</w:t>
            </w:r>
          </w:p>
        </w:tc>
        <w:tc>
          <w:tcPr>
            <w:tcW w:w="3576" w:type="dxa"/>
            <w:shd w:val="clear" w:color="auto" w:fill="auto"/>
            <w:vAlign w:val="center"/>
          </w:tcPr>
          <w:p w:rsidR="00AB4DA1" w:rsidRPr="00036528" w:rsidRDefault="00AB4DA1" w:rsidP="00AB4DA1">
            <w:pPr>
              <w:rPr>
                <w:lang w:val="fr-FR"/>
              </w:rPr>
            </w:pPr>
          </w:p>
        </w:tc>
      </w:tr>
      <w:tr w:rsidR="00AB4DA1" w:rsidTr="00AB4DA1">
        <w:tc>
          <w:tcPr>
            <w:tcW w:w="675" w:type="dxa"/>
            <w:vAlign w:val="center"/>
          </w:tcPr>
          <w:p w:rsidR="00AB4DA1" w:rsidRPr="00036528" w:rsidRDefault="00AB4DA1" w:rsidP="00AB4DA1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2</w:t>
            </w:r>
          </w:p>
        </w:tc>
        <w:tc>
          <w:tcPr>
            <w:tcW w:w="5006" w:type="dxa"/>
            <w:vAlign w:val="center"/>
          </w:tcPr>
          <w:p w:rsidR="00AB4DA1" w:rsidRPr="00036528" w:rsidRDefault="00AB4DA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"qspi_erase 0 10000000 0 0 0 8192"</w:t>
            </w:r>
          </w:p>
        </w:tc>
        <w:tc>
          <w:tcPr>
            <w:tcW w:w="3576" w:type="dxa"/>
            <w:vAlign w:val="center"/>
          </w:tcPr>
          <w:p w:rsidR="00AB4DA1" w:rsidRPr="00036528" w:rsidRDefault="00AB4DA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qspi_erase: test pass</w:t>
            </w:r>
          </w:p>
        </w:tc>
      </w:tr>
      <w:tr w:rsidR="00AB4DA1" w:rsidTr="00AB4DA1">
        <w:tc>
          <w:tcPr>
            <w:tcW w:w="675" w:type="dxa"/>
            <w:vAlign w:val="center"/>
          </w:tcPr>
          <w:p w:rsidR="00AB4DA1" w:rsidRPr="00036528" w:rsidRDefault="00AB4DA1" w:rsidP="00AB4DA1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3</w:t>
            </w:r>
          </w:p>
        </w:tc>
        <w:tc>
          <w:tcPr>
            <w:tcW w:w="5006" w:type="dxa"/>
            <w:vAlign w:val="center"/>
          </w:tcPr>
          <w:p w:rsidR="00AB4DA1" w:rsidRPr="00036528" w:rsidRDefault="00AB4DA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[options]repeat step 2 using other offset and len;</w:t>
            </w:r>
          </w:p>
          <w:p w:rsidR="00AB4DA1" w:rsidRPr="00036528" w:rsidRDefault="00AB4DA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"qspi_erase dma_mode speed phase cs offset len"</w:t>
            </w:r>
          </w:p>
        </w:tc>
        <w:tc>
          <w:tcPr>
            <w:tcW w:w="3576" w:type="dxa"/>
            <w:vAlign w:val="center"/>
          </w:tcPr>
          <w:p w:rsidR="00AB4DA1" w:rsidRPr="00036528" w:rsidRDefault="00AB4DA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qspi_erase: test pass</w:t>
            </w:r>
          </w:p>
        </w:tc>
      </w:tr>
    </w:tbl>
    <w:p w:rsidR="00AB4DA1" w:rsidRPr="00687F31" w:rsidRDefault="00AB4DA1" w:rsidP="00AB4DA1">
      <w:pPr>
        <w:rPr>
          <w:sz w:val="24"/>
          <w:szCs w:val="24"/>
          <w:lang w:eastAsia="zh-CN"/>
        </w:rPr>
      </w:pPr>
    </w:p>
    <w:p w:rsidR="00AB4DA1" w:rsidRPr="00B54816" w:rsidRDefault="00AB4DA1" w:rsidP="00732CB7">
      <w:pPr>
        <w:pStyle w:val="4"/>
      </w:pPr>
      <w:bookmarkStart w:id="88" w:name="_Toc456256973"/>
      <w:r>
        <w:rPr>
          <w:rFonts w:hint="eastAsia"/>
        </w:rPr>
        <w:t xml:space="preserve">Test Case cb-qspi-3: </w:t>
      </w:r>
      <w:r w:rsidRPr="00160823">
        <w:rPr>
          <w:rFonts w:hint="eastAsia"/>
        </w:rPr>
        <w:t>qspi flash write/read test</w:t>
      </w:r>
      <w:bookmarkEnd w:id="88"/>
    </w:p>
    <w:tbl>
      <w:tblPr>
        <w:tblStyle w:val="a4"/>
        <w:tblW w:w="0" w:type="auto"/>
        <w:tblLook w:val="04A0"/>
      </w:tblPr>
      <w:tblGrid>
        <w:gridCol w:w="675"/>
        <w:gridCol w:w="5006"/>
        <w:gridCol w:w="3576"/>
      </w:tblGrid>
      <w:tr w:rsidR="00AB4DA1" w:rsidTr="00AB4DA1">
        <w:tc>
          <w:tcPr>
            <w:tcW w:w="9257" w:type="dxa"/>
            <w:gridSpan w:val="3"/>
            <w:shd w:val="pct20" w:color="auto" w:fill="auto"/>
          </w:tcPr>
          <w:p w:rsidR="00AB4DA1" w:rsidRDefault="00AB4DA1" w:rsidP="00AB4DA1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AB4DA1" w:rsidTr="00AB4DA1">
        <w:tc>
          <w:tcPr>
            <w:tcW w:w="92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B4DA1" w:rsidRPr="00036528" w:rsidRDefault="00AB4DA1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write some random data to qspi data flash; then read back to verify</w:t>
            </w:r>
          </w:p>
          <w:p w:rsidR="00AB4DA1" w:rsidRDefault="00AB4DA1" w:rsidP="00036528">
            <w:pPr>
              <w:rPr>
                <w:lang w:val="fr-FR" w:eastAsia="zh-CN"/>
              </w:rPr>
            </w:pPr>
            <w:r w:rsidRPr="00036528">
              <w:rPr>
                <w:rFonts w:hint="eastAsia"/>
                <w:lang w:val="fr-FR"/>
              </w:rPr>
              <w:t>note: must first probe to get flash parameters; and erase the part of write; or write may fail</w:t>
            </w:r>
          </w:p>
          <w:p w:rsidR="00582BE6" w:rsidRDefault="00582BE6" w:rsidP="00582BE6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cmd format</w:t>
            </w:r>
            <w:r>
              <w:rPr>
                <w:lang w:val="fr-FR" w:eastAsia="zh-CN"/>
              </w:rPr>
              <w:t> </w:t>
            </w:r>
            <w:r>
              <w:rPr>
                <w:rFonts w:hint="eastAsia"/>
                <w:lang w:val="fr-FR" w:eastAsia="zh-CN"/>
              </w:rPr>
              <w:t xml:space="preserve">:  </w:t>
            </w:r>
            <w:r w:rsidRPr="00036528">
              <w:rPr>
                <w:rFonts w:hint="eastAsia"/>
                <w:lang w:val="fr-FR"/>
              </w:rPr>
              <w:t>qspi_</w:t>
            </w:r>
            <w:r>
              <w:rPr>
                <w:rFonts w:hint="eastAsia"/>
                <w:lang w:val="fr-FR" w:eastAsia="zh-CN"/>
              </w:rPr>
              <w:t>write dma_mode speed phase cs off len</w:t>
            </w:r>
          </w:p>
        </w:tc>
      </w:tr>
      <w:tr w:rsidR="00AB4DA1" w:rsidTr="00AB4DA1">
        <w:tc>
          <w:tcPr>
            <w:tcW w:w="9257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AB4DA1" w:rsidRPr="00036528" w:rsidRDefault="00AB4DA1" w:rsidP="00AB4DA1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AB4DA1" w:rsidTr="00AB4DA1">
        <w:tc>
          <w:tcPr>
            <w:tcW w:w="92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B4DA1" w:rsidRPr="00036528" w:rsidRDefault="00AB4DA1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cb-qspi-1: qspi flash probe test pass</w:t>
            </w:r>
            <w:r w:rsidRPr="00036528">
              <w:rPr>
                <w:lang w:val="fr-FR"/>
              </w:rPr>
              <w:t xml:space="preserve"> </w:t>
            </w:r>
          </w:p>
          <w:p w:rsidR="00AB4DA1" w:rsidRPr="00036528" w:rsidRDefault="00AB4DA1" w:rsidP="00036528">
            <w:pPr>
              <w:rPr>
                <w:lang w:val="fr-FR"/>
              </w:rPr>
            </w:pPr>
            <w:r w:rsidRPr="00036528">
              <w:rPr>
                <w:lang w:val="fr-FR"/>
              </w:rPr>
              <w:t>cb-</w:t>
            </w:r>
            <w:r w:rsidRPr="00036528">
              <w:rPr>
                <w:rFonts w:hint="eastAsia"/>
                <w:lang w:val="fr-FR"/>
              </w:rPr>
              <w:t>qspi-2</w:t>
            </w:r>
            <w:r w:rsidRPr="00036528">
              <w:rPr>
                <w:lang w:val="fr-FR"/>
              </w:rPr>
              <w:t>:qspi flash erase test pass</w:t>
            </w:r>
          </w:p>
        </w:tc>
      </w:tr>
      <w:tr w:rsidR="00AB4DA1" w:rsidTr="00AB4DA1">
        <w:tc>
          <w:tcPr>
            <w:tcW w:w="9257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AB4DA1" w:rsidRDefault="00AB4DA1" w:rsidP="00AB4DA1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AB4DA1" w:rsidTr="00AB4DA1">
        <w:tc>
          <w:tcPr>
            <w:tcW w:w="675" w:type="dxa"/>
            <w:shd w:val="pct20" w:color="auto" w:fill="auto"/>
          </w:tcPr>
          <w:p w:rsidR="00AB4DA1" w:rsidRDefault="00AB4DA1" w:rsidP="00AB4DA1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AB4DA1" w:rsidRDefault="00AB4DA1" w:rsidP="00AB4DA1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3576" w:type="dxa"/>
            <w:shd w:val="pct20" w:color="auto" w:fill="auto"/>
          </w:tcPr>
          <w:p w:rsidR="00AB4DA1" w:rsidRDefault="00AB4DA1" w:rsidP="00AB4DA1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AB4DA1" w:rsidTr="00AB4DA1">
        <w:tc>
          <w:tcPr>
            <w:tcW w:w="675" w:type="dxa"/>
            <w:shd w:val="clear" w:color="auto" w:fill="auto"/>
            <w:vAlign w:val="center"/>
          </w:tcPr>
          <w:p w:rsidR="00AB4DA1" w:rsidRPr="00036528" w:rsidRDefault="00AB4DA1" w:rsidP="00AB4DA1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lastRenderedPageBreak/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AB4DA1" w:rsidRPr="00036528" w:rsidRDefault="00AB4DA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"qspi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（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spi0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）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 from device list</w:t>
            </w:r>
          </w:p>
        </w:tc>
        <w:tc>
          <w:tcPr>
            <w:tcW w:w="3576" w:type="dxa"/>
            <w:shd w:val="clear" w:color="auto" w:fill="auto"/>
            <w:vAlign w:val="center"/>
          </w:tcPr>
          <w:p w:rsidR="00AB4DA1" w:rsidRPr="00036528" w:rsidRDefault="00AB4DA1" w:rsidP="00AB4DA1">
            <w:pPr>
              <w:rPr>
                <w:lang w:val="fr-FR"/>
              </w:rPr>
            </w:pPr>
          </w:p>
        </w:tc>
      </w:tr>
      <w:tr w:rsidR="00AB4DA1" w:rsidTr="00AB4DA1">
        <w:tc>
          <w:tcPr>
            <w:tcW w:w="675" w:type="dxa"/>
            <w:vAlign w:val="center"/>
          </w:tcPr>
          <w:p w:rsidR="00AB4DA1" w:rsidRPr="00036528" w:rsidRDefault="00AB4DA1" w:rsidP="00AB4DA1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2</w:t>
            </w:r>
          </w:p>
        </w:tc>
        <w:tc>
          <w:tcPr>
            <w:tcW w:w="5006" w:type="dxa"/>
            <w:vAlign w:val="center"/>
          </w:tcPr>
          <w:p w:rsidR="00AB4DA1" w:rsidRPr="00036528" w:rsidRDefault="00AB4DA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"qspi_write 0 10000000 0 0 0 8192"</w:t>
            </w:r>
          </w:p>
        </w:tc>
        <w:tc>
          <w:tcPr>
            <w:tcW w:w="3576" w:type="dxa"/>
            <w:vAlign w:val="center"/>
          </w:tcPr>
          <w:p w:rsidR="00AB4DA1" w:rsidRPr="00036528" w:rsidRDefault="00AB4DA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qspi_write: test pass</w:t>
            </w:r>
          </w:p>
        </w:tc>
      </w:tr>
      <w:tr w:rsidR="00AB4DA1" w:rsidTr="00AB4DA1">
        <w:tc>
          <w:tcPr>
            <w:tcW w:w="675" w:type="dxa"/>
            <w:vAlign w:val="center"/>
          </w:tcPr>
          <w:p w:rsidR="00AB4DA1" w:rsidRPr="00036528" w:rsidRDefault="00AB4DA1" w:rsidP="00AB4DA1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3</w:t>
            </w:r>
          </w:p>
        </w:tc>
        <w:tc>
          <w:tcPr>
            <w:tcW w:w="5006" w:type="dxa"/>
            <w:vAlign w:val="center"/>
          </w:tcPr>
          <w:p w:rsidR="00AB4DA1" w:rsidRPr="00036528" w:rsidRDefault="00AB4DA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[options]repeat step 2 using other offset and len;</w:t>
            </w:r>
          </w:p>
          <w:p w:rsidR="00AB4DA1" w:rsidRPr="00036528" w:rsidRDefault="00AB4DA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"qspi_write 0 10000000 0 0 offset len"</w:t>
            </w:r>
          </w:p>
        </w:tc>
        <w:tc>
          <w:tcPr>
            <w:tcW w:w="3576" w:type="dxa"/>
            <w:vAlign w:val="center"/>
          </w:tcPr>
          <w:p w:rsidR="00AB4DA1" w:rsidRPr="00036528" w:rsidRDefault="00AB4DA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qspi_write: test pass</w:t>
            </w:r>
          </w:p>
        </w:tc>
      </w:tr>
    </w:tbl>
    <w:p w:rsidR="00AB4DA1" w:rsidRPr="00687F31" w:rsidRDefault="00AB4DA1" w:rsidP="00AB4DA1">
      <w:pPr>
        <w:rPr>
          <w:sz w:val="24"/>
          <w:szCs w:val="24"/>
          <w:lang w:eastAsia="zh-CN"/>
        </w:rPr>
      </w:pPr>
    </w:p>
    <w:p w:rsidR="00AB4DA1" w:rsidRPr="00B54816" w:rsidRDefault="00AB4DA1" w:rsidP="00732CB7">
      <w:pPr>
        <w:pStyle w:val="4"/>
      </w:pPr>
      <w:bookmarkStart w:id="89" w:name="_Toc456256974"/>
      <w:r>
        <w:rPr>
          <w:rFonts w:hint="eastAsia"/>
        </w:rPr>
        <w:t xml:space="preserve">Test Case cb-qspi-4: </w:t>
      </w:r>
      <w:r w:rsidRPr="00160823">
        <w:rPr>
          <w:rFonts w:hint="eastAsia"/>
        </w:rPr>
        <w:t>dma mode test</w:t>
      </w:r>
      <w:bookmarkEnd w:id="89"/>
    </w:p>
    <w:tbl>
      <w:tblPr>
        <w:tblStyle w:val="a4"/>
        <w:tblW w:w="0" w:type="auto"/>
        <w:tblLook w:val="04A0"/>
      </w:tblPr>
      <w:tblGrid>
        <w:gridCol w:w="675"/>
        <w:gridCol w:w="5006"/>
        <w:gridCol w:w="3576"/>
      </w:tblGrid>
      <w:tr w:rsidR="00AB4DA1" w:rsidTr="00AB4DA1">
        <w:tc>
          <w:tcPr>
            <w:tcW w:w="9257" w:type="dxa"/>
            <w:gridSpan w:val="3"/>
            <w:shd w:val="pct20" w:color="auto" w:fill="auto"/>
          </w:tcPr>
          <w:p w:rsidR="00AB4DA1" w:rsidRDefault="00AB4DA1" w:rsidP="00AB4DA1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AB4DA1" w:rsidTr="00AB4DA1">
        <w:tc>
          <w:tcPr>
            <w:tcW w:w="92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B4DA1" w:rsidRPr="00036528" w:rsidRDefault="00AB4DA1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configure using dma mode</w:t>
            </w:r>
          </w:p>
          <w:p w:rsidR="00AB4DA1" w:rsidRDefault="00AB4DA1" w:rsidP="00036528">
            <w:pPr>
              <w:rPr>
                <w:lang w:val="fr-FR" w:eastAsia="zh-CN"/>
              </w:rPr>
            </w:pPr>
            <w:r w:rsidRPr="00036528">
              <w:rPr>
                <w:lang w:val="fr-FR"/>
              </w:rPr>
              <w:t>write some random data to qspi data flash; then read back to verify</w:t>
            </w:r>
          </w:p>
          <w:p w:rsidR="00B87E47" w:rsidRDefault="00B87E47" w:rsidP="00036528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cmd format</w:t>
            </w:r>
            <w:r>
              <w:rPr>
                <w:lang w:val="fr-FR" w:eastAsia="zh-CN"/>
              </w:rPr>
              <w:t> </w:t>
            </w:r>
            <w:r>
              <w:rPr>
                <w:rFonts w:hint="eastAsia"/>
                <w:lang w:val="fr-FR" w:eastAsia="zh-CN"/>
              </w:rPr>
              <w:t>:</w:t>
            </w:r>
            <w:r w:rsidRPr="00036528">
              <w:rPr>
                <w:rFonts w:hint="eastAsia"/>
                <w:lang w:val="fr-FR"/>
              </w:rPr>
              <w:t>qspi_</w:t>
            </w:r>
            <w:r>
              <w:rPr>
                <w:rFonts w:hint="eastAsia"/>
                <w:lang w:val="fr-FR" w:eastAsia="zh-CN"/>
              </w:rPr>
              <w:t>write dma_mode speed phase cs off len</w:t>
            </w:r>
          </w:p>
        </w:tc>
      </w:tr>
      <w:tr w:rsidR="00AB4DA1" w:rsidTr="00AB4DA1">
        <w:tc>
          <w:tcPr>
            <w:tcW w:w="9257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AB4DA1" w:rsidRPr="00036528" w:rsidRDefault="00AB4DA1" w:rsidP="00AB4DA1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AB4DA1" w:rsidTr="00AB4DA1">
        <w:tc>
          <w:tcPr>
            <w:tcW w:w="92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B4DA1" w:rsidRPr="00036528" w:rsidRDefault="00AB4DA1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cb-qspi-1: qspi flash probe test pass</w:t>
            </w:r>
            <w:r w:rsidRPr="00036528">
              <w:rPr>
                <w:lang w:val="fr-FR"/>
              </w:rPr>
              <w:t xml:space="preserve"> </w:t>
            </w:r>
          </w:p>
          <w:p w:rsidR="00AB4DA1" w:rsidRPr="00036528" w:rsidRDefault="00AB4DA1" w:rsidP="00036528">
            <w:pPr>
              <w:rPr>
                <w:lang w:val="fr-FR"/>
              </w:rPr>
            </w:pPr>
            <w:r w:rsidRPr="00036528">
              <w:rPr>
                <w:lang w:val="fr-FR"/>
              </w:rPr>
              <w:t>cb-</w:t>
            </w:r>
            <w:r w:rsidRPr="00036528">
              <w:rPr>
                <w:rFonts w:hint="eastAsia"/>
                <w:lang w:val="fr-FR"/>
              </w:rPr>
              <w:t>qspi-2</w:t>
            </w:r>
            <w:r w:rsidRPr="00036528">
              <w:rPr>
                <w:lang w:val="fr-FR"/>
              </w:rPr>
              <w:t>:qspi flash erase test pass</w:t>
            </w:r>
          </w:p>
        </w:tc>
      </w:tr>
      <w:tr w:rsidR="00AB4DA1" w:rsidTr="00AB4DA1">
        <w:tc>
          <w:tcPr>
            <w:tcW w:w="9257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AB4DA1" w:rsidRDefault="00AB4DA1" w:rsidP="00AB4DA1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AB4DA1" w:rsidTr="00AB4DA1">
        <w:tc>
          <w:tcPr>
            <w:tcW w:w="675" w:type="dxa"/>
            <w:shd w:val="pct20" w:color="auto" w:fill="auto"/>
          </w:tcPr>
          <w:p w:rsidR="00AB4DA1" w:rsidRDefault="00AB4DA1" w:rsidP="00AB4DA1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AB4DA1" w:rsidRDefault="00AB4DA1" w:rsidP="00AB4DA1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3576" w:type="dxa"/>
            <w:shd w:val="pct20" w:color="auto" w:fill="auto"/>
          </w:tcPr>
          <w:p w:rsidR="00AB4DA1" w:rsidRDefault="00AB4DA1" w:rsidP="00AB4DA1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AB4DA1" w:rsidTr="00AB4DA1">
        <w:tc>
          <w:tcPr>
            <w:tcW w:w="675" w:type="dxa"/>
            <w:shd w:val="clear" w:color="auto" w:fill="auto"/>
            <w:vAlign w:val="center"/>
          </w:tcPr>
          <w:p w:rsidR="00AB4DA1" w:rsidRPr="00036528" w:rsidRDefault="00AB4DA1" w:rsidP="00AB4DA1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AB4DA1" w:rsidRPr="00036528" w:rsidRDefault="00AB4DA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"qspi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（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spi0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）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 from device list</w:t>
            </w:r>
          </w:p>
        </w:tc>
        <w:tc>
          <w:tcPr>
            <w:tcW w:w="3576" w:type="dxa"/>
            <w:shd w:val="clear" w:color="auto" w:fill="auto"/>
            <w:vAlign w:val="center"/>
          </w:tcPr>
          <w:p w:rsidR="00AB4DA1" w:rsidRPr="00036528" w:rsidRDefault="00AB4DA1" w:rsidP="00AB4DA1">
            <w:pPr>
              <w:rPr>
                <w:lang w:val="fr-FR"/>
              </w:rPr>
            </w:pPr>
          </w:p>
        </w:tc>
      </w:tr>
      <w:tr w:rsidR="00AB4DA1" w:rsidTr="00AB4DA1">
        <w:tc>
          <w:tcPr>
            <w:tcW w:w="675" w:type="dxa"/>
            <w:vAlign w:val="center"/>
          </w:tcPr>
          <w:p w:rsidR="00AB4DA1" w:rsidRPr="00036528" w:rsidRDefault="00AB4DA1" w:rsidP="00AB4DA1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2</w:t>
            </w:r>
          </w:p>
        </w:tc>
        <w:tc>
          <w:tcPr>
            <w:tcW w:w="5006" w:type="dxa"/>
            <w:vAlign w:val="center"/>
          </w:tcPr>
          <w:p w:rsidR="00AB4DA1" w:rsidRPr="00036528" w:rsidRDefault="00AB4DA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"qspi_write 1 10000000 0 0 0 4096"</w:t>
            </w:r>
          </w:p>
        </w:tc>
        <w:tc>
          <w:tcPr>
            <w:tcW w:w="3576" w:type="dxa"/>
            <w:vAlign w:val="center"/>
          </w:tcPr>
          <w:p w:rsidR="00AB4DA1" w:rsidRPr="00036528" w:rsidRDefault="00AB4DA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qspi_write: test pass</w:t>
            </w:r>
          </w:p>
        </w:tc>
      </w:tr>
      <w:tr w:rsidR="00AB4DA1" w:rsidTr="00AB4DA1">
        <w:tc>
          <w:tcPr>
            <w:tcW w:w="675" w:type="dxa"/>
            <w:vAlign w:val="center"/>
          </w:tcPr>
          <w:p w:rsidR="00AB4DA1" w:rsidRPr="00036528" w:rsidRDefault="00AB4DA1" w:rsidP="00AB4DA1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3</w:t>
            </w:r>
          </w:p>
        </w:tc>
        <w:tc>
          <w:tcPr>
            <w:tcW w:w="5006" w:type="dxa"/>
            <w:vAlign w:val="center"/>
          </w:tcPr>
          <w:p w:rsidR="00AB4DA1" w:rsidRPr="00036528" w:rsidRDefault="00AB4DA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[options]repeat step 2 using other offset and len and speed</w:t>
            </w:r>
          </w:p>
          <w:p w:rsidR="00AB4DA1" w:rsidRPr="00036528" w:rsidRDefault="00AB4DA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"qspi_write 1</w:t>
            </w:r>
            <w:r w:rsidR="00EB2A75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 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speed 0 0 offset len"</w:t>
            </w:r>
          </w:p>
        </w:tc>
        <w:tc>
          <w:tcPr>
            <w:tcW w:w="3576" w:type="dxa"/>
            <w:vAlign w:val="center"/>
          </w:tcPr>
          <w:p w:rsidR="00AB4DA1" w:rsidRPr="00036528" w:rsidRDefault="00AB4DA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qspi_write: test pass</w:t>
            </w:r>
          </w:p>
        </w:tc>
      </w:tr>
    </w:tbl>
    <w:p w:rsidR="00CB5BDF" w:rsidRPr="00095A34" w:rsidRDefault="00CB5BDF" w:rsidP="00CB5BDF">
      <w:pPr>
        <w:rPr>
          <w:sz w:val="24"/>
          <w:szCs w:val="24"/>
          <w:lang w:eastAsia="zh-CN"/>
        </w:rPr>
      </w:pPr>
    </w:p>
    <w:p w:rsidR="00AB4DA1" w:rsidRPr="00B54816" w:rsidRDefault="00AB4DA1" w:rsidP="00732CB7">
      <w:pPr>
        <w:pStyle w:val="4"/>
      </w:pPr>
      <w:bookmarkStart w:id="90" w:name="_Toc456256975"/>
      <w:r>
        <w:rPr>
          <w:rFonts w:hint="eastAsia"/>
        </w:rPr>
        <w:t xml:space="preserve">Test Case cb-qspi-5: </w:t>
      </w:r>
      <w:r w:rsidRPr="00160823">
        <w:rPr>
          <w:rFonts w:hint="eastAsia"/>
        </w:rPr>
        <w:t>baudrate setting test</w:t>
      </w:r>
      <w:bookmarkEnd w:id="90"/>
    </w:p>
    <w:tbl>
      <w:tblPr>
        <w:tblStyle w:val="a4"/>
        <w:tblW w:w="0" w:type="auto"/>
        <w:tblLook w:val="04A0"/>
      </w:tblPr>
      <w:tblGrid>
        <w:gridCol w:w="675"/>
        <w:gridCol w:w="5006"/>
        <w:gridCol w:w="3576"/>
      </w:tblGrid>
      <w:tr w:rsidR="00AB4DA1" w:rsidTr="00AB4DA1">
        <w:tc>
          <w:tcPr>
            <w:tcW w:w="9257" w:type="dxa"/>
            <w:gridSpan w:val="3"/>
            <w:shd w:val="pct20" w:color="auto" w:fill="auto"/>
          </w:tcPr>
          <w:p w:rsidR="00AB4DA1" w:rsidRDefault="00AB4DA1" w:rsidP="00AB4DA1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AB4DA1" w:rsidTr="00AB4DA1">
        <w:tc>
          <w:tcPr>
            <w:tcW w:w="92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B4DA1" w:rsidRPr="00036528" w:rsidRDefault="00AB4DA1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set diffrent baudrate</w:t>
            </w:r>
          </w:p>
          <w:p w:rsidR="00AB4DA1" w:rsidRDefault="00AB4DA1" w:rsidP="00036528">
            <w:pPr>
              <w:rPr>
                <w:lang w:val="fr-FR" w:eastAsia="zh-CN"/>
              </w:rPr>
            </w:pPr>
            <w:r w:rsidRPr="00036528">
              <w:rPr>
                <w:rFonts w:hint="eastAsia"/>
                <w:lang w:val="fr-FR"/>
              </w:rPr>
              <w:t>do flash write/read test</w:t>
            </w:r>
          </w:p>
          <w:p w:rsidR="0023479D" w:rsidRDefault="0023479D" w:rsidP="00036528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cmd format</w:t>
            </w:r>
            <w:r>
              <w:rPr>
                <w:lang w:val="fr-FR" w:eastAsia="zh-CN"/>
              </w:rPr>
              <w:t> </w:t>
            </w:r>
            <w:r>
              <w:rPr>
                <w:rFonts w:hint="eastAsia"/>
                <w:lang w:val="fr-FR" w:eastAsia="zh-CN"/>
              </w:rPr>
              <w:t>:</w:t>
            </w:r>
            <w:r w:rsidRPr="00036528">
              <w:rPr>
                <w:rFonts w:hint="eastAsia"/>
                <w:lang w:val="fr-FR"/>
              </w:rPr>
              <w:t>qspi_</w:t>
            </w:r>
            <w:r>
              <w:rPr>
                <w:rFonts w:hint="eastAsia"/>
                <w:lang w:val="fr-FR" w:eastAsia="zh-CN"/>
              </w:rPr>
              <w:t>write dma_mode speed phase cs off len</w:t>
            </w:r>
          </w:p>
        </w:tc>
      </w:tr>
      <w:tr w:rsidR="00AB4DA1" w:rsidTr="00AB4DA1">
        <w:tc>
          <w:tcPr>
            <w:tcW w:w="9257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AB4DA1" w:rsidRPr="00036528" w:rsidRDefault="00AB4DA1" w:rsidP="00AB4DA1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AB4DA1" w:rsidTr="00AB4DA1">
        <w:tc>
          <w:tcPr>
            <w:tcW w:w="92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B4DA1" w:rsidRPr="00036528" w:rsidRDefault="00AB4DA1" w:rsidP="00036528">
            <w:pPr>
              <w:rPr>
                <w:lang w:val="fr-FR"/>
              </w:rPr>
            </w:pPr>
            <w:r w:rsidRPr="00036528">
              <w:rPr>
                <w:lang w:val="fr-FR"/>
              </w:rPr>
              <w:lastRenderedPageBreak/>
              <w:t>connect two two i2c port of columbus board(FPGA/EVB)</w:t>
            </w:r>
          </w:p>
        </w:tc>
      </w:tr>
      <w:tr w:rsidR="00AB4DA1" w:rsidTr="00AB4DA1">
        <w:tc>
          <w:tcPr>
            <w:tcW w:w="9257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AB4DA1" w:rsidRDefault="00AB4DA1" w:rsidP="00AB4DA1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AB4DA1" w:rsidTr="00AB4DA1">
        <w:tc>
          <w:tcPr>
            <w:tcW w:w="675" w:type="dxa"/>
            <w:shd w:val="pct20" w:color="auto" w:fill="auto"/>
          </w:tcPr>
          <w:p w:rsidR="00AB4DA1" w:rsidRDefault="00AB4DA1" w:rsidP="00AB4DA1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AB4DA1" w:rsidRDefault="00AB4DA1" w:rsidP="00AB4DA1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3576" w:type="dxa"/>
            <w:shd w:val="pct20" w:color="auto" w:fill="auto"/>
          </w:tcPr>
          <w:p w:rsidR="00AB4DA1" w:rsidRDefault="00AB4DA1" w:rsidP="00AB4DA1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AB4DA1" w:rsidTr="00AB4DA1">
        <w:tc>
          <w:tcPr>
            <w:tcW w:w="675" w:type="dxa"/>
            <w:shd w:val="clear" w:color="auto" w:fill="auto"/>
            <w:vAlign w:val="center"/>
          </w:tcPr>
          <w:p w:rsidR="00AB4DA1" w:rsidRPr="00036528" w:rsidRDefault="00AB4DA1" w:rsidP="00AB4DA1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AB4DA1" w:rsidRPr="00036528" w:rsidRDefault="00AB4DA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"qspi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（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spi0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）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 from device list</w:t>
            </w:r>
          </w:p>
        </w:tc>
        <w:tc>
          <w:tcPr>
            <w:tcW w:w="3576" w:type="dxa"/>
            <w:shd w:val="clear" w:color="auto" w:fill="auto"/>
            <w:vAlign w:val="center"/>
          </w:tcPr>
          <w:p w:rsidR="00AB4DA1" w:rsidRPr="00036528" w:rsidRDefault="00AB4DA1" w:rsidP="00AB4DA1">
            <w:pPr>
              <w:rPr>
                <w:lang w:val="fr-FR"/>
              </w:rPr>
            </w:pPr>
          </w:p>
        </w:tc>
      </w:tr>
      <w:tr w:rsidR="00AB4DA1" w:rsidTr="00AB4DA1">
        <w:tc>
          <w:tcPr>
            <w:tcW w:w="675" w:type="dxa"/>
            <w:vAlign w:val="center"/>
          </w:tcPr>
          <w:p w:rsidR="00AB4DA1" w:rsidRPr="00036528" w:rsidRDefault="00AB4DA1" w:rsidP="00AB4DA1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2</w:t>
            </w:r>
          </w:p>
        </w:tc>
        <w:tc>
          <w:tcPr>
            <w:tcW w:w="5006" w:type="dxa"/>
            <w:vAlign w:val="center"/>
          </w:tcPr>
          <w:p w:rsidR="00AB4DA1" w:rsidRPr="00036528" w:rsidRDefault="00AB4DA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"qspi_write 0 1000000 0 0 0 4096"</w:t>
            </w:r>
          </w:p>
        </w:tc>
        <w:tc>
          <w:tcPr>
            <w:tcW w:w="3576" w:type="dxa"/>
            <w:vAlign w:val="center"/>
          </w:tcPr>
          <w:p w:rsidR="00AB4DA1" w:rsidRPr="00036528" w:rsidRDefault="00AB4DA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qspi_write: test pass</w:t>
            </w:r>
          </w:p>
        </w:tc>
      </w:tr>
      <w:tr w:rsidR="00AB4DA1" w:rsidTr="00AB4DA1">
        <w:tc>
          <w:tcPr>
            <w:tcW w:w="675" w:type="dxa"/>
            <w:vAlign w:val="center"/>
          </w:tcPr>
          <w:p w:rsidR="00AB4DA1" w:rsidRPr="00036528" w:rsidRDefault="00AB4DA1" w:rsidP="00AB4DA1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3</w:t>
            </w:r>
          </w:p>
        </w:tc>
        <w:tc>
          <w:tcPr>
            <w:tcW w:w="5006" w:type="dxa"/>
            <w:vAlign w:val="center"/>
          </w:tcPr>
          <w:p w:rsidR="00AB4DA1" w:rsidRPr="00036528" w:rsidRDefault="00AB4DA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"qspi_write 0 5000000 0 0 4096 4096"</w:t>
            </w:r>
          </w:p>
        </w:tc>
        <w:tc>
          <w:tcPr>
            <w:tcW w:w="3576" w:type="dxa"/>
            <w:vAlign w:val="center"/>
          </w:tcPr>
          <w:p w:rsidR="00AB4DA1" w:rsidRPr="00036528" w:rsidRDefault="00AB4DA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qspi_write: test pass</w:t>
            </w:r>
          </w:p>
        </w:tc>
      </w:tr>
      <w:tr w:rsidR="00AB4DA1" w:rsidTr="00AB4DA1">
        <w:tc>
          <w:tcPr>
            <w:tcW w:w="675" w:type="dxa"/>
            <w:vAlign w:val="center"/>
          </w:tcPr>
          <w:p w:rsidR="00AB4DA1" w:rsidRPr="00036528" w:rsidRDefault="00AB4DA1" w:rsidP="00AB4DA1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4</w:t>
            </w:r>
          </w:p>
        </w:tc>
        <w:tc>
          <w:tcPr>
            <w:tcW w:w="5006" w:type="dxa"/>
            <w:vAlign w:val="center"/>
          </w:tcPr>
          <w:p w:rsidR="00AB4DA1" w:rsidRPr="00036528" w:rsidRDefault="00AB4DA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"qspi_write 0 50000000 0 0 8192 8192"</w:t>
            </w:r>
          </w:p>
        </w:tc>
        <w:tc>
          <w:tcPr>
            <w:tcW w:w="3576" w:type="dxa"/>
            <w:vAlign w:val="center"/>
          </w:tcPr>
          <w:p w:rsidR="00AB4DA1" w:rsidRPr="00036528" w:rsidRDefault="00AB4DA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qspi_write: test pass</w:t>
            </w:r>
          </w:p>
        </w:tc>
      </w:tr>
      <w:tr w:rsidR="00AB4DA1" w:rsidTr="00AB4DA1">
        <w:tc>
          <w:tcPr>
            <w:tcW w:w="675" w:type="dxa"/>
            <w:vAlign w:val="center"/>
          </w:tcPr>
          <w:p w:rsidR="00AB4DA1" w:rsidRPr="00036528" w:rsidRDefault="00AB4DA1" w:rsidP="00AB4DA1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5</w:t>
            </w:r>
          </w:p>
        </w:tc>
        <w:tc>
          <w:tcPr>
            <w:tcW w:w="5006" w:type="dxa"/>
            <w:vAlign w:val="center"/>
          </w:tcPr>
          <w:p w:rsidR="00AB4DA1" w:rsidRPr="00036528" w:rsidRDefault="00AB4DA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[options] you can repeat last using diffrent datarate(speed)</w:t>
            </w:r>
          </w:p>
          <w:p w:rsidR="00AB4DA1" w:rsidRPr="00036528" w:rsidRDefault="00AB4DA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"qspi_write 0 speed 0 0 offset len"</w:t>
            </w:r>
          </w:p>
        </w:tc>
        <w:tc>
          <w:tcPr>
            <w:tcW w:w="3576" w:type="dxa"/>
            <w:vAlign w:val="center"/>
          </w:tcPr>
          <w:p w:rsidR="00AB4DA1" w:rsidRPr="00036528" w:rsidRDefault="00AB4DA1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qspi_write: test pass</w:t>
            </w:r>
          </w:p>
        </w:tc>
      </w:tr>
    </w:tbl>
    <w:p w:rsidR="00AB4DA1" w:rsidRPr="00AB4DA1" w:rsidRDefault="00AB4DA1" w:rsidP="00AB4DA1">
      <w:pPr>
        <w:rPr>
          <w:sz w:val="24"/>
          <w:szCs w:val="24"/>
          <w:lang w:eastAsia="zh-CN"/>
        </w:rPr>
      </w:pPr>
    </w:p>
    <w:p w:rsidR="00AB4DA1" w:rsidRPr="00B54816" w:rsidRDefault="00AB4DA1" w:rsidP="00732CB7">
      <w:pPr>
        <w:pStyle w:val="4"/>
      </w:pPr>
      <w:bookmarkStart w:id="91" w:name="_Toc456256976"/>
      <w:r>
        <w:rPr>
          <w:rFonts w:hint="eastAsia"/>
        </w:rPr>
        <w:t xml:space="preserve">Test Case cb-qspi-6: </w:t>
      </w:r>
      <w:r w:rsidRPr="00160823">
        <w:rPr>
          <w:rFonts w:hint="eastAsia"/>
        </w:rPr>
        <w:t>interrupt test</w:t>
      </w:r>
      <w:bookmarkEnd w:id="91"/>
    </w:p>
    <w:tbl>
      <w:tblPr>
        <w:tblStyle w:val="a4"/>
        <w:tblW w:w="0" w:type="auto"/>
        <w:tblLook w:val="04A0"/>
      </w:tblPr>
      <w:tblGrid>
        <w:gridCol w:w="675"/>
        <w:gridCol w:w="5006"/>
        <w:gridCol w:w="3576"/>
      </w:tblGrid>
      <w:tr w:rsidR="00AB4DA1" w:rsidTr="00AB4DA1">
        <w:tc>
          <w:tcPr>
            <w:tcW w:w="9257" w:type="dxa"/>
            <w:gridSpan w:val="3"/>
            <w:shd w:val="pct20" w:color="auto" w:fill="auto"/>
          </w:tcPr>
          <w:p w:rsidR="00AB4DA1" w:rsidRDefault="00AB4DA1" w:rsidP="00AB4DA1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AB4DA1" w:rsidTr="00AB4DA1">
        <w:tc>
          <w:tcPr>
            <w:tcW w:w="92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B4DA1" w:rsidRDefault="00AB4DA1" w:rsidP="00AB4DA1">
            <w:pPr>
              <w:rPr>
                <w:lang w:val="fr-FR" w:eastAsia="zh-CN"/>
              </w:rPr>
            </w:pPr>
            <w:r w:rsidRPr="00036528">
              <w:rPr>
                <w:rFonts w:hint="eastAsia"/>
                <w:lang w:val="fr-FR"/>
              </w:rPr>
              <w:t>confirm interupt handle correctly when trigger some interupt event</w:t>
            </w:r>
          </w:p>
          <w:p w:rsidR="0023479D" w:rsidRDefault="0023479D" w:rsidP="0023479D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cmd format</w:t>
            </w:r>
            <w:r>
              <w:rPr>
                <w:lang w:val="fr-FR" w:eastAsia="zh-CN"/>
              </w:rPr>
              <w:t> </w:t>
            </w:r>
            <w:r>
              <w:rPr>
                <w:rFonts w:hint="eastAsia"/>
                <w:lang w:val="fr-FR" w:eastAsia="zh-CN"/>
              </w:rPr>
              <w:t>:</w:t>
            </w:r>
            <w:r w:rsidRPr="00036528">
              <w:rPr>
                <w:rFonts w:hint="eastAsia"/>
                <w:lang w:val="fr-FR"/>
              </w:rPr>
              <w:t>qspi_</w:t>
            </w:r>
            <w:r>
              <w:rPr>
                <w:rFonts w:hint="eastAsia"/>
                <w:lang w:val="fr-FR" w:eastAsia="zh-CN"/>
              </w:rPr>
              <w:t>int dma_mode speed phase cs</w:t>
            </w:r>
          </w:p>
        </w:tc>
      </w:tr>
      <w:tr w:rsidR="00AB4DA1" w:rsidTr="00AB4DA1">
        <w:tc>
          <w:tcPr>
            <w:tcW w:w="9257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AB4DA1" w:rsidRPr="00036528" w:rsidRDefault="00AB4DA1" w:rsidP="00AB4DA1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AB4DA1" w:rsidTr="00AB4DA1">
        <w:tc>
          <w:tcPr>
            <w:tcW w:w="92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B4DA1" w:rsidRPr="00036528" w:rsidRDefault="00AB4DA1" w:rsidP="00036528">
            <w:pPr>
              <w:rPr>
                <w:lang w:val="fr-FR"/>
              </w:rPr>
            </w:pPr>
          </w:p>
        </w:tc>
      </w:tr>
      <w:tr w:rsidR="00AB4DA1" w:rsidTr="00AB4DA1">
        <w:tc>
          <w:tcPr>
            <w:tcW w:w="9257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AB4DA1" w:rsidRDefault="00AB4DA1" w:rsidP="00AB4DA1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AB4DA1" w:rsidTr="00AB4DA1">
        <w:tc>
          <w:tcPr>
            <w:tcW w:w="675" w:type="dxa"/>
            <w:shd w:val="pct20" w:color="auto" w:fill="auto"/>
          </w:tcPr>
          <w:p w:rsidR="00AB4DA1" w:rsidRDefault="00AB4DA1" w:rsidP="00AB4DA1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AB4DA1" w:rsidRDefault="00AB4DA1" w:rsidP="00AB4DA1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3576" w:type="dxa"/>
            <w:shd w:val="pct20" w:color="auto" w:fill="auto"/>
          </w:tcPr>
          <w:p w:rsidR="00AB4DA1" w:rsidRDefault="00AB4DA1" w:rsidP="00AB4DA1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AB4DA1" w:rsidTr="00AB4DA1">
        <w:tc>
          <w:tcPr>
            <w:tcW w:w="675" w:type="dxa"/>
            <w:shd w:val="clear" w:color="auto" w:fill="auto"/>
            <w:vAlign w:val="center"/>
          </w:tcPr>
          <w:p w:rsidR="00AB4DA1" w:rsidRPr="00036528" w:rsidRDefault="00AB4DA1" w:rsidP="00AB4DA1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AB4DA1" w:rsidRPr="00036528" w:rsidRDefault="00AB4DA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"qspi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（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spi0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）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 from device list</w:t>
            </w:r>
          </w:p>
        </w:tc>
        <w:tc>
          <w:tcPr>
            <w:tcW w:w="3576" w:type="dxa"/>
            <w:shd w:val="clear" w:color="auto" w:fill="auto"/>
            <w:vAlign w:val="center"/>
          </w:tcPr>
          <w:p w:rsidR="00AB4DA1" w:rsidRPr="00036528" w:rsidRDefault="00AB4DA1" w:rsidP="00AB4DA1">
            <w:pPr>
              <w:rPr>
                <w:lang w:val="fr-FR"/>
              </w:rPr>
            </w:pPr>
          </w:p>
        </w:tc>
      </w:tr>
      <w:tr w:rsidR="00AB4DA1" w:rsidTr="00AB4DA1">
        <w:tc>
          <w:tcPr>
            <w:tcW w:w="675" w:type="dxa"/>
            <w:vAlign w:val="center"/>
          </w:tcPr>
          <w:p w:rsidR="00AB4DA1" w:rsidRPr="00036528" w:rsidRDefault="00AB4DA1" w:rsidP="00AB4DA1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2</w:t>
            </w:r>
          </w:p>
        </w:tc>
        <w:tc>
          <w:tcPr>
            <w:tcW w:w="5006" w:type="dxa"/>
            <w:vAlign w:val="center"/>
          </w:tcPr>
          <w:p w:rsidR="00AB4DA1" w:rsidRPr="00036528" w:rsidRDefault="00AB4DA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"qspi_int</w:t>
            </w:r>
            <w:r w:rsidR="00F76897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 0 10000000 0 0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</w:p>
        </w:tc>
        <w:tc>
          <w:tcPr>
            <w:tcW w:w="3576" w:type="dxa"/>
            <w:vAlign w:val="center"/>
          </w:tcPr>
          <w:p w:rsidR="00AB4DA1" w:rsidRPr="00036528" w:rsidRDefault="00AB4DA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qspi_int: test pass</w:t>
            </w:r>
          </w:p>
        </w:tc>
      </w:tr>
      <w:tr w:rsidR="00AB4DA1" w:rsidTr="00AB4DA1">
        <w:tc>
          <w:tcPr>
            <w:tcW w:w="675" w:type="dxa"/>
            <w:vAlign w:val="center"/>
          </w:tcPr>
          <w:p w:rsidR="00AB4DA1" w:rsidRPr="00036528" w:rsidRDefault="00AB4DA1" w:rsidP="00AB4DA1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3</w:t>
            </w:r>
          </w:p>
        </w:tc>
        <w:tc>
          <w:tcPr>
            <w:tcW w:w="5006" w:type="dxa"/>
            <w:vAlign w:val="center"/>
          </w:tcPr>
          <w:p w:rsidR="00AB4DA1" w:rsidRPr="00036528" w:rsidRDefault="00AB4DA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'q' to quit test</w:t>
            </w:r>
          </w:p>
        </w:tc>
        <w:tc>
          <w:tcPr>
            <w:tcW w:w="3576" w:type="dxa"/>
            <w:vAlign w:val="center"/>
          </w:tcPr>
          <w:p w:rsidR="00AB4DA1" w:rsidRPr="00036528" w:rsidRDefault="00AB4DA1" w:rsidP="00AB4DA1">
            <w:pPr>
              <w:rPr>
                <w:lang w:val="fr-FR"/>
              </w:rPr>
            </w:pPr>
          </w:p>
        </w:tc>
      </w:tr>
    </w:tbl>
    <w:p w:rsidR="00CB5BDF" w:rsidRPr="00095A34" w:rsidRDefault="00CB5BDF" w:rsidP="00CB5BDF">
      <w:pPr>
        <w:rPr>
          <w:sz w:val="24"/>
          <w:szCs w:val="24"/>
          <w:lang w:eastAsia="zh-CN"/>
        </w:rPr>
      </w:pPr>
    </w:p>
    <w:p w:rsidR="00AB4DA1" w:rsidRPr="00B54816" w:rsidRDefault="00AB4DA1" w:rsidP="00732CB7">
      <w:pPr>
        <w:pStyle w:val="4"/>
      </w:pPr>
      <w:bookmarkStart w:id="92" w:name="_Toc456256977"/>
      <w:r>
        <w:rPr>
          <w:rFonts w:hint="eastAsia"/>
        </w:rPr>
        <w:t xml:space="preserve">Test Case cb-qspi-7: </w:t>
      </w:r>
      <w:r w:rsidRPr="00160823">
        <w:rPr>
          <w:rFonts w:hint="eastAsia"/>
        </w:rPr>
        <w:t>qspi direct map mode test</w:t>
      </w:r>
      <w:bookmarkEnd w:id="92"/>
    </w:p>
    <w:tbl>
      <w:tblPr>
        <w:tblStyle w:val="a4"/>
        <w:tblW w:w="0" w:type="auto"/>
        <w:tblLook w:val="04A0"/>
      </w:tblPr>
      <w:tblGrid>
        <w:gridCol w:w="675"/>
        <w:gridCol w:w="5006"/>
        <w:gridCol w:w="3576"/>
      </w:tblGrid>
      <w:tr w:rsidR="00AB4DA1" w:rsidTr="00AB4DA1">
        <w:tc>
          <w:tcPr>
            <w:tcW w:w="9257" w:type="dxa"/>
            <w:gridSpan w:val="3"/>
            <w:shd w:val="pct20" w:color="auto" w:fill="auto"/>
          </w:tcPr>
          <w:p w:rsidR="00AB4DA1" w:rsidRDefault="00AB4DA1" w:rsidP="00AB4DA1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AB4DA1" w:rsidTr="00AB4DA1">
        <w:tc>
          <w:tcPr>
            <w:tcW w:w="92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B4DA1" w:rsidRPr="00036528" w:rsidRDefault="00AB4DA1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test using direct map mode to access flash</w:t>
            </w:r>
          </w:p>
          <w:p w:rsidR="00AB4DA1" w:rsidRPr="00036528" w:rsidRDefault="00AB4DA1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lastRenderedPageBreak/>
              <w:t>first erase whole chip</w:t>
            </w:r>
          </w:p>
          <w:p w:rsidR="00AB4DA1" w:rsidRDefault="00AB4DA1" w:rsidP="00036528">
            <w:pPr>
              <w:rPr>
                <w:lang w:val="fr-FR" w:eastAsia="zh-CN"/>
              </w:rPr>
            </w:pPr>
            <w:r w:rsidRPr="00036528">
              <w:rPr>
                <w:rFonts w:hint="eastAsia"/>
                <w:lang w:val="fr-FR"/>
              </w:rPr>
              <w:t>write/read whole chip</w:t>
            </w:r>
          </w:p>
          <w:p w:rsidR="0023479D" w:rsidRDefault="0023479D" w:rsidP="0023479D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cmd format</w:t>
            </w:r>
            <w:r>
              <w:rPr>
                <w:lang w:val="fr-FR" w:eastAsia="zh-CN"/>
              </w:rPr>
              <w:t> </w:t>
            </w:r>
            <w:r>
              <w:rPr>
                <w:rFonts w:hint="eastAsia"/>
                <w:lang w:val="fr-FR" w:eastAsia="zh-CN"/>
              </w:rPr>
              <w:t>:</w:t>
            </w:r>
            <w:r w:rsidRPr="00036528">
              <w:rPr>
                <w:rFonts w:hint="eastAsia"/>
                <w:lang w:val="fr-FR"/>
              </w:rPr>
              <w:t>qspi_</w:t>
            </w:r>
            <w:r>
              <w:rPr>
                <w:rFonts w:hint="eastAsia"/>
                <w:lang w:val="fr-FR" w:eastAsia="zh-CN"/>
              </w:rPr>
              <w:t>direct dma_mode speed phase cs</w:t>
            </w:r>
          </w:p>
        </w:tc>
      </w:tr>
      <w:tr w:rsidR="00AB4DA1" w:rsidTr="00AB4DA1">
        <w:tc>
          <w:tcPr>
            <w:tcW w:w="9257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AB4DA1" w:rsidRPr="00036528" w:rsidRDefault="00AB4DA1" w:rsidP="00AB4DA1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lastRenderedPageBreak/>
              <w:t>Preconditions</w:t>
            </w:r>
          </w:p>
        </w:tc>
      </w:tr>
      <w:tr w:rsidR="00AB4DA1" w:rsidTr="00AB4DA1">
        <w:tc>
          <w:tcPr>
            <w:tcW w:w="92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B4DA1" w:rsidRPr="00036528" w:rsidRDefault="00AB4DA1" w:rsidP="00036528">
            <w:pPr>
              <w:rPr>
                <w:lang w:val="fr-FR"/>
              </w:rPr>
            </w:pPr>
          </w:p>
        </w:tc>
      </w:tr>
      <w:tr w:rsidR="00AB4DA1" w:rsidTr="00AB4DA1">
        <w:tc>
          <w:tcPr>
            <w:tcW w:w="9257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AB4DA1" w:rsidRDefault="00AB4DA1" w:rsidP="00AB4DA1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AB4DA1" w:rsidTr="00AB4DA1">
        <w:tc>
          <w:tcPr>
            <w:tcW w:w="675" w:type="dxa"/>
            <w:shd w:val="pct20" w:color="auto" w:fill="auto"/>
          </w:tcPr>
          <w:p w:rsidR="00AB4DA1" w:rsidRDefault="00AB4DA1" w:rsidP="00AB4DA1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AB4DA1" w:rsidRDefault="00AB4DA1" w:rsidP="00AB4DA1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3576" w:type="dxa"/>
            <w:shd w:val="pct20" w:color="auto" w:fill="auto"/>
          </w:tcPr>
          <w:p w:rsidR="00AB4DA1" w:rsidRDefault="00AB4DA1" w:rsidP="00AB4DA1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AB4DA1" w:rsidTr="00AB4DA1">
        <w:tc>
          <w:tcPr>
            <w:tcW w:w="675" w:type="dxa"/>
            <w:shd w:val="clear" w:color="auto" w:fill="auto"/>
            <w:vAlign w:val="center"/>
          </w:tcPr>
          <w:p w:rsidR="00AB4DA1" w:rsidRPr="00036528" w:rsidRDefault="00AB4DA1" w:rsidP="00AB4DA1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AB4DA1" w:rsidRPr="00036528" w:rsidRDefault="00AB4DA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"qspi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（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spi0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）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 from device list</w:t>
            </w:r>
          </w:p>
        </w:tc>
        <w:tc>
          <w:tcPr>
            <w:tcW w:w="3576" w:type="dxa"/>
            <w:shd w:val="clear" w:color="auto" w:fill="auto"/>
            <w:vAlign w:val="center"/>
          </w:tcPr>
          <w:p w:rsidR="00AB4DA1" w:rsidRPr="00036528" w:rsidRDefault="00AB4DA1" w:rsidP="00AB4DA1">
            <w:pPr>
              <w:rPr>
                <w:lang w:val="fr-FR"/>
              </w:rPr>
            </w:pPr>
          </w:p>
        </w:tc>
      </w:tr>
      <w:tr w:rsidR="00AB4DA1" w:rsidTr="00AB4DA1">
        <w:tc>
          <w:tcPr>
            <w:tcW w:w="675" w:type="dxa"/>
            <w:vAlign w:val="center"/>
          </w:tcPr>
          <w:p w:rsidR="00AB4DA1" w:rsidRPr="00036528" w:rsidRDefault="00AB4DA1" w:rsidP="00AB4DA1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2</w:t>
            </w:r>
          </w:p>
        </w:tc>
        <w:tc>
          <w:tcPr>
            <w:tcW w:w="5006" w:type="dxa"/>
            <w:vAlign w:val="center"/>
          </w:tcPr>
          <w:p w:rsidR="00AB4DA1" w:rsidRPr="00036528" w:rsidRDefault="00AB4DA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"qspi_direct 0 10000000 0 0"</w:t>
            </w:r>
          </w:p>
        </w:tc>
        <w:tc>
          <w:tcPr>
            <w:tcW w:w="3576" w:type="dxa"/>
            <w:vAlign w:val="center"/>
          </w:tcPr>
          <w:p w:rsidR="00AB4DA1" w:rsidRPr="00036528" w:rsidRDefault="00AB4DA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qspi_direct: test pass</w:t>
            </w:r>
          </w:p>
        </w:tc>
      </w:tr>
    </w:tbl>
    <w:p w:rsidR="00AB4DA1" w:rsidRPr="0069400D" w:rsidRDefault="00AB4DA1" w:rsidP="00AB4DA1">
      <w:pPr>
        <w:rPr>
          <w:sz w:val="24"/>
          <w:szCs w:val="24"/>
          <w:lang w:eastAsia="zh-CN"/>
        </w:rPr>
      </w:pPr>
    </w:p>
    <w:p w:rsidR="00AB4DA1" w:rsidRPr="00B54816" w:rsidRDefault="00AB4DA1" w:rsidP="00732CB7">
      <w:pPr>
        <w:pStyle w:val="4"/>
        <w:rPr>
          <w:lang w:eastAsia="zh-CN"/>
        </w:rPr>
      </w:pPr>
      <w:bookmarkStart w:id="93" w:name="_Toc456256978"/>
      <w:r>
        <w:rPr>
          <w:rFonts w:hint="eastAsia"/>
        </w:rPr>
        <w:t xml:space="preserve">Test Case cb-qspi-8: </w:t>
      </w:r>
      <w:r w:rsidRPr="00160823">
        <w:rPr>
          <w:rFonts w:hint="eastAsia"/>
        </w:rPr>
        <w:t>qspi legacy mode flash access test</w:t>
      </w:r>
      <w:bookmarkEnd w:id="93"/>
    </w:p>
    <w:tbl>
      <w:tblPr>
        <w:tblStyle w:val="a4"/>
        <w:tblW w:w="0" w:type="auto"/>
        <w:tblLook w:val="04A0"/>
      </w:tblPr>
      <w:tblGrid>
        <w:gridCol w:w="675"/>
        <w:gridCol w:w="5006"/>
        <w:gridCol w:w="3576"/>
      </w:tblGrid>
      <w:tr w:rsidR="00AB4DA1" w:rsidTr="00AB4DA1">
        <w:tc>
          <w:tcPr>
            <w:tcW w:w="9257" w:type="dxa"/>
            <w:gridSpan w:val="3"/>
            <w:shd w:val="pct20" w:color="auto" w:fill="auto"/>
          </w:tcPr>
          <w:p w:rsidR="00AB4DA1" w:rsidRDefault="00AB4DA1" w:rsidP="00AB4DA1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AB4DA1" w:rsidTr="00AB4DA1">
        <w:tc>
          <w:tcPr>
            <w:tcW w:w="92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B4DA1" w:rsidRPr="00036528" w:rsidRDefault="00AB4DA1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test flash access using legacy mode</w:t>
            </w:r>
          </w:p>
        </w:tc>
      </w:tr>
      <w:tr w:rsidR="00AB4DA1" w:rsidTr="00AB4DA1">
        <w:tc>
          <w:tcPr>
            <w:tcW w:w="9257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AB4DA1" w:rsidRPr="00036528" w:rsidRDefault="00AB4DA1" w:rsidP="00AB4DA1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AB4DA1" w:rsidTr="00AB4DA1">
        <w:tc>
          <w:tcPr>
            <w:tcW w:w="92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B4DA1" w:rsidRPr="00036528" w:rsidRDefault="00AB4DA1" w:rsidP="00036528">
            <w:pPr>
              <w:rPr>
                <w:lang w:val="fr-FR"/>
              </w:rPr>
            </w:pPr>
            <w:r w:rsidRPr="00036528">
              <w:rPr>
                <w:lang w:val="fr-FR"/>
              </w:rPr>
              <w:t>connect two two i2c port of columbus board(FPGA/EVB)</w:t>
            </w:r>
          </w:p>
        </w:tc>
      </w:tr>
      <w:tr w:rsidR="00AB4DA1" w:rsidTr="00AB4DA1">
        <w:tc>
          <w:tcPr>
            <w:tcW w:w="9257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AB4DA1" w:rsidRDefault="00AB4DA1" w:rsidP="00AB4DA1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AB4DA1" w:rsidTr="00AB4DA1">
        <w:tc>
          <w:tcPr>
            <w:tcW w:w="675" w:type="dxa"/>
            <w:shd w:val="pct20" w:color="auto" w:fill="auto"/>
          </w:tcPr>
          <w:p w:rsidR="00AB4DA1" w:rsidRDefault="00AB4DA1" w:rsidP="00AB4DA1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AB4DA1" w:rsidRDefault="00AB4DA1" w:rsidP="00AB4DA1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3576" w:type="dxa"/>
            <w:shd w:val="pct20" w:color="auto" w:fill="auto"/>
          </w:tcPr>
          <w:p w:rsidR="00AB4DA1" w:rsidRDefault="00AB4DA1" w:rsidP="00AB4DA1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AB4DA1" w:rsidTr="00AB4DA1">
        <w:tc>
          <w:tcPr>
            <w:tcW w:w="675" w:type="dxa"/>
            <w:shd w:val="clear" w:color="auto" w:fill="auto"/>
            <w:vAlign w:val="center"/>
          </w:tcPr>
          <w:p w:rsidR="00AB4DA1" w:rsidRPr="00036528" w:rsidRDefault="00AB4DA1" w:rsidP="00AB4DA1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AB4DA1" w:rsidRPr="00036528" w:rsidRDefault="00AB4DA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"qspi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（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spi0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）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 from device list</w:t>
            </w:r>
          </w:p>
        </w:tc>
        <w:tc>
          <w:tcPr>
            <w:tcW w:w="3576" w:type="dxa"/>
            <w:shd w:val="clear" w:color="auto" w:fill="auto"/>
            <w:vAlign w:val="center"/>
          </w:tcPr>
          <w:p w:rsidR="00AB4DA1" w:rsidRPr="00036528" w:rsidRDefault="00AB4DA1" w:rsidP="00AB4DA1">
            <w:pPr>
              <w:rPr>
                <w:lang w:val="fr-FR"/>
              </w:rPr>
            </w:pPr>
          </w:p>
        </w:tc>
      </w:tr>
      <w:tr w:rsidR="00AB4DA1" w:rsidTr="00AB4DA1">
        <w:tc>
          <w:tcPr>
            <w:tcW w:w="675" w:type="dxa"/>
            <w:vAlign w:val="center"/>
          </w:tcPr>
          <w:p w:rsidR="00AB4DA1" w:rsidRPr="00036528" w:rsidRDefault="00AB4DA1" w:rsidP="00AB4DA1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2</w:t>
            </w:r>
          </w:p>
        </w:tc>
        <w:tc>
          <w:tcPr>
            <w:tcW w:w="5006" w:type="dxa"/>
            <w:vAlign w:val="center"/>
          </w:tcPr>
          <w:p w:rsidR="00AB4DA1" w:rsidRPr="00036528" w:rsidRDefault="00AB4DA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not using standard qspi driver; register direct access fifo</w:t>
            </w:r>
          </w:p>
          <w:p w:rsidR="00AB4DA1" w:rsidRPr="00036528" w:rsidRDefault="00AB4DA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"qspi_legacy_flash"</w:t>
            </w:r>
          </w:p>
        </w:tc>
        <w:tc>
          <w:tcPr>
            <w:tcW w:w="3576" w:type="dxa"/>
            <w:vAlign w:val="center"/>
          </w:tcPr>
          <w:p w:rsidR="00AB4DA1" w:rsidRPr="00036528" w:rsidRDefault="00AB4DA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qspi_legacy: test pass</w:t>
            </w:r>
          </w:p>
        </w:tc>
      </w:tr>
    </w:tbl>
    <w:p w:rsidR="00AB4DA1" w:rsidRPr="0069400D" w:rsidRDefault="00AB4DA1" w:rsidP="00AB4DA1">
      <w:pPr>
        <w:rPr>
          <w:sz w:val="24"/>
          <w:szCs w:val="24"/>
          <w:lang w:eastAsia="zh-CN"/>
        </w:rPr>
      </w:pPr>
    </w:p>
    <w:p w:rsidR="00AB4DA1" w:rsidRPr="00B54816" w:rsidRDefault="00AB4DA1" w:rsidP="00732CB7">
      <w:pPr>
        <w:pStyle w:val="4"/>
      </w:pPr>
      <w:bookmarkStart w:id="94" w:name="_Toc456256979"/>
      <w:r>
        <w:rPr>
          <w:rFonts w:hint="eastAsia"/>
        </w:rPr>
        <w:t xml:space="preserve">Test Case cb-qspi-9: </w:t>
      </w:r>
      <w:r w:rsidRPr="00160823">
        <w:rPr>
          <w:rFonts w:hint="eastAsia"/>
        </w:rPr>
        <w:t>qspi direct/indirect mix mode test</w:t>
      </w:r>
      <w:bookmarkEnd w:id="94"/>
    </w:p>
    <w:tbl>
      <w:tblPr>
        <w:tblStyle w:val="a4"/>
        <w:tblW w:w="0" w:type="auto"/>
        <w:tblLook w:val="04A0"/>
      </w:tblPr>
      <w:tblGrid>
        <w:gridCol w:w="675"/>
        <w:gridCol w:w="5006"/>
        <w:gridCol w:w="3576"/>
      </w:tblGrid>
      <w:tr w:rsidR="00AB4DA1" w:rsidTr="00AB4DA1">
        <w:tc>
          <w:tcPr>
            <w:tcW w:w="9257" w:type="dxa"/>
            <w:gridSpan w:val="3"/>
            <w:shd w:val="pct20" w:color="auto" w:fill="auto"/>
          </w:tcPr>
          <w:p w:rsidR="00AB4DA1" w:rsidRDefault="00AB4DA1" w:rsidP="00AB4DA1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AB4DA1" w:rsidTr="00AB4DA1">
        <w:tc>
          <w:tcPr>
            <w:tcW w:w="92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B4DA1" w:rsidRDefault="00AB4DA1" w:rsidP="00036528">
            <w:pPr>
              <w:rPr>
                <w:lang w:val="fr-FR" w:eastAsia="zh-CN"/>
              </w:rPr>
            </w:pPr>
            <w:r w:rsidRPr="00036528">
              <w:rPr>
                <w:rFonts w:hint="eastAsia"/>
                <w:lang w:val="fr-FR"/>
              </w:rPr>
              <w:t>using direct mode write some page; then using indirect mode to read and verify</w:t>
            </w:r>
          </w:p>
          <w:p w:rsidR="0023479D" w:rsidRPr="00036528" w:rsidRDefault="0023479D" w:rsidP="0023479D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cmd format</w:t>
            </w:r>
            <w:r>
              <w:rPr>
                <w:lang w:val="fr-FR" w:eastAsia="zh-CN"/>
              </w:rPr>
              <w:t> </w:t>
            </w:r>
            <w:r>
              <w:rPr>
                <w:rFonts w:hint="eastAsia"/>
                <w:lang w:val="fr-FR" w:eastAsia="zh-CN"/>
              </w:rPr>
              <w:t>:</w:t>
            </w:r>
            <w:r w:rsidRPr="00036528">
              <w:rPr>
                <w:rFonts w:hint="eastAsia"/>
                <w:lang w:val="fr-FR"/>
              </w:rPr>
              <w:t>qspi_</w:t>
            </w:r>
            <w:r>
              <w:rPr>
                <w:rFonts w:hint="eastAsia"/>
                <w:lang w:val="fr-FR" w:eastAsia="zh-CN"/>
              </w:rPr>
              <w:t>mix dma_mode speed phase cs wmode rmode</w:t>
            </w:r>
          </w:p>
        </w:tc>
      </w:tr>
      <w:tr w:rsidR="00AB4DA1" w:rsidTr="00AB4DA1">
        <w:tc>
          <w:tcPr>
            <w:tcW w:w="9257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AB4DA1" w:rsidRPr="00036528" w:rsidRDefault="00AB4DA1" w:rsidP="00AB4DA1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AB4DA1" w:rsidTr="00AB4DA1">
        <w:tc>
          <w:tcPr>
            <w:tcW w:w="92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B4DA1" w:rsidRPr="00036528" w:rsidRDefault="00AB4DA1" w:rsidP="00036528">
            <w:pPr>
              <w:rPr>
                <w:lang w:val="fr-FR"/>
              </w:rPr>
            </w:pPr>
          </w:p>
        </w:tc>
      </w:tr>
      <w:tr w:rsidR="00AB4DA1" w:rsidTr="00AB4DA1">
        <w:tc>
          <w:tcPr>
            <w:tcW w:w="9257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AB4DA1" w:rsidRDefault="00AB4DA1" w:rsidP="00AB4DA1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AB4DA1" w:rsidTr="00AB4DA1">
        <w:tc>
          <w:tcPr>
            <w:tcW w:w="675" w:type="dxa"/>
            <w:shd w:val="pct20" w:color="auto" w:fill="auto"/>
          </w:tcPr>
          <w:p w:rsidR="00AB4DA1" w:rsidRDefault="00AB4DA1" w:rsidP="00AB4DA1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AB4DA1" w:rsidRDefault="00AB4DA1" w:rsidP="00AB4DA1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3576" w:type="dxa"/>
            <w:shd w:val="pct20" w:color="auto" w:fill="auto"/>
          </w:tcPr>
          <w:p w:rsidR="00AB4DA1" w:rsidRDefault="00AB4DA1" w:rsidP="00AB4DA1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AB4DA1" w:rsidTr="00AB4DA1">
        <w:tc>
          <w:tcPr>
            <w:tcW w:w="675" w:type="dxa"/>
            <w:shd w:val="clear" w:color="auto" w:fill="auto"/>
            <w:vAlign w:val="center"/>
          </w:tcPr>
          <w:p w:rsidR="00AB4DA1" w:rsidRPr="00036528" w:rsidRDefault="00AB4DA1" w:rsidP="00AB4DA1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AB4DA1" w:rsidRPr="00036528" w:rsidRDefault="00AB4DA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"qspi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（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spi0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）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 from device list</w:t>
            </w:r>
          </w:p>
        </w:tc>
        <w:tc>
          <w:tcPr>
            <w:tcW w:w="3576" w:type="dxa"/>
            <w:shd w:val="clear" w:color="auto" w:fill="auto"/>
            <w:vAlign w:val="center"/>
          </w:tcPr>
          <w:p w:rsidR="00AB4DA1" w:rsidRPr="00036528" w:rsidRDefault="00AB4DA1" w:rsidP="00AB4DA1">
            <w:pPr>
              <w:rPr>
                <w:lang w:val="fr-FR"/>
              </w:rPr>
            </w:pPr>
          </w:p>
        </w:tc>
      </w:tr>
      <w:tr w:rsidR="00AB4DA1" w:rsidTr="00AB4DA1">
        <w:tc>
          <w:tcPr>
            <w:tcW w:w="675" w:type="dxa"/>
            <w:vAlign w:val="center"/>
          </w:tcPr>
          <w:p w:rsidR="00AB4DA1" w:rsidRPr="00036528" w:rsidRDefault="00AB4DA1" w:rsidP="00AB4DA1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2</w:t>
            </w:r>
          </w:p>
        </w:tc>
        <w:tc>
          <w:tcPr>
            <w:tcW w:w="5006" w:type="dxa"/>
            <w:vAlign w:val="center"/>
          </w:tcPr>
          <w:p w:rsidR="00AB4DA1" w:rsidRPr="00036528" w:rsidRDefault="00AB4DA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direct write/direct read</w:t>
            </w:r>
          </w:p>
          <w:p w:rsidR="00AB4DA1" w:rsidRPr="00036528" w:rsidRDefault="00AB4DA1" w:rsidP="00610190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"qspi_</w:t>
            </w:r>
            <w:r w:rsidR="00610190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mix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0 10000000 0 0 2 2"</w:t>
            </w:r>
          </w:p>
        </w:tc>
        <w:tc>
          <w:tcPr>
            <w:tcW w:w="3576" w:type="dxa"/>
            <w:vAlign w:val="center"/>
          </w:tcPr>
          <w:p w:rsidR="00AB4DA1" w:rsidRPr="00036528" w:rsidRDefault="00AB4DA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qspi_mix: test pass</w:t>
            </w:r>
          </w:p>
        </w:tc>
      </w:tr>
      <w:tr w:rsidR="00AB4DA1" w:rsidTr="00AB4DA1">
        <w:tc>
          <w:tcPr>
            <w:tcW w:w="675" w:type="dxa"/>
            <w:vAlign w:val="center"/>
          </w:tcPr>
          <w:p w:rsidR="00AB4DA1" w:rsidRPr="00036528" w:rsidRDefault="00AB4DA1" w:rsidP="00AB4DA1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3</w:t>
            </w:r>
          </w:p>
        </w:tc>
        <w:tc>
          <w:tcPr>
            <w:tcW w:w="5006" w:type="dxa"/>
            <w:vAlign w:val="center"/>
          </w:tcPr>
          <w:p w:rsidR="00AB4DA1" w:rsidRPr="00036528" w:rsidRDefault="00AB4DA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direct write/indirect read</w:t>
            </w:r>
          </w:p>
          <w:p w:rsidR="00AB4DA1" w:rsidRPr="00036528" w:rsidRDefault="00AB4DA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</w:t>
            </w:r>
            <w:r w:rsidR="00610190"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qspi_</w:t>
            </w:r>
            <w:r w:rsidR="00610190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mix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0 10000000 0 0 2 0"</w:t>
            </w:r>
          </w:p>
        </w:tc>
        <w:tc>
          <w:tcPr>
            <w:tcW w:w="3576" w:type="dxa"/>
            <w:vAlign w:val="center"/>
          </w:tcPr>
          <w:p w:rsidR="00AB4DA1" w:rsidRPr="00036528" w:rsidRDefault="00AB4DA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qspi_mix: test pass</w:t>
            </w:r>
          </w:p>
        </w:tc>
      </w:tr>
      <w:tr w:rsidR="00AB4DA1" w:rsidTr="00AB4DA1">
        <w:tc>
          <w:tcPr>
            <w:tcW w:w="675" w:type="dxa"/>
            <w:vAlign w:val="center"/>
          </w:tcPr>
          <w:p w:rsidR="00AB4DA1" w:rsidRPr="00036528" w:rsidRDefault="00AB4DA1" w:rsidP="00AB4DA1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4</w:t>
            </w:r>
          </w:p>
        </w:tc>
        <w:tc>
          <w:tcPr>
            <w:tcW w:w="5006" w:type="dxa"/>
            <w:vAlign w:val="center"/>
          </w:tcPr>
          <w:p w:rsidR="00AB4DA1" w:rsidRPr="00036528" w:rsidRDefault="00AB4DA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indirect write /direct read</w:t>
            </w:r>
          </w:p>
          <w:p w:rsidR="00AB4DA1" w:rsidRPr="00036528" w:rsidRDefault="00AB4DA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</w:t>
            </w:r>
            <w:r w:rsidR="00610190"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qspi_</w:t>
            </w:r>
            <w:r w:rsidR="00610190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mix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0 10000000 0 0 0 2"</w:t>
            </w:r>
          </w:p>
        </w:tc>
        <w:tc>
          <w:tcPr>
            <w:tcW w:w="3576" w:type="dxa"/>
            <w:vAlign w:val="center"/>
          </w:tcPr>
          <w:p w:rsidR="00AB4DA1" w:rsidRPr="00036528" w:rsidRDefault="00AB4DA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qspi_mix: test pass</w:t>
            </w:r>
          </w:p>
        </w:tc>
      </w:tr>
      <w:tr w:rsidR="00AB4DA1" w:rsidTr="00AB4DA1">
        <w:tc>
          <w:tcPr>
            <w:tcW w:w="675" w:type="dxa"/>
            <w:vAlign w:val="center"/>
          </w:tcPr>
          <w:p w:rsidR="00AB4DA1" w:rsidRPr="00036528" w:rsidRDefault="00AB4DA1" w:rsidP="00AB4DA1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5</w:t>
            </w:r>
          </w:p>
        </w:tc>
        <w:tc>
          <w:tcPr>
            <w:tcW w:w="5006" w:type="dxa"/>
            <w:vAlign w:val="center"/>
          </w:tcPr>
          <w:p w:rsidR="00AB4DA1" w:rsidRPr="00036528" w:rsidRDefault="00AB4DA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indirect write/indirect read</w:t>
            </w:r>
          </w:p>
          <w:p w:rsidR="00AB4DA1" w:rsidRPr="00036528" w:rsidRDefault="00AB4DA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</w:t>
            </w:r>
            <w:r w:rsidR="00610190"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qspi_</w:t>
            </w:r>
            <w:r w:rsidR="00610190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mix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0 10000000 0 0 0 0"</w:t>
            </w:r>
          </w:p>
        </w:tc>
        <w:tc>
          <w:tcPr>
            <w:tcW w:w="3576" w:type="dxa"/>
            <w:vAlign w:val="center"/>
          </w:tcPr>
          <w:p w:rsidR="00AB4DA1" w:rsidRPr="00036528" w:rsidRDefault="00AB4DA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qspi_mix: test pass</w:t>
            </w:r>
          </w:p>
        </w:tc>
      </w:tr>
    </w:tbl>
    <w:p w:rsidR="00CB5BDF" w:rsidRPr="00095A34" w:rsidRDefault="00CB5BDF" w:rsidP="00CB5BDF">
      <w:pPr>
        <w:rPr>
          <w:sz w:val="24"/>
          <w:szCs w:val="24"/>
          <w:lang w:eastAsia="zh-CN"/>
        </w:rPr>
      </w:pPr>
    </w:p>
    <w:p w:rsidR="00AB4DA1" w:rsidRPr="00B54816" w:rsidRDefault="00AB4DA1" w:rsidP="00732CB7">
      <w:pPr>
        <w:pStyle w:val="4"/>
      </w:pPr>
      <w:bookmarkStart w:id="95" w:name="_Toc456256980"/>
      <w:r>
        <w:rPr>
          <w:rFonts w:hint="eastAsia"/>
        </w:rPr>
        <w:t xml:space="preserve">Test Case cb-qspi-10: </w:t>
      </w:r>
      <w:r w:rsidRPr="00160823">
        <w:rPr>
          <w:rFonts w:hint="eastAsia"/>
        </w:rPr>
        <w:t>qspi bit mode test</w:t>
      </w:r>
      <w:bookmarkEnd w:id="95"/>
    </w:p>
    <w:tbl>
      <w:tblPr>
        <w:tblStyle w:val="a4"/>
        <w:tblW w:w="0" w:type="auto"/>
        <w:tblLook w:val="04A0"/>
      </w:tblPr>
      <w:tblGrid>
        <w:gridCol w:w="675"/>
        <w:gridCol w:w="5006"/>
        <w:gridCol w:w="3576"/>
      </w:tblGrid>
      <w:tr w:rsidR="00AB4DA1" w:rsidTr="00AB4DA1">
        <w:tc>
          <w:tcPr>
            <w:tcW w:w="9257" w:type="dxa"/>
            <w:gridSpan w:val="3"/>
            <w:shd w:val="pct20" w:color="auto" w:fill="auto"/>
          </w:tcPr>
          <w:p w:rsidR="00AB4DA1" w:rsidRDefault="00AB4DA1" w:rsidP="00AB4DA1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AB4DA1" w:rsidTr="00AB4DA1">
        <w:tc>
          <w:tcPr>
            <w:tcW w:w="92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B4DA1" w:rsidRDefault="00AB4DA1" w:rsidP="00036528">
            <w:pPr>
              <w:rPr>
                <w:lang w:val="fr-FR" w:eastAsia="zh-CN"/>
              </w:rPr>
            </w:pPr>
            <w:r w:rsidRPr="00036528">
              <w:rPr>
                <w:rFonts w:hint="eastAsia"/>
                <w:lang w:val="fr-FR"/>
              </w:rPr>
              <w:t>test write/read using 4 bit mode/2 bit mode/1 bit mode</w:t>
            </w:r>
          </w:p>
          <w:p w:rsidR="00E33F27" w:rsidRPr="00036528" w:rsidRDefault="00E33F27" w:rsidP="00E33F27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cmd format</w:t>
            </w:r>
            <w:r>
              <w:rPr>
                <w:lang w:val="fr-FR" w:eastAsia="zh-CN"/>
              </w:rPr>
              <w:t> </w:t>
            </w:r>
            <w:r>
              <w:rPr>
                <w:rFonts w:hint="eastAsia"/>
                <w:lang w:val="fr-FR" w:eastAsia="zh-CN"/>
              </w:rPr>
              <w:t>:</w:t>
            </w:r>
            <w:r w:rsidRPr="00036528">
              <w:rPr>
                <w:rFonts w:hint="eastAsia"/>
                <w:lang w:val="fr-FR"/>
              </w:rPr>
              <w:t>qspi_</w:t>
            </w:r>
            <w:r>
              <w:rPr>
                <w:rFonts w:hint="eastAsia"/>
                <w:lang w:val="fr-FR" w:eastAsia="zh-CN"/>
              </w:rPr>
              <w:t>mode dma_mode speed phase cs wmode rmode off len</w:t>
            </w:r>
          </w:p>
        </w:tc>
      </w:tr>
      <w:tr w:rsidR="00AB4DA1" w:rsidTr="00AB4DA1">
        <w:tc>
          <w:tcPr>
            <w:tcW w:w="9257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AB4DA1" w:rsidRPr="00036528" w:rsidRDefault="00AB4DA1" w:rsidP="00AB4DA1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AB4DA1" w:rsidTr="00AB4DA1">
        <w:tc>
          <w:tcPr>
            <w:tcW w:w="92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B4DA1" w:rsidRPr="00036528" w:rsidRDefault="00AB4DA1" w:rsidP="00036528">
            <w:pPr>
              <w:rPr>
                <w:lang w:val="fr-FR"/>
              </w:rPr>
            </w:pPr>
          </w:p>
        </w:tc>
      </w:tr>
      <w:tr w:rsidR="00AB4DA1" w:rsidTr="00AB4DA1">
        <w:tc>
          <w:tcPr>
            <w:tcW w:w="9257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AB4DA1" w:rsidRDefault="00AB4DA1" w:rsidP="00AB4DA1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AB4DA1" w:rsidTr="00AB4DA1">
        <w:tc>
          <w:tcPr>
            <w:tcW w:w="675" w:type="dxa"/>
            <w:shd w:val="pct20" w:color="auto" w:fill="auto"/>
          </w:tcPr>
          <w:p w:rsidR="00AB4DA1" w:rsidRDefault="00AB4DA1" w:rsidP="00AB4DA1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AB4DA1" w:rsidRDefault="00AB4DA1" w:rsidP="00AB4DA1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3576" w:type="dxa"/>
            <w:shd w:val="pct20" w:color="auto" w:fill="auto"/>
          </w:tcPr>
          <w:p w:rsidR="00AB4DA1" w:rsidRDefault="00AB4DA1" w:rsidP="00AB4DA1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AB4DA1" w:rsidTr="00AB4DA1">
        <w:tc>
          <w:tcPr>
            <w:tcW w:w="675" w:type="dxa"/>
            <w:shd w:val="clear" w:color="auto" w:fill="auto"/>
            <w:vAlign w:val="center"/>
          </w:tcPr>
          <w:p w:rsidR="00AB4DA1" w:rsidRPr="00036528" w:rsidRDefault="00AB4DA1" w:rsidP="00AB4DA1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AB4DA1" w:rsidRPr="00036528" w:rsidRDefault="00AB4DA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"qspi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（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spi0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）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 from device list</w:t>
            </w:r>
          </w:p>
        </w:tc>
        <w:tc>
          <w:tcPr>
            <w:tcW w:w="3576" w:type="dxa"/>
            <w:shd w:val="clear" w:color="auto" w:fill="auto"/>
            <w:vAlign w:val="center"/>
          </w:tcPr>
          <w:p w:rsidR="00AB4DA1" w:rsidRPr="00036528" w:rsidRDefault="00AB4DA1" w:rsidP="00AB4DA1">
            <w:pPr>
              <w:rPr>
                <w:lang w:val="fr-FR"/>
              </w:rPr>
            </w:pPr>
          </w:p>
        </w:tc>
      </w:tr>
      <w:tr w:rsidR="00AB4DA1" w:rsidTr="00AB4DA1">
        <w:tc>
          <w:tcPr>
            <w:tcW w:w="675" w:type="dxa"/>
            <w:vAlign w:val="center"/>
          </w:tcPr>
          <w:p w:rsidR="00AB4DA1" w:rsidRPr="00036528" w:rsidRDefault="00AB4DA1" w:rsidP="00AB4DA1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2</w:t>
            </w:r>
          </w:p>
        </w:tc>
        <w:tc>
          <w:tcPr>
            <w:tcW w:w="5006" w:type="dxa"/>
            <w:vAlign w:val="center"/>
          </w:tcPr>
          <w:p w:rsidR="00AB4DA1" w:rsidRPr="00036528" w:rsidRDefault="00AB4DA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using 4 bit mode</w:t>
            </w:r>
          </w:p>
          <w:p w:rsidR="00AB4DA1" w:rsidRPr="00036528" w:rsidRDefault="00AB4DA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"qspi_mode 0 10000000 0 0 2 2 0 8192"</w:t>
            </w:r>
          </w:p>
        </w:tc>
        <w:tc>
          <w:tcPr>
            <w:tcW w:w="3576" w:type="dxa"/>
            <w:vAlign w:val="center"/>
          </w:tcPr>
          <w:p w:rsidR="00AB4DA1" w:rsidRPr="00036528" w:rsidRDefault="00AB4DA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qspi_mode: test pass</w:t>
            </w:r>
          </w:p>
        </w:tc>
      </w:tr>
      <w:tr w:rsidR="00AB4DA1" w:rsidTr="00AB4DA1">
        <w:tc>
          <w:tcPr>
            <w:tcW w:w="675" w:type="dxa"/>
            <w:vAlign w:val="center"/>
          </w:tcPr>
          <w:p w:rsidR="00AB4DA1" w:rsidRPr="00036528" w:rsidRDefault="00AB4DA1" w:rsidP="00AB4DA1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3</w:t>
            </w:r>
          </w:p>
        </w:tc>
        <w:tc>
          <w:tcPr>
            <w:tcW w:w="5006" w:type="dxa"/>
            <w:vAlign w:val="center"/>
          </w:tcPr>
          <w:p w:rsidR="00AB4DA1" w:rsidRPr="00036528" w:rsidRDefault="00AB4DA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using 2 bit mode read(1 bit write)</w:t>
            </w:r>
          </w:p>
          <w:p w:rsidR="00AB4DA1" w:rsidRPr="00036528" w:rsidRDefault="00AB4DA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"qspi_mode 0 10000000 0 0 1 1 0 8192"</w:t>
            </w:r>
          </w:p>
        </w:tc>
        <w:tc>
          <w:tcPr>
            <w:tcW w:w="3576" w:type="dxa"/>
            <w:vAlign w:val="center"/>
          </w:tcPr>
          <w:p w:rsidR="00AB4DA1" w:rsidRPr="00036528" w:rsidRDefault="00AB4DA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qspi_mode: test pass</w:t>
            </w:r>
          </w:p>
        </w:tc>
      </w:tr>
      <w:tr w:rsidR="00AB4DA1" w:rsidTr="00AB4DA1">
        <w:tc>
          <w:tcPr>
            <w:tcW w:w="675" w:type="dxa"/>
            <w:vAlign w:val="center"/>
          </w:tcPr>
          <w:p w:rsidR="00AB4DA1" w:rsidRPr="00036528" w:rsidRDefault="00AB4DA1" w:rsidP="00AB4DA1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4</w:t>
            </w:r>
          </w:p>
        </w:tc>
        <w:tc>
          <w:tcPr>
            <w:tcW w:w="5006" w:type="dxa"/>
            <w:vAlign w:val="center"/>
          </w:tcPr>
          <w:p w:rsidR="00AB4DA1" w:rsidRPr="00036528" w:rsidRDefault="00AB4DA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using 1 bit mode</w:t>
            </w:r>
          </w:p>
          <w:p w:rsidR="00AB4DA1" w:rsidRPr="00036528" w:rsidRDefault="00AB4DA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"qspi_mode 0 10000000 0 0 0 0 0 8192"</w:t>
            </w:r>
          </w:p>
        </w:tc>
        <w:tc>
          <w:tcPr>
            <w:tcW w:w="3576" w:type="dxa"/>
            <w:vAlign w:val="center"/>
          </w:tcPr>
          <w:p w:rsidR="00AB4DA1" w:rsidRPr="00036528" w:rsidRDefault="00AB4DA1" w:rsidP="00AB4DA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qspi_mode: test pass</w:t>
            </w:r>
          </w:p>
        </w:tc>
      </w:tr>
    </w:tbl>
    <w:p w:rsidR="00CB5BDF" w:rsidRPr="00095A34" w:rsidRDefault="00CB5BDF" w:rsidP="00CB5BDF">
      <w:pPr>
        <w:rPr>
          <w:sz w:val="24"/>
          <w:szCs w:val="24"/>
          <w:lang w:eastAsia="zh-CN"/>
        </w:rPr>
      </w:pPr>
    </w:p>
    <w:p w:rsidR="005243E5" w:rsidRDefault="005243E5" w:rsidP="00732CB7">
      <w:pPr>
        <w:pStyle w:val="3"/>
        <w:tabs>
          <w:tab w:val="num" w:pos="432"/>
        </w:tabs>
        <w:rPr>
          <w:lang w:eastAsia="zh-CN"/>
        </w:rPr>
      </w:pPr>
      <w:bookmarkStart w:id="96" w:name="_Toc456256982"/>
      <w:r>
        <w:rPr>
          <w:rFonts w:hint="eastAsia"/>
        </w:rPr>
        <w:t>SPI</w:t>
      </w:r>
      <w:bookmarkEnd w:id="96"/>
    </w:p>
    <w:p w:rsidR="005243E5" w:rsidRPr="00B54816" w:rsidRDefault="005243E5" w:rsidP="00732CB7">
      <w:pPr>
        <w:pStyle w:val="4"/>
      </w:pPr>
      <w:bookmarkStart w:id="97" w:name="_Toc456256983"/>
      <w:r>
        <w:rPr>
          <w:rFonts w:hint="eastAsia"/>
        </w:rPr>
        <w:t xml:space="preserve">Test Case cb-spi-1: </w:t>
      </w:r>
      <w:r w:rsidRPr="00160823">
        <w:rPr>
          <w:rFonts w:hint="eastAsia"/>
        </w:rPr>
        <w:t>spi master loopback test</w:t>
      </w:r>
      <w:bookmarkEnd w:id="97"/>
    </w:p>
    <w:tbl>
      <w:tblPr>
        <w:tblStyle w:val="a4"/>
        <w:tblW w:w="0" w:type="auto"/>
        <w:tblLook w:val="04A0"/>
      </w:tblPr>
      <w:tblGrid>
        <w:gridCol w:w="675"/>
        <w:gridCol w:w="5006"/>
        <w:gridCol w:w="2841"/>
      </w:tblGrid>
      <w:tr w:rsidR="005243E5" w:rsidTr="00A25E2E">
        <w:tc>
          <w:tcPr>
            <w:tcW w:w="8522" w:type="dxa"/>
            <w:gridSpan w:val="3"/>
            <w:shd w:val="pct20" w:color="auto" w:fill="auto"/>
          </w:tcPr>
          <w:p w:rsidR="005243E5" w:rsidRDefault="005243E5" w:rsidP="00A25E2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5243E5" w:rsidTr="00A25E2E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5243E5" w:rsidRDefault="005243E5" w:rsidP="00A25E2E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spi send some data and received at the same time, compare them should be same</w:t>
            </w:r>
          </w:p>
        </w:tc>
      </w:tr>
      <w:tr w:rsidR="005243E5" w:rsidTr="00A25E2E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5243E5" w:rsidRPr="00036528" w:rsidRDefault="005243E5" w:rsidP="00A25E2E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5243E5" w:rsidTr="00A25E2E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5243E5" w:rsidRPr="00036528" w:rsidRDefault="005243E5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connect spi TX/RX pin</w:t>
            </w:r>
          </w:p>
        </w:tc>
      </w:tr>
      <w:tr w:rsidR="005243E5" w:rsidTr="00A25E2E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5243E5" w:rsidRDefault="005243E5" w:rsidP="00A25E2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5243E5" w:rsidTr="00A25E2E">
        <w:tc>
          <w:tcPr>
            <w:tcW w:w="675" w:type="dxa"/>
            <w:shd w:val="pct20" w:color="auto" w:fill="auto"/>
          </w:tcPr>
          <w:p w:rsidR="005243E5" w:rsidRDefault="005243E5" w:rsidP="00A25E2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5243E5" w:rsidRDefault="005243E5" w:rsidP="00A25E2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2841" w:type="dxa"/>
            <w:shd w:val="pct20" w:color="auto" w:fill="auto"/>
          </w:tcPr>
          <w:p w:rsidR="005243E5" w:rsidRDefault="005243E5" w:rsidP="00A25E2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5243E5" w:rsidTr="00A25E2E">
        <w:tc>
          <w:tcPr>
            <w:tcW w:w="675" w:type="dxa"/>
            <w:shd w:val="clear" w:color="auto" w:fill="auto"/>
            <w:vAlign w:val="center"/>
          </w:tcPr>
          <w:p w:rsidR="005243E5" w:rsidRPr="00036528" w:rsidRDefault="005243E5" w:rsidP="00A25E2E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5243E5" w:rsidRPr="00036528" w:rsidRDefault="005243E5" w:rsidP="00A25E2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"spi1/2" from device list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5243E5" w:rsidRPr="00036528" w:rsidRDefault="005243E5" w:rsidP="00A25E2E">
            <w:pPr>
              <w:rPr>
                <w:lang w:val="fr-FR"/>
              </w:rPr>
            </w:pPr>
          </w:p>
        </w:tc>
      </w:tr>
      <w:tr w:rsidR="005243E5" w:rsidTr="00A25E2E">
        <w:tc>
          <w:tcPr>
            <w:tcW w:w="675" w:type="dxa"/>
            <w:shd w:val="clear" w:color="auto" w:fill="auto"/>
            <w:vAlign w:val="center"/>
          </w:tcPr>
          <w:p w:rsidR="005243E5" w:rsidRPr="00036528" w:rsidRDefault="005243E5" w:rsidP="00A25E2E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2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4D3251" w:rsidRDefault="004D3251" w:rsidP="004D325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T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est loopback using fifo mode</w:t>
            </w:r>
          </w:p>
          <w:p w:rsidR="005243E5" w:rsidRPr="00036528" w:rsidRDefault="005243E5" w:rsidP="004D325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input "spi_loopback </w:t>
            </w:r>
            <w:r w:rsidR="004D3251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0 1000000 0 0 0 8  1000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5243E5" w:rsidRPr="00036528" w:rsidRDefault="005243E5" w:rsidP="00A25E2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console output:</w:t>
            </w:r>
          </w:p>
          <w:p w:rsidR="005243E5" w:rsidRPr="00036528" w:rsidRDefault="005243E5" w:rsidP="00A25E2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spi_loopback: test pass</w:t>
            </w:r>
          </w:p>
        </w:tc>
      </w:tr>
      <w:tr w:rsidR="004D3251" w:rsidTr="00A25E2E">
        <w:tc>
          <w:tcPr>
            <w:tcW w:w="675" w:type="dxa"/>
            <w:shd w:val="clear" w:color="auto" w:fill="auto"/>
            <w:vAlign w:val="center"/>
          </w:tcPr>
          <w:p w:rsidR="004D3251" w:rsidRPr="00036528" w:rsidRDefault="004D3251" w:rsidP="00E27C0A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3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4D3251" w:rsidRDefault="004D3251" w:rsidP="00E27C0A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T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est loopback using dma mode</w:t>
            </w:r>
          </w:p>
          <w:p w:rsidR="004D3251" w:rsidRPr="00036528" w:rsidRDefault="004D3251" w:rsidP="00E27C0A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input "spi_loopback 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0 1000000 0 0 0 8  1000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4D3251" w:rsidRPr="00036528" w:rsidRDefault="004D3251" w:rsidP="00E27C0A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console output:</w:t>
            </w:r>
          </w:p>
          <w:p w:rsidR="004D3251" w:rsidRPr="00036528" w:rsidRDefault="004D3251" w:rsidP="00E27C0A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spi_loopback: test pass</w:t>
            </w:r>
          </w:p>
        </w:tc>
      </w:tr>
      <w:tr w:rsidR="005243E5" w:rsidTr="00A25E2E">
        <w:tc>
          <w:tcPr>
            <w:tcW w:w="675" w:type="dxa"/>
            <w:shd w:val="clear" w:color="auto" w:fill="auto"/>
            <w:vAlign w:val="center"/>
          </w:tcPr>
          <w:p w:rsidR="005243E5" w:rsidRPr="00036528" w:rsidRDefault="005243E5" w:rsidP="00A25E2E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4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5243E5" w:rsidRDefault="004D3251" w:rsidP="00A25E2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R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epeat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 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: spi_loopback dma_mode </w:t>
            </w:r>
            <w:r w:rsidRPr="004D3251"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speed type phase cs bus_width len</w:t>
            </w:r>
          </w:p>
          <w:p w:rsidR="004D3251" w:rsidRPr="00036528" w:rsidRDefault="004D3251" w:rsidP="00A25E2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 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U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sing other parameters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5243E5" w:rsidRPr="00036528" w:rsidRDefault="006D57DA" w:rsidP="00A25E2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spi_loopback: test pass</w:t>
            </w:r>
          </w:p>
        </w:tc>
      </w:tr>
    </w:tbl>
    <w:p w:rsidR="00CB5BDF" w:rsidRPr="00095A34" w:rsidRDefault="00CB5BDF" w:rsidP="00CB5BDF">
      <w:pPr>
        <w:rPr>
          <w:sz w:val="24"/>
          <w:szCs w:val="24"/>
          <w:lang w:eastAsia="zh-CN"/>
        </w:rPr>
      </w:pPr>
    </w:p>
    <w:p w:rsidR="005243E5" w:rsidRPr="00B54816" w:rsidRDefault="005243E5" w:rsidP="00732CB7">
      <w:pPr>
        <w:pStyle w:val="4"/>
        <w:rPr>
          <w:lang w:eastAsia="zh-CN"/>
        </w:rPr>
      </w:pPr>
      <w:bookmarkStart w:id="98" w:name="_Toc456256984"/>
      <w:r>
        <w:rPr>
          <w:rFonts w:hint="eastAsia"/>
        </w:rPr>
        <w:t xml:space="preserve">Test Case cb-spi-2: </w:t>
      </w:r>
      <w:r w:rsidRPr="00160823">
        <w:rPr>
          <w:rFonts w:hint="eastAsia"/>
        </w:rPr>
        <w:t>spi master/slave mode basic tx/rx test</w:t>
      </w:r>
      <w:bookmarkEnd w:id="98"/>
    </w:p>
    <w:tbl>
      <w:tblPr>
        <w:tblStyle w:val="a4"/>
        <w:tblW w:w="0" w:type="auto"/>
        <w:tblLook w:val="04A0"/>
      </w:tblPr>
      <w:tblGrid>
        <w:gridCol w:w="675"/>
        <w:gridCol w:w="5006"/>
        <w:gridCol w:w="3576"/>
      </w:tblGrid>
      <w:tr w:rsidR="005243E5" w:rsidTr="00A25E2E">
        <w:tc>
          <w:tcPr>
            <w:tcW w:w="9257" w:type="dxa"/>
            <w:gridSpan w:val="3"/>
            <w:shd w:val="pct20" w:color="auto" w:fill="auto"/>
          </w:tcPr>
          <w:p w:rsidR="005243E5" w:rsidRDefault="005243E5" w:rsidP="00A25E2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5243E5" w:rsidTr="00A25E2E">
        <w:tc>
          <w:tcPr>
            <w:tcW w:w="92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5243E5" w:rsidRPr="00036528" w:rsidRDefault="005243E5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master : send some data; then read back and verify</w:t>
            </w:r>
          </w:p>
          <w:p w:rsidR="005243E5" w:rsidRDefault="005243E5" w:rsidP="000F49CF">
            <w:pPr>
              <w:rPr>
                <w:lang w:val="fr-FR" w:eastAsia="zh-CN"/>
              </w:rPr>
            </w:pPr>
            <w:r w:rsidRPr="00036528">
              <w:rPr>
                <w:rFonts w:hint="eastAsia"/>
                <w:lang w:val="fr-FR"/>
              </w:rPr>
              <w:t xml:space="preserve">slave: </w:t>
            </w:r>
            <w:r w:rsidR="000F49CF">
              <w:rPr>
                <w:rFonts w:hint="eastAsia"/>
                <w:lang w:val="fr-FR" w:eastAsia="zh-CN"/>
              </w:rPr>
              <w:t xml:space="preserve"> send/received according master command</w:t>
            </w:r>
          </w:p>
          <w:p w:rsidR="0097177F" w:rsidRDefault="0097177F" w:rsidP="000F49CF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use half duplex mode for spi transfer</w:t>
            </w:r>
          </w:p>
          <w:p w:rsidR="00EA7953" w:rsidRDefault="00EA7953" w:rsidP="000F49CF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conver fifo and dma mode</w:t>
            </w:r>
          </w:p>
        </w:tc>
      </w:tr>
      <w:tr w:rsidR="005243E5" w:rsidTr="00A25E2E">
        <w:tc>
          <w:tcPr>
            <w:tcW w:w="9257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5243E5" w:rsidRPr="00036528" w:rsidRDefault="005243E5" w:rsidP="00A25E2E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5243E5" w:rsidTr="00A25E2E">
        <w:tc>
          <w:tcPr>
            <w:tcW w:w="92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5243E5" w:rsidRPr="00036528" w:rsidRDefault="005243E5" w:rsidP="000F49CF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 xml:space="preserve">connect </w:t>
            </w:r>
            <w:r w:rsidR="000F49CF">
              <w:rPr>
                <w:rFonts w:hint="eastAsia"/>
                <w:lang w:val="fr-FR" w:eastAsia="zh-CN"/>
              </w:rPr>
              <w:t xml:space="preserve">each pin of two </w:t>
            </w:r>
            <w:r w:rsidRPr="00036528">
              <w:rPr>
                <w:rFonts w:hint="eastAsia"/>
                <w:lang w:val="fr-FR"/>
              </w:rPr>
              <w:t xml:space="preserve">spi port of </w:t>
            </w:r>
            <w:r w:rsidR="000F49CF">
              <w:rPr>
                <w:rFonts w:hint="eastAsia"/>
                <w:lang w:val="fr-FR" w:eastAsia="zh-CN"/>
              </w:rPr>
              <w:t>same</w:t>
            </w:r>
            <w:r w:rsidRPr="00036528">
              <w:rPr>
                <w:rFonts w:hint="eastAsia"/>
                <w:lang w:val="fr-FR"/>
              </w:rPr>
              <w:t xml:space="preserve"> columbus board(FPGA/EVB)</w:t>
            </w:r>
          </w:p>
        </w:tc>
      </w:tr>
      <w:tr w:rsidR="005243E5" w:rsidTr="00A25E2E">
        <w:tc>
          <w:tcPr>
            <w:tcW w:w="9257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5243E5" w:rsidRDefault="005243E5" w:rsidP="00A25E2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5243E5" w:rsidTr="00A25E2E">
        <w:tc>
          <w:tcPr>
            <w:tcW w:w="675" w:type="dxa"/>
            <w:shd w:val="pct20" w:color="auto" w:fill="auto"/>
          </w:tcPr>
          <w:p w:rsidR="005243E5" w:rsidRDefault="005243E5" w:rsidP="00A25E2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lastRenderedPageBreak/>
              <w:t>#</w:t>
            </w:r>
          </w:p>
        </w:tc>
        <w:tc>
          <w:tcPr>
            <w:tcW w:w="5006" w:type="dxa"/>
            <w:shd w:val="pct20" w:color="auto" w:fill="auto"/>
          </w:tcPr>
          <w:p w:rsidR="005243E5" w:rsidRDefault="005243E5" w:rsidP="00A25E2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3576" w:type="dxa"/>
            <w:shd w:val="pct20" w:color="auto" w:fill="auto"/>
          </w:tcPr>
          <w:p w:rsidR="005243E5" w:rsidRDefault="005243E5" w:rsidP="00A25E2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5243E5" w:rsidTr="00A25E2E">
        <w:tc>
          <w:tcPr>
            <w:tcW w:w="675" w:type="dxa"/>
            <w:shd w:val="clear" w:color="auto" w:fill="auto"/>
            <w:vAlign w:val="center"/>
          </w:tcPr>
          <w:p w:rsidR="005243E5" w:rsidRPr="00036528" w:rsidRDefault="005243E5" w:rsidP="00A25E2E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5243E5" w:rsidRPr="00036528" w:rsidRDefault="005243E5" w:rsidP="00A25E2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"spi1/2" from device list</w:t>
            </w:r>
          </w:p>
        </w:tc>
        <w:tc>
          <w:tcPr>
            <w:tcW w:w="3576" w:type="dxa"/>
            <w:shd w:val="clear" w:color="auto" w:fill="auto"/>
            <w:vAlign w:val="center"/>
          </w:tcPr>
          <w:p w:rsidR="005243E5" w:rsidRPr="00036528" w:rsidRDefault="005243E5" w:rsidP="00A25E2E">
            <w:pPr>
              <w:rPr>
                <w:lang w:val="fr-FR"/>
              </w:rPr>
            </w:pPr>
          </w:p>
        </w:tc>
      </w:tr>
      <w:tr w:rsidR="005243E5" w:rsidTr="00A25E2E">
        <w:tc>
          <w:tcPr>
            <w:tcW w:w="675" w:type="dxa"/>
            <w:vAlign w:val="center"/>
          </w:tcPr>
          <w:p w:rsidR="005243E5" w:rsidRPr="00036528" w:rsidRDefault="005243E5" w:rsidP="00A25E2E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2</w:t>
            </w:r>
          </w:p>
        </w:tc>
        <w:tc>
          <w:tcPr>
            <w:tcW w:w="5006" w:type="dxa"/>
            <w:vAlign w:val="center"/>
          </w:tcPr>
          <w:p w:rsidR="005243E5" w:rsidRPr="00036528" w:rsidRDefault="005243E5" w:rsidP="00A25E2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slave side:</w:t>
            </w:r>
          </w:p>
          <w:p w:rsidR="005243E5" w:rsidRPr="00036528" w:rsidRDefault="005243E5" w:rsidP="000F49CF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input "spi_slave </w:t>
            </w:r>
            <w:r w:rsidR="000F49CF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1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1000000 </w:t>
            </w:r>
            <w:r w:rsidR="00973626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0 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0 0 8"</w:t>
            </w:r>
          </w:p>
        </w:tc>
        <w:tc>
          <w:tcPr>
            <w:tcW w:w="3576" w:type="dxa"/>
            <w:vAlign w:val="center"/>
          </w:tcPr>
          <w:p w:rsidR="005243E5" w:rsidRPr="00036528" w:rsidRDefault="005243E5" w:rsidP="00A25E2E">
            <w:pPr>
              <w:rPr>
                <w:lang w:val="fr-FR"/>
              </w:rPr>
            </w:pPr>
          </w:p>
        </w:tc>
      </w:tr>
      <w:tr w:rsidR="006D57DA" w:rsidTr="00A25E2E">
        <w:tc>
          <w:tcPr>
            <w:tcW w:w="675" w:type="dxa"/>
            <w:vAlign w:val="center"/>
          </w:tcPr>
          <w:p w:rsidR="006D57DA" w:rsidRPr="00036528" w:rsidRDefault="006D57DA" w:rsidP="00E27C0A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3</w:t>
            </w:r>
          </w:p>
        </w:tc>
        <w:tc>
          <w:tcPr>
            <w:tcW w:w="5006" w:type="dxa"/>
            <w:vAlign w:val="center"/>
          </w:tcPr>
          <w:p w:rsidR="006D57DA" w:rsidRDefault="006D57DA" w:rsidP="00E27C0A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‘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q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’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 to quit spi slave dev menu</w:t>
            </w:r>
          </w:p>
          <w:p w:rsidR="006D57DA" w:rsidRPr="00036528" w:rsidRDefault="006D57DA" w:rsidP="00E27C0A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T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hen 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select "spi1/2" from device list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 for master dev</w:t>
            </w:r>
          </w:p>
        </w:tc>
        <w:tc>
          <w:tcPr>
            <w:tcW w:w="3576" w:type="dxa"/>
            <w:vAlign w:val="center"/>
          </w:tcPr>
          <w:p w:rsidR="006D57DA" w:rsidRPr="00036528" w:rsidRDefault="006D57DA" w:rsidP="00E27C0A">
            <w:pPr>
              <w:rPr>
                <w:lang w:val="fr-FR"/>
              </w:rPr>
            </w:pPr>
          </w:p>
        </w:tc>
      </w:tr>
      <w:tr w:rsidR="006D57DA" w:rsidTr="00A25E2E">
        <w:tc>
          <w:tcPr>
            <w:tcW w:w="675" w:type="dxa"/>
            <w:vAlign w:val="center"/>
          </w:tcPr>
          <w:p w:rsidR="006D57DA" w:rsidRPr="00036528" w:rsidRDefault="006D57DA" w:rsidP="00A25E2E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4</w:t>
            </w:r>
          </w:p>
        </w:tc>
        <w:tc>
          <w:tcPr>
            <w:tcW w:w="5006" w:type="dxa"/>
            <w:vAlign w:val="center"/>
          </w:tcPr>
          <w:p w:rsidR="006D57DA" w:rsidRPr="00036528" w:rsidRDefault="006D57DA" w:rsidP="00A25E2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master side: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 using fifo mode</w:t>
            </w:r>
          </w:p>
          <w:p w:rsidR="006D57DA" w:rsidRPr="00036528" w:rsidRDefault="006D57DA" w:rsidP="006D57DA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input "spi_master 0 1000000 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0 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0 0 8 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1000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</w:p>
        </w:tc>
        <w:tc>
          <w:tcPr>
            <w:tcW w:w="3576" w:type="dxa"/>
            <w:vAlign w:val="center"/>
          </w:tcPr>
          <w:p w:rsidR="006D57DA" w:rsidRPr="00036528" w:rsidRDefault="006D57DA" w:rsidP="00A25E2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spi_master: test pass</w:t>
            </w:r>
          </w:p>
        </w:tc>
      </w:tr>
      <w:tr w:rsidR="006D57DA" w:rsidTr="00A25E2E">
        <w:tc>
          <w:tcPr>
            <w:tcW w:w="675" w:type="dxa"/>
            <w:vAlign w:val="center"/>
          </w:tcPr>
          <w:p w:rsidR="006D57DA" w:rsidRPr="00036528" w:rsidRDefault="00254E31" w:rsidP="00E27C0A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5</w:t>
            </w:r>
          </w:p>
        </w:tc>
        <w:tc>
          <w:tcPr>
            <w:tcW w:w="5006" w:type="dxa"/>
            <w:vAlign w:val="center"/>
          </w:tcPr>
          <w:p w:rsidR="006D57DA" w:rsidRPr="00036528" w:rsidRDefault="006D57DA" w:rsidP="00E27C0A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master side: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 using dma mode</w:t>
            </w:r>
          </w:p>
          <w:p w:rsidR="006D57DA" w:rsidRPr="00036528" w:rsidRDefault="006D57DA" w:rsidP="006D57DA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input "spi_master 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1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1000000 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0 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0 0 8 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1000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</w:p>
        </w:tc>
        <w:tc>
          <w:tcPr>
            <w:tcW w:w="3576" w:type="dxa"/>
            <w:vAlign w:val="center"/>
          </w:tcPr>
          <w:p w:rsidR="006D57DA" w:rsidRPr="00036528" w:rsidRDefault="006D57DA" w:rsidP="00E27C0A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spi_master: test pass</w:t>
            </w:r>
          </w:p>
        </w:tc>
      </w:tr>
      <w:tr w:rsidR="006D57DA" w:rsidTr="00A25E2E">
        <w:tc>
          <w:tcPr>
            <w:tcW w:w="675" w:type="dxa"/>
            <w:vAlign w:val="center"/>
          </w:tcPr>
          <w:p w:rsidR="006D57DA" w:rsidRPr="00036528" w:rsidRDefault="00254E31" w:rsidP="00A25E2E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6</w:t>
            </w:r>
          </w:p>
        </w:tc>
        <w:tc>
          <w:tcPr>
            <w:tcW w:w="5006" w:type="dxa"/>
            <w:vAlign w:val="center"/>
          </w:tcPr>
          <w:p w:rsidR="006D57DA" w:rsidRDefault="006D57DA" w:rsidP="006D57DA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R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epeat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 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: spi_master dma_mode </w:t>
            </w:r>
            <w:r w:rsidRPr="004D3251"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speed type phase cs bus_width len</w:t>
            </w:r>
          </w:p>
          <w:p w:rsidR="006D57DA" w:rsidRPr="00036528" w:rsidRDefault="006D57DA" w:rsidP="008D7AB7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 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U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sing other </w:t>
            </w:r>
            <w:r w:rsidR="008D7AB7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[len] parameter to test diffrent length</w:t>
            </w:r>
          </w:p>
        </w:tc>
        <w:tc>
          <w:tcPr>
            <w:tcW w:w="3576" w:type="dxa"/>
            <w:vAlign w:val="center"/>
          </w:tcPr>
          <w:p w:rsidR="006D57DA" w:rsidRPr="00036528" w:rsidRDefault="006D57DA" w:rsidP="00A25E2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spi_master: test pass</w:t>
            </w:r>
          </w:p>
        </w:tc>
      </w:tr>
      <w:tr w:rsidR="008D7AB7" w:rsidRPr="00036528" w:rsidTr="008D7AB7">
        <w:tc>
          <w:tcPr>
            <w:tcW w:w="675" w:type="dxa"/>
          </w:tcPr>
          <w:p w:rsidR="008D7AB7" w:rsidRPr="00036528" w:rsidRDefault="008D7AB7" w:rsidP="00ED3452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7</w:t>
            </w:r>
          </w:p>
        </w:tc>
        <w:tc>
          <w:tcPr>
            <w:tcW w:w="5006" w:type="dxa"/>
          </w:tcPr>
          <w:p w:rsidR="008D7AB7" w:rsidRPr="00036528" w:rsidRDefault="008D7AB7" w:rsidP="008D7AB7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R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epeat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 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: 2-6 using other parameters</w:t>
            </w:r>
          </w:p>
          <w:p w:rsidR="008D7AB7" w:rsidRPr="00036528" w:rsidRDefault="008D7AB7" w:rsidP="00ED3452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N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ote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 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: master/slave should have matched parameters</w:t>
            </w:r>
          </w:p>
        </w:tc>
        <w:tc>
          <w:tcPr>
            <w:tcW w:w="3576" w:type="dxa"/>
          </w:tcPr>
          <w:p w:rsidR="008D7AB7" w:rsidRPr="00036528" w:rsidRDefault="008D7AB7" w:rsidP="00ED3452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spi_master: test pass</w:t>
            </w:r>
          </w:p>
        </w:tc>
      </w:tr>
    </w:tbl>
    <w:p w:rsidR="005243E5" w:rsidRPr="00687F31" w:rsidRDefault="005243E5" w:rsidP="005243E5">
      <w:pPr>
        <w:rPr>
          <w:sz w:val="24"/>
          <w:szCs w:val="24"/>
          <w:lang w:eastAsia="zh-CN"/>
        </w:rPr>
      </w:pPr>
    </w:p>
    <w:p w:rsidR="005243E5" w:rsidRPr="00B54816" w:rsidRDefault="005243E5" w:rsidP="00732CB7">
      <w:pPr>
        <w:pStyle w:val="4"/>
        <w:rPr>
          <w:lang w:eastAsia="zh-CN"/>
        </w:rPr>
      </w:pPr>
      <w:bookmarkStart w:id="99" w:name="_Toc456256985"/>
      <w:r>
        <w:rPr>
          <w:rFonts w:hint="eastAsia"/>
        </w:rPr>
        <w:t xml:space="preserve">Test Case cb-spi-3: </w:t>
      </w:r>
      <w:r w:rsidRPr="00160823">
        <w:rPr>
          <w:rFonts w:hint="eastAsia"/>
        </w:rPr>
        <w:t xml:space="preserve">spi master/slave </w:t>
      </w:r>
      <w:r w:rsidR="00E27C0A">
        <w:rPr>
          <w:rFonts w:hint="eastAsia"/>
          <w:lang w:eastAsia="zh-CN"/>
        </w:rPr>
        <w:t>mode full duplex transfer</w:t>
      </w:r>
      <w:r w:rsidRPr="00160823">
        <w:rPr>
          <w:rFonts w:hint="eastAsia"/>
        </w:rPr>
        <w:t xml:space="preserve"> test</w:t>
      </w:r>
      <w:bookmarkEnd w:id="99"/>
    </w:p>
    <w:tbl>
      <w:tblPr>
        <w:tblStyle w:val="a4"/>
        <w:tblW w:w="0" w:type="auto"/>
        <w:tblLook w:val="04A0"/>
      </w:tblPr>
      <w:tblGrid>
        <w:gridCol w:w="675"/>
        <w:gridCol w:w="5006"/>
        <w:gridCol w:w="3576"/>
      </w:tblGrid>
      <w:tr w:rsidR="005243E5" w:rsidTr="00A25E2E">
        <w:tc>
          <w:tcPr>
            <w:tcW w:w="9257" w:type="dxa"/>
            <w:gridSpan w:val="3"/>
            <w:shd w:val="pct20" w:color="auto" w:fill="auto"/>
          </w:tcPr>
          <w:p w:rsidR="005243E5" w:rsidRDefault="005243E5" w:rsidP="00A25E2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5243E5" w:rsidTr="00A25E2E">
        <w:tc>
          <w:tcPr>
            <w:tcW w:w="92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254E31" w:rsidRPr="00036528" w:rsidRDefault="00254E31" w:rsidP="00254E31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master : send some data; then read back and verify</w:t>
            </w:r>
          </w:p>
          <w:p w:rsidR="00254E31" w:rsidRDefault="00254E31" w:rsidP="00254E31">
            <w:pPr>
              <w:rPr>
                <w:lang w:val="fr-FR" w:eastAsia="zh-CN"/>
              </w:rPr>
            </w:pPr>
            <w:r w:rsidRPr="00036528">
              <w:rPr>
                <w:rFonts w:hint="eastAsia"/>
                <w:lang w:val="fr-FR"/>
              </w:rPr>
              <w:t xml:space="preserve">slave: </w:t>
            </w:r>
            <w:r>
              <w:rPr>
                <w:rFonts w:hint="eastAsia"/>
                <w:lang w:val="fr-FR" w:eastAsia="zh-CN"/>
              </w:rPr>
              <w:t xml:space="preserve"> send/received according master command</w:t>
            </w:r>
          </w:p>
          <w:p w:rsidR="005243E5" w:rsidRDefault="00254E31" w:rsidP="00254E31">
            <w:pPr>
              <w:rPr>
                <w:lang w:val="fr-FR"/>
              </w:rPr>
            </w:pPr>
            <w:r>
              <w:rPr>
                <w:rFonts w:hint="eastAsia"/>
                <w:lang w:val="fr-FR" w:eastAsia="zh-CN"/>
              </w:rPr>
              <w:t>use full duplex mode for spi transfer</w:t>
            </w:r>
          </w:p>
        </w:tc>
      </w:tr>
      <w:tr w:rsidR="005243E5" w:rsidTr="00A25E2E">
        <w:tc>
          <w:tcPr>
            <w:tcW w:w="9257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5243E5" w:rsidRPr="00036528" w:rsidRDefault="005243E5" w:rsidP="00A25E2E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5243E5" w:rsidTr="00A25E2E">
        <w:tc>
          <w:tcPr>
            <w:tcW w:w="92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5243E5" w:rsidRPr="00036528" w:rsidRDefault="001F6800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 xml:space="preserve">connect </w:t>
            </w:r>
            <w:r>
              <w:rPr>
                <w:rFonts w:hint="eastAsia"/>
                <w:lang w:val="fr-FR" w:eastAsia="zh-CN"/>
              </w:rPr>
              <w:t xml:space="preserve">each pin of two </w:t>
            </w:r>
            <w:r w:rsidRPr="00036528">
              <w:rPr>
                <w:rFonts w:hint="eastAsia"/>
                <w:lang w:val="fr-FR"/>
              </w:rPr>
              <w:t xml:space="preserve">spi port of </w:t>
            </w:r>
            <w:r>
              <w:rPr>
                <w:rFonts w:hint="eastAsia"/>
                <w:lang w:val="fr-FR" w:eastAsia="zh-CN"/>
              </w:rPr>
              <w:t>same</w:t>
            </w:r>
            <w:r w:rsidRPr="00036528">
              <w:rPr>
                <w:rFonts w:hint="eastAsia"/>
                <w:lang w:val="fr-FR"/>
              </w:rPr>
              <w:t xml:space="preserve"> columbus board(FPGA/EVB)</w:t>
            </w:r>
          </w:p>
        </w:tc>
      </w:tr>
      <w:tr w:rsidR="005243E5" w:rsidTr="00A25E2E">
        <w:tc>
          <w:tcPr>
            <w:tcW w:w="9257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5243E5" w:rsidRDefault="005243E5" w:rsidP="00A25E2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5243E5" w:rsidTr="00A25E2E">
        <w:tc>
          <w:tcPr>
            <w:tcW w:w="675" w:type="dxa"/>
            <w:shd w:val="pct20" w:color="auto" w:fill="auto"/>
          </w:tcPr>
          <w:p w:rsidR="005243E5" w:rsidRDefault="005243E5" w:rsidP="00A25E2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5243E5" w:rsidRDefault="005243E5" w:rsidP="00A25E2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3576" w:type="dxa"/>
            <w:shd w:val="pct20" w:color="auto" w:fill="auto"/>
          </w:tcPr>
          <w:p w:rsidR="005243E5" w:rsidRDefault="005243E5" w:rsidP="00A25E2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BB3ABD" w:rsidTr="00A25E2E">
        <w:tc>
          <w:tcPr>
            <w:tcW w:w="675" w:type="dxa"/>
            <w:shd w:val="clear" w:color="auto" w:fill="auto"/>
            <w:vAlign w:val="center"/>
          </w:tcPr>
          <w:p w:rsidR="00BB3ABD" w:rsidRPr="00036528" w:rsidRDefault="00BB3ABD" w:rsidP="00632A75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BB3ABD" w:rsidRPr="00036528" w:rsidRDefault="00BB3ABD" w:rsidP="00632A75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"spi1/2" from device list</w:t>
            </w:r>
          </w:p>
        </w:tc>
        <w:tc>
          <w:tcPr>
            <w:tcW w:w="3576" w:type="dxa"/>
            <w:shd w:val="clear" w:color="auto" w:fill="auto"/>
            <w:vAlign w:val="center"/>
          </w:tcPr>
          <w:p w:rsidR="00BB3ABD" w:rsidRPr="00036528" w:rsidRDefault="00BB3ABD" w:rsidP="00632A75">
            <w:pPr>
              <w:rPr>
                <w:lang w:val="fr-FR"/>
              </w:rPr>
            </w:pPr>
          </w:p>
        </w:tc>
      </w:tr>
      <w:tr w:rsidR="00BB3ABD" w:rsidTr="00A25E2E">
        <w:tc>
          <w:tcPr>
            <w:tcW w:w="675" w:type="dxa"/>
            <w:vAlign w:val="center"/>
          </w:tcPr>
          <w:p w:rsidR="00BB3ABD" w:rsidRPr="00036528" w:rsidRDefault="00BB3ABD" w:rsidP="00632A75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2</w:t>
            </w:r>
          </w:p>
        </w:tc>
        <w:tc>
          <w:tcPr>
            <w:tcW w:w="5006" w:type="dxa"/>
            <w:vAlign w:val="center"/>
          </w:tcPr>
          <w:p w:rsidR="00BB3ABD" w:rsidRPr="00036528" w:rsidRDefault="00BB3ABD" w:rsidP="00632A75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slave side:</w:t>
            </w:r>
          </w:p>
          <w:p w:rsidR="00BB3ABD" w:rsidRPr="00036528" w:rsidRDefault="00BB3ABD" w:rsidP="00632A75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input "spi_slave 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1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1000000 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0 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0 0 8"</w:t>
            </w:r>
          </w:p>
        </w:tc>
        <w:tc>
          <w:tcPr>
            <w:tcW w:w="3576" w:type="dxa"/>
            <w:vAlign w:val="center"/>
          </w:tcPr>
          <w:p w:rsidR="00BB3ABD" w:rsidRPr="00036528" w:rsidRDefault="00BB3ABD" w:rsidP="00632A75">
            <w:pPr>
              <w:rPr>
                <w:lang w:val="fr-FR"/>
              </w:rPr>
            </w:pPr>
          </w:p>
        </w:tc>
      </w:tr>
      <w:tr w:rsidR="00BB3ABD" w:rsidTr="00A25E2E">
        <w:tc>
          <w:tcPr>
            <w:tcW w:w="675" w:type="dxa"/>
            <w:vAlign w:val="center"/>
          </w:tcPr>
          <w:p w:rsidR="00BB3ABD" w:rsidRPr="00036528" w:rsidRDefault="00BB3ABD" w:rsidP="00632A75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lastRenderedPageBreak/>
              <w:t>3</w:t>
            </w:r>
          </w:p>
        </w:tc>
        <w:tc>
          <w:tcPr>
            <w:tcW w:w="5006" w:type="dxa"/>
            <w:vAlign w:val="center"/>
          </w:tcPr>
          <w:p w:rsidR="00BB3ABD" w:rsidRDefault="00BB3ABD" w:rsidP="00632A75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‘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q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’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 to quit spi slave dev menu</w:t>
            </w:r>
          </w:p>
          <w:p w:rsidR="00BB3ABD" w:rsidRPr="00036528" w:rsidRDefault="00BB3ABD" w:rsidP="00632A75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T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hen 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select "spi1/2" from device list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 for master dev</w:t>
            </w:r>
          </w:p>
        </w:tc>
        <w:tc>
          <w:tcPr>
            <w:tcW w:w="3576" w:type="dxa"/>
            <w:vAlign w:val="center"/>
          </w:tcPr>
          <w:p w:rsidR="00BB3ABD" w:rsidRPr="00036528" w:rsidRDefault="00BB3ABD" w:rsidP="00632A75">
            <w:pPr>
              <w:rPr>
                <w:lang w:val="fr-FR"/>
              </w:rPr>
            </w:pPr>
          </w:p>
        </w:tc>
      </w:tr>
      <w:tr w:rsidR="00BB3ABD" w:rsidRPr="00036528" w:rsidTr="00632A75">
        <w:tc>
          <w:tcPr>
            <w:tcW w:w="675" w:type="dxa"/>
            <w:vAlign w:val="center"/>
          </w:tcPr>
          <w:p w:rsidR="00BB3ABD" w:rsidRPr="00036528" w:rsidRDefault="00BB3ABD" w:rsidP="00632A75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4</w:t>
            </w:r>
          </w:p>
        </w:tc>
        <w:tc>
          <w:tcPr>
            <w:tcW w:w="5006" w:type="dxa"/>
            <w:vAlign w:val="center"/>
          </w:tcPr>
          <w:p w:rsidR="00BB3ABD" w:rsidRPr="00036528" w:rsidRDefault="00BB3ABD" w:rsidP="00632A75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master side: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 using fifo mode</w:t>
            </w:r>
          </w:p>
          <w:p w:rsidR="00BB3ABD" w:rsidRPr="00036528" w:rsidRDefault="00BB3ABD" w:rsidP="00632A75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</w:t>
            </w:r>
            <w:r w:rsidR="008442CF" w:rsidRPr="008442CF"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  <w:t>spi_full_duplex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0 1000000 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0 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0 0 8 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1000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</w:p>
        </w:tc>
        <w:tc>
          <w:tcPr>
            <w:tcW w:w="3576" w:type="dxa"/>
            <w:vAlign w:val="center"/>
          </w:tcPr>
          <w:p w:rsidR="00BB3ABD" w:rsidRPr="00036528" w:rsidRDefault="008442CF" w:rsidP="00632A75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8442CF"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  <w:t>spi_full_duplex</w:t>
            </w:r>
            <w:r w:rsidR="00BB3ABD"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: test pass</w:t>
            </w:r>
          </w:p>
        </w:tc>
      </w:tr>
      <w:tr w:rsidR="00BB3ABD" w:rsidRPr="00036528" w:rsidTr="00632A75">
        <w:tc>
          <w:tcPr>
            <w:tcW w:w="675" w:type="dxa"/>
            <w:vAlign w:val="center"/>
          </w:tcPr>
          <w:p w:rsidR="00BB3ABD" w:rsidRPr="00036528" w:rsidRDefault="00BB3ABD" w:rsidP="00632A75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5</w:t>
            </w:r>
          </w:p>
        </w:tc>
        <w:tc>
          <w:tcPr>
            <w:tcW w:w="5006" w:type="dxa"/>
            <w:vAlign w:val="center"/>
          </w:tcPr>
          <w:p w:rsidR="00BB3ABD" w:rsidRPr="00036528" w:rsidRDefault="00BB3ABD" w:rsidP="00632A75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master side: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 using dma mode</w:t>
            </w:r>
          </w:p>
          <w:p w:rsidR="00BB3ABD" w:rsidRPr="00036528" w:rsidRDefault="00BB3ABD" w:rsidP="00632A75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</w:t>
            </w:r>
            <w:r w:rsidR="008442CF" w:rsidRPr="008442CF"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  <w:t>spi_full_duplex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1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1000000 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0 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0 0 8 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1000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</w:p>
        </w:tc>
        <w:tc>
          <w:tcPr>
            <w:tcW w:w="3576" w:type="dxa"/>
            <w:vAlign w:val="center"/>
          </w:tcPr>
          <w:p w:rsidR="00BB3ABD" w:rsidRPr="00036528" w:rsidRDefault="008442CF" w:rsidP="00632A75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8442CF"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  <w:t>spi_full_duplex</w:t>
            </w:r>
            <w:r w:rsidR="00BB3ABD"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: test pass</w:t>
            </w:r>
          </w:p>
        </w:tc>
      </w:tr>
      <w:tr w:rsidR="00BB3ABD" w:rsidRPr="00036528" w:rsidTr="00632A75">
        <w:tc>
          <w:tcPr>
            <w:tcW w:w="675" w:type="dxa"/>
            <w:vAlign w:val="center"/>
          </w:tcPr>
          <w:p w:rsidR="00BB3ABD" w:rsidRPr="00036528" w:rsidRDefault="00BB3ABD" w:rsidP="00632A75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6</w:t>
            </w:r>
          </w:p>
        </w:tc>
        <w:tc>
          <w:tcPr>
            <w:tcW w:w="5006" w:type="dxa"/>
            <w:vAlign w:val="center"/>
          </w:tcPr>
          <w:p w:rsidR="00BB3ABD" w:rsidRDefault="00BB3ABD" w:rsidP="00632A75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R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epeat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 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: </w:t>
            </w:r>
            <w:r w:rsidR="008442CF" w:rsidRPr="008442CF"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spi_full_duplex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 dma_mode </w:t>
            </w:r>
            <w:r w:rsidRPr="004D3251"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speed type phase cs bus_width len</w:t>
            </w:r>
          </w:p>
          <w:p w:rsidR="00BB3ABD" w:rsidRPr="00036528" w:rsidRDefault="00BB3ABD" w:rsidP="00632A75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 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U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sing other parameters</w:t>
            </w:r>
          </w:p>
        </w:tc>
        <w:tc>
          <w:tcPr>
            <w:tcW w:w="3576" w:type="dxa"/>
            <w:vAlign w:val="center"/>
          </w:tcPr>
          <w:p w:rsidR="00BB3ABD" w:rsidRPr="00036528" w:rsidRDefault="008442CF" w:rsidP="00632A75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8442CF"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  <w:t>spi_full_duplex</w:t>
            </w:r>
            <w:r w:rsidR="00BB3ABD"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: test pass</w:t>
            </w:r>
          </w:p>
        </w:tc>
      </w:tr>
    </w:tbl>
    <w:p w:rsidR="005243E5" w:rsidRPr="00687F31" w:rsidRDefault="005243E5" w:rsidP="005243E5">
      <w:pPr>
        <w:rPr>
          <w:sz w:val="24"/>
          <w:szCs w:val="24"/>
          <w:lang w:eastAsia="zh-CN"/>
        </w:rPr>
      </w:pPr>
    </w:p>
    <w:p w:rsidR="005243E5" w:rsidRPr="00B54816" w:rsidRDefault="005243E5" w:rsidP="00732CB7">
      <w:pPr>
        <w:pStyle w:val="4"/>
      </w:pPr>
      <w:bookmarkStart w:id="100" w:name="_Toc456256986"/>
      <w:r>
        <w:rPr>
          <w:rFonts w:hint="eastAsia"/>
        </w:rPr>
        <w:t xml:space="preserve">Test Case cb-spi-4: </w:t>
      </w:r>
      <w:r w:rsidRPr="00160823">
        <w:rPr>
          <w:rFonts w:hint="eastAsia"/>
        </w:rPr>
        <w:t>baudrate setting test</w:t>
      </w:r>
      <w:bookmarkEnd w:id="100"/>
    </w:p>
    <w:tbl>
      <w:tblPr>
        <w:tblStyle w:val="a4"/>
        <w:tblW w:w="0" w:type="auto"/>
        <w:tblLook w:val="04A0"/>
      </w:tblPr>
      <w:tblGrid>
        <w:gridCol w:w="675"/>
        <w:gridCol w:w="5006"/>
        <w:gridCol w:w="3576"/>
      </w:tblGrid>
      <w:tr w:rsidR="005243E5" w:rsidTr="00A25E2E">
        <w:tc>
          <w:tcPr>
            <w:tcW w:w="9257" w:type="dxa"/>
            <w:gridSpan w:val="3"/>
            <w:shd w:val="pct20" w:color="auto" w:fill="auto"/>
          </w:tcPr>
          <w:p w:rsidR="005243E5" w:rsidRDefault="005243E5" w:rsidP="00A25E2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5243E5" w:rsidTr="00A25E2E">
        <w:tc>
          <w:tcPr>
            <w:tcW w:w="92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5243E5" w:rsidRPr="00036528" w:rsidRDefault="005243E5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set diffrent baudrate</w:t>
            </w:r>
          </w:p>
          <w:p w:rsidR="005243E5" w:rsidRDefault="005243E5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use same procedure of  basic tx/rx test</w:t>
            </w:r>
          </w:p>
        </w:tc>
      </w:tr>
      <w:tr w:rsidR="005243E5" w:rsidTr="00A25E2E">
        <w:tc>
          <w:tcPr>
            <w:tcW w:w="9257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5243E5" w:rsidRPr="00036528" w:rsidRDefault="005243E5" w:rsidP="00A25E2E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5243E5" w:rsidTr="00A25E2E">
        <w:tc>
          <w:tcPr>
            <w:tcW w:w="92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5243E5" w:rsidRPr="00036528" w:rsidRDefault="002346FD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 xml:space="preserve">connect </w:t>
            </w:r>
            <w:r>
              <w:rPr>
                <w:rFonts w:hint="eastAsia"/>
                <w:lang w:val="fr-FR" w:eastAsia="zh-CN"/>
              </w:rPr>
              <w:t xml:space="preserve">each pin of two </w:t>
            </w:r>
            <w:r w:rsidRPr="00036528">
              <w:rPr>
                <w:rFonts w:hint="eastAsia"/>
                <w:lang w:val="fr-FR"/>
              </w:rPr>
              <w:t xml:space="preserve">spi port of </w:t>
            </w:r>
            <w:r>
              <w:rPr>
                <w:rFonts w:hint="eastAsia"/>
                <w:lang w:val="fr-FR" w:eastAsia="zh-CN"/>
              </w:rPr>
              <w:t>same</w:t>
            </w:r>
            <w:r w:rsidRPr="00036528">
              <w:rPr>
                <w:rFonts w:hint="eastAsia"/>
                <w:lang w:val="fr-FR"/>
              </w:rPr>
              <w:t xml:space="preserve"> columbus board(FPGA/EVB)</w:t>
            </w:r>
          </w:p>
        </w:tc>
      </w:tr>
      <w:tr w:rsidR="005243E5" w:rsidTr="00A25E2E">
        <w:tc>
          <w:tcPr>
            <w:tcW w:w="9257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5243E5" w:rsidRDefault="005243E5" w:rsidP="00A25E2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5243E5" w:rsidTr="00A25E2E">
        <w:tc>
          <w:tcPr>
            <w:tcW w:w="675" w:type="dxa"/>
            <w:shd w:val="pct20" w:color="auto" w:fill="auto"/>
          </w:tcPr>
          <w:p w:rsidR="005243E5" w:rsidRDefault="005243E5" w:rsidP="00A25E2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5243E5" w:rsidRDefault="005243E5" w:rsidP="00A25E2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3576" w:type="dxa"/>
            <w:shd w:val="pct20" w:color="auto" w:fill="auto"/>
          </w:tcPr>
          <w:p w:rsidR="005243E5" w:rsidRDefault="005243E5" w:rsidP="00A25E2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1F6800" w:rsidTr="00A25E2E">
        <w:tc>
          <w:tcPr>
            <w:tcW w:w="675" w:type="dxa"/>
            <w:shd w:val="clear" w:color="auto" w:fill="auto"/>
            <w:vAlign w:val="center"/>
          </w:tcPr>
          <w:p w:rsidR="001F6800" w:rsidRPr="00036528" w:rsidRDefault="001F6800" w:rsidP="00632A75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1F6800" w:rsidRPr="00036528" w:rsidRDefault="001F6800" w:rsidP="00632A75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"spi1/2" from device list</w:t>
            </w:r>
          </w:p>
        </w:tc>
        <w:tc>
          <w:tcPr>
            <w:tcW w:w="3576" w:type="dxa"/>
            <w:shd w:val="clear" w:color="auto" w:fill="auto"/>
            <w:vAlign w:val="center"/>
          </w:tcPr>
          <w:p w:rsidR="001F6800" w:rsidRPr="00036528" w:rsidRDefault="001F6800" w:rsidP="00632A75">
            <w:pPr>
              <w:rPr>
                <w:lang w:val="fr-FR"/>
              </w:rPr>
            </w:pPr>
          </w:p>
        </w:tc>
      </w:tr>
      <w:tr w:rsidR="001F6800" w:rsidTr="00A25E2E">
        <w:tc>
          <w:tcPr>
            <w:tcW w:w="675" w:type="dxa"/>
            <w:vAlign w:val="center"/>
          </w:tcPr>
          <w:p w:rsidR="001F6800" w:rsidRPr="00036528" w:rsidRDefault="001F6800" w:rsidP="00632A75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2</w:t>
            </w:r>
          </w:p>
        </w:tc>
        <w:tc>
          <w:tcPr>
            <w:tcW w:w="5006" w:type="dxa"/>
            <w:vAlign w:val="center"/>
          </w:tcPr>
          <w:p w:rsidR="001F6800" w:rsidRPr="00036528" w:rsidRDefault="001F6800" w:rsidP="00632A75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slave side:</w:t>
            </w:r>
          </w:p>
          <w:p w:rsidR="001F6800" w:rsidRPr="00036528" w:rsidRDefault="001F6800" w:rsidP="00632A75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input "spi_slave 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1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1000000 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0 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0 0 8"</w:t>
            </w:r>
          </w:p>
        </w:tc>
        <w:tc>
          <w:tcPr>
            <w:tcW w:w="3576" w:type="dxa"/>
            <w:vAlign w:val="center"/>
          </w:tcPr>
          <w:p w:rsidR="001F6800" w:rsidRPr="00036528" w:rsidRDefault="001F6800" w:rsidP="00632A75">
            <w:pPr>
              <w:rPr>
                <w:lang w:val="fr-FR"/>
              </w:rPr>
            </w:pPr>
          </w:p>
        </w:tc>
      </w:tr>
      <w:tr w:rsidR="001F6800" w:rsidTr="00A25E2E">
        <w:tc>
          <w:tcPr>
            <w:tcW w:w="675" w:type="dxa"/>
            <w:vAlign w:val="center"/>
          </w:tcPr>
          <w:p w:rsidR="001F6800" w:rsidRPr="00036528" w:rsidRDefault="001F6800" w:rsidP="00632A75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3</w:t>
            </w:r>
          </w:p>
        </w:tc>
        <w:tc>
          <w:tcPr>
            <w:tcW w:w="5006" w:type="dxa"/>
            <w:vAlign w:val="center"/>
          </w:tcPr>
          <w:p w:rsidR="001F6800" w:rsidRDefault="001F6800" w:rsidP="00632A75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‘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q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’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 to quit spi slave dev menu</w:t>
            </w:r>
          </w:p>
          <w:p w:rsidR="001F6800" w:rsidRPr="00036528" w:rsidRDefault="001F6800" w:rsidP="00632A75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T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hen 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select "spi1/2" from device list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 for master dev</w:t>
            </w:r>
          </w:p>
        </w:tc>
        <w:tc>
          <w:tcPr>
            <w:tcW w:w="3576" w:type="dxa"/>
            <w:vAlign w:val="center"/>
          </w:tcPr>
          <w:p w:rsidR="001F6800" w:rsidRPr="00036528" w:rsidRDefault="001F6800" w:rsidP="00632A75">
            <w:pPr>
              <w:rPr>
                <w:lang w:val="fr-FR"/>
              </w:rPr>
            </w:pPr>
          </w:p>
        </w:tc>
      </w:tr>
      <w:tr w:rsidR="001F6800" w:rsidTr="00A25E2E">
        <w:tc>
          <w:tcPr>
            <w:tcW w:w="675" w:type="dxa"/>
            <w:vAlign w:val="center"/>
          </w:tcPr>
          <w:p w:rsidR="001F6800" w:rsidRPr="00036528" w:rsidRDefault="002346FD" w:rsidP="00632A75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4</w:t>
            </w:r>
          </w:p>
        </w:tc>
        <w:tc>
          <w:tcPr>
            <w:tcW w:w="5006" w:type="dxa"/>
            <w:vAlign w:val="center"/>
          </w:tcPr>
          <w:p w:rsidR="001F6800" w:rsidRPr="00036528" w:rsidRDefault="001F6800" w:rsidP="00632A75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master side: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 using dma mode</w:t>
            </w:r>
          </w:p>
          <w:p w:rsidR="001F6800" w:rsidRPr="00036528" w:rsidRDefault="001F6800" w:rsidP="002346FD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</w:t>
            </w:r>
            <w:r w:rsidRPr="008442CF"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  <w:t>spi_</w:t>
            </w:r>
            <w:r w:rsidR="002346FD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master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1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1000000 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0 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0 0 8 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1000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</w:p>
        </w:tc>
        <w:tc>
          <w:tcPr>
            <w:tcW w:w="3576" w:type="dxa"/>
            <w:vAlign w:val="center"/>
          </w:tcPr>
          <w:p w:rsidR="001F6800" w:rsidRPr="00036528" w:rsidRDefault="001F6800" w:rsidP="002346FD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8442CF"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  <w:t>spi_</w:t>
            </w:r>
            <w:r w:rsidR="002346FD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master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: test pass</w:t>
            </w:r>
          </w:p>
        </w:tc>
      </w:tr>
      <w:tr w:rsidR="002346FD" w:rsidRPr="00036528" w:rsidTr="002346FD">
        <w:tc>
          <w:tcPr>
            <w:tcW w:w="675" w:type="dxa"/>
          </w:tcPr>
          <w:p w:rsidR="002346FD" w:rsidRPr="00036528" w:rsidRDefault="002346FD" w:rsidP="00632A75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5</w:t>
            </w:r>
          </w:p>
        </w:tc>
        <w:tc>
          <w:tcPr>
            <w:tcW w:w="5006" w:type="dxa"/>
          </w:tcPr>
          <w:p w:rsidR="002346FD" w:rsidRPr="008B7993" w:rsidRDefault="002346FD" w:rsidP="00632A75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R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epeat 1-4  using other baud rate setting</w:t>
            </w:r>
          </w:p>
        </w:tc>
        <w:tc>
          <w:tcPr>
            <w:tcW w:w="3576" w:type="dxa"/>
          </w:tcPr>
          <w:p w:rsidR="002346FD" w:rsidRPr="00036528" w:rsidRDefault="002346FD" w:rsidP="00632A75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</w:p>
        </w:tc>
      </w:tr>
    </w:tbl>
    <w:p w:rsidR="00CB5BDF" w:rsidRPr="00095A34" w:rsidRDefault="00CB5BDF" w:rsidP="00CB5BDF">
      <w:pPr>
        <w:rPr>
          <w:sz w:val="24"/>
          <w:szCs w:val="24"/>
          <w:lang w:eastAsia="zh-CN"/>
        </w:rPr>
      </w:pPr>
    </w:p>
    <w:p w:rsidR="005243E5" w:rsidRPr="00B54816" w:rsidRDefault="005243E5" w:rsidP="00732CB7">
      <w:pPr>
        <w:pStyle w:val="4"/>
      </w:pPr>
      <w:bookmarkStart w:id="101" w:name="_Toc456256987"/>
      <w:r>
        <w:rPr>
          <w:rFonts w:hint="eastAsia"/>
        </w:rPr>
        <w:lastRenderedPageBreak/>
        <w:t xml:space="preserve">Test Case cb-spi-5: </w:t>
      </w:r>
      <w:r w:rsidRPr="00160823">
        <w:rPr>
          <w:rFonts w:hint="eastAsia"/>
        </w:rPr>
        <w:t>transfer data width test</w:t>
      </w:r>
      <w:bookmarkEnd w:id="101"/>
    </w:p>
    <w:tbl>
      <w:tblPr>
        <w:tblStyle w:val="a4"/>
        <w:tblW w:w="0" w:type="auto"/>
        <w:tblLook w:val="04A0"/>
      </w:tblPr>
      <w:tblGrid>
        <w:gridCol w:w="675"/>
        <w:gridCol w:w="5006"/>
        <w:gridCol w:w="3576"/>
      </w:tblGrid>
      <w:tr w:rsidR="005243E5" w:rsidTr="00A25E2E">
        <w:tc>
          <w:tcPr>
            <w:tcW w:w="9257" w:type="dxa"/>
            <w:gridSpan w:val="3"/>
            <w:shd w:val="pct20" w:color="auto" w:fill="auto"/>
          </w:tcPr>
          <w:p w:rsidR="005243E5" w:rsidRDefault="005243E5" w:rsidP="00A25E2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5243E5" w:rsidTr="00A25E2E">
        <w:tc>
          <w:tcPr>
            <w:tcW w:w="92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5243E5" w:rsidRPr="00036528" w:rsidRDefault="005243E5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configure using diffrent data width (4-32)</w:t>
            </w:r>
          </w:p>
          <w:p w:rsidR="005243E5" w:rsidRDefault="005243E5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run same procedure of basic tx/rx test</w:t>
            </w:r>
          </w:p>
        </w:tc>
      </w:tr>
      <w:tr w:rsidR="005243E5" w:rsidTr="00A25E2E">
        <w:tc>
          <w:tcPr>
            <w:tcW w:w="9257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5243E5" w:rsidRPr="00036528" w:rsidRDefault="005243E5" w:rsidP="00A25E2E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5243E5" w:rsidTr="00A25E2E">
        <w:tc>
          <w:tcPr>
            <w:tcW w:w="92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5243E5" w:rsidRPr="00036528" w:rsidRDefault="008B7993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 xml:space="preserve">connect </w:t>
            </w:r>
            <w:r>
              <w:rPr>
                <w:rFonts w:hint="eastAsia"/>
                <w:lang w:val="fr-FR" w:eastAsia="zh-CN"/>
              </w:rPr>
              <w:t xml:space="preserve">each pin of two </w:t>
            </w:r>
            <w:r w:rsidRPr="00036528">
              <w:rPr>
                <w:rFonts w:hint="eastAsia"/>
                <w:lang w:val="fr-FR"/>
              </w:rPr>
              <w:t xml:space="preserve">spi port of </w:t>
            </w:r>
            <w:r>
              <w:rPr>
                <w:rFonts w:hint="eastAsia"/>
                <w:lang w:val="fr-FR" w:eastAsia="zh-CN"/>
              </w:rPr>
              <w:t>same</w:t>
            </w:r>
            <w:r w:rsidRPr="00036528">
              <w:rPr>
                <w:rFonts w:hint="eastAsia"/>
                <w:lang w:val="fr-FR"/>
              </w:rPr>
              <w:t xml:space="preserve"> columbus board(FPGA/EVB)</w:t>
            </w:r>
          </w:p>
        </w:tc>
      </w:tr>
      <w:tr w:rsidR="005243E5" w:rsidTr="00A25E2E">
        <w:tc>
          <w:tcPr>
            <w:tcW w:w="9257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5243E5" w:rsidRDefault="005243E5" w:rsidP="00A25E2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5243E5" w:rsidTr="00A25E2E">
        <w:tc>
          <w:tcPr>
            <w:tcW w:w="675" w:type="dxa"/>
            <w:shd w:val="pct20" w:color="auto" w:fill="auto"/>
          </w:tcPr>
          <w:p w:rsidR="005243E5" w:rsidRDefault="005243E5" w:rsidP="00A25E2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5243E5" w:rsidRDefault="005243E5" w:rsidP="00A25E2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3576" w:type="dxa"/>
            <w:shd w:val="pct20" w:color="auto" w:fill="auto"/>
          </w:tcPr>
          <w:p w:rsidR="005243E5" w:rsidRDefault="005243E5" w:rsidP="00A25E2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323D9B" w:rsidTr="00A25E2E">
        <w:tc>
          <w:tcPr>
            <w:tcW w:w="675" w:type="dxa"/>
            <w:shd w:val="clear" w:color="auto" w:fill="auto"/>
            <w:vAlign w:val="center"/>
          </w:tcPr>
          <w:p w:rsidR="00323D9B" w:rsidRPr="00036528" w:rsidRDefault="00323D9B" w:rsidP="00632A75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323D9B" w:rsidRPr="00036528" w:rsidRDefault="00323D9B" w:rsidP="00632A75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"spi1/2" from device list</w:t>
            </w:r>
          </w:p>
        </w:tc>
        <w:tc>
          <w:tcPr>
            <w:tcW w:w="3576" w:type="dxa"/>
            <w:shd w:val="clear" w:color="auto" w:fill="auto"/>
            <w:vAlign w:val="center"/>
          </w:tcPr>
          <w:p w:rsidR="00323D9B" w:rsidRPr="00036528" w:rsidRDefault="00323D9B" w:rsidP="00632A75">
            <w:pPr>
              <w:rPr>
                <w:lang w:val="fr-FR"/>
              </w:rPr>
            </w:pPr>
          </w:p>
        </w:tc>
      </w:tr>
      <w:tr w:rsidR="00323D9B" w:rsidTr="00A25E2E">
        <w:tc>
          <w:tcPr>
            <w:tcW w:w="675" w:type="dxa"/>
            <w:vAlign w:val="center"/>
          </w:tcPr>
          <w:p w:rsidR="00323D9B" w:rsidRPr="00036528" w:rsidRDefault="00323D9B" w:rsidP="00632A75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2</w:t>
            </w:r>
          </w:p>
        </w:tc>
        <w:tc>
          <w:tcPr>
            <w:tcW w:w="5006" w:type="dxa"/>
            <w:vAlign w:val="center"/>
          </w:tcPr>
          <w:p w:rsidR="00323D9B" w:rsidRPr="00036528" w:rsidRDefault="00323D9B" w:rsidP="00632A75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slave side:</w:t>
            </w:r>
          </w:p>
          <w:p w:rsidR="00323D9B" w:rsidRPr="00036528" w:rsidRDefault="00323D9B" w:rsidP="006D4E6F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input "spi_slave 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1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1000000 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0 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0 0 </w:t>
            </w:r>
            <w:r w:rsidR="006D4E6F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4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</w:p>
        </w:tc>
        <w:tc>
          <w:tcPr>
            <w:tcW w:w="3576" w:type="dxa"/>
            <w:vAlign w:val="center"/>
          </w:tcPr>
          <w:p w:rsidR="00323D9B" w:rsidRPr="00036528" w:rsidRDefault="00323D9B" w:rsidP="00632A75">
            <w:pPr>
              <w:rPr>
                <w:lang w:val="fr-FR"/>
              </w:rPr>
            </w:pPr>
          </w:p>
        </w:tc>
      </w:tr>
      <w:tr w:rsidR="00323D9B" w:rsidTr="00A25E2E">
        <w:tc>
          <w:tcPr>
            <w:tcW w:w="675" w:type="dxa"/>
            <w:vAlign w:val="center"/>
          </w:tcPr>
          <w:p w:rsidR="00323D9B" w:rsidRPr="00036528" w:rsidRDefault="00323D9B" w:rsidP="00632A75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3</w:t>
            </w:r>
          </w:p>
        </w:tc>
        <w:tc>
          <w:tcPr>
            <w:tcW w:w="5006" w:type="dxa"/>
            <w:vAlign w:val="center"/>
          </w:tcPr>
          <w:p w:rsidR="00323D9B" w:rsidRDefault="00323D9B" w:rsidP="00632A75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‘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q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’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 to quit spi slave dev menu</w:t>
            </w:r>
          </w:p>
          <w:p w:rsidR="00323D9B" w:rsidRPr="00036528" w:rsidRDefault="00323D9B" w:rsidP="00632A75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T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hen 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select "spi1/2" from device list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 for master dev</w:t>
            </w:r>
          </w:p>
        </w:tc>
        <w:tc>
          <w:tcPr>
            <w:tcW w:w="3576" w:type="dxa"/>
            <w:vAlign w:val="center"/>
          </w:tcPr>
          <w:p w:rsidR="00323D9B" w:rsidRPr="00036528" w:rsidRDefault="00323D9B" w:rsidP="00632A75">
            <w:pPr>
              <w:rPr>
                <w:lang w:val="fr-FR"/>
              </w:rPr>
            </w:pPr>
          </w:p>
        </w:tc>
      </w:tr>
      <w:tr w:rsidR="00323D9B" w:rsidTr="00A25E2E">
        <w:tc>
          <w:tcPr>
            <w:tcW w:w="675" w:type="dxa"/>
            <w:vAlign w:val="center"/>
          </w:tcPr>
          <w:p w:rsidR="00323D9B" w:rsidRPr="00036528" w:rsidRDefault="00323D9B" w:rsidP="00632A75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4</w:t>
            </w:r>
          </w:p>
        </w:tc>
        <w:tc>
          <w:tcPr>
            <w:tcW w:w="5006" w:type="dxa"/>
            <w:vAlign w:val="center"/>
          </w:tcPr>
          <w:p w:rsidR="00323D9B" w:rsidRPr="00036528" w:rsidRDefault="00323D9B" w:rsidP="00632A75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master side: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 using dma mode</w:t>
            </w:r>
          </w:p>
          <w:p w:rsidR="00323D9B" w:rsidRPr="00036528" w:rsidRDefault="00323D9B" w:rsidP="006D4E6F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</w:t>
            </w:r>
            <w:r w:rsidRPr="008442CF"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  <w:t>spi_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master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1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1000000 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0 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0 0 </w:t>
            </w:r>
            <w:r w:rsidR="006D4E6F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4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1000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</w:p>
        </w:tc>
        <w:tc>
          <w:tcPr>
            <w:tcW w:w="3576" w:type="dxa"/>
            <w:vAlign w:val="center"/>
          </w:tcPr>
          <w:p w:rsidR="00323D9B" w:rsidRPr="00036528" w:rsidRDefault="00323D9B" w:rsidP="00632A75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8442CF"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  <w:t>spi_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master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: test pass</w:t>
            </w:r>
          </w:p>
        </w:tc>
      </w:tr>
      <w:tr w:rsidR="00323D9B" w:rsidTr="00632A75">
        <w:tc>
          <w:tcPr>
            <w:tcW w:w="675" w:type="dxa"/>
          </w:tcPr>
          <w:p w:rsidR="00323D9B" w:rsidRPr="00036528" w:rsidRDefault="00323D9B" w:rsidP="00632A75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5</w:t>
            </w:r>
          </w:p>
        </w:tc>
        <w:tc>
          <w:tcPr>
            <w:tcW w:w="5006" w:type="dxa"/>
          </w:tcPr>
          <w:p w:rsidR="00323D9B" w:rsidRDefault="00323D9B" w:rsidP="00632A75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R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epeat 1-4  using other </w:t>
            </w:r>
            <w:r w:rsidR="006D4E6F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data width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 setting</w:t>
            </w:r>
          </w:p>
          <w:p w:rsidR="006D4E6F" w:rsidRPr="006D4E6F" w:rsidRDefault="006D4E6F" w:rsidP="00632A75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D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ata width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 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: 4-32</w:t>
            </w:r>
          </w:p>
        </w:tc>
        <w:tc>
          <w:tcPr>
            <w:tcW w:w="3576" w:type="dxa"/>
          </w:tcPr>
          <w:p w:rsidR="00323D9B" w:rsidRPr="00036528" w:rsidRDefault="00323D9B" w:rsidP="00632A75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</w:p>
        </w:tc>
      </w:tr>
    </w:tbl>
    <w:p w:rsidR="005243E5" w:rsidRPr="00AB4DA1" w:rsidRDefault="005243E5" w:rsidP="005243E5">
      <w:pPr>
        <w:rPr>
          <w:sz w:val="24"/>
          <w:szCs w:val="24"/>
          <w:lang w:eastAsia="zh-CN"/>
        </w:rPr>
      </w:pPr>
    </w:p>
    <w:p w:rsidR="005243E5" w:rsidRPr="00B54816" w:rsidRDefault="005243E5" w:rsidP="00732CB7">
      <w:pPr>
        <w:pStyle w:val="4"/>
        <w:rPr>
          <w:lang w:eastAsia="zh-CN"/>
        </w:rPr>
      </w:pPr>
      <w:bookmarkStart w:id="102" w:name="_Toc456256989"/>
      <w:r>
        <w:rPr>
          <w:rFonts w:hint="eastAsia"/>
        </w:rPr>
        <w:t xml:space="preserve">Test Case cb-spi-7: </w:t>
      </w:r>
      <w:r w:rsidRPr="00160823">
        <w:rPr>
          <w:rFonts w:hint="eastAsia"/>
        </w:rPr>
        <w:t>clock phase test</w:t>
      </w:r>
      <w:bookmarkEnd w:id="102"/>
    </w:p>
    <w:tbl>
      <w:tblPr>
        <w:tblStyle w:val="a4"/>
        <w:tblW w:w="0" w:type="auto"/>
        <w:tblLook w:val="04A0"/>
      </w:tblPr>
      <w:tblGrid>
        <w:gridCol w:w="675"/>
        <w:gridCol w:w="5006"/>
        <w:gridCol w:w="3576"/>
      </w:tblGrid>
      <w:tr w:rsidR="005243E5" w:rsidTr="00A25E2E">
        <w:tc>
          <w:tcPr>
            <w:tcW w:w="9257" w:type="dxa"/>
            <w:gridSpan w:val="3"/>
            <w:shd w:val="pct20" w:color="auto" w:fill="auto"/>
          </w:tcPr>
          <w:p w:rsidR="005243E5" w:rsidRDefault="005243E5" w:rsidP="00A25E2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5243E5" w:rsidTr="00A25E2E">
        <w:tc>
          <w:tcPr>
            <w:tcW w:w="92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5243E5" w:rsidRPr="00036528" w:rsidRDefault="005243E5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configure diffrent clock phase</w:t>
            </w:r>
          </w:p>
          <w:p w:rsidR="005243E5" w:rsidRDefault="005243E5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run same procedure of basic tx/rx test write/read whole chip</w:t>
            </w:r>
          </w:p>
        </w:tc>
      </w:tr>
      <w:tr w:rsidR="005243E5" w:rsidTr="00A25E2E">
        <w:tc>
          <w:tcPr>
            <w:tcW w:w="9257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5243E5" w:rsidRPr="00036528" w:rsidRDefault="005243E5" w:rsidP="00A25E2E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5243E5" w:rsidTr="00A25E2E">
        <w:tc>
          <w:tcPr>
            <w:tcW w:w="92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5243E5" w:rsidRPr="00036528" w:rsidRDefault="00BD773B" w:rsidP="00036528">
            <w:pPr>
              <w:rPr>
                <w:lang w:val="fr-FR"/>
              </w:rPr>
            </w:pPr>
            <w:r w:rsidRPr="00036528">
              <w:rPr>
                <w:lang w:val="fr-FR"/>
              </w:rPr>
              <w:t>connect spi port of two columbus board(FPGA/EVB)</w:t>
            </w:r>
          </w:p>
        </w:tc>
      </w:tr>
      <w:tr w:rsidR="005243E5" w:rsidTr="00A25E2E">
        <w:tc>
          <w:tcPr>
            <w:tcW w:w="9257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5243E5" w:rsidRDefault="005243E5" w:rsidP="00A25E2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5243E5" w:rsidTr="00A25E2E">
        <w:tc>
          <w:tcPr>
            <w:tcW w:w="675" w:type="dxa"/>
            <w:shd w:val="pct20" w:color="auto" w:fill="auto"/>
          </w:tcPr>
          <w:p w:rsidR="005243E5" w:rsidRDefault="005243E5" w:rsidP="00A25E2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5243E5" w:rsidRDefault="005243E5" w:rsidP="00A25E2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3576" w:type="dxa"/>
            <w:shd w:val="pct20" w:color="auto" w:fill="auto"/>
          </w:tcPr>
          <w:p w:rsidR="005243E5" w:rsidRDefault="005243E5" w:rsidP="00A25E2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632A75" w:rsidRPr="00036528" w:rsidTr="00632A75">
        <w:tc>
          <w:tcPr>
            <w:tcW w:w="675" w:type="dxa"/>
          </w:tcPr>
          <w:p w:rsidR="00632A75" w:rsidRPr="00036528" w:rsidRDefault="00632A75" w:rsidP="00632A75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</w:tcPr>
          <w:p w:rsidR="00632A75" w:rsidRPr="00036528" w:rsidRDefault="00632A75" w:rsidP="00632A75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"spi1/2" from device list</w:t>
            </w:r>
          </w:p>
        </w:tc>
        <w:tc>
          <w:tcPr>
            <w:tcW w:w="3576" w:type="dxa"/>
          </w:tcPr>
          <w:p w:rsidR="00632A75" w:rsidRPr="00036528" w:rsidRDefault="00632A75" w:rsidP="00632A75">
            <w:pPr>
              <w:rPr>
                <w:lang w:val="fr-FR"/>
              </w:rPr>
            </w:pPr>
          </w:p>
        </w:tc>
      </w:tr>
      <w:tr w:rsidR="00632A75" w:rsidRPr="00036528" w:rsidTr="00632A75">
        <w:tc>
          <w:tcPr>
            <w:tcW w:w="675" w:type="dxa"/>
          </w:tcPr>
          <w:p w:rsidR="00632A75" w:rsidRPr="00036528" w:rsidRDefault="00632A75" w:rsidP="00632A75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lastRenderedPageBreak/>
              <w:t>2</w:t>
            </w:r>
          </w:p>
        </w:tc>
        <w:tc>
          <w:tcPr>
            <w:tcW w:w="5006" w:type="dxa"/>
          </w:tcPr>
          <w:p w:rsidR="00632A75" w:rsidRPr="00036528" w:rsidRDefault="00632A75" w:rsidP="00632A75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slave side:</w:t>
            </w:r>
          </w:p>
          <w:p w:rsidR="00632A75" w:rsidRPr="00036528" w:rsidRDefault="00632A75" w:rsidP="00632A75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input "spi_slave 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1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1000000 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0 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0 0 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8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</w:p>
        </w:tc>
        <w:tc>
          <w:tcPr>
            <w:tcW w:w="3576" w:type="dxa"/>
          </w:tcPr>
          <w:p w:rsidR="00632A75" w:rsidRPr="00036528" w:rsidRDefault="00632A75" w:rsidP="00632A75">
            <w:pPr>
              <w:rPr>
                <w:lang w:val="fr-FR"/>
              </w:rPr>
            </w:pPr>
          </w:p>
        </w:tc>
      </w:tr>
      <w:tr w:rsidR="00632A75" w:rsidRPr="00036528" w:rsidTr="00632A75">
        <w:tc>
          <w:tcPr>
            <w:tcW w:w="675" w:type="dxa"/>
          </w:tcPr>
          <w:p w:rsidR="00632A75" w:rsidRPr="00036528" w:rsidRDefault="00632A75" w:rsidP="00632A75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3</w:t>
            </w:r>
          </w:p>
        </w:tc>
        <w:tc>
          <w:tcPr>
            <w:tcW w:w="5006" w:type="dxa"/>
          </w:tcPr>
          <w:p w:rsidR="00632A75" w:rsidRDefault="00632A75" w:rsidP="00632A75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‘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q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’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 to quit spi slave dev menu</w:t>
            </w:r>
          </w:p>
          <w:p w:rsidR="00632A75" w:rsidRPr="00036528" w:rsidRDefault="00632A75" w:rsidP="00632A75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T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hen 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select "spi1/2" from device list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 for master dev</w:t>
            </w:r>
          </w:p>
        </w:tc>
        <w:tc>
          <w:tcPr>
            <w:tcW w:w="3576" w:type="dxa"/>
          </w:tcPr>
          <w:p w:rsidR="00632A75" w:rsidRPr="00036528" w:rsidRDefault="00632A75" w:rsidP="00632A75">
            <w:pPr>
              <w:rPr>
                <w:lang w:val="fr-FR"/>
              </w:rPr>
            </w:pPr>
          </w:p>
        </w:tc>
      </w:tr>
      <w:tr w:rsidR="00632A75" w:rsidRPr="00036528" w:rsidTr="00632A75">
        <w:tc>
          <w:tcPr>
            <w:tcW w:w="675" w:type="dxa"/>
          </w:tcPr>
          <w:p w:rsidR="00632A75" w:rsidRPr="00036528" w:rsidRDefault="00632A75" w:rsidP="00632A75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4</w:t>
            </w:r>
          </w:p>
        </w:tc>
        <w:tc>
          <w:tcPr>
            <w:tcW w:w="5006" w:type="dxa"/>
          </w:tcPr>
          <w:p w:rsidR="00632A75" w:rsidRPr="00036528" w:rsidRDefault="00632A75" w:rsidP="00632A75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master side: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 using dma mode</w:t>
            </w:r>
          </w:p>
          <w:p w:rsidR="00632A75" w:rsidRPr="00036528" w:rsidRDefault="00632A75" w:rsidP="00632A75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</w:t>
            </w:r>
            <w:r w:rsidRPr="008442CF"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  <w:t>spi_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master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1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1000000 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0 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0 0 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8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1000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</w:p>
        </w:tc>
        <w:tc>
          <w:tcPr>
            <w:tcW w:w="3576" w:type="dxa"/>
          </w:tcPr>
          <w:p w:rsidR="00632A75" w:rsidRPr="00036528" w:rsidRDefault="00632A75" w:rsidP="00632A75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8442CF"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  <w:t>spi_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master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: test pass</w:t>
            </w:r>
          </w:p>
        </w:tc>
      </w:tr>
      <w:tr w:rsidR="00632A75" w:rsidRPr="00036528" w:rsidTr="00632A75">
        <w:tc>
          <w:tcPr>
            <w:tcW w:w="675" w:type="dxa"/>
          </w:tcPr>
          <w:p w:rsidR="00632A75" w:rsidRPr="00036528" w:rsidRDefault="00632A75" w:rsidP="00632A75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5</w:t>
            </w:r>
          </w:p>
        </w:tc>
        <w:tc>
          <w:tcPr>
            <w:tcW w:w="5006" w:type="dxa"/>
          </w:tcPr>
          <w:p w:rsidR="00632A75" w:rsidRDefault="00632A75" w:rsidP="00632A75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R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epeat 1-</w:t>
            </w:r>
            <w:r w:rsidR="00EE0A75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4  using other spi phase and pority set</w:t>
            </w:r>
          </w:p>
          <w:p w:rsidR="00632A75" w:rsidRPr="006D4E6F" w:rsidRDefault="00EE0A75" w:rsidP="00632A75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P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hase </w:t>
            </w:r>
            <w:r w:rsidR="00632A75"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 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:  0-3</w:t>
            </w:r>
          </w:p>
        </w:tc>
        <w:tc>
          <w:tcPr>
            <w:tcW w:w="3576" w:type="dxa"/>
          </w:tcPr>
          <w:p w:rsidR="00632A75" w:rsidRPr="00036528" w:rsidRDefault="00632A75" w:rsidP="00632A75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</w:p>
        </w:tc>
      </w:tr>
    </w:tbl>
    <w:p w:rsidR="005243E5" w:rsidRPr="0069400D" w:rsidRDefault="005243E5" w:rsidP="005243E5">
      <w:pPr>
        <w:rPr>
          <w:sz w:val="24"/>
          <w:szCs w:val="24"/>
          <w:lang w:eastAsia="zh-CN"/>
        </w:rPr>
      </w:pPr>
    </w:p>
    <w:p w:rsidR="005243E5" w:rsidRPr="00B54816" w:rsidRDefault="005243E5" w:rsidP="00732CB7">
      <w:pPr>
        <w:pStyle w:val="4"/>
        <w:rPr>
          <w:lang w:eastAsia="zh-CN"/>
        </w:rPr>
      </w:pPr>
      <w:bookmarkStart w:id="103" w:name="_Toc456256990"/>
      <w:r>
        <w:rPr>
          <w:rFonts w:hint="eastAsia"/>
        </w:rPr>
        <w:t xml:space="preserve">Test Case cb-spi-8: </w:t>
      </w:r>
      <w:r w:rsidRPr="00160823">
        <w:rPr>
          <w:rFonts w:hint="eastAsia"/>
        </w:rPr>
        <w:t>dma mode test</w:t>
      </w:r>
      <w:bookmarkEnd w:id="103"/>
    </w:p>
    <w:tbl>
      <w:tblPr>
        <w:tblStyle w:val="a4"/>
        <w:tblW w:w="0" w:type="auto"/>
        <w:tblLook w:val="04A0"/>
      </w:tblPr>
      <w:tblGrid>
        <w:gridCol w:w="675"/>
        <w:gridCol w:w="5006"/>
        <w:gridCol w:w="3576"/>
      </w:tblGrid>
      <w:tr w:rsidR="005243E5" w:rsidTr="00A25E2E">
        <w:tc>
          <w:tcPr>
            <w:tcW w:w="9257" w:type="dxa"/>
            <w:gridSpan w:val="3"/>
            <w:shd w:val="pct20" w:color="auto" w:fill="auto"/>
          </w:tcPr>
          <w:p w:rsidR="005243E5" w:rsidRDefault="005243E5" w:rsidP="00A25E2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5243E5" w:rsidTr="00A25E2E">
        <w:tc>
          <w:tcPr>
            <w:tcW w:w="92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5243E5" w:rsidRPr="00036528" w:rsidRDefault="005243E5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configure using dma mode</w:t>
            </w:r>
          </w:p>
          <w:p w:rsidR="005243E5" w:rsidRPr="00036528" w:rsidRDefault="005243E5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run same procedure with basic tx/rx test</w:t>
            </w:r>
          </w:p>
        </w:tc>
      </w:tr>
      <w:tr w:rsidR="005243E5" w:rsidTr="00A25E2E">
        <w:tc>
          <w:tcPr>
            <w:tcW w:w="9257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5243E5" w:rsidRPr="00036528" w:rsidRDefault="005243E5" w:rsidP="00A25E2E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5243E5" w:rsidTr="00A25E2E">
        <w:tc>
          <w:tcPr>
            <w:tcW w:w="92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5243E5" w:rsidRPr="00036528" w:rsidRDefault="00A25E2E" w:rsidP="00036528">
            <w:pPr>
              <w:rPr>
                <w:lang w:val="fr-FR"/>
              </w:rPr>
            </w:pPr>
            <w:r w:rsidRPr="00036528">
              <w:rPr>
                <w:lang w:val="fr-FR"/>
              </w:rPr>
              <w:t>connect spi port of two columbus board(FPGA/EVB)</w:t>
            </w:r>
          </w:p>
        </w:tc>
      </w:tr>
      <w:tr w:rsidR="005243E5" w:rsidTr="00A25E2E">
        <w:tc>
          <w:tcPr>
            <w:tcW w:w="9257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5243E5" w:rsidRDefault="005243E5" w:rsidP="00A25E2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5243E5" w:rsidTr="00A25E2E">
        <w:tc>
          <w:tcPr>
            <w:tcW w:w="675" w:type="dxa"/>
            <w:shd w:val="pct20" w:color="auto" w:fill="auto"/>
          </w:tcPr>
          <w:p w:rsidR="005243E5" w:rsidRDefault="005243E5" w:rsidP="00A25E2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5243E5" w:rsidRDefault="005243E5" w:rsidP="00A25E2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3576" w:type="dxa"/>
            <w:shd w:val="pct20" w:color="auto" w:fill="auto"/>
          </w:tcPr>
          <w:p w:rsidR="005243E5" w:rsidRDefault="005243E5" w:rsidP="00A25E2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350FB4" w:rsidRPr="00036528" w:rsidTr="00350FB4">
        <w:tc>
          <w:tcPr>
            <w:tcW w:w="675" w:type="dxa"/>
          </w:tcPr>
          <w:p w:rsidR="00350FB4" w:rsidRPr="00036528" w:rsidRDefault="00350FB4" w:rsidP="00ED3452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</w:tcPr>
          <w:p w:rsidR="00350FB4" w:rsidRPr="00036528" w:rsidRDefault="00350FB4" w:rsidP="00ED3452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"spi1/2" from device list</w:t>
            </w:r>
          </w:p>
        </w:tc>
        <w:tc>
          <w:tcPr>
            <w:tcW w:w="3576" w:type="dxa"/>
          </w:tcPr>
          <w:p w:rsidR="00350FB4" w:rsidRPr="00036528" w:rsidRDefault="00350FB4" w:rsidP="00ED3452">
            <w:pPr>
              <w:rPr>
                <w:lang w:val="fr-FR"/>
              </w:rPr>
            </w:pPr>
          </w:p>
        </w:tc>
      </w:tr>
      <w:tr w:rsidR="00350FB4" w:rsidRPr="00036528" w:rsidTr="00350FB4">
        <w:tc>
          <w:tcPr>
            <w:tcW w:w="675" w:type="dxa"/>
          </w:tcPr>
          <w:p w:rsidR="00350FB4" w:rsidRPr="00036528" w:rsidRDefault="00350FB4" w:rsidP="00ED3452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2</w:t>
            </w:r>
          </w:p>
        </w:tc>
        <w:tc>
          <w:tcPr>
            <w:tcW w:w="5006" w:type="dxa"/>
          </w:tcPr>
          <w:p w:rsidR="00350FB4" w:rsidRPr="00036528" w:rsidRDefault="00350FB4" w:rsidP="00ED3452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slave side:</w:t>
            </w:r>
          </w:p>
          <w:p w:rsidR="00350FB4" w:rsidRPr="00036528" w:rsidRDefault="00350FB4" w:rsidP="00ED3452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input "spi_slave 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1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1000000 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0 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0 0 8"</w:t>
            </w:r>
          </w:p>
        </w:tc>
        <w:tc>
          <w:tcPr>
            <w:tcW w:w="3576" w:type="dxa"/>
          </w:tcPr>
          <w:p w:rsidR="00350FB4" w:rsidRPr="00036528" w:rsidRDefault="00350FB4" w:rsidP="00ED3452">
            <w:pPr>
              <w:rPr>
                <w:lang w:val="fr-FR"/>
              </w:rPr>
            </w:pPr>
          </w:p>
        </w:tc>
      </w:tr>
      <w:tr w:rsidR="00350FB4" w:rsidRPr="00036528" w:rsidTr="00350FB4">
        <w:tc>
          <w:tcPr>
            <w:tcW w:w="675" w:type="dxa"/>
          </w:tcPr>
          <w:p w:rsidR="00350FB4" w:rsidRPr="00036528" w:rsidRDefault="00350FB4" w:rsidP="00ED3452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3</w:t>
            </w:r>
          </w:p>
        </w:tc>
        <w:tc>
          <w:tcPr>
            <w:tcW w:w="5006" w:type="dxa"/>
          </w:tcPr>
          <w:p w:rsidR="00350FB4" w:rsidRDefault="00350FB4" w:rsidP="00ED3452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‘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q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’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 to quit spi slave dev menu</w:t>
            </w:r>
          </w:p>
          <w:p w:rsidR="00350FB4" w:rsidRPr="00036528" w:rsidRDefault="00350FB4" w:rsidP="00ED3452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T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hen 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select "spi1/2" from device list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 for master dev</w:t>
            </w:r>
          </w:p>
        </w:tc>
        <w:tc>
          <w:tcPr>
            <w:tcW w:w="3576" w:type="dxa"/>
          </w:tcPr>
          <w:p w:rsidR="00350FB4" w:rsidRPr="00036528" w:rsidRDefault="00350FB4" w:rsidP="00ED3452">
            <w:pPr>
              <w:rPr>
                <w:lang w:val="fr-FR"/>
              </w:rPr>
            </w:pPr>
          </w:p>
        </w:tc>
      </w:tr>
      <w:tr w:rsidR="00350FB4" w:rsidRPr="00036528" w:rsidTr="00350FB4">
        <w:tc>
          <w:tcPr>
            <w:tcW w:w="675" w:type="dxa"/>
          </w:tcPr>
          <w:p w:rsidR="00350FB4" w:rsidRPr="00036528" w:rsidRDefault="00350FB4" w:rsidP="00ED3452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4</w:t>
            </w:r>
          </w:p>
        </w:tc>
        <w:tc>
          <w:tcPr>
            <w:tcW w:w="5006" w:type="dxa"/>
          </w:tcPr>
          <w:p w:rsidR="00350FB4" w:rsidRPr="00036528" w:rsidRDefault="00350FB4" w:rsidP="00ED3452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master side: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 using dma mode</w:t>
            </w:r>
          </w:p>
          <w:p w:rsidR="00350FB4" w:rsidRPr="00036528" w:rsidRDefault="00350FB4" w:rsidP="00ED3452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input "spi_master 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1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1000000 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0 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0 0 8 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1000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</w:p>
        </w:tc>
        <w:tc>
          <w:tcPr>
            <w:tcW w:w="3576" w:type="dxa"/>
          </w:tcPr>
          <w:p w:rsidR="00350FB4" w:rsidRPr="00036528" w:rsidRDefault="00350FB4" w:rsidP="00ED3452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spi_master: test pass</w:t>
            </w:r>
          </w:p>
        </w:tc>
      </w:tr>
      <w:tr w:rsidR="00350FB4" w:rsidRPr="00036528" w:rsidTr="00350FB4">
        <w:tc>
          <w:tcPr>
            <w:tcW w:w="675" w:type="dxa"/>
          </w:tcPr>
          <w:p w:rsidR="00350FB4" w:rsidRPr="00036528" w:rsidRDefault="00350FB4" w:rsidP="00ED3452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5</w:t>
            </w:r>
          </w:p>
        </w:tc>
        <w:tc>
          <w:tcPr>
            <w:tcW w:w="5006" w:type="dxa"/>
          </w:tcPr>
          <w:p w:rsidR="00350FB4" w:rsidRDefault="00350FB4" w:rsidP="00ED3452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R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epeat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 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: spi_master dma_mode </w:t>
            </w:r>
            <w:r w:rsidRPr="004D3251"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speed type phase cs bus_width len</w:t>
            </w:r>
          </w:p>
          <w:p w:rsidR="00350FB4" w:rsidRPr="00036528" w:rsidRDefault="00350FB4" w:rsidP="00ED3452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 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U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sing other parameters</w:t>
            </w:r>
          </w:p>
        </w:tc>
        <w:tc>
          <w:tcPr>
            <w:tcW w:w="3576" w:type="dxa"/>
          </w:tcPr>
          <w:p w:rsidR="00350FB4" w:rsidRPr="00036528" w:rsidRDefault="00350FB4" w:rsidP="00ED3452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spi_master: test pass</w:t>
            </w:r>
          </w:p>
        </w:tc>
      </w:tr>
    </w:tbl>
    <w:p w:rsidR="005243E5" w:rsidRPr="005243E5" w:rsidRDefault="005243E5" w:rsidP="005243E5">
      <w:pPr>
        <w:rPr>
          <w:sz w:val="24"/>
          <w:szCs w:val="24"/>
          <w:lang w:eastAsia="zh-CN"/>
        </w:rPr>
      </w:pPr>
    </w:p>
    <w:p w:rsidR="005243E5" w:rsidRPr="00B54816" w:rsidRDefault="005243E5" w:rsidP="00732CB7">
      <w:pPr>
        <w:pStyle w:val="4"/>
      </w:pPr>
      <w:bookmarkStart w:id="104" w:name="_Toc456256991"/>
      <w:r>
        <w:rPr>
          <w:rFonts w:hint="eastAsia"/>
        </w:rPr>
        <w:lastRenderedPageBreak/>
        <w:t xml:space="preserve">Test Case cb-spi-9: </w:t>
      </w:r>
      <w:r w:rsidR="00A25E2E" w:rsidRPr="00160823">
        <w:rPr>
          <w:rFonts w:hint="eastAsia"/>
        </w:rPr>
        <w:t>interrupt test</w:t>
      </w:r>
      <w:bookmarkEnd w:id="104"/>
    </w:p>
    <w:tbl>
      <w:tblPr>
        <w:tblStyle w:val="a4"/>
        <w:tblW w:w="0" w:type="auto"/>
        <w:tblLook w:val="04A0"/>
      </w:tblPr>
      <w:tblGrid>
        <w:gridCol w:w="675"/>
        <w:gridCol w:w="5006"/>
        <w:gridCol w:w="3576"/>
      </w:tblGrid>
      <w:tr w:rsidR="005243E5" w:rsidTr="00A25E2E">
        <w:tc>
          <w:tcPr>
            <w:tcW w:w="9257" w:type="dxa"/>
            <w:gridSpan w:val="3"/>
            <w:shd w:val="pct20" w:color="auto" w:fill="auto"/>
          </w:tcPr>
          <w:p w:rsidR="005243E5" w:rsidRDefault="005243E5" w:rsidP="00A25E2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5243E5" w:rsidTr="00A25E2E">
        <w:tc>
          <w:tcPr>
            <w:tcW w:w="92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5243E5" w:rsidRPr="00036528" w:rsidRDefault="00A25E2E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confirm interrupt handle correctly when trigger some interrupt event</w:t>
            </w:r>
          </w:p>
        </w:tc>
      </w:tr>
      <w:tr w:rsidR="005243E5" w:rsidTr="00A25E2E">
        <w:tc>
          <w:tcPr>
            <w:tcW w:w="9257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5243E5" w:rsidRPr="00036528" w:rsidRDefault="005243E5" w:rsidP="00A25E2E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5243E5" w:rsidTr="00A25E2E">
        <w:tc>
          <w:tcPr>
            <w:tcW w:w="92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5243E5" w:rsidRPr="00036528" w:rsidRDefault="005243E5" w:rsidP="00036528">
            <w:pPr>
              <w:rPr>
                <w:lang w:val="fr-FR"/>
              </w:rPr>
            </w:pPr>
          </w:p>
        </w:tc>
      </w:tr>
      <w:tr w:rsidR="005243E5" w:rsidTr="00A25E2E">
        <w:tc>
          <w:tcPr>
            <w:tcW w:w="9257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5243E5" w:rsidRDefault="005243E5" w:rsidP="00A25E2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5243E5" w:rsidTr="00A25E2E">
        <w:tc>
          <w:tcPr>
            <w:tcW w:w="675" w:type="dxa"/>
            <w:shd w:val="pct20" w:color="auto" w:fill="auto"/>
          </w:tcPr>
          <w:p w:rsidR="005243E5" w:rsidRDefault="005243E5" w:rsidP="00A25E2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5243E5" w:rsidRDefault="005243E5" w:rsidP="00A25E2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3576" w:type="dxa"/>
            <w:shd w:val="pct20" w:color="auto" w:fill="auto"/>
          </w:tcPr>
          <w:p w:rsidR="005243E5" w:rsidRDefault="005243E5" w:rsidP="00A25E2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A25E2E" w:rsidTr="00A25E2E">
        <w:tc>
          <w:tcPr>
            <w:tcW w:w="675" w:type="dxa"/>
            <w:shd w:val="clear" w:color="auto" w:fill="auto"/>
            <w:vAlign w:val="center"/>
          </w:tcPr>
          <w:p w:rsidR="00A25E2E" w:rsidRPr="00036528" w:rsidRDefault="00A25E2E" w:rsidP="00A25E2E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A25E2E" w:rsidRPr="00036528" w:rsidRDefault="00A25E2E" w:rsidP="00A25E2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"spi1/2" from device list</w:t>
            </w:r>
          </w:p>
        </w:tc>
        <w:tc>
          <w:tcPr>
            <w:tcW w:w="3576" w:type="dxa"/>
            <w:shd w:val="clear" w:color="auto" w:fill="auto"/>
            <w:vAlign w:val="center"/>
          </w:tcPr>
          <w:p w:rsidR="00A25E2E" w:rsidRPr="00036528" w:rsidRDefault="00A25E2E" w:rsidP="00A25E2E">
            <w:pPr>
              <w:rPr>
                <w:lang w:val="fr-FR"/>
              </w:rPr>
            </w:pPr>
          </w:p>
        </w:tc>
      </w:tr>
      <w:tr w:rsidR="00A25E2E" w:rsidTr="00A25E2E">
        <w:tc>
          <w:tcPr>
            <w:tcW w:w="675" w:type="dxa"/>
            <w:vAlign w:val="center"/>
          </w:tcPr>
          <w:p w:rsidR="00A25E2E" w:rsidRPr="00036528" w:rsidRDefault="00A25E2E" w:rsidP="00A25E2E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2</w:t>
            </w:r>
          </w:p>
        </w:tc>
        <w:tc>
          <w:tcPr>
            <w:tcW w:w="5006" w:type="dxa"/>
            <w:vAlign w:val="center"/>
          </w:tcPr>
          <w:p w:rsidR="00A25E2E" w:rsidRPr="00036528" w:rsidRDefault="00A25E2E" w:rsidP="009E2D9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"spi_</w:t>
            </w:r>
            <w:r w:rsidR="009E2D9B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int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</w:p>
        </w:tc>
        <w:tc>
          <w:tcPr>
            <w:tcW w:w="3576" w:type="dxa"/>
            <w:vAlign w:val="center"/>
          </w:tcPr>
          <w:p w:rsidR="00A25E2E" w:rsidRPr="00036528" w:rsidRDefault="00A25E2E" w:rsidP="009E2D9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spi_</w:t>
            </w:r>
            <w:r w:rsidR="009E2D9B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int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: test pass</w:t>
            </w:r>
          </w:p>
        </w:tc>
      </w:tr>
      <w:tr w:rsidR="00A25E2E" w:rsidTr="00A25E2E">
        <w:tc>
          <w:tcPr>
            <w:tcW w:w="675" w:type="dxa"/>
            <w:vAlign w:val="center"/>
          </w:tcPr>
          <w:p w:rsidR="00A25E2E" w:rsidRPr="00036528" w:rsidRDefault="00A25E2E" w:rsidP="00A25E2E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3</w:t>
            </w:r>
          </w:p>
        </w:tc>
        <w:tc>
          <w:tcPr>
            <w:tcW w:w="5006" w:type="dxa"/>
            <w:vAlign w:val="center"/>
          </w:tcPr>
          <w:p w:rsidR="00A25E2E" w:rsidRPr="00036528" w:rsidRDefault="00A25E2E" w:rsidP="00A25E2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'q' to quit test</w:t>
            </w:r>
          </w:p>
        </w:tc>
        <w:tc>
          <w:tcPr>
            <w:tcW w:w="3576" w:type="dxa"/>
            <w:vAlign w:val="center"/>
          </w:tcPr>
          <w:p w:rsidR="00A25E2E" w:rsidRPr="00036528" w:rsidRDefault="00A25E2E" w:rsidP="00A25E2E">
            <w:pPr>
              <w:rPr>
                <w:lang w:val="fr-FR"/>
              </w:rPr>
            </w:pPr>
          </w:p>
        </w:tc>
      </w:tr>
    </w:tbl>
    <w:p w:rsidR="00CB5BDF" w:rsidRPr="00095A34" w:rsidRDefault="00CB5BDF" w:rsidP="00CB5BDF">
      <w:pPr>
        <w:rPr>
          <w:sz w:val="24"/>
          <w:szCs w:val="24"/>
          <w:lang w:eastAsia="zh-CN"/>
        </w:rPr>
      </w:pPr>
    </w:p>
    <w:p w:rsidR="005243E5" w:rsidRPr="00B54816" w:rsidRDefault="005243E5" w:rsidP="00732CB7">
      <w:pPr>
        <w:pStyle w:val="4"/>
      </w:pPr>
      <w:bookmarkStart w:id="105" w:name="_Toc456256992"/>
      <w:r>
        <w:rPr>
          <w:rFonts w:hint="eastAsia"/>
        </w:rPr>
        <w:t xml:space="preserve">Test Case cb-spi-10: </w:t>
      </w:r>
      <w:r w:rsidR="00A25E2E" w:rsidRPr="00160823">
        <w:rPr>
          <w:rFonts w:hint="eastAsia"/>
        </w:rPr>
        <w:t>robust transfer test</w:t>
      </w:r>
      <w:bookmarkEnd w:id="105"/>
    </w:p>
    <w:tbl>
      <w:tblPr>
        <w:tblStyle w:val="a4"/>
        <w:tblW w:w="0" w:type="auto"/>
        <w:tblLook w:val="04A0"/>
      </w:tblPr>
      <w:tblGrid>
        <w:gridCol w:w="675"/>
        <w:gridCol w:w="5006"/>
        <w:gridCol w:w="3576"/>
      </w:tblGrid>
      <w:tr w:rsidR="005243E5" w:rsidTr="00A25E2E">
        <w:tc>
          <w:tcPr>
            <w:tcW w:w="9257" w:type="dxa"/>
            <w:gridSpan w:val="3"/>
            <w:shd w:val="pct20" w:color="auto" w:fill="auto"/>
          </w:tcPr>
          <w:p w:rsidR="005243E5" w:rsidRDefault="005243E5" w:rsidP="00A25E2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5243E5" w:rsidTr="00A25E2E">
        <w:tc>
          <w:tcPr>
            <w:tcW w:w="92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25E2E" w:rsidRPr="00036528" w:rsidRDefault="00A25E2E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repeat basic tx/rx test,until user cancel it</w:t>
            </w:r>
          </w:p>
          <w:p w:rsidR="005243E5" w:rsidRPr="00036528" w:rsidRDefault="00A25E2E" w:rsidP="00036528">
            <w:pPr>
              <w:rPr>
                <w:lang w:val="fr-FR"/>
              </w:rPr>
            </w:pPr>
            <w:r w:rsidRPr="00036528">
              <w:rPr>
                <w:lang w:val="fr-FR"/>
              </w:rPr>
              <w:t>master generate random data; send to slave, then read back to verify</w:t>
            </w:r>
          </w:p>
        </w:tc>
      </w:tr>
      <w:tr w:rsidR="005243E5" w:rsidTr="00A25E2E">
        <w:tc>
          <w:tcPr>
            <w:tcW w:w="9257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5243E5" w:rsidRPr="00036528" w:rsidRDefault="005243E5" w:rsidP="00A25E2E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5243E5" w:rsidTr="00A25E2E">
        <w:tc>
          <w:tcPr>
            <w:tcW w:w="92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5243E5" w:rsidRPr="00036528" w:rsidRDefault="00A25E2E" w:rsidP="00036528">
            <w:pPr>
              <w:rPr>
                <w:lang w:val="fr-FR"/>
              </w:rPr>
            </w:pPr>
            <w:r w:rsidRPr="00036528">
              <w:rPr>
                <w:lang w:val="fr-FR"/>
              </w:rPr>
              <w:t>connect spi port of two columbus board(FPGA/EVB)</w:t>
            </w:r>
          </w:p>
        </w:tc>
      </w:tr>
      <w:tr w:rsidR="005243E5" w:rsidTr="00A25E2E">
        <w:tc>
          <w:tcPr>
            <w:tcW w:w="9257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5243E5" w:rsidRDefault="005243E5" w:rsidP="00A25E2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5243E5" w:rsidTr="00A25E2E">
        <w:tc>
          <w:tcPr>
            <w:tcW w:w="675" w:type="dxa"/>
            <w:shd w:val="pct20" w:color="auto" w:fill="auto"/>
          </w:tcPr>
          <w:p w:rsidR="005243E5" w:rsidRDefault="005243E5" w:rsidP="00A25E2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5243E5" w:rsidRDefault="005243E5" w:rsidP="00A25E2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3576" w:type="dxa"/>
            <w:shd w:val="pct20" w:color="auto" w:fill="auto"/>
          </w:tcPr>
          <w:p w:rsidR="005243E5" w:rsidRDefault="005243E5" w:rsidP="00A25E2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A3508E" w:rsidTr="00A25E2E">
        <w:tc>
          <w:tcPr>
            <w:tcW w:w="675" w:type="dxa"/>
            <w:shd w:val="clear" w:color="auto" w:fill="auto"/>
            <w:vAlign w:val="center"/>
          </w:tcPr>
          <w:p w:rsidR="00A3508E" w:rsidRPr="00036528" w:rsidRDefault="00A3508E" w:rsidP="00ED3452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A3508E" w:rsidRPr="00036528" w:rsidRDefault="00A3508E" w:rsidP="00ED3452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"spi1/2" from device list</w:t>
            </w:r>
          </w:p>
        </w:tc>
        <w:tc>
          <w:tcPr>
            <w:tcW w:w="3576" w:type="dxa"/>
            <w:shd w:val="clear" w:color="auto" w:fill="auto"/>
            <w:vAlign w:val="center"/>
          </w:tcPr>
          <w:p w:rsidR="00A3508E" w:rsidRPr="00036528" w:rsidRDefault="00A3508E" w:rsidP="00917370">
            <w:pPr>
              <w:rPr>
                <w:lang w:val="fr-FR"/>
              </w:rPr>
            </w:pPr>
          </w:p>
        </w:tc>
      </w:tr>
      <w:tr w:rsidR="00A3508E" w:rsidTr="00A25E2E">
        <w:tc>
          <w:tcPr>
            <w:tcW w:w="675" w:type="dxa"/>
            <w:vAlign w:val="center"/>
          </w:tcPr>
          <w:p w:rsidR="00A3508E" w:rsidRPr="00036528" w:rsidRDefault="00A3508E" w:rsidP="00ED3452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2</w:t>
            </w:r>
          </w:p>
        </w:tc>
        <w:tc>
          <w:tcPr>
            <w:tcW w:w="5006" w:type="dxa"/>
            <w:vAlign w:val="center"/>
          </w:tcPr>
          <w:p w:rsidR="00A3508E" w:rsidRPr="00036528" w:rsidRDefault="00A3508E" w:rsidP="00ED3452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slave side:</w:t>
            </w:r>
          </w:p>
          <w:p w:rsidR="00A3508E" w:rsidRPr="00036528" w:rsidRDefault="00A3508E" w:rsidP="00ED3452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input "spi_slave 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1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1000000 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0 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0 0 8"</w:t>
            </w:r>
          </w:p>
        </w:tc>
        <w:tc>
          <w:tcPr>
            <w:tcW w:w="3576" w:type="dxa"/>
            <w:vAlign w:val="center"/>
          </w:tcPr>
          <w:p w:rsidR="00A3508E" w:rsidRPr="00036528" w:rsidRDefault="00A3508E" w:rsidP="00917370">
            <w:pPr>
              <w:rPr>
                <w:lang w:val="fr-FR"/>
              </w:rPr>
            </w:pPr>
          </w:p>
        </w:tc>
      </w:tr>
      <w:tr w:rsidR="00A3508E" w:rsidTr="00A25E2E">
        <w:tc>
          <w:tcPr>
            <w:tcW w:w="675" w:type="dxa"/>
            <w:vAlign w:val="center"/>
          </w:tcPr>
          <w:p w:rsidR="00A3508E" w:rsidRPr="00036528" w:rsidRDefault="00A3508E" w:rsidP="00ED3452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3</w:t>
            </w:r>
          </w:p>
        </w:tc>
        <w:tc>
          <w:tcPr>
            <w:tcW w:w="5006" w:type="dxa"/>
            <w:vAlign w:val="center"/>
          </w:tcPr>
          <w:p w:rsidR="00A3508E" w:rsidRDefault="00A3508E" w:rsidP="00ED3452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‘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q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’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 to quit spi slave dev menu</w:t>
            </w:r>
          </w:p>
          <w:p w:rsidR="00A3508E" w:rsidRPr="00036528" w:rsidRDefault="00A3508E" w:rsidP="00ED3452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T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hen 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select "spi1/2" from device list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 for master dev</w:t>
            </w:r>
          </w:p>
        </w:tc>
        <w:tc>
          <w:tcPr>
            <w:tcW w:w="3576" w:type="dxa"/>
            <w:vAlign w:val="center"/>
          </w:tcPr>
          <w:p w:rsidR="00A3508E" w:rsidRPr="00036528" w:rsidRDefault="00A3508E" w:rsidP="00917370">
            <w:pPr>
              <w:rPr>
                <w:lang w:val="fr-FR"/>
              </w:rPr>
            </w:pPr>
          </w:p>
        </w:tc>
      </w:tr>
      <w:tr w:rsidR="00BD773B" w:rsidTr="00A25E2E">
        <w:tc>
          <w:tcPr>
            <w:tcW w:w="675" w:type="dxa"/>
            <w:vAlign w:val="center"/>
          </w:tcPr>
          <w:p w:rsidR="00BD773B" w:rsidRPr="00036528" w:rsidRDefault="00A3508E" w:rsidP="00917370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4</w:t>
            </w:r>
          </w:p>
        </w:tc>
        <w:tc>
          <w:tcPr>
            <w:tcW w:w="5006" w:type="dxa"/>
            <w:vAlign w:val="center"/>
          </w:tcPr>
          <w:p w:rsidR="00BD773B" w:rsidRPr="00036528" w:rsidRDefault="00BD773B" w:rsidP="00917370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master side:</w:t>
            </w:r>
            <w:r w:rsidR="00A3508E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 using fifo mode</w:t>
            </w:r>
          </w:p>
          <w:p w:rsidR="00BD773B" w:rsidRDefault="00BD773B" w:rsidP="00A3508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input "spi_robust 0 1000000 </w:t>
            </w:r>
            <w:r w:rsidR="00BA5224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0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0 0 8"</w:t>
            </w:r>
          </w:p>
          <w:p w:rsidR="00A3508E" w:rsidRPr="00A3508E" w:rsidRDefault="00A3508E" w:rsidP="00A3508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lastRenderedPageBreak/>
              <w:t>master side: input 'q' to quit</w:t>
            </w:r>
          </w:p>
        </w:tc>
        <w:tc>
          <w:tcPr>
            <w:tcW w:w="3576" w:type="dxa"/>
            <w:vAlign w:val="center"/>
          </w:tcPr>
          <w:p w:rsidR="00BD773B" w:rsidRPr="00036528" w:rsidRDefault="00B216C1" w:rsidP="00917370">
            <w:pPr>
              <w:rPr>
                <w:lang w:val="fr-FR" w:eastAsia="zh-CN"/>
              </w:rPr>
            </w:pPr>
            <w:r>
              <w:rPr>
                <w:lang w:val="fr-FR" w:eastAsia="zh-CN"/>
              </w:rPr>
              <w:lastRenderedPageBreak/>
              <w:t>C</w:t>
            </w:r>
            <w:r>
              <w:rPr>
                <w:rFonts w:hint="eastAsia"/>
                <w:lang w:val="fr-FR" w:eastAsia="zh-CN"/>
              </w:rPr>
              <w:t>onsole will output test procedure and display total error number</w:t>
            </w:r>
          </w:p>
        </w:tc>
      </w:tr>
      <w:tr w:rsidR="00A3508E" w:rsidTr="00A25E2E">
        <w:tc>
          <w:tcPr>
            <w:tcW w:w="675" w:type="dxa"/>
            <w:vAlign w:val="center"/>
          </w:tcPr>
          <w:p w:rsidR="00A3508E" w:rsidRPr="00036528" w:rsidRDefault="00A3508E" w:rsidP="00ED3452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lastRenderedPageBreak/>
              <w:t>5</w:t>
            </w:r>
          </w:p>
        </w:tc>
        <w:tc>
          <w:tcPr>
            <w:tcW w:w="5006" w:type="dxa"/>
            <w:vAlign w:val="center"/>
          </w:tcPr>
          <w:p w:rsidR="00A3508E" w:rsidRPr="00036528" w:rsidRDefault="00A3508E" w:rsidP="00ED3452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master side: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 using dma mode</w:t>
            </w:r>
          </w:p>
          <w:p w:rsidR="00A3508E" w:rsidRDefault="00A3508E" w:rsidP="00ED3452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input "spi_robust 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1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1000000 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0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0 0 8"</w:t>
            </w:r>
          </w:p>
          <w:p w:rsidR="00A3508E" w:rsidRPr="00A3508E" w:rsidRDefault="00A3508E" w:rsidP="00ED3452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master side: input 'q' to quit</w:t>
            </w:r>
          </w:p>
        </w:tc>
        <w:tc>
          <w:tcPr>
            <w:tcW w:w="3576" w:type="dxa"/>
            <w:vAlign w:val="center"/>
          </w:tcPr>
          <w:p w:rsidR="00A3508E" w:rsidRPr="00036528" w:rsidRDefault="00B216C1" w:rsidP="00ED3452">
            <w:pPr>
              <w:rPr>
                <w:lang w:val="fr-FR"/>
              </w:rPr>
            </w:pPr>
            <w:r>
              <w:rPr>
                <w:lang w:val="fr-FR" w:eastAsia="zh-CN"/>
              </w:rPr>
              <w:t>C</w:t>
            </w:r>
            <w:r>
              <w:rPr>
                <w:rFonts w:hint="eastAsia"/>
                <w:lang w:val="fr-FR" w:eastAsia="zh-CN"/>
              </w:rPr>
              <w:t>onsole will output test procedure and display total error number</w:t>
            </w:r>
          </w:p>
        </w:tc>
      </w:tr>
      <w:tr w:rsidR="00801C10" w:rsidTr="00A25E2E">
        <w:tc>
          <w:tcPr>
            <w:tcW w:w="675" w:type="dxa"/>
            <w:vAlign w:val="center"/>
          </w:tcPr>
          <w:p w:rsidR="00801C10" w:rsidRDefault="00801C10" w:rsidP="00ED3452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6</w:t>
            </w:r>
          </w:p>
        </w:tc>
        <w:tc>
          <w:tcPr>
            <w:tcW w:w="5006" w:type="dxa"/>
            <w:vAlign w:val="center"/>
          </w:tcPr>
          <w:p w:rsidR="00801C10" w:rsidRPr="00036528" w:rsidRDefault="00801C10" w:rsidP="00ED3452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R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epeat 2-5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 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: to test other parameters setting</w:t>
            </w:r>
          </w:p>
        </w:tc>
        <w:tc>
          <w:tcPr>
            <w:tcW w:w="3576" w:type="dxa"/>
            <w:vAlign w:val="center"/>
          </w:tcPr>
          <w:p w:rsidR="00801C10" w:rsidRPr="00036528" w:rsidRDefault="00801C10" w:rsidP="00ED3452">
            <w:pPr>
              <w:rPr>
                <w:lang w:val="fr-FR"/>
              </w:rPr>
            </w:pPr>
          </w:p>
        </w:tc>
      </w:tr>
    </w:tbl>
    <w:p w:rsidR="005243E5" w:rsidRPr="00AB4DA1" w:rsidRDefault="005243E5" w:rsidP="005243E5">
      <w:pPr>
        <w:rPr>
          <w:sz w:val="24"/>
          <w:szCs w:val="24"/>
          <w:lang w:eastAsia="zh-CN"/>
        </w:rPr>
      </w:pPr>
    </w:p>
    <w:p w:rsidR="00BD773B" w:rsidRDefault="00BD773B" w:rsidP="00732CB7">
      <w:pPr>
        <w:pStyle w:val="3"/>
        <w:tabs>
          <w:tab w:val="num" w:pos="432"/>
        </w:tabs>
      </w:pPr>
      <w:bookmarkStart w:id="106" w:name="_Toc456256994"/>
      <w:r>
        <w:rPr>
          <w:rFonts w:hint="eastAsia"/>
        </w:rPr>
        <w:t>USB</w:t>
      </w:r>
      <w:bookmarkEnd w:id="106"/>
    </w:p>
    <w:p w:rsidR="00BD773B" w:rsidRPr="00B54816" w:rsidRDefault="00BD773B" w:rsidP="00732CB7">
      <w:pPr>
        <w:pStyle w:val="4"/>
      </w:pPr>
      <w:bookmarkStart w:id="107" w:name="_Toc456256995"/>
      <w:r>
        <w:rPr>
          <w:rFonts w:hint="eastAsia"/>
        </w:rPr>
        <w:t xml:space="preserve">Test Case cb-usb-1: </w:t>
      </w:r>
      <w:r w:rsidRPr="00160823">
        <w:rPr>
          <w:rFonts w:hint="eastAsia"/>
        </w:rPr>
        <w:t>device mode: mass storage class test</w:t>
      </w:r>
      <w:bookmarkEnd w:id="107"/>
    </w:p>
    <w:tbl>
      <w:tblPr>
        <w:tblStyle w:val="a4"/>
        <w:tblW w:w="0" w:type="auto"/>
        <w:tblLook w:val="04A0"/>
      </w:tblPr>
      <w:tblGrid>
        <w:gridCol w:w="675"/>
        <w:gridCol w:w="5006"/>
        <w:gridCol w:w="2841"/>
      </w:tblGrid>
      <w:tr w:rsidR="00BD773B" w:rsidTr="00917370">
        <w:tc>
          <w:tcPr>
            <w:tcW w:w="8522" w:type="dxa"/>
            <w:gridSpan w:val="3"/>
            <w:shd w:val="pct20" w:color="auto" w:fill="auto"/>
          </w:tcPr>
          <w:p w:rsidR="00BD773B" w:rsidRDefault="00BD773B" w:rsidP="00917370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BD773B" w:rsidTr="00917370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BD773B" w:rsidRPr="00036528" w:rsidRDefault="00BD773B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configure usb as device mode; mass storage class device</w:t>
            </w:r>
          </w:p>
          <w:p w:rsidR="00BD773B" w:rsidRDefault="00BD773B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connect PC and operate it;(using DDR or SD card or NANDFLASH)</w:t>
            </w:r>
          </w:p>
        </w:tc>
      </w:tr>
      <w:tr w:rsidR="00BD773B" w:rsidTr="00917370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BD773B" w:rsidRPr="00036528" w:rsidRDefault="00BD773B" w:rsidP="00917370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BD773B" w:rsidTr="00917370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BD773B" w:rsidRPr="00036528" w:rsidRDefault="00BD773B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SD CARD or NANDFLASH debug OK</w:t>
            </w:r>
          </w:p>
        </w:tc>
      </w:tr>
      <w:tr w:rsidR="00BD773B" w:rsidTr="00917370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BD773B" w:rsidRDefault="00BD773B" w:rsidP="00917370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BD773B" w:rsidTr="00917370">
        <w:tc>
          <w:tcPr>
            <w:tcW w:w="675" w:type="dxa"/>
            <w:shd w:val="pct20" w:color="auto" w:fill="auto"/>
          </w:tcPr>
          <w:p w:rsidR="00BD773B" w:rsidRDefault="00BD773B" w:rsidP="00917370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BD773B" w:rsidRDefault="00BD773B" w:rsidP="00917370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2841" w:type="dxa"/>
            <w:shd w:val="pct20" w:color="auto" w:fill="auto"/>
          </w:tcPr>
          <w:p w:rsidR="00BD773B" w:rsidRDefault="00BD773B" w:rsidP="00917370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BD773B" w:rsidTr="00917370">
        <w:tc>
          <w:tcPr>
            <w:tcW w:w="675" w:type="dxa"/>
            <w:shd w:val="clear" w:color="auto" w:fill="auto"/>
            <w:vAlign w:val="center"/>
          </w:tcPr>
          <w:p w:rsidR="00BD773B" w:rsidRPr="00036528" w:rsidRDefault="00BD773B" w:rsidP="00917370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BD773B" w:rsidRPr="00036528" w:rsidRDefault="00BD773B" w:rsidP="00917370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"usb0/1" from device list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BD773B" w:rsidRPr="00036528" w:rsidRDefault="00BD773B" w:rsidP="00917370">
            <w:pPr>
              <w:rPr>
                <w:lang w:val="fr-FR"/>
              </w:rPr>
            </w:pPr>
          </w:p>
        </w:tc>
      </w:tr>
      <w:tr w:rsidR="00BD773B" w:rsidTr="00917370">
        <w:tc>
          <w:tcPr>
            <w:tcW w:w="675" w:type="dxa"/>
            <w:shd w:val="clear" w:color="auto" w:fill="auto"/>
            <w:vAlign w:val="center"/>
          </w:tcPr>
          <w:p w:rsidR="00BD773B" w:rsidRPr="00036528" w:rsidRDefault="00BD773B" w:rsidP="00917370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2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BD773B" w:rsidRPr="00036528" w:rsidRDefault="00BD773B" w:rsidP="00BD773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"usb_dev_mass 0 mmc1"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BD773B" w:rsidRPr="00036528" w:rsidRDefault="00BD773B" w:rsidP="00917370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pc can access the mass storage class device successfully</w:t>
            </w:r>
          </w:p>
        </w:tc>
      </w:tr>
      <w:tr w:rsidR="00BD773B" w:rsidTr="00917370">
        <w:tc>
          <w:tcPr>
            <w:tcW w:w="675" w:type="dxa"/>
            <w:shd w:val="clear" w:color="auto" w:fill="auto"/>
            <w:vAlign w:val="center"/>
          </w:tcPr>
          <w:p w:rsidR="00BD773B" w:rsidRPr="00036528" w:rsidRDefault="00BD773B" w:rsidP="00917370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3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BD773B" w:rsidRPr="00036528" w:rsidRDefault="00BD773B" w:rsidP="00BD773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"usb_dev_mass 0 ddr"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BD773B" w:rsidRPr="00036528" w:rsidRDefault="00BD773B" w:rsidP="00917370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pc can access the mass storage class device successfully</w:t>
            </w:r>
          </w:p>
        </w:tc>
      </w:tr>
      <w:tr w:rsidR="00BD773B" w:rsidTr="00917370">
        <w:tc>
          <w:tcPr>
            <w:tcW w:w="675" w:type="dxa"/>
            <w:shd w:val="clear" w:color="auto" w:fill="auto"/>
            <w:vAlign w:val="center"/>
          </w:tcPr>
          <w:p w:rsidR="00BD773B" w:rsidRPr="00036528" w:rsidRDefault="00BD773B" w:rsidP="00917370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4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BD773B" w:rsidRPr="00036528" w:rsidRDefault="00BD773B" w:rsidP="00917370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'ctrl+c' to quit the testcase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BD773B" w:rsidRPr="00036528" w:rsidRDefault="00BD773B" w:rsidP="00917370">
            <w:pPr>
              <w:rPr>
                <w:lang w:val="fr-FR"/>
              </w:rPr>
            </w:pPr>
          </w:p>
        </w:tc>
      </w:tr>
    </w:tbl>
    <w:p w:rsidR="00CB5BDF" w:rsidRPr="00095A34" w:rsidRDefault="00CB5BDF" w:rsidP="00CB5BDF">
      <w:pPr>
        <w:rPr>
          <w:sz w:val="24"/>
          <w:szCs w:val="24"/>
          <w:lang w:eastAsia="zh-CN"/>
        </w:rPr>
      </w:pPr>
    </w:p>
    <w:p w:rsidR="00BD773B" w:rsidRPr="00B54816" w:rsidRDefault="00BD773B" w:rsidP="00732CB7">
      <w:pPr>
        <w:pStyle w:val="4"/>
      </w:pPr>
      <w:bookmarkStart w:id="108" w:name="_Toc456256996"/>
      <w:r>
        <w:rPr>
          <w:rFonts w:hint="eastAsia"/>
        </w:rPr>
        <w:t xml:space="preserve">Test Case cb-usb-2: </w:t>
      </w:r>
      <w:r w:rsidRPr="00160823">
        <w:rPr>
          <w:rFonts w:hint="eastAsia"/>
        </w:rPr>
        <w:t>master mode: access mass storage class udisk</w:t>
      </w:r>
      <w:bookmarkEnd w:id="108"/>
    </w:p>
    <w:tbl>
      <w:tblPr>
        <w:tblStyle w:val="a4"/>
        <w:tblW w:w="0" w:type="auto"/>
        <w:tblLook w:val="04A0"/>
      </w:tblPr>
      <w:tblGrid>
        <w:gridCol w:w="675"/>
        <w:gridCol w:w="5006"/>
        <w:gridCol w:w="2841"/>
        <w:gridCol w:w="735"/>
      </w:tblGrid>
      <w:tr w:rsidR="00BD773B" w:rsidTr="00917370">
        <w:tc>
          <w:tcPr>
            <w:tcW w:w="9257" w:type="dxa"/>
            <w:gridSpan w:val="4"/>
            <w:shd w:val="pct20" w:color="auto" w:fill="auto"/>
          </w:tcPr>
          <w:p w:rsidR="00BD773B" w:rsidRDefault="00BD773B" w:rsidP="00917370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BD773B" w:rsidTr="00917370">
        <w:tc>
          <w:tcPr>
            <w:tcW w:w="925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BD773B" w:rsidRPr="00036528" w:rsidRDefault="00BD773B" w:rsidP="00036528">
            <w:pPr>
              <w:rPr>
                <w:lang w:val="fr-FR"/>
              </w:rPr>
            </w:pPr>
            <w:r w:rsidRPr="00036528">
              <w:rPr>
                <w:lang w:val="fr-FR"/>
              </w:rPr>
              <w:t>configure usb as master mode;   support mass storage class udisk functions</w:t>
            </w:r>
          </w:p>
          <w:p w:rsidR="00BD773B" w:rsidRPr="00036528" w:rsidRDefault="00BD773B" w:rsidP="00036528">
            <w:pPr>
              <w:rPr>
                <w:lang w:val="fr-FR"/>
              </w:rPr>
            </w:pPr>
            <w:r w:rsidRPr="00036528">
              <w:rPr>
                <w:lang w:val="fr-FR"/>
              </w:rPr>
              <w:t>connect the port using a udisk and test it</w:t>
            </w:r>
          </w:p>
          <w:p w:rsidR="00BD773B" w:rsidRPr="00036528" w:rsidRDefault="00BD773B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usb write random data to specified block(sector) then read back to verify</w:t>
            </w:r>
          </w:p>
        </w:tc>
      </w:tr>
      <w:tr w:rsidR="00716BF5" w:rsidTr="00FD5B6A">
        <w:trPr>
          <w:gridAfter w:val="1"/>
          <w:wAfter w:w="735" w:type="dxa"/>
        </w:trPr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716BF5" w:rsidRPr="00036528" w:rsidRDefault="00716BF5" w:rsidP="00FD5B6A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lastRenderedPageBreak/>
              <w:t>Preconditions</w:t>
            </w:r>
          </w:p>
        </w:tc>
      </w:tr>
      <w:tr w:rsidR="00716BF5" w:rsidTr="00FD5B6A">
        <w:trPr>
          <w:gridAfter w:val="1"/>
          <w:wAfter w:w="735" w:type="dxa"/>
        </w:trPr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716BF5" w:rsidRPr="00036528" w:rsidRDefault="00716BF5" w:rsidP="00FD5B6A">
            <w:pPr>
              <w:rPr>
                <w:lang w:val="fr-FR"/>
              </w:rPr>
            </w:pPr>
          </w:p>
        </w:tc>
      </w:tr>
      <w:tr w:rsidR="00BD773B" w:rsidTr="00917370">
        <w:tc>
          <w:tcPr>
            <w:tcW w:w="9257" w:type="dxa"/>
            <w:gridSpan w:val="4"/>
            <w:tcBorders>
              <w:bottom w:val="single" w:sz="4" w:space="0" w:color="auto"/>
            </w:tcBorders>
            <w:shd w:val="pct20" w:color="auto" w:fill="auto"/>
          </w:tcPr>
          <w:p w:rsidR="00BD773B" w:rsidRDefault="00BD773B" w:rsidP="00917370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BD773B" w:rsidTr="00917370">
        <w:tc>
          <w:tcPr>
            <w:tcW w:w="675" w:type="dxa"/>
            <w:shd w:val="pct20" w:color="auto" w:fill="auto"/>
          </w:tcPr>
          <w:p w:rsidR="00BD773B" w:rsidRDefault="00BD773B" w:rsidP="00917370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BD773B" w:rsidRDefault="00BD773B" w:rsidP="00917370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3576" w:type="dxa"/>
            <w:gridSpan w:val="2"/>
            <w:shd w:val="pct20" w:color="auto" w:fill="auto"/>
          </w:tcPr>
          <w:p w:rsidR="00BD773B" w:rsidRDefault="00BD773B" w:rsidP="00917370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BD773B" w:rsidTr="00917370">
        <w:tc>
          <w:tcPr>
            <w:tcW w:w="675" w:type="dxa"/>
            <w:shd w:val="clear" w:color="auto" w:fill="auto"/>
            <w:vAlign w:val="center"/>
          </w:tcPr>
          <w:p w:rsidR="00BD773B" w:rsidRPr="00036528" w:rsidRDefault="00BD773B" w:rsidP="00917370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BD773B" w:rsidRPr="00036528" w:rsidRDefault="00BD773B" w:rsidP="00917370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"usb0/1" from device list</w:t>
            </w:r>
          </w:p>
        </w:tc>
        <w:tc>
          <w:tcPr>
            <w:tcW w:w="3576" w:type="dxa"/>
            <w:gridSpan w:val="2"/>
            <w:shd w:val="clear" w:color="auto" w:fill="auto"/>
            <w:vAlign w:val="center"/>
          </w:tcPr>
          <w:p w:rsidR="00BD773B" w:rsidRPr="00036528" w:rsidRDefault="00BD773B" w:rsidP="00917370">
            <w:pPr>
              <w:rPr>
                <w:lang w:val="fr-FR"/>
              </w:rPr>
            </w:pPr>
          </w:p>
        </w:tc>
      </w:tr>
      <w:tr w:rsidR="00BD773B" w:rsidTr="00917370">
        <w:tc>
          <w:tcPr>
            <w:tcW w:w="675" w:type="dxa"/>
            <w:vAlign w:val="center"/>
          </w:tcPr>
          <w:p w:rsidR="00BD773B" w:rsidRPr="00036528" w:rsidRDefault="00BD773B" w:rsidP="00917370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2</w:t>
            </w:r>
          </w:p>
        </w:tc>
        <w:tc>
          <w:tcPr>
            <w:tcW w:w="5006" w:type="dxa"/>
            <w:vAlign w:val="center"/>
          </w:tcPr>
          <w:p w:rsidR="00BD773B" w:rsidRPr="00036528" w:rsidRDefault="00BD773B" w:rsidP="00917370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connect udisk to board's usb port</w:t>
            </w:r>
            <w:r w:rsidR="00716BF5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 using OTG cable</w:t>
            </w:r>
          </w:p>
          <w:p w:rsidR="00BD773B" w:rsidRPr="00036528" w:rsidRDefault="00BD773B" w:rsidP="00917370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"usb_host_mass 0 1000 10  5"</w:t>
            </w:r>
          </w:p>
        </w:tc>
        <w:tc>
          <w:tcPr>
            <w:tcW w:w="3576" w:type="dxa"/>
            <w:gridSpan w:val="2"/>
            <w:vAlign w:val="center"/>
          </w:tcPr>
          <w:p w:rsidR="00BD773B" w:rsidRPr="00036528" w:rsidRDefault="00BD773B" w:rsidP="00917370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usb_host_mass: test pass</w:t>
            </w:r>
          </w:p>
        </w:tc>
      </w:tr>
    </w:tbl>
    <w:p w:rsidR="00CB5BDF" w:rsidRPr="00095A34" w:rsidRDefault="00CB5BDF" w:rsidP="00CB5BDF">
      <w:pPr>
        <w:rPr>
          <w:sz w:val="24"/>
          <w:szCs w:val="24"/>
          <w:lang w:eastAsia="zh-CN"/>
        </w:rPr>
      </w:pPr>
    </w:p>
    <w:p w:rsidR="009F0E1A" w:rsidRPr="00B54816" w:rsidRDefault="009F0E1A" w:rsidP="00732CB7">
      <w:pPr>
        <w:pStyle w:val="4"/>
      </w:pPr>
      <w:bookmarkStart w:id="109" w:name="_Toc456256997"/>
      <w:r>
        <w:rPr>
          <w:rFonts w:hint="eastAsia"/>
        </w:rPr>
        <w:t xml:space="preserve">Test Case cb-usb-3: </w:t>
      </w:r>
      <w:r w:rsidRPr="00160823">
        <w:rPr>
          <w:rFonts w:hint="eastAsia"/>
        </w:rPr>
        <w:t>master mode: access mass storage class udisk using fix data</w:t>
      </w:r>
      <w:bookmarkEnd w:id="109"/>
    </w:p>
    <w:tbl>
      <w:tblPr>
        <w:tblStyle w:val="a4"/>
        <w:tblW w:w="0" w:type="auto"/>
        <w:tblLook w:val="04A0"/>
      </w:tblPr>
      <w:tblGrid>
        <w:gridCol w:w="675"/>
        <w:gridCol w:w="5006"/>
        <w:gridCol w:w="3576"/>
      </w:tblGrid>
      <w:tr w:rsidR="009F0E1A" w:rsidTr="009777B6">
        <w:tc>
          <w:tcPr>
            <w:tcW w:w="9257" w:type="dxa"/>
            <w:gridSpan w:val="3"/>
            <w:shd w:val="pct20" w:color="auto" w:fill="auto"/>
          </w:tcPr>
          <w:p w:rsidR="009F0E1A" w:rsidRDefault="009F0E1A" w:rsidP="009777B6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9F0E1A" w:rsidTr="009777B6">
        <w:tc>
          <w:tcPr>
            <w:tcW w:w="92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F0E1A" w:rsidRPr="00036528" w:rsidRDefault="009F0E1A" w:rsidP="00036528">
            <w:pPr>
              <w:rPr>
                <w:lang w:val="fr-FR"/>
              </w:rPr>
            </w:pPr>
            <w:r w:rsidRPr="00036528">
              <w:rPr>
                <w:lang w:val="fr-FR"/>
              </w:rPr>
              <w:t>configure usb as master mode;   support mass storage class udisk functions</w:t>
            </w:r>
          </w:p>
          <w:p w:rsidR="009F0E1A" w:rsidRPr="00036528" w:rsidRDefault="009F0E1A" w:rsidP="00036528">
            <w:pPr>
              <w:rPr>
                <w:lang w:val="fr-FR"/>
              </w:rPr>
            </w:pPr>
            <w:r w:rsidRPr="00036528">
              <w:rPr>
                <w:lang w:val="fr-FR"/>
              </w:rPr>
              <w:t>connect the port using a udisk and test it</w:t>
            </w:r>
          </w:p>
          <w:p w:rsidR="009F0E1A" w:rsidRPr="00036528" w:rsidRDefault="009F0E1A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usb write fixed data to specified block(sector) then read back to verify; then we can check udisk at PC side</w:t>
            </w:r>
          </w:p>
        </w:tc>
      </w:tr>
      <w:tr w:rsidR="009F0E1A" w:rsidTr="009777B6">
        <w:tc>
          <w:tcPr>
            <w:tcW w:w="9257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9F0E1A" w:rsidRPr="00036528" w:rsidRDefault="009F0E1A" w:rsidP="009777B6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9F0E1A" w:rsidTr="009777B6">
        <w:tc>
          <w:tcPr>
            <w:tcW w:w="9257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9F0E1A" w:rsidRDefault="009F0E1A" w:rsidP="009777B6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9F0E1A" w:rsidTr="009777B6">
        <w:tc>
          <w:tcPr>
            <w:tcW w:w="675" w:type="dxa"/>
            <w:shd w:val="pct20" w:color="auto" w:fill="auto"/>
          </w:tcPr>
          <w:p w:rsidR="009F0E1A" w:rsidRDefault="009F0E1A" w:rsidP="009777B6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9F0E1A" w:rsidRDefault="009F0E1A" w:rsidP="009777B6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3576" w:type="dxa"/>
            <w:shd w:val="pct20" w:color="auto" w:fill="auto"/>
          </w:tcPr>
          <w:p w:rsidR="009F0E1A" w:rsidRDefault="009F0E1A" w:rsidP="009777B6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9F0E1A" w:rsidTr="009777B6">
        <w:tc>
          <w:tcPr>
            <w:tcW w:w="675" w:type="dxa"/>
            <w:shd w:val="clear" w:color="auto" w:fill="auto"/>
            <w:vAlign w:val="center"/>
          </w:tcPr>
          <w:p w:rsidR="009F0E1A" w:rsidRPr="00036528" w:rsidRDefault="009F0E1A" w:rsidP="009777B6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9F0E1A" w:rsidRPr="00036528" w:rsidRDefault="009F0E1A" w:rsidP="009777B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"usb0/1" from device list</w:t>
            </w:r>
          </w:p>
        </w:tc>
        <w:tc>
          <w:tcPr>
            <w:tcW w:w="3576" w:type="dxa"/>
            <w:shd w:val="clear" w:color="auto" w:fill="auto"/>
            <w:vAlign w:val="center"/>
          </w:tcPr>
          <w:p w:rsidR="009F0E1A" w:rsidRPr="00036528" w:rsidRDefault="009F0E1A" w:rsidP="009777B6">
            <w:pPr>
              <w:rPr>
                <w:lang w:val="fr-FR"/>
              </w:rPr>
            </w:pPr>
          </w:p>
        </w:tc>
      </w:tr>
      <w:tr w:rsidR="009F0E1A" w:rsidTr="009777B6">
        <w:tc>
          <w:tcPr>
            <w:tcW w:w="675" w:type="dxa"/>
            <w:vAlign w:val="center"/>
          </w:tcPr>
          <w:p w:rsidR="009F0E1A" w:rsidRPr="00036528" w:rsidRDefault="009F0E1A" w:rsidP="009777B6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2</w:t>
            </w:r>
          </w:p>
        </w:tc>
        <w:tc>
          <w:tcPr>
            <w:tcW w:w="5006" w:type="dxa"/>
            <w:vAlign w:val="center"/>
          </w:tcPr>
          <w:p w:rsidR="009F0E1A" w:rsidRPr="00036528" w:rsidRDefault="009F0E1A" w:rsidP="009777B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connect udisk to board's usb port</w:t>
            </w:r>
            <w:r w:rsidR="00CB2EDD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 using OTG cable</w:t>
            </w:r>
          </w:p>
          <w:p w:rsidR="009F0E1A" w:rsidRPr="00036528" w:rsidRDefault="009F0E1A" w:rsidP="009F0E1A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"usb_host_mass_fix 0 1000 10 "</w:t>
            </w:r>
          </w:p>
        </w:tc>
        <w:tc>
          <w:tcPr>
            <w:tcW w:w="3576" w:type="dxa"/>
            <w:vAlign w:val="center"/>
          </w:tcPr>
          <w:p w:rsidR="009F0E1A" w:rsidRPr="00036528" w:rsidRDefault="009F0E1A" w:rsidP="009777B6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usb_host_mass_fix: test pass</w:t>
            </w:r>
          </w:p>
        </w:tc>
      </w:tr>
      <w:tr w:rsidR="009F0E1A" w:rsidTr="009777B6">
        <w:tc>
          <w:tcPr>
            <w:tcW w:w="675" w:type="dxa"/>
            <w:vAlign w:val="center"/>
          </w:tcPr>
          <w:p w:rsidR="009F0E1A" w:rsidRPr="00036528" w:rsidRDefault="009F0E1A" w:rsidP="009777B6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3</w:t>
            </w:r>
          </w:p>
        </w:tc>
        <w:tc>
          <w:tcPr>
            <w:tcW w:w="5006" w:type="dxa"/>
            <w:vAlign w:val="center"/>
          </w:tcPr>
          <w:p w:rsidR="009F0E1A" w:rsidRPr="00036528" w:rsidRDefault="009F0E1A" w:rsidP="009777B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  <w:t>C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heck </w:t>
            </w:r>
            <w:r w:rsidR="00E3109C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the udisk at PC side,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block: 1000</w:t>
            </w:r>
            <w:r w:rsidRPr="00036528"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  <w:t>—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1010</w:t>
            </w:r>
          </w:p>
        </w:tc>
        <w:tc>
          <w:tcPr>
            <w:tcW w:w="3576" w:type="dxa"/>
            <w:vAlign w:val="center"/>
          </w:tcPr>
          <w:p w:rsidR="009F0E1A" w:rsidRPr="00036528" w:rsidRDefault="009F0E1A" w:rsidP="009777B6">
            <w:pPr>
              <w:rPr>
                <w:lang w:val="fr-FR"/>
              </w:rPr>
            </w:pPr>
            <w:r w:rsidRPr="00036528">
              <w:rPr>
                <w:lang w:val="fr-FR"/>
              </w:rPr>
              <w:t>S</w:t>
            </w:r>
            <w:r w:rsidRPr="00036528">
              <w:rPr>
                <w:rFonts w:hint="eastAsia"/>
                <w:lang w:val="fr-FR"/>
              </w:rPr>
              <w:t>hould contain data:0-ff sequence</w:t>
            </w:r>
          </w:p>
        </w:tc>
      </w:tr>
    </w:tbl>
    <w:p w:rsidR="00CB5BDF" w:rsidRPr="00095A34" w:rsidRDefault="00CB5BDF" w:rsidP="00CB5BDF">
      <w:pPr>
        <w:rPr>
          <w:sz w:val="24"/>
          <w:szCs w:val="24"/>
          <w:lang w:eastAsia="zh-CN"/>
        </w:rPr>
      </w:pPr>
    </w:p>
    <w:p w:rsidR="004C154F" w:rsidRPr="00B54816" w:rsidRDefault="004C154F" w:rsidP="00732CB7">
      <w:pPr>
        <w:pStyle w:val="4"/>
      </w:pPr>
      <w:bookmarkStart w:id="110" w:name="_Toc456256998"/>
      <w:r>
        <w:rPr>
          <w:rFonts w:hint="eastAsia"/>
        </w:rPr>
        <w:t xml:space="preserve">Test Case cb-usb-4: </w:t>
      </w:r>
      <w:r w:rsidRPr="00160823">
        <w:rPr>
          <w:rFonts w:hint="eastAsia"/>
        </w:rPr>
        <w:t>device mode: mass storage class test using dma mode</w:t>
      </w:r>
      <w:bookmarkEnd w:id="110"/>
    </w:p>
    <w:tbl>
      <w:tblPr>
        <w:tblStyle w:val="a4"/>
        <w:tblW w:w="0" w:type="auto"/>
        <w:tblLook w:val="04A0"/>
      </w:tblPr>
      <w:tblGrid>
        <w:gridCol w:w="675"/>
        <w:gridCol w:w="5006"/>
        <w:gridCol w:w="2841"/>
      </w:tblGrid>
      <w:tr w:rsidR="004C154F" w:rsidTr="009777B6">
        <w:tc>
          <w:tcPr>
            <w:tcW w:w="8522" w:type="dxa"/>
            <w:gridSpan w:val="3"/>
            <w:shd w:val="pct20" w:color="auto" w:fill="auto"/>
          </w:tcPr>
          <w:p w:rsidR="004C154F" w:rsidRDefault="004C154F" w:rsidP="009777B6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4C154F" w:rsidTr="009777B6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4C154F" w:rsidRPr="00036528" w:rsidRDefault="004C154F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configure usb as device mode; mass storage class device</w:t>
            </w:r>
          </w:p>
          <w:p w:rsidR="004C154F" w:rsidRPr="00036528" w:rsidRDefault="004C154F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lastRenderedPageBreak/>
              <w:t>configure using dma mode</w:t>
            </w:r>
          </w:p>
          <w:p w:rsidR="004C154F" w:rsidRDefault="004C154F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connect PC and operate it;(using DDR or SD card or NANDFLASH)</w:t>
            </w:r>
          </w:p>
        </w:tc>
      </w:tr>
      <w:tr w:rsidR="004C154F" w:rsidTr="009777B6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4C154F" w:rsidRPr="00036528" w:rsidRDefault="004C154F" w:rsidP="009777B6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lastRenderedPageBreak/>
              <w:t>Preconditions</w:t>
            </w:r>
          </w:p>
        </w:tc>
      </w:tr>
      <w:tr w:rsidR="004C154F" w:rsidTr="009777B6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4C154F" w:rsidRPr="00036528" w:rsidRDefault="004C154F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SD CARD or NANDFLASH debug OK</w:t>
            </w:r>
          </w:p>
        </w:tc>
      </w:tr>
      <w:tr w:rsidR="004C154F" w:rsidTr="009777B6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4C154F" w:rsidRDefault="004C154F" w:rsidP="009777B6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4C154F" w:rsidTr="009777B6">
        <w:tc>
          <w:tcPr>
            <w:tcW w:w="675" w:type="dxa"/>
            <w:shd w:val="pct20" w:color="auto" w:fill="auto"/>
          </w:tcPr>
          <w:p w:rsidR="004C154F" w:rsidRDefault="004C154F" w:rsidP="009777B6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4C154F" w:rsidRDefault="004C154F" w:rsidP="009777B6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2841" w:type="dxa"/>
            <w:shd w:val="pct20" w:color="auto" w:fill="auto"/>
          </w:tcPr>
          <w:p w:rsidR="004C154F" w:rsidRDefault="004C154F" w:rsidP="009777B6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4C154F" w:rsidTr="009777B6">
        <w:tc>
          <w:tcPr>
            <w:tcW w:w="675" w:type="dxa"/>
            <w:shd w:val="clear" w:color="auto" w:fill="auto"/>
            <w:vAlign w:val="center"/>
          </w:tcPr>
          <w:p w:rsidR="004C154F" w:rsidRPr="00036528" w:rsidRDefault="004C154F" w:rsidP="009777B6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4C154F" w:rsidRPr="00036528" w:rsidRDefault="004C154F" w:rsidP="009777B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"usb0/1" from device list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4C154F" w:rsidRPr="00036528" w:rsidRDefault="004C154F" w:rsidP="009777B6">
            <w:pPr>
              <w:rPr>
                <w:lang w:val="fr-FR"/>
              </w:rPr>
            </w:pPr>
          </w:p>
        </w:tc>
      </w:tr>
      <w:tr w:rsidR="004C154F" w:rsidTr="009777B6">
        <w:tc>
          <w:tcPr>
            <w:tcW w:w="675" w:type="dxa"/>
            <w:shd w:val="clear" w:color="auto" w:fill="auto"/>
            <w:vAlign w:val="center"/>
          </w:tcPr>
          <w:p w:rsidR="004C154F" w:rsidRPr="00036528" w:rsidRDefault="004C154F" w:rsidP="009777B6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2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4C154F" w:rsidRDefault="004C154F" w:rsidP="004C154F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"usb_dev_mass 1 mmc1"</w:t>
            </w:r>
          </w:p>
          <w:p w:rsidR="00527F51" w:rsidRPr="00036528" w:rsidRDefault="00527F51" w:rsidP="004C154F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according actual mmc interface 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mmc0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 or 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mmc1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 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4C154F" w:rsidRPr="00036528" w:rsidRDefault="004C154F" w:rsidP="009777B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pc can access the mass storage class device successfully</w:t>
            </w:r>
          </w:p>
        </w:tc>
      </w:tr>
      <w:tr w:rsidR="004C154F" w:rsidTr="009777B6">
        <w:tc>
          <w:tcPr>
            <w:tcW w:w="675" w:type="dxa"/>
            <w:shd w:val="clear" w:color="auto" w:fill="auto"/>
            <w:vAlign w:val="center"/>
          </w:tcPr>
          <w:p w:rsidR="004C154F" w:rsidRPr="00036528" w:rsidRDefault="00355082" w:rsidP="009777B6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3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4C154F" w:rsidRPr="00036528" w:rsidRDefault="004C154F" w:rsidP="009777B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'ctrl+c' to quit the testcase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4C154F" w:rsidRPr="00036528" w:rsidRDefault="004C154F" w:rsidP="009777B6">
            <w:pPr>
              <w:rPr>
                <w:lang w:val="fr-FR"/>
              </w:rPr>
            </w:pPr>
          </w:p>
        </w:tc>
      </w:tr>
    </w:tbl>
    <w:p w:rsidR="00CB5BDF" w:rsidRPr="00095A34" w:rsidRDefault="00CB5BDF" w:rsidP="00CB5BDF">
      <w:pPr>
        <w:rPr>
          <w:sz w:val="24"/>
          <w:szCs w:val="24"/>
          <w:lang w:eastAsia="zh-CN"/>
        </w:rPr>
      </w:pPr>
    </w:p>
    <w:p w:rsidR="004C154F" w:rsidRPr="00B54816" w:rsidRDefault="004C154F" w:rsidP="00732CB7">
      <w:pPr>
        <w:pStyle w:val="4"/>
      </w:pPr>
      <w:bookmarkStart w:id="111" w:name="_Toc456256999"/>
      <w:r>
        <w:rPr>
          <w:rFonts w:hint="eastAsia"/>
        </w:rPr>
        <w:t xml:space="preserve">Test Case cb-usb-5: </w:t>
      </w:r>
      <w:r w:rsidRPr="00160823">
        <w:rPr>
          <w:rFonts w:hint="eastAsia"/>
        </w:rPr>
        <w:t>master mode: access mass storage class udisk using dma mode</w:t>
      </w:r>
      <w:bookmarkEnd w:id="111"/>
    </w:p>
    <w:tbl>
      <w:tblPr>
        <w:tblStyle w:val="a4"/>
        <w:tblW w:w="0" w:type="auto"/>
        <w:tblLook w:val="04A0"/>
      </w:tblPr>
      <w:tblGrid>
        <w:gridCol w:w="675"/>
        <w:gridCol w:w="5006"/>
        <w:gridCol w:w="3576"/>
      </w:tblGrid>
      <w:tr w:rsidR="004C154F" w:rsidTr="009777B6">
        <w:tc>
          <w:tcPr>
            <w:tcW w:w="9257" w:type="dxa"/>
            <w:gridSpan w:val="3"/>
            <w:shd w:val="pct20" w:color="auto" w:fill="auto"/>
          </w:tcPr>
          <w:p w:rsidR="004C154F" w:rsidRDefault="004C154F" w:rsidP="009777B6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4C154F" w:rsidTr="009777B6">
        <w:tc>
          <w:tcPr>
            <w:tcW w:w="92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4C154F" w:rsidRPr="00036528" w:rsidRDefault="004C154F" w:rsidP="00036528">
            <w:pPr>
              <w:rPr>
                <w:lang w:val="fr-FR"/>
              </w:rPr>
            </w:pPr>
            <w:r w:rsidRPr="00036528">
              <w:rPr>
                <w:lang w:val="fr-FR"/>
              </w:rPr>
              <w:t>configure usb as master mode;   support mass storage class udisk functions</w:t>
            </w:r>
          </w:p>
          <w:p w:rsidR="004C154F" w:rsidRPr="00036528" w:rsidRDefault="004C154F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configure using dma mode</w:t>
            </w:r>
          </w:p>
          <w:p w:rsidR="004C154F" w:rsidRPr="00036528" w:rsidRDefault="004C154F" w:rsidP="00036528">
            <w:pPr>
              <w:rPr>
                <w:lang w:val="fr-FR"/>
              </w:rPr>
            </w:pPr>
            <w:r w:rsidRPr="00036528">
              <w:rPr>
                <w:lang w:val="fr-FR"/>
              </w:rPr>
              <w:t>connect the port using a udisk and test it</w:t>
            </w:r>
          </w:p>
          <w:p w:rsidR="004C154F" w:rsidRPr="00036528" w:rsidRDefault="004C154F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usb write random data to specified block(sector) then read back to verify</w:t>
            </w:r>
          </w:p>
        </w:tc>
      </w:tr>
      <w:tr w:rsidR="004C154F" w:rsidTr="009777B6">
        <w:tc>
          <w:tcPr>
            <w:tcW w:w="9257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4C154F" w:rsidRPr="00036528" w:rsidRDefault="004C154F" w:rsidP="009777B6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4C154F" w:rsidTr="009777B6">
        <w:tc>
          <w:tcPr>
            <w:tcW w:w="9257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4C154F" w:rsidRDefault="004C154F" w:rsidP="009777B6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4C154F" w:rsidTr="009777B6">
        <w:tc>
          <w:tcPr>
            <w:tcW w:w="675" w:type="dxa"/>
            <w:shd w:val="pct20" w:color="auto" w:fill="auto"/>
          </w:tcPr>
          <w:p w:rsidR="004C154F" w:rsidRDefault="004C154F" w:rsidP="009777B6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4C154F" w:rsidRDefault="004C154F" w:rsidP="009777B6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3576" w:type="dxa"/>
            <w:shd w:val="pct20" w:color="auto" w:fill="auto"/>
          </w:tcPr>
          <w:p w:rsidR="004C154F" w:rsidRDefault="004C154F" w:rsidP="009777B6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4C154F" w:rsidTr="009777B6">
        <w:tc>
          <w:tcPr>
            <w:tcW w:w="675" w:type="dxa"/>
            <w:shd w:val="clear" w:color="auto" w:fill="auto"/>
            <w:vAlign w:val="center"/>
          </w:tcPr>
          <w:p w:rsidR="004C154F" w:rsidRPr="00036528" w:rsidRDefault="004C154F" w:rsidP="009777B6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4C154F" w:rsidRPr="00036528" w:rsidRDefault="004C154F" w:rsidP="009777B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"usb0/1" from device list</w:t>
            </w:r>
          </w:p>
        </w:tc>
        <w:tc>
          <w:tcPr>
            <w:tcW w:w="3576" w:type="dxa"/>
            <w:shd w:val="clear" w:color="auto" w:fill="auto"/>
            <w:vAlign w:val="center"/>
          </w:tcPr>
          <w:p w:rsidR="004C154F" w:rsidRPr="00036528" w:rsidRDefault="004C154F" w:rsidP="009777B6">
            <w:pPr>
              <w:rPr>
                <w:lang w:val="fr-FR"/>
              </w:rPr>
            </w:pPr>
          </w:p>
        </w:tc>
      </w:tr>
      <w:tr w:rsidR="004C154F" w:rsidTr="009777B6">
        <w:tc>
          <w:tcPr>
            <w:tcW w:w="675" w:type="dxa"/>
            <w:vAlign w:val="center"/>
          </w:tcPr>
          <w:p w:rsidR="004C154F" w:rsidRPr="00036528" w:rsidRDefault="004C154F" w:rsidP="009777B6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2</w:t>
            </w:r>
          </w:p>
        </w:tc>
        <w:tc>
          <w:tcPr>
            <w:tcW w:w="5006" w:type="dxa"/>
            <w:vAlign w:val="center"/>
          </w:tcPr>
          <w:p w:rsidR="004C154F" w:rsidRPr="00036528" w:rsidRDefault="004C154F" w:rsidP="009777B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connect udisk to board's usb port</w:t>
            </w:r>
            <w:r w:rsidR="00976682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 using OTG cable</w:t>
            </w:r>
          </w:p>
          <w:p w:rsidR="004C154F" w:rsidRPr="00036528" w:rsidRDefault="004C154F" w:rsidP="004C154F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"usb_host_mass 1 1000 10  5"</w:t>
            </w:r>
          </w:p>
        </w:tc>
        <w:tc>
          <w:tcPr>
            <w:tcW w:w="3576" w:type="dxa"/>
            <w:vAlign w:val="center"/>
          </w:tcPr>
          <w:p w:rsidR="004C154F" w:rsidRPr="00036528" w:rsidRDefault="004C154F" w:rsidP="009777B6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usb_host_mass: test pass</w:t>
            </w:r>
          </w:p>
        </w:tc>
      </w:tr>
    </w:tbl>
    <w:p w:rsidR="00BD773B" w:rsidRPr="004C154F" w:rsidRDefault="00BD773B" w:rsidP="00BD773B">
      <w:pPr>
        <w:rPr>
          <w:sz w:val="24"/>
          <w:szCs w:val="24"/>
          <w:lang w:eastAsia="zh-CN"/>
        </w:rPr>
      </w:pPr>
    </w:p>
    <w:p w:rsidR="00BD773B" w:rsidRPr="00B54816" w:rsidRDefault="00BD773B" w:rsidP="00732CB7">
      <w:pPr>
        <w:pStyle w:val="4"/>
      </w:pPr>
      <w:bookmarkStart w:id="112" w:name="_Toc456257000"/>
      <w:r>
        <w:rPr>
          <w:rFonts w:hint="eastAsia"/>
        </w:rPr>
        <w:lastRenderedPageBreak/>
        <w:t>Test Case cb-</w:t>
      </w:r>
      <w:r w:rsidR="004C154F">
        <w:rPr>
          <w:rFonts w:hint="eastAsia"/>
        </w:rPr>
        <w:t>usb</w:t>
      </w:r>
      <w:r>
        <w:rPr>
          <w:rFonts w:hint="eastAsia"/>
        </w:rPr>
        <w:t>-</w:t>
      </w:r>
      <w:r w:rsidR="004C154F">
        <w:rPr>
          <w:rFonts w:hint="eastAsia"/>
        </w:rPr>
        <w:t>6</w:t>
      </w:r>
      <w:r>
        <w:rPr>
          <w:rFonts w:hint="eastAsia"/>
        </w:rPr>
        <w:t xml:space="preserve">: </w:t>
      </w:r>
      <w:r w:rsidR="004C154F" w:rsidRPr="00160823">
        <w:rPr>
          <w:rFonts w:hint="eastAsia"/>
        </w:rPr>
        <w:t>otg feature test</w:t>
      </w:r>
      <w:bookmarkEnd w:id="112"/>
    </w:p>
    <w:tbl>
      <w:tblPr>
        <w:tblStyle w:val="a4"/>
        <w:tblW w:w="0" w:type="auto"/>
        <w:tblLook w:val="04A0"/>
      </w:tblPr>
      <w:tblGrid>
        <w:gridCol w:w="675"/>
        <w:gridCol w:w="5006"/>
        <w:gridCol w:w="3576"/>
      </w:tblGrid>
      <w:tr w:rsidR="00BD773B" w:rsidTr="00917370">
        <w:tc>
          <w:tcPr>
            <w:tcW w:w="9257" w:type="dxa"/>
            <w:gridSpan w:val="3"/>
            <w:shd w:val="pct20" w:color="auto" w:fill="auto"/>
          </w:tcPr>
          <w:p w:rsidR="00BD773B" w:rsidRDefault="00BD773B" w:rsidP="00917370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BD773B" w:rsidTr="00917370">
        <w:tc>
          <w:tcPr>
            <w:tcW w:w="92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BD773B" w:rsidRDefault="00BD773B" w:rsidP="00917370">
            <w:pPr>
              <w:rPr>
                <w:lang w:val="fr-FR"/>
              </w:rPr>
            </w:pPr>
          </w:p>
        </w:tc>
      </w:tr>
      <w:tr w:rsidR="00BD773B" w:rsidTr="00917370">
        <w:tc>
          <w:tcPr>
            <w:tcW w:w="9257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BD773B" w:rsidRPr="00036528" w:rsidRDefault="00BD773B" w:rsidP="00917370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BD773B" w:rsidTr="00917370">
        <w:tc>
          <w:tcPr>
            <w:tcW w:w="92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BD773B" w:rsidRPr="00036528" w:rsidRDefault="00BD773B" w:rsidP="00036528">
            <w:pPr>
              <w:rPr>
                <w:lang w:val="fr-FR"/>
              </w:rPr>
            </w:pPr>
          </w:p>
        </w:tc>
      </w:tr>
      <w:tr w:rsidR="00BD773B" w:rsidTr="00917370">
        <w:tc>
          <w:tcPr>
            <w:tcW w:w="9257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BD773B" w:rsidRDefault="00BD773B" w:rsidP="00917370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BD773B" w:rsidTr="00917370">
        <w:tc>
          <w:tcPr>
            <w:tcW w:w="675" w:type="dxa"/>
            <w:shd w:val="pct20" w:color="auto" w:fill="auto"/>
          </w:tcPr>
          <w:p w:rsidR="00BD773B" w:rsidRDefault="00BD773B" w:rsidP="00917370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BD773B" w:rsidRDefault="00BD773B" w:rsidP="00917370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3576" w:type="dxa"/>
            <w:shd w:val="pct20" w:color="auto" w:fill="auto"/>
          </w:tcPr>
          <w:p w:rsidR="00BD773B" w:rsidRDefault="00BD773B" w:rsidP="00917370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4C154F" w:rsidTr="00917370">
        <w:tc>
          <w:tcPr>
            <w:tcW w:w="675" w:type="dxa"/>
            <w:shd w:val="clear" w:color="auto" w:fill="auto"/>
            <w:vAlign w:val="center"/>
          </w:tcPr>
          <w:p w:rsidR="004C154F" w:rsidRPr="00036528" w:rsidRDefault="004C154F" w:rsidP="009777B6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4C154F" w:rsidRPr="00036528" w:rsidRDefault="004C154F" w:rsidP="009777B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"usb0/1" from device list</w:t>
            </w:r>
          </w:p>
        </w:tc>
        <w:tc>
          <w:tcPr>
            <w:tcW w:w="3576" w:type="dxa"/>
            <w:shd w:val="clear" w:color="auto" w:fill="auto"/>
            <w:vAlign w:val="center"/>
          </w:tcPr>
          <w:p w:rsidR="004C154F" w:rsidRPr="00036528" w:rsidRDefault="004C154F" w:rsidP="009777B6">
            <w:pPr>
              <w:rPr>
                <w:lang w:val="fr-FR"/>
              </w:rPr>
            </w:pPr>
          </w:p>
        </w:tc>
      </w:tr>
      <w:tr w:rsidR="00BD773B" w:rsidTr="00917370">
        <w:tc>
          <w:tcPr>
            <w:tcW w:w="675" w:type="dxa"/>
            <w:vAlign w:val="center"/>
          </w:tcPr>
          <w:p w:rsidR="00BD773B" w:rsidRPr="00036528" w:rsidRDefault="00E57BCA" w:rsidP="00917370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2</w:t>
            </w:r>
          </w:p>
        </w:tc>
        <w:tc>
          <w:tcPr>
            <w:tcW w:w="5006" w:type="dxa"/>
            <w:vAlign w:val="center"/>
          </w:tcPr>
          <w:p w:rsidR="00BD773B" w:rsidRPr="00036528" w:rsidRDefault="00BD773B" w:rsidP="00917370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</w:p>
        </w:tc>
        <w:tc>
          <w:tcPr>
            <w:tcW w:w="3576" w:type="dxa"/>
            <w:vAlign w:val="center"/>
          </w:tcPr>
          <w:p w:rsidR="00BD773B" w:rsidRPr="00036528" w:rsidRDefault="00BD773B" w:rsidP="00917370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</w:p>
        </w:tc>
      </w:tr>
      <w:tr w:rsidR="00BD773B" w:rsidTr="00917370">
        <w:tc>
          <w:tcPr>
            <w:tcW w:w="675" w:type="dxa"/>
            <w:vAlign w:val="center"/>
          </w:tcPr>
          <w:p w:rsidR="00BD773B" w:rsidRPr="00036528" w:rsidRDefault="00BD773B" w:rsidP="00917370">
            <w:pPr>
              <w:rPr>
                <w:lang w:val="fr-FR"/>
              </w:rPr>
            </w:pPr>
          </w:p>
        </w:tc>
        <w:tc>
          <w:tcPr>
            <w:tcW w:w="5006" w:type="dxa"/>
            <w:vAlign w:val="center"/>
          </w:tcPr>
          <w:p w:rsidR="00BD773B" w:rsidRPr="00036528" w:rsidRDefault="00BD773B" w:rsidP="00917370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</w:p>
        </w:tc>
        <w:tc>
          <w:tcPr>
            <w:tcW w:w="3576" w:type="dxa"/>
            <w:vAlign w:val="center"/>
          </w:tcPr>
          <w:p w:rsidR="00BD773B" w:rsidRPr="00036528" w:rsidRDefault="00BD773B" w:rsidP="00917370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</w:p>
        </w:tc>
      </w:tr>
    </w:tbl>
    <w:p w:rsidR="00BD773B" w:rsidRPr="00687F31" w:rsidRDefault="00BD773B" w:rsidP="00BD773B">
      <w:pPr>
        <w:rPr>
          <w:sz w:val="24"/>
          <w:szCs w:val="24"/>
          <w:lang w:eastAsia="zh-CN"/>
        </w:rPr>
      </w:pPr>
    </w:p>
    <w:p w:rsidR="00BD773B" w:rsidRPr="00B54816" w:rsidRDefault="00BD773B" w:rsidP="00732CB7">
      <w:pPr>
        <w:pStyle w:val="4"/>
      </w:pPr>
      <w:bookmarkStart w:id="113" w:name="_Toc456257001"/>
      <w:r>
        <w:rPr>
          <w:rFonts w:hint="eastAsia"/>
        </w:rPr>
        <w:t>Test Case cb-</w:t>
      </w:r>
      <w:r w:rsidR="004C154F">
        <w:rPr>
          <w:rFonts w:hint="eastAsia"/>
        </w:rPr>
        <w:t>usb-7</w:t>
      </w:r>
      <w:r>
        <w:rPr>
          <w:rFonts w:hint="eastAsia"/>
        </w:rPr>
        <w:t xml:space="preserve">: </w:t>
      </w:r>
      <w:r w:rsidR="004C154F" w:rsidRPr="00160823">
        <w:rPr>
          <w:rFonts w:hint="eastAsia"/>
        </w:rPr>
        <w:t>interrupt test</w:t>
      </w:r>
      <w:bookmarkEnd w:id="113"/>
    </w:p>
    <w:tbl>
      <w:tblPr>
        <w:tblStyle w:val="a4"/>
        <w:tblW w:w="0" w:type="auto"/>
        <w:tblLook w:val="04A0"/>
      </w:tblPr>
      <w:tblGrid>
        <w:gridCol w:w="675"/>
        <w:gridCol w:w="5006"/>
        <w:gridCol w:w="3576"/>
      </w:tblGrid>
      <w:tr w:rsidR="00BD773B" w:rsidTr="00917370">
        <w:tc>
          <w:tcPr>
            <w:tcW w:w="9257" w:type="dxa"/>
            <w:gridSpan w:val="3"/>
            <w:shd w:val="pct20" w:color="auto" w:fill="auto"/>
          </w:tcPr>
          <w:p w:rsidR="00BD773B" w:rsidRDefault="00BD773B" w:rsidP="00917370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BD773B" w:rsidTr="00917370">
        <w:tc>
          <w:tcPr>
            <w:tcW w:w="92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BD773B" w:rsidRDefault="004C154F" w:rsidP="00917370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confirm interrupt handle correctly when trigger interrupt event</w:t>
            </w:r>
          </w:p>
        </w:tc>
      </w:tr>
      <w:tr w:rsidR="00BD773B" w:rsidTr="00917370">
        <w:tc>
          <w:tcPr>
            <w:tcW w:w="9257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BD773B" w:rsidRPr="00036528" w:rsidRDefault="00BD773B" w:rsidP="00917370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BD773B" w:rsidTr="00917370">
        <w:tc>
          <w:tcPr>
            <w:tcW w:w="92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BD773B" w:rsidRPr="00036528" w:rsidRDefault="00BD773B" w:rsidP="00036528">
            <w:pPr>
              <w:rPr>
                <w:lang w:val="fr-FR"/>
              </w:rPr>
            </w:pPr>
          </w:p>
        </w:tc>
      </w:tr>
      <w:tr w:rsidR="00BD773B" w:rsidTr="00917370">
        <w:tc>
          <w:tcPr>
            <w:tcW w:w="9257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BD773B" w:rsidRDefault="00BD773B" w:rsidP="00917370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BD773B" w:rsidTr="00917370">
        <w:tc>
          <w:tcPr>
            <w:tcW w:w="675" w:type="dxa"/>
            <w:shd w:val="pct20" w:color="auto" w:fill="auto"/>
          </w:tcPr>
          <w:p w:rsidR="00BD773B" w:rsidRDefault="00BD773B" w:rsidP="00917370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BD773B" w:rsidRDefault="00BD773B" w:rsidP="00917370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3576" w:type="dxa"/>
            <w:shd w:val="pct20" w:color="auto" w:fill="auto"/>
          </w:tcPr>
          <w:p w:rsidR="00BD773B" w:rsidRDefault="00BD773B" w:rsidP="00917370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4C154F" w:rsidTr="00917370">
        <w:tc>
          <w:tcPr>
            <w:tcW w:w="675" w:type="dxa"/>
            <w:shd w:val="clear" w:color="auto" w:fill="auto"/>
            <w:vAlign w:val="center"/>
          </w:tcPr>
          <w:p w:rsidR="004C154F" w:rsidRPr="00036528" w:rsidRDefault="004C154F" w:rsidP="009777B6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4C154F" w:rsidRPr="00036528" w:rsidRDefault="004C154F" w:rsidP="009777B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"usb0/1" from device list</w:t>
            </w:r>
          </w:p>
        </w:tc>
        <w:tc>
          <w:tcPr>
            <w:tcW w:w="3576" w:type="dxa"/>
            <w:shd w:val="clear" w:color="auto" w:fill="auto"/>
            <w:vAlign w:val="center"/>
          </w:tcPr>
          <w:p w:rsidR="004C154F" w:rsidRPr="00036528" w:rsidRDefault="004C154F" w:rsidP="009777B6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1</w:t>
            </w:r>
          </w:p>
        </w:tc>
      </w:tr>
      <w:tr w:rsidR="004C154F" w:rsidTr="00917370">
        <w:tc>
          <w:tcPr>
            <w:tcW w:w="675" w:type="dxa"/>
            <w:vAlign w:val="center"/>
          </w:tcPr>
          <w:p w:rsidR="004C154F" w:rsidRPr="00036528" w:rsidRDefault="004C154F" w:rsidP="009777B6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2</w:t>
            </w:r>
          </w:p>
        </w:tc>
        <w:tc>
          <w:tcPr>
            <w:tcW w:w="5006" w:type="dxa"/>
            <w:vAlign w:val="center"/>
          </w:tcPr>
          <w:p w:rsidR="004C154F" w:rsidRPr="00036528" w:rsidRDefault="004C154F" w:rsidP="009777B6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input "usb_int"</w:t>
            </w:r>
          </w:p>
        </w:tc>
        <w:tc>
          <w:tcPr>
            <w:tcW w:w="3576" w:type="dxa"/>
            <w:vAlign w:val="center"/>
          </w:tcPr>
          <w:p w:rsidR="004C154F" w:rsidRPr="00036528" w:rsidRDefault="004C154F" w:rsidP="009777B6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2</w:t>
            </w:r>
          </w:p>
        </w:tc>
      </w:tr>
      <w:tr w:rsidR="004C154F" w:rsidTr="00917370">
        <w:tc>
          <w:tcPr>
            <w:tcW w:w="675" w:type="dxa"/>
            <w:vAlign w:val="center"/>
          </w:tcPr>
          <w:p w:rsidR="004C154F" w:rsidRPr="00036528" w:rsidRDefault="004C154F" w:rsidP="009777B6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3</w:t>
            </w:r>
          </w:p>
        </w:tc>
        <w:tc>
          <w:tcPr>
            <w:tcW w:w="5006" w:type="dxa"/>
            <w:vAlign w:val="center"/>
          </w:tcPr>
          <w:p w:rsidR="004C154F" w:rsidRPr="00036528" w:rsidRDefault="004C154F" w:rsidP="009777B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'q' to quit test</w:t>
            </w:r>
          </w:p>
        </w:tc>
        <w:tc>
          <w:tcPr>
            <w:tcW w:w="3576" w:type="dxa"/>
            <w:vAlign w:val="center"/>
          </w:tcPr>
          <w:p w:rsidR="004C154F" w:rsidRPr="00036528" w:rsidRDefault="004C154F" w:rsidP="009777B6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3</w:t>
            </w:r>
          </w:p>
        </w:tc>
      </w:tr>
    </w:tbl>
    <w:p w:rsidR="00B54489" w:rsidRPr="00AB4DA1" w:rsidRDefault="00B54489" w:rsidP="00B54489">
      <w:pPr>
        <w:rPr>
          <w:sz w:val="24"/>
          <w:szCs w:val="24"/>
          <w:lang w:eastAsia="zh-CN"/>
        </w:rPr>
      </w:pPr>
    </w:p>
    <w:p w:rsidR="00B54489" w:rsidRDefault="00B54489" w:rsidP="00732CB7">
      <w:pPr>
        <w:pStyle w:val="3"/>
        <w:tabs>
          <w:tab w:val="num" w:pos="432"/>
        </w:tabs>
      </w:pPr>
      <w:bookmarkStart w:id="114" w:name="_Toc456257002"/>
      <w:r>
        <w:rPr>
          <w:rFonts w:hint="eastAsia"/>
        </w:rPr>
        <w:t>NANDFLASH</w:t>
      </w:r>
      <w:bookmarkEnd w:id="114"/>
    </w:p>
    <w:p w:rsidR="00B54489" w:rsidRPr="00B54816" w:rsidRDefault="00B54489" w:rsidP="00732CB7">
      <w:pPr>
        <w:pStyle w:val="4"/>
        <w:rPr>
          <w:lang w:eastAsia="zh-CN"/>
        </w:rPr>
      </w:pPr>
      <w:bookmarkStart w:id="115" w:name="_Toc456257003"/>
      <w:r>
        <w:rPr>
          <w:rFonts w:hint="eastAsia"/>
        </w:rPr>
        <w:t xml:space="preserve">Test Case cb-nfc-1: </w:t>
      </w:r>
      <w:r w:rsidRPr="00160823">
        <w:rPr>
          <w:rFonts w:hint="eastAsia"/>
        </w:rPr>
        <w:t>nand probe test</w:t>
      </w:r>
      <w:bookmarkEnd w:id="115"/>
    </w:p>
    <w:tbl>
      <w:tblPr>
        <w:tblStyle w:val="a4"/>
        <w:tblW w:w="0" w:type="auto"/>
        <w:tblLook w:val="04A0"/>
      </w:tblPr>
      <w:tblGrid>
        <w:gridCol w:w="675"/>
        <w:gridCol w:w="5006"/>
        <w:gridCol w:w="2841"/>
      </w:tblGrid>
      <w:tr w:rsidR="00B54489" w:rsidTr="009777B6">
        <w:tc>
          <w:tcPr>
            <w:tcW w:w="8522" w:type="dxa"/>
            <w:gridSpan w:val="3"/>
            <w:shd w:val="pct20" w:color="auto" w:fill="auto"/>
          </w:tcPr>
          <w:p w:rsidR="00B54489" w:rsidRDefault="00B54489" w:rsidP="009777B6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B54489" w:rsidTr="009777B6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B54489" w:rsidRDefault="00B54489" w:rsidP="009777B6">
            <w:pPr>
              <w:rPr>
                <w:lang w:val="fr-FR"/>
              </w:rPr>
            </w:pPr>
            <w:r w:rsidRPr="00036528">
              <w:rPr>
                <w:lang w:val="fr-FR"/>
              </w:rPr>
              <w:lastRenderedPageBreak/>
              <w:t>read the flash id, and compare with spec</w:t>
            </w:r>
          </w:p>
        </w:tc>
      </w:tr>
      <w:tr w:rsidR="00B54489" w:rsidTr="009777B6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B54489" w:rsidRPr="00036528" w:rsidRDefault="00B54489" w:rsidP="009777B6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B54489" w:rsidTr="009777B6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B54489" w:rsidRPr="00036528" w:rsidRDefault="00B54489" w:rsidP="00036528">
            <w:pPr>
              <w:rPr>
                <w:lang w:val="fr-FR"/>
              </w:rPr>
            </w:pPr>
          </w:p>
        </w:tc>
      </w:tr>
      <w:tr w:rsidR="00B54489" w:rsidTr="009777B6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B54489" w:rsidRDefault="00B54489" w:rsidP="009777B6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B54489" w:rsidTr="009777B6">
        <w:tc>
          <w:tcPr>
            <w:tcW w:w="675" w:type="dxa"/>
            <w:shd w:val="pct20" w:color="auto" w:fill="auto"/>
          </w:tcPr>
          <w:p w:rsidR="00B54489" w:rsidRDefault="00B54489" w:rsidP="009777B6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B54489" w:rsidRDefault="00B54489" w:rsidP="009777B6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2841" w:type="dxa"/>
            <w:shd w:val="pct20" w:color="auto" w:fill="auto"/>
          </w:tcPr>
          <w:p w:rsidR="00B54489" w:rsidRDefault="00B54489" w:rsidP="009777B6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B54489" w:rsidTr="009777B6">
        <w:tc>
          <w:tcPr>
            <w:tcW w:w="675" w:type="dxa"/>
            <w:shd w:val="clear" w:color="auto" w:fill="auto"/>
            <w:vAlign w:val="center"/>
          </w:tcPr>
          <w:p w:rsidR="00B54489" w:rsidRPr="00036528" w:rsidRDefault="00B54489" w:rsidP="009777B6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B54489" w:rsidRPr="00036528" w:rsidRDefault="00B54489" w:rsidP="009777B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"nandflash" from device list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B54489" w:rsidRPr="00036528" w:rsidRDefault="00B54489" w:rsidP="009777B6">
            <w:pPr>
              <w:rPr>
                <w:lang w:val="fr-FR"/>
              </w:rPr>
            </w:pPr>
          </w:p>
        </w:tc>
      </w:tr>
      <w:tr w:rsidR="00B54489" w:rsidTr="009777B6">
        <w:tc>
          <w:tcPr>
            <w:tcW w:w="675" w:type="dxa"/>
            <w:shd w:val="clear" w:color="auto" w:fill="auto"/>
            <w:vAlign w:val="center"/>
          </w:tcPr>
          <w:p w:rsidR="00B54489" w:rsidRPr="00036528" w:rsidRDefault="00B54489" w:rsidP="009777B6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2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B54489" w:rsidRPr="00036528" w:rsidRDefault="00B54489" w:rsidP="00DA11A7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input "nand_probe </w:t>
            </w:r>
            <w:r w:rsidR="00DA11A7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1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</w:t>
            </w:r>
            <w:r w:rsidR="00DA11A7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0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B54489" w:rsidRPr="00036528" w:rsidRDefault="00B54489" w:rsidP="009777B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nand_probe: test pass</w:t>
            </w:r>
          </w:p>
        </w:tc>
      </w:tr>
    </w:tbl>
    <w:p w:rsidR="00CB5BDF" w:rsidRPr="00095A34" w:rsidRDefault="00CB5BDF" w:rsidP="00CB5BDF">
      <w:pPr>
        <w:rPr>
          <w:sz w:val="24"/>
          <w:szCs w:val="24"/>
          <w:lang w:eastAsia="zh-CN"/>
        </w:rPr>
      </w:pPr>
    </w:p>
    <w:p w:rsidR="00B54489" w:rsidRPr="00B54816" w:rsidRDefault="00B54489" w:rsidP="00732CB7">
      <w:pPr>
        <w:pStyle w:val="4"/>
      </w:pPr>
      <w:bookmarkStart w:id="116" w:name="_Toc456257004"/>
      <w:r>
        <w:rPr>
          <w:rFonts w:hint="eastAsia"/>
        </w:rPr>
        <w:t xml:space="preserve">Test Case cb-nfc-2: </w:t>
      </w:r>
      <w:r w:rsidRPr="00160823">
        <w:rPr>
          <w:rFonts w:hint="eastAsia"/>
        </w:rPr>
        <w:t>nand block erase test</w:t>
      </w:r>
      <w:bookmarkEnd w:id="116"/>
    </w:p>
    <w:tbl>
      <w:tblPr>
        <w:tblStyle w:val="a4"/>
        <w:tblW w:w="0" w:type="auto"/>
        <w:tblLook w:val="04A0"/>
      </w:tblPr>
      <w:tblGrid>
        <w:gridCol w:w="675"/>
        <w:gridCol w:w="5006"/>
        <w:gridCol w:w="3576"/>
      </w:tblGrid>
      <w:tr w:rsidR="00B54489" w:rsidTr="009777B6">
        <w:tc>
          <w:tcPr>
            <w:tcW w:w="9257" w:type="dxa"/>
            <w:gridSpan w:val="3"/>
            <w:shd w:val="pct20" w:color="auto" w:fill="auto"/>
          </w:tcPr>
          <w:p w:rsidR="00B54489" w:rsidRDefault="00B54489" w:rsidP="009777B6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B54489" w:rsidTr="009777B6">
        <w:tc>
          <w:tcPr>
            <w:tcW w:w="92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B54489" w:rsidRPr="00036528" w:rsidRDefault="00B54489" w:rsidP="00036528">
            <w:pPr>
              <w:rPr>
                <w:lang w:val="fr-FR"/>
              </w:rPr>
            </w:pPr>
            <w:r w:rsidRPr="00036528">
              <w:rPr>
                <w:lang w:val="fr-FR"/>
              </w:rPr>
              <w:t>erase the flash block; and read back to verify</w:t>
            </w:r>
            <w:r w:rsidRPr="00036528">
              <w:rPr>
                <w:rFonts w:hint="eastAsia"/>
                <w:lang w:val="fr-FR"/>
              </w:rPr>
              <w:t>，</w:t>
            </w:r>
            <w:r w:rsidRPr="00036528">
              <w:rPr>
                <w:lang w:val="fr-FR"/>
              </w:rPr>
              <w:t>erased sector should contain all 'ff'</w:t>
            </w:r>
          </w:p>
        </w:tc>
      </w:tr>
      <w:tr w:rsidR="00B54489" w:rsidTr="009777B6">
        <w:tc>
          <w:tcPr>
            <w:tcW w:w="9257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B54489" w:rsidRPr="00036528" w:rsidRDefault="00B54489" w:rsidP="009777B6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B54489" w:rsidTr="009777B6">
        <w:tc>
          <w:tcPr>
            <w:tcW w:w="92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B54489" w:rsidRPr="00036528" w:rsidRDefault="00B54489" w:rsidP="00036528">
            <w:pPr>
              <w:rPr>
                <w:lang w:val="fr-FR"/>
              </w:rPr>
            </w:pPr>
            <w:r w:rsidRPr="00036528">
              <w:rPr>
                <w:lang w:val="fr-FR"/>
              </w:rPr>
              <w:t>cb-</w:t>
            </w:r>
            <w:r w:rsidRPr="00036528">
              <w:rPr>
                <w:rFonts w:hint="eastAsia"/>
                <w:lang w:val="fr-FR"/>
              </w:rPr>
              <w:t>nfc-1</w:t>
            </w:r>
            <w:r w:rsidRPr="00036528">
              <w:rPr>
                <w:lang w:val="fr-FR"/>
              </w:rPr>
              <w:t>: nand probe test pass</w:t>
            </w:r>
          </w:p>
        </w:tc>
      </w:tr>
      <w:tr w:rsidR="00B54489" w:rsidTr="009777B6">
        <w:tc>
          <w:tcPr>
            <w:tcW w:w="9257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B54489" w:rsidRDefault="00B54489" w:rsidP="009777B6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B54489" w:rsidTr="009777B6">
        <w:tc>
          <w:tcPr>
            <w:tcW w:w="675" w:type="dxa"/>
            <w:shd w:val="pct20" w:color="auto" w:fill="auto"/>
          </w:tcPr>
          <w:p w:rsidR="00B54489" w:rsidRDefault="00B54489" w:rsidP="009777B6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B54489" w:rsidRDefault="00B54489" w:rsidP="009777B6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3576" w:type="dxa"/>
            <w:shd w:val="pct20" w:color="auto" w:fill="auto"/>
          </w:tcPr>
          <w:p w:rsidR="00B54489" w:rsidRDefault="00B54489" w:rsidP="009777B6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B54489" w:rsidTr="009777B6">
        <w:tc>
          <w:tcPr>
            <w:tcW w:w="675" w:type="dxa"/>
            <w:shd w:val="clear" w:color="auto" w:fill="auto"/>
            <w:vAlign w:val="center"/>
          </w:tcPr>
          <w:p w:rsidR="00B54489" w:rsidRPr="00036528" w:rsidRDefault="00B54489" w:rsidP="009777B6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B54489" w:rsidRPr="00036528" w:rsidRDefault="00B54489" w:rsidP="009777B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"nandflash" from device list</w:t>
            </w:r>
          </w:p>
        </w:tc>
        <w:tc>
          <w:tcPr>
            <w:tcW w:w="3576" w:type="dxa"/>
            <w:shd w:val="clear" w:color="auto" w:fill="auto"/>
            <w:vAlign w:val="center"/>
          </w:tcPr>
          <w:p w:rsidR="00B54489" w:rsidRPr="00036528" w:rsidRDefault="00B54489" w:rsidP="009777B6">
            <w:pPr>
              <w:rPr>
                <w:lang w:val="fr-FR"/>
              </w:rPr>
            </w:pPr>
          </w:p>
        </w:tc>
      </w:tr>
      <w:tr w:rsidR="00B54489" w:rsidTr="009777B6">
        <w:tc>
          <w:tcPr>
            <w:tcW w:w="675" w:type="dxa"/>
            <w:vAlign w:val="center"/>
          </w:tcPr>
          <w:p w:rsidR="00B54489" w:rsidRPr="00036528" w:rsidRDefault="00B54489" w:rsidP="009777B6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2</w:t>
            </w:r>
          </w:p>
        </w:tc>
        <w:tc>
          <w:tcPr>
            <w:tcW w:w="5006" w:type="dxa"/>
            <w:vAlign w:val="center"/>
          </w:tcPr>
          <w:p w:rsidR="00B54489" w:rsidRPr="00036528" w:rsidRDefault="00B54489" w:rsidP="00F20607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input "nand_erase </w:t>
            </w:r>
            <w:r w:rsidR="00F20607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1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0 0"</w:t>
            </w:r>
          </w:p>
        </w:tc>
        <w:tc>
          <w:tcPr>
            <w:tcW w:w="3576" w:type="dxa"/>
            <w:vAlign w:val="center"/>
          </w:tcPr>
          <w:p w:rsidR="00B54489" w:rsidRPr="00036528" w:rsidRDefault="00B54489" w:rsidP="009777B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nand_erase: test pass</w:t>
            </w:r>
          </w:p>
        </w:tc>
      </w:tr>
      <w:tr w:rsidR="00B54489" w:rsidTr="009777B6">
        <w:tc>
          <w:tcPr>
            <w:tcW w:w="675" w:type="dxa"/>
            <w:vAlign w:val="center"/>
          </w:tcPr>
          <w:p w:rsidR="00B54489" w:rsidRPr="00036528" w:rsidRDefault="00B54489" w:rsidP="009777B6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3</w:t>
            </w:r>
          </w:p>
        </w:tc>
        <w:tc>
          <w:tcPr>
            <w:tcW w:w="5006" w:type="dxa"/>
            <w:vAlign w:val="center"/>
          </w:tcPr>
          <w:p w:rsidR="00B54489" w:rsidRPr="00036528" w:rsidRDefault="00B54489" w:rsidP="009777B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[options]repeat step 2 using other position</w:t>
            </w:r>
          </w:p>
          <w:p w:rsidR="00B54489" w:rsidRDefault="00B54489" w:rsidP="00E4693A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"nand_erase dma_mode </w:t>
            </w:r>
            <w:r w:rsidR="00E4693A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cs 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block_off"</w:t>
            </w:r>
          </w:p>
          <w:p w:rsidR="00E4693A" w:rsidRDefault="00E4693A" w:rsidP="00E4693A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D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ma_mode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 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: 0 using fifo mode 1 dma mode</w:t>
            </w:r>
          </w:p>
          <w:p w:rsidR="00E4693A" w:rsidRPr="00036528" w:rsidRDefault="00E4693A" w:rsidP="00E4693A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C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s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 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: 0</w:t>
            </w:r>
          </w:p>
        </w:tc>
        <w:tc>
          <w:tcPr>
            <w:tcW w:w="3576" w:type="dxa"/>
            <w:vAlign w:val="center"/>
          </w:tcPr>
          <w:p w:rsidR="00B54489" w:rsidRPr="00036528" w:rsidRDefault="00B54489" w:rsidP="009777B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nand_erase: test pass</w:t>
            </w:r>
          </w:p>
        </w:tc>
      </w:tr>
    </w:tbl>
    <w:p w:rsidR="00CB5BDF" w:rsidRPr="00095A34" w:rsidRDefault="00CB5BDF" w:rsidP="00CB5BDF">
      <w:pPr>
        <w:rPr>
          <w:sz w:val="24"/>
          <w:szCs w:val="24"/>
          <w:lang w:eastAsia="zh-CN"/>
        </w:rPr>
      </w:pPr>
    </w:p>
    <w:p w:rsidR="00B54489" w:rsidRPr="00B54816" w:rsidRDefault="00B54489" w:rsidP="00732CB7">
      <w:pPr>
        <w:pStyle w:val="4"/>
      </w:pPr>
      <w:bookmarkStart w:id="117" w:name="_Toc456257005"/>
      <w:r>
        <w:rPr>
          <w:rFonts w:hint="eastAsia"/>
        </w:rPr>
        <w:t xml:space="preserve">Test Case cb-nfc-3: </w:t>
      </w:r>
      <w:r w:rsidRPr="00160823">
        <w:rPr>
          <w:rFonts w:hint="eastAsia"/>
        </w:rPr>
        <w:t>basic nand read/write test</w:t>
      </w:r>
      <w:bookmarkEnd w:id="117"/>
    </w:p>
    <w:tbl>
      <w:tblPr>
        <w:tblStyle w:val="a4"/>
        <w:tblW w:w="0" w:type="auto"/>
        <w:tblLook w:val="04A0"/>
      </w:tblPr>
      <w:tblGrid>
        <w:gridCol w:w="675"/>
        <w:gridCol w:w="5006"/>
        <w:gridCol w:w="3576"/>
      </w:tblGrid>
      <w:tr w:rsidR="00B54489" w:rsidTr="009777B6">
        <w:tc>
          <w:tcPr>
            <w:tcW w:w="9257" w:type="dxa"/>
            <w:gridSpan w:val="3"/>
            <w:shd w:val="pct20" w:color="auto" w:fill="auto"/>
          </w:tcPr>
          <w:p w:rsidR="00B54489" w:rsidRDefault="00B54489" w:rsidP="009777B6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B54489" w:rsidTr="009777B6">
        <w:tc>
          <w:tcPr>
            <w:tcW w:w="92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B54489" w:rsidRPr="00036528" w:rsidRDefault="00B54489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write some pages,then read back to verify</w:t>
            </w:r>
          </w:p>
          <w:p w:rsidR="00B54489" w:rsidRPr="00036528" w:rsidRDefault="00B54489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lastRenderedPageBreak/>
              <w:t>using dma mode</w:t>
            </w:r>
          </w:p>
        </w:tc>
      </w:tr>
      <w:tr w:rsidR="00B54489" w:rsidTr="009777B6">
        <w:tc>
          <w:tcPr>
            <w:tcW w:w="9257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B54489" w:rsidRPr="00036528" w:rsidRDefault="00B54489" w:rsidP="009777B6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lastRenderedPageBreak/>
              <w:t>Preconditions</w:t>
            </w:r>
          </w:p>
        </w:tc>
      </w:tr>
      <w:tr w:rsidR="00B54489" w:rsidTr="009777B6">
        <w:tc>
          <w:tcPr>
            <w:tcW w:w="92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B54489" w:rsidRPr="00036528" w:rsidRDefault="00B54489" w:rsidP="00036528">
            <w:pPr>
              <w:rPr>
                <w:lang w:val="fr-FR"/>
              </w:rPr>
            </w:pPr>
            <w:r w:rsidRPr="00036528">
              <w:rPr>
                <w:lang w:val="fr-FR"/>
              </w:rPr>
              <w:t>cb-</w:t>
            </w:r>
            <w:r w:rsidRPr="00036528">
              <w:rPr>
                <w:rFonts w:hint="eastAsia"/>
                <w:lang w:val="fr-FR"/>
              </w:rPr>
              <w:t>nfc-1</w:t>
            </w:r>
            <w:r w:rsidRPr="00036528">
              <w:rPr>
                <w:lang w:val="fr-FR"/>
              </w:rPr>
              <w:t>: nand probe test pass</w:t>
            </w:r>
          </w:p>
          <w:p w:rsidR="00B54489" w:rsidRPr="00036528" w:rsidRDefault="00B54489" w:rsidP="00036528">
            <w:pPr>
              <w:rPr>
                <w:lang w:val="fr-FR"/>
              </w:rPr>
            </w:pPr>
            <w:r w:rsidRPr="00036528">
              <w:rPr>
                <w:lang w:val="fr-FR"/>
              </w:rPr>
              <w:t>cb-</w:t>
            </w:r>
            <w:r w:rsidRPr="00036528">
              <w:rPr>
                <w:rFonts w:hint="eastAsia"/>
                <w:lang w:val="fr-FR"/>
              </w:rPr>
              <w:t>nfc-2</w:t>
            </w:r>
            <w:r w:rsidRPr="00036528">
              <w:rPr>
                <w:lang w:val="fr-FR"/>
              </w:rPr>
              <w:t>: nand erase test pass</w:t>
            </w:r>
          </w:p>
        </w:tc>
      </w:tr>
      <w:tr w:rsidR="00B54489" w:rsidTr="009777B6">
        <w:tc>
          <w:tcPr>
            <w:tcW w:w="9257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B54489" w:rsidRDefault="00B54489" w:rsidP="009777B6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B54489" w:rsidTr="009777B6">
        <w:tc>
          <w:tcPr>
            <w:tcW w:w="675" w:type="dxa"/>
            <w:shd w:val="pct20" w:color="auto" w:fill="auto"/>
          </w:tcPr>
          <w:p w:rsidR="00B54489" w:rsidRDefault="00B54489" w:rsidP="009777B6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B54489" w:rsidRDefault="00B54489" w:rsidP="009777B6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3576" w:type="dxa"/>
            <w:shd w:val="pct20" w:color="auto" w:fill="auto"/>
          </w:tcPr>
          <w:p w:rsidR="00B54489" w:rsidRDefault="00B54489" w:rsidP="009777B6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B54489" w:rsidTr="009777B6">
        <w:tc>
          <w:tcPr>
            <w:tcW w:w="675" w:type="dxa"/>
            <w:shd w:val="clear" w:color="auto" w:fill="auto"/>
            <w:vAlign w:val="center"/>
          </w:tcPr>
          <w:p w:rsidR="00B54489" w:rsidRPr="00036528" w:rsidRDefault="00B54489" w:rsidP="009777B6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B54489" w:rsidRPr="00036528" w:rsidRDefault="00B54489" w:rsidP="009777B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"nandflash" from device list</w:t>
            </w:r>
          </w:p>
        </w:tc>
        <w:tc>
          <w:tcPr>
            <w:tcW w:w="3576" w:type="dxa"/>
            <w:shd w:val="clear" w:color="auto" w:fill="auto"/>
            <w:vAlign w:val="center"/>
          </w:tcPr>
          <w:p w:rsidR="00B54489" w:rsidRPr="00036528" w:rsidRDefault="00B54489" w:rsidP="009777B6">
            <w:pPr>
              <w:rPr>
                <w:lang w:val="fr-FR"/>
              </w:rPr>
            </w:pPr>
          </w:p>
        </w:tc>
      </w:tr>
      <w:tr w:rsidR="00B54489" w:rsidTr="009777B6">
        <w:tc>
          <w:tcPr>
            <w:tcW w:w="675" w:type="dxa"/>
            <w:vAlign w:val="center"/>
          </w:tcPr>
          <w:p w:rsidR="00B54489" w:rsidRPr="00036528" w:rsidRDefault="00B54489" w:rsidP="009777B6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2</w:t>
            </w:r>
          </w:p>
        </w:tc>
        <w:tc>
          <w:tcPr>
            <w:tcW w:w="5006" w:type="dxa"/>
            <w:vAlign w:val="center"/>
          </w:tcPr>
          <w:p w:rsidR="00B54489" w:rsidRPr="00036528" w:rsidRDefault="00B54489" w:rsidP="009777B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write pages in block 0 using raw mode(no ecc)</w:t>
            </w:r>
          </w:p>
          <w:p w:rsidR="00B54489" w:rsidRPr="00036528" w:rsidRDefault="00B54489" w:rsidP="00B1108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input "nand_write </w:t>
            </w:r>
            <w:r w:rsidR="00B1108E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1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0 1 0"</w:t>
            </w:r>
          </w:p>
        </w:tc>
        <w:tc>
          <w:tcPr>
            <w:tcW w:w="3576" w:type="dxa"/>
            <w:vAlign w:val="center"/>
          </w:tcPr>
          <w:p w:rsidR="00B54489" w:rsidRPr="00036528" w:rsidRDefault="00B54489" w:rsidP="009777B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nand_write: test pass</w:t>
            </w:r>
          </w:p>
        </w:tc>
      </w:tr>
      <w:tr w:rsidR="00B54489" w:rsidTr="009777B6">
        <w:tc>
          <w:tcPr>
            <w:tcW w:w="675" w:type="dxa"/>
            <w:vAlign w:val="center"/>
          </w:tcPr>
          <w:p w:rsidR="00B54489" w:rsidRDefault="00B54489" w:rsidP="009777B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006" w:type="dxa"/>
            <w:vAlign w:val="center"/>
          </w:tcPr>
          <w:p w:rsidR="00B54489" w:rsidRPr="00036528" w:rsidRDefault="00B54489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write pages in block 0 using ecc mode</w:t>
            </w:r>
          </w:p>
          <w:p w:rsidR="00B54489" w:rsidRPr="00036528" w:rsidRDefault="00B54489" w:rsidP="00B1108E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 xml:space="preserve">input "nand_write </w:t>
            </w:r>
            <w:r w:rsidR="00B1108E">
              <w:rPr>
                <w:rFonts w:hint="eastAsia"/>
                <w:lang w:val="fr-FR" w:eastAsia="zh-CN"/>
              </w:rPr>
              <w:t>1</w:t>
            </w:r>
            <w:r w:rsidRPr="00036528">
              <w:rPr>
                <w:rFonts w:hint="eastAsia"/>
                <w:lang w:val="fr-FR"/>
              </w:rPr>
              <w:t xml:space="preserve"> 0 0 0"</w:t>
            </w:r>
          </w:p>
        </w:tc>
        <w:tc>
          <w:tcPr>
            <w:tcW w:w="3576" w:type="dxa"/>
            <w:vAlign w:val="center"/>
          </w:tcPr>
          <w:p w:rsidR="00B54489" w:rsidRPr="00036528" w:rsidRDefault="00B54489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nand_write: test pass</w:t>
            </w:r>
          </w:p>
        </w:tc>
      </w:tr>
      <w:tr w:rsidR="00B54489" w:rsidTr="009777B6">
        <w:tc>
          <w:tcPr>
            <w:tcW w:w="675" w:type="dxa"/>
            <w:vAlign w:val="center"/>
          </w:tcPr>
          <w:p w:rsidR="00B54489" w:rsidRDefault="00B54489" w:rsidP="009777B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006" w:type="dxa"/>
            <w:vAlign w:val="center"/>
          </w:tcPr>
          <w:p w:rsidR="00B54489" w:rsidRPr="00036528" w:rsidRDefault="00B54489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[options]repeat step 2 using other position</w:t>
            </w:r>
          </w:p>
          <w:p w:rsidR="00B54489" w:rsidRPr="00036528" w:rsidRDefault="00B54489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"nand_write dma_mode</w:t>
            </w:r>
            <w:r w:rsidR="00B1108E">
              <w:rPr>
                <w:rFonts w:hint="eastAsia"/>
                <w:lang w:val="fr-FR" w:eastAsia="zh-CN"/>
              </w:rPr>
              <w:t xml:space="preserve"> </w:t>
            </w:r>
            <w:r w:rsidR="00B1108E" w:rsidRPr="00036528">
              <w:rPr>
                <w:rFonts w:hint="eastAsia"/>
                <w:lang w:val="fr-FR"/>
              </w:rPr>
              <w:t>cs</w:t>
            </w:r>
            <w:r w:rsidRPr="00036528">
              <w:rPr>
                <w:rFonts w:hint="eastAsia"/>
                <w:lang w:val="fr-FR"/>
              </w:rPr>
              <w:t xml:space="preserve"> rw_mode block_off"</w:t>
            </w:r>
          </w:p>
          <w:p w:rsidR="00B1108E" w:rsidRDefault="00B54489" w:rsidP="00B1108E">
            <w:pPr>
              <w:rPr>
                <w:lang w:val="fr-FR" w:eastAsia="zh-CN"/>
              </w:rPr>
            </w:pPr>
            <w:r w:rsidRPr="00036528">
              <w:rPr>
                <w:rFonts w:hint="eastAsia"/>
                <w:lang w:val="fr-FR"/>
              </w:rPr>
              <w:t xml:space="preserve">dma_mode: 0 </w:t>
            </w:r>
            <w:r w:rsidR="00B1108E">
              <w:rPr>
                <w:rFonts w:hint="eastAsia"/>
                <w:lang w:val="fr-FR" w:eastAsia="zh-CN"/>
              </w:rPr>
              <w:t>using fifo</w:t>
            </w:r>
            <w:r w:rsidR="00B1108E">
              <w:rPr>
                <w:lang w:val="fr-FR" w:eastAsia="zh-CN"/>
              </w:rPr>
              <w:t> </w:t>
            </w:r>
            <w:r w:rsidR="00B1108E">
              <w:rPr>
                <w:rFonts w:hint="eastAsia"/>
                <w:lang w:val="fr-FR" w:eastAsia="zh-CN"/>
              </w:rPr>
              <w:t xml:space="preserve">; 1 </w:t>
            </w:r>
            <w:r w:rsidRPr="00036528">
              <w:rPr>
                <w:rFonts w:hint="eastAsia"/>
                <w:lang w:val="fr-FR"/>
              </w:rPr>
              <w:t>using dma</w:t>
            </w:r>
          </w:p>
          <w:p w:rsidR="00B54489" w:rsidRPr="00036528" w:rsidRDefault="00B54489" w:rsidP="00B1108E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rw_mode: 0 ecc 1 raw</w:t>
            </w:r>
          </w:p>
        </w:tc>
        <w:tc>
          <w:tcPr>
            <w:tcW w:w="3576" w:type="dxa"/>
            <w:vAlign w:val="center"/>
          </w:tcPr>
          <w:p w:rsidR="00B54489" w:rsidRPr="00036528" w:rsidRDefault="00B54489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nand_write: test pass</w:t>
            </w:r>
          </w:p>
        </w:tc>
      </w:tr>
    </w:tbl>
    <w:p w:rsidR="00CB5BDF" w:rsidRPr="00095A34" w:rsidRDefault="00CB5BDF" w:rsidP="00CB5BDF">
      <w:pPr>
        <w:rPr>
          <w:sz w:val="24"/>
          <w:szCs w:val="24"/>
          <w:lang w:eastAsia="zh-CN"/>
        </w:rPr>
      </w:pPr>
    </w:p>
    <w:p w:rsidR="00B54489" w:rsidRPr="00B54816" w:rsidRDefault="00B54489" w:rsidP="00732CB7">
      <w:pPr>
        <w:pStyle w:val="4"/>
      </w:pPr>
      <w:bookmarkStart w:id="118" w:name="_Toc456257006"/>
      <w:r>
        <w:rPr>
          <w:rFonts w:hint="eastAsia"/>
        </w:rPr>
        <w:t xml:space="preserve">Test Case cb-nfc-4: </w:t>
      </w:r>
      <w:r w:rsidRPr="00160823">
        <w:rPr>
          <w:rFonts w:hint="eastAsia"/>
        </w:rPr>
        <w:t>nand fifo mode test</w:t>
      </w:r>
      <w:bookmarkEnd w:id="118"/>
    </w:p>
    <w:tbl>
      <w:tblPr>
        <w:tblStyle w:val="a4"/>
        <w:tblW w:w="0" w:type="auto"/>
        <w:tblLook w:val="04A0"/>
      </w:tblPr>
      <w:tblGrid>
        <w:gridCol w:w="675"/>
        <w:gridCol w:w="5006"/>
        <w:gridCol w:w="2841"/>
      </w:tblGrid>
      <w:tr w:rsidR="00B54489" w:rsidTr="009777B6">
        <w:tc>
          <w:tcPr>
            <w:tcW w:w="8522" w:type="dxa"/>
            <w:gridSpan w:val="3"/>
            <w:shd w:val="pct20" w:color="auto" w:fill="auto"/>
          </w:tcPr>
          <w:p w:rsidR="00B54489" w:rsidRDefault="00B54489" w:rsidP="009777B6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B54489" w:rsidTr="009777B6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B54489" w:rsidRDefault="00B54489" w:rsidP="009777B6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testing fifo mode(default dma mode)</w:t>
            </w:r>
          </w:p>
        </w:tc>
      </w:tr>
      <w:tr w:rsidR="00B54489" w:rsidTr="009777B6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B54489" w:rsidRPr="00036528" w:rsidRDefault="00B54489" w:rsidP="009777B6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B54489" w:rsidTr="009777B6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B54489" w:rsidRPr="00036528" w:rsidRDefault="00B54489" w:rsidP="00036528">
            <w:pPr>
              <w:rPr>
                <w:lang w:val="fr-FR"/>
              </w:rPr>
            </w:pPr>
          </w:p>
        </w:tc>
      </w:tr>
      <w:tr w:rsidR="00B54489" w:rsidTr="009777B6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B54489" w:rsidRDefault="00B54489" w:rsidP="009777B6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B54489" w:rsidTr="009777B6">
        <w:tc>
          <w:tcPr>
            <w:tcW w:w="675" w:type="dxa"/>
            <w:shd w:val="pct20" w:color="auto" w:fill="auto"/>
          </w:tcPr>
          <w:p w:rsidR="00B54489" w:rsidRDefault="00B54489" w:rsidP="009777B6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B54489" w:rsidRDefault="00B54489" w:rsidP="009777B6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2841" w:type="dxa"/>
            <w:shd w:val="pct20" w:color="auto" w:fill="auto"/>
          </w:tcPr>
          <w:p w:rsidR="00B54489" w:rsidRDefault="00B54489" w:rsidP="009777B6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B54489" w:rsidTr="009777B6">
        <w:tc>
          <w:tcPr>
            <w:tcW w:w="675" w:type="dxa"/>
            <w:shd w:val="clear" w:color="auto" w:fill="auto"/>
            <w:vAlign w:val="center"/>
          </w:tcPr>
          <w:p w:rsidR="00B54489" w:rsidRPr="00036528" w:rsidRDefault="00B54489" w:rsidP="009777B6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B54489" w:rsidRPr="00036528" w:rsidRDefault="00B54489" w:rsidP="009777B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"nandflash" from device list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B54489" w:rsidRPr="00036528" w:rsidRDefault="00B54489" w:rsidP="009777B6">
            <w:pPr>
              <w:rPr>
                <w:lang w:val="fr-FR"/>
              </w:rPr>
            </w:pPr>
          </w:p>
        </w:tc>
      </w:tr>
      <w:tr w:rsidR="00B54489" w:rsidTr="009777B6">
        <w:tc>
          <w:tcPr>
            <w:tcW w:w="675" w:type="dxa"/>
            <w:shd w:val="clear" w:color="auto" w:fill="auto"/>
            <w:vAlign w:val="center"/>
          </w:tcPr>
          <w:p w:rsidR="00B54489" w:rsidRPr="00036528" w:rsidRDefault="00B54489" w:rsidP="009777B6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2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B54489" w:rsidRPr="00036528" w:rsidRDefault="00B54489" w:rsidP="009777B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write pages in block 0 using raw mode(no ecc)</w:t>
            </w:r>
          </w:p>
          <w:p w:rsidR="00B54489" w:rsidRPr="00036528" w:rsidRDefault="00B54489" w:rsidP="007E637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input "nand_write 0 </w:t>
            </w:r>
            <w:r w:rsidR="007E637C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0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1 0"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B54489" w:rsidRPr="00036528" w:rsidRDefault="00B54489" w:rsidP="009777B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nand_write: test pass</w:t>
            </w:r>
          </w:p>
        </w:tc>
      </w:tr>
      <w:tr w:rsidR="00B54489" w:rsidTr="009777B6">
        <w:tc>
          <w:tcPr>
            <w:tcW w:w="675" w:type="dxa"/>
            <w:shd w:val="clear" w:color="auto" w:fill="auto"/>
            <w:vAlign w:val="center"/>
          </w:tcPr>
          <w:p w:rsidR="00B54489" w:rsidRPr="00036528" w:rsidRDefault="00B54489" w:rsidP="009777B6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3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B54489" w:rsidRPr="00036528" w:rsidRDefault="00B54489" w:rsidP="009777B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write pages in block 0 using ecc mode</w:t>
            </w:r>
          </w:p>
          <w:p w:rsidR="00B54489" w:rsidRDefault="00B54489" w:rsidP="007E637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lastRenderedPageBreak/>
              <w:t xml:space="preserve">input "nand_write 0 </w:t>
            </w:r>
            <w:r w:rsidR="007E637C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0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0 0"</w:t>
            </w:r>
          </w:p>
          <w:p w:rsidR="0095254C" w:rsidRDefault="0095254C" w:rsidP="0095254C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 xml:space="preserve">dma_mode: 0 </w:t>
            </w:r>
            <w:r>
              <w:rPr>
                <w:rFonts w:hint="eastAsia"/>
                <w:lang w:val="fr-FR"/>
              </w:rPr>
              <w:t>using fifo</w:t>
            </w:r>
            <w:r>
              <w:rPr>
                <w:lang w:val="fr-FR"/>
              </w:rPr>
              <w:t> </w:t>
            </w:r>
            <w:r>
              <w:rPr>
                <w:rFonts w:hint="eastAsia"/>
                <w:lang w:val="fr-FR"/>
              </w:rPr>
              <w:t xml:space="preserve">; 1 </w:t>
            </w:r>
            <w:r w:rsidRPr="00036528">
              <w:rPr>
                <w:rFonts w:hint="eastAsia"/>
                <w:lang w:val="fr-FR"/>
              </w:rPr>
              <w:t>using dma</w:t>
            </w:r>
          </w:p>
          <w:p w:rsidR="0095254C" w:rsidRPr="00036528" w:rsidRDefault="0095254C" w:rsidP="0095254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6838D2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rw_mode: 0 ecc 1 raw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B54489" w:rsidRPr="00036528" w:rsidRDefault="00B54489" w:rsidP="009777B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lastRenderedPageBreak/>
              <w:t>nand_write: test pass</w:t>
            </w:r>
          </w:p>
        </w:tc>
      </w:tr>
    </w:tbl>
    <w:p w:rsidR="00CB5BDF" w:rsidRPr="00095A34" w:rsidRDefault="00CB5BDF" w:rsidP="00CB5BDF">
      <w:pPr>
        <w:rPr>
          <w:sz w:val="24"/>
          <w:szCs w:val="24"/>
          <w:lang w:eastAsia="zh-CN"/>
        </w:rPr>
      </w:pPr>
    </w:p>
    <w:p w:rsidR="00B54489" w:rsidRPr="00B54816" w:rsidRDefault="00B54489" w:rsidP="00732CB7">
      <w:pPr>
        <w:pStyle w:val="4"/>
      </w:pPr>
      <w:bookmarkStart w:id="119" w:name="_Toc456257007"/>
      <w:r>
        <w:rPr>
          <w:rFonts w:hint="eastAsia"/>
        </w:rPr>
        <w:t xml:space="preserve">Test Case cb-nfc-5: </w:t>
      </w:r>
      <w:r w:rsidRPr="00160823">
        <w:rPr>
          <w:rFonts w:hint="eastAsia"/>
        </w:rPr>
        <w:t>ecc support test</w:t>
      </w:r>
      <w:bookmarkEnd w:id="119"/>
    </w:p>
    <w:tbl>
      <w:tblPr>
        <w:tblStyle w:val="a4"/>
        <w:tblW w:w="0" w:type="auto"/>
        <w:tblLook w:val="04A0"/>
      </w:tblPr>
      <w:tblGrid>
        <w:gridCol w:w="675"/>
        <w:gridCol w:w="5006"/>
        <w:gridCol w:w="3576"/>
      </w:tblGrid>
      <w:tr w:rsidR="00B54489" w:rsidTr="009777B6">
        <w:tc>
          <w:tcPr>
            <w:tcW w:w="9257" w:type="dxa"/>
            <w:gridSpan w:val="3"/>
            <w:shd w:val="pct20" w:color="auto" w:fill="auto"/>
          </w:tcPr>
          <w:p w:rsidR="00B54489" w:rsidRDefault="00B54489" w:rsidP="009777B6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B54489" w:rsidTr="009777B6">
        <w:tc>
          <w:tcPr>
            <w:tcW w:w="92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B54489" w:rsidRPr="00036528" w:rsidRDefault="00B54489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configure use diffrent ecc setting</w:t>
            </w:r>
          </w:p>
          <w:p w:rsidR="00B54489" w:rsidRPr="00036528" w:rsidRDefault="00B54489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do basic read/write test</w:t>
            </w:r>
          </w:p>
        </w:tc>
      </w:tr>
      <w:tr w:rsidR="00B54489" w:rsidTr="009777B6">
        <w:tc>
          <w:tcPr>
            <w:tcW w:w="9257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B54489" w:rsidRPr="00036528" w:rsidRDefault="00B54489" w:rsidP="009777B6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B54489" w:rsidTr="009777B6">
        <w:tc>
          <w:tcPr>
            <w:tcW w:w="9257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B54489" w:rsidRDefault="00B54489" w:rsidP="009777B6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B54489" w:rsidTr="009777B6">
        <w:tc>
          <w:tcPr>
            <w:tcW w:w="675" w:type="dxa"/>
            <w:shd w:val="pct20" w:color="auto" w:fill="auto"/>
          </w:tcPr>
          <w:p w:rsidR="00B54489" w:rsidRDefault="00B54489" w:rsidP="009777B6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B54489" w:rsidRDefault="00B54489" w:rsidP="009777B6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3576" w:type="dxa"/>
            <w:shd w:val="pct20" w:color="auto" w:fill="auto"/>
          </w:tcPr>
          <w:p w:rsidR="00B54489" w:rsidRDefault="00B54489" w:rsidP="009777B6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B54489" w:rsidTr="009777B6">
        <w:tc>
          <w:tcPr>
            <w:tcW w:w="675" w:type="dxa"/>
            <w:shd w:val="clear" w:color="auto" w:fill="auto"/>
            <w:vAlign w:val="center"/>
          </w:tcPr>
          <w:p w:rsidR="00B54489" w:rsidRPr="00036528" w:rsidRDefault="00B54489" w:rsidP="009777B6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B54489" w:rsidRPr="00036528" w:rsidRDefault="00B54489" w:rsidP="009777B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"nandflash" from device list</w:t>
            </w:r>
          </w:p>
        </w:tc>
        <w:tc>
          <w:tcPr>
            <w:tcW w:w="3576" w:type="dxa"/>
            <w:shd w:val="clear" w:color="auto" w:fill="auto"/>
            <w:vAlign w:val="center"/>
          </w:tcPr>
          <w:p w:rsidR="00B54489" w:rsidRPr="00036528" w:rsidRDefault="00B54489" w:rsidP="009777B6">
            <w:pPr>
              <w:rPr>
                <w:lang w:val="fr-FR"/>
              </w:rPr>
            </w:pPr>
          </w:p>
        </w:tc>
      </w:tr>
      <w:tr w:rsidR="00B54489" w:rsidTr="009777B6">
        <w:tc>
          <w:tcPr>
            <w:tcW w:w="675" w:type="dxa"/>
            <w:vAlign w:val="center"/>
          </w:tcPr>
          <w:p w:rsidR="00B54489" w:rsidRPr="00036528" w:rsidRDefault="00B54489" w:rsidP="009777B6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2</w:t>
            </w:r>
          </w:p>
        </w:tc>
        <w:tc>
          <w:tcPr>
            <w:tcW w:w="5006" w:type="dxa"/>
            <w:vAlign w:val="center"/>
          </w:tcPr>
          <w:p w:rsidR="00B54489" w:rsidRPr="00036528" w:rsidRDefault="00B54489" w:rsidP="009777B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ecc: 2 bit</w:t>
            </w:r>
          </w:p>
          <w:p w:rsidR="00B54489" w:rsidRPr="00036528" w:rsidRDefault="00B54489" w:rsidP="002E685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input "nand_ecc </w:t>
            </w:r>
            <w:r w:rsidR="002E685B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1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0 2 0"</w:t>
            </w:r>
          </w:p>
        </w:tc>
        <w:tc>
          <w:tcPr>
            <w:tcW w:w="3576" w:type="dxa"/>
            <w:vAlign w:val="center"/>
          </w:tcPr>
          <w:p w:rsidR="00B54489" w:rsidRPr="00036528" w:rsidRDefault="00B54489" w:rsidP="009777B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nand_ecc: test pass</w:t>
            </w:r>
          </w:p>
        </w:tc>
      </w:tr>
      <w:tr w:rsidR="00B54489" w:rsidTr="009777B6">
        <w:tc>
          <w:tcPr>
            <w:tcW w:w="675" w:type="dxa"/>
            <w:vAlign w:val="center"/>
          </w:tcPr>
          <w:p w:rsidR="00B54489" w:rsidRPr="00036528" w:rsidRDefault="00B54489" w:rsidP="009777B6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3</w:t>
            </w:r>
          </w:p>
        </w:tc>
        <w:tc>
          <w:tcPr>
            <w:tcW w:w="5006" w:type="dxa"/>
            <w:vAlign w:val="center"/>
          </w:tcPr>
          <w:p w:rsidR="00B54489" w:rsidRPr="00036528" w:rsidRDefault="00B54489" w:rsidP="009777B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ecc: 4 bit</w:t>
            </w:r>
          </w:p>
          <w:p w:rsidR="00B54489" w:rsidRPr="00036528" w:rsidRDefault="00B54489" w:rsidP="002E685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input "nand_ecc </w:t>
            </w:r>
            <w:r w:rsidR="002E685B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1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0 4 0"</w:t>
            </w:r>
          </w:p>
        </w:tc>
        <w:tc>
          <w:tcPr>
            <w:tcW w:w="3576" w:type="dxa"/>
            <w:vAlign w:val="center"/>
          </w:tcPr>
          <w:p w:rsidR="00B54489" w:rsidRPr="00036528" w:rsidRDefault="00B54489" w:rsidP="009777B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nand_ecc: test pass</w:t>
            </w:r>
          </w:p>
        </w:tc>
      </w:tr>
      <w:tr w:rsidR="00B54489" w:rsidTr="009777B6">
        <w:tc>
          <w:tcPr>
            <w:tcW w:w="675" w:type="dxa"/>
            <w:vAlign w:val="center"/>
          </w:tcPr>
          <w:p w:rsidR="00B54489" w:rsidRPr="00036528" w:rsidRDefault="00B54489" w:rsidP="009777B6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4</w:t>
            </w:r>
          </w:p>
        </w:tc>
        <w:tc>
          <w:tcPr>
            <w:tcW w:w="5006" w:type="dxa"/>
            <w:vAlign w:val="center"/>
          </w:tcPr>
          <w:p w:rsidR="00B54489" w:rsidRPr="00036528" w:rsidRDefault="00B54489" w:rsidP="009777B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ecc: 8 bit</w:t>
            </w:r>
          </w:p>
          <w:p w:rsidR="00B54489" w:rsidRPr="00036528" w:rsidRDefault="00B54489" w:rsidP="002E685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input "nand_ecc </w:t>
            </w:r>
            <w:r w:rsidR="002E685B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1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0 8 0"</w:t>
            </w:r>
          </w:p>
        </w:tc>
        <w:tc>
          <w:tcPr>
            <w:tcW w:w="3576" w:type="dxa"/>
            <w:vAlign w:val="center"/>
          </w:tcPr>
          <w:p w:rsidR="00B54489" w:rsidRPr="00036528" w:rsidRDefault="00B54489" w:rsidP="009777B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nand_ecc: test pass</w:t>
            </w:r>
          </w:p>
        </w:tc>
      </w:tr>
      <w:tr w:rsidR="00B54489" w:rsidTr="009777B6">
        <w:tc>
          <w:tcPr>
            <w:tcW w:w="675" w:type="dxa"/>
            <w:vAlign w:val="center"/>
          </w:tcPr>
          <w:p w:rsidR="00B54489" w:rsidRPr="00036528" w:rsidRDefault="00B54489" w:rsidP="009777B6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5</w:t>
            </w:r>
          </w:p>
        </w:tc>
        <w:tc>
          <w:tcPr>
            <w:tcW w:w="5006" w:type="dxa"/>
            <w:vAlign w:val="center"/>
          </w:tcPr>
          <w:p w:rsidR="00B54489" w:rsidRPr="00036528" w:rsidRDefault="00B54489" w:rsidP="009777B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ecc: 16 bit</w:t>
            </w:r>
          </w:p>
          <w:p w:rsidR="00B54489" w:rsidRPr="00036528" w:rsidRDefault="00B54489" w:rsidP="002E685B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input "nand_ecc </w:t>
            </w:r>
            <w:r w:rsidR="002E685B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1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0 16 0"</w:t>
            </w:r>
          </w:p>
        </w:tc>
        <w:tc>
          <w:tcPr>
            <w:tcW w:w="3576" w:type="dxa"/>
            <w:vAlign w:val="center"/>
          </w:tcPr>
          <w:p w:rsidR="00B54489" w:rsidRPr="00036528" w:rsidRDefault="00B54489" w:rsidP="009777B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nand_ecc: test pass</w:t>
            </w:r>
          </w:p>
        </w:tc>
      </w:tr>
    </w:tbl>
    <w:p w:rsidR="00B54489" w:rsidRPr="00B54489" w:rsidRDefault="00B54489" w:rsidP="00B54489">
      <w:pPr>
        <w:rPr>
          <w:sz w:val="24"/>
          <w:szCs w:val="24"/>
          <w:lang w:eastAsia="zh-CN"/>
        </w:rPr>
      </w:pPr>
    </w:p>
    <w:p w:rsidR="00B54489" w:rsidRPr="00B54816" w:rsidRDefault="00B54489" w:rsidP="00732CB7">
      <w:pPr>
        <w:pStyle w:val="4"/>
      </w:pPr>
      <w:bookmarkStart w:id="120" w:name="_Toc456257008"/>
      <w:r>
        <w:rPr>
          <w:rFonts w:hint="eastAsia"/>
        </w:rPr>
        <w:t xml:space="preserve">Test Case cb-nfc-6: </w:t>
      </w:r>
      <w:r w:rsidRPr="00160823">
        <w:rPr>
          <w:rFonts w:hint="eastAsia"/>
        </w:rPr>
        <w:t>interrupt test</w:t>
      </w:r>
      <w:bookmarkEnd w:id="120"/>
    </w:p>
    <w:tbl>
      <w:tblPr>
        <w:tblStyle w:val="a4"/>
        <w:tblW w:w="0" w:type="auto"/>
        <w:tblLook w:val="04A0"/>
      </w:tblPr>
      <w:tblGrid>
        <w:gridCol w:w="675"/>
        <w:gridCol w:w="5006"/>
        <w:gridCol w:w="3576"/>
      </w:tblGrid>
      <w:tr w:rsidR="00B54489" w:rsidTr="009777B6">
        <w:tc>
          <w:tcPr>
            <w:tcW w:w="9257" w:type="dxa"/>
            <w:gridSpan w:val="3"/>
            <w:shd w:val="pct20" w:color="auto" w:fill="auto"/>
          </w:tcPr>
          <w:p w:rsidR="00B54489" w:rsidRDefault="00B54489" w:rsidP="009777B6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B54489" w:rsidTr="009777B6">
        <w:tc>
          <w:tcPr>
            <w:tcW w:w="92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B54489" w:rsidRDefault="00B54489" w:rsidP="009777B6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confirm interrupt handle correctly when trigger some interrupt event</w:t>
            </w:r>
          </w:p>
        </w:tc>
      </w:tr>
      <w:tr w:rsidR="00B54489" w:rsidTr="009777B6">
        <w:tc>
          <w:tcPr>
            <w:tcW w:w="9257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B54489" w:rsidRPr="00036528" w:rsidRDefault="00B54489" w:rsidP="009777B6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B54489" w:rsidTr="009777B6">
        <w:tc>
          <w:tcPr>
            <w:tcW w:w="92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B54489" w:rsidRPr="00036528" w:rsidRDefault="00B54489" w:rsidP="00036528">
            <w:pPr>
              <w:rPr>
                <w:lang w:val="fr-FR"/>
              </w:rPr>
            </w:pPr>
          </w:p>
        </w:tc>
      </w:tr>
      <w:tr w:rsidR="00B54489" w:rsidTr="009777B6">
        <w:tc>
          <w:tcPr>
            <w:tcW w:w="9257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B54489" w:rsidRDefault="00B54489" w:rsidP="009777B6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B54489" w:rsidTr="009777B6">
        <w:tc>
          <w:tcPr>
            <w:tcW w:w="675" w:type="dxa"/>
            <w:shd w:val="pct20" w:color="auto" w:fill="auto"/>
          </w:tcPr>
          <w:p w:rsidR="00B54489" w:rsidRDefault="00B54489" w:rsidP="009777B6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lastRenderedPageBreak/>
              <w:t>#</w:t>
            </w:r>
          </w:p>
        </w:tc>
        <w:tc>
          <w:tcPr>
            <w:tcW w:w="5006" w:type="dxa"/>
            <w:shd w:val="pct20" w:color="auto" w:fill="auto"/>
          </w:tcPr>
          <w:p w:rsidR="00B54489" w:rsidRDefault="00B54489" w:rsidP="009777B6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3576" w:type="dxa"/>
            <w:shd w:val="pct20" w:color="auto" w:fill="auto"/>
          </w:tcPr>
          <w:p w:rsidR="00B54489" w:rsidRDefault="00B54489" w:rsidP="009777B6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B54489" w:rsidTr="009777B6">
        <w:tc>
          <w:tcPr>
            <w:tcW w:w="675" w:type="dxa"/>
            <w:shd w:val="clear" w:color="auto" w:fill="auto"/>
            <w:vAlign w:val="center"/>
          </w:tcPr>
          <w:p w:rsidR="00B54489" w:rsidRPr="00036528" w:rsidRDefault="00B54489" w:rsidP="009777B6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B54489" w:rsidRPr="00036528" w:rsidRDefault="00B54489" w:rsidP="009777B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"nandflash" from device list</w:t>
            </w:r>
          </w:p>
        </w:tc>
        <w:tc>
          <w:tcPr>
            <w:tcW w:w="3576" w:type="dxa"/>
            <w:shd w:val="clear" w:color="auto" w:fill="auto"/>
            <w:vAlign w:val="center"/>
          </w:tcPr>
          <w:p w:rsidR="00B54489" w:rsidRPr="00036528" w:rsidRDefault="00B54489" w:rsidP="009777B6">
            <w:pPr>
              <w:rPr>
                <w:lang w:val="fr-FR"/>
              </w:rPr>
            </w:pPr>
          </w:p>
        </w:tc>
      </w:tr>
      <w:tr w:rsidR="00B54489" w:rsidTr="009777B6">
        <w:tc>
          <w:tcPr>
            <w:tcW w:w="675" w:type="dxa"/>
            <w:vAlign w:val="center"/>
          </w:tcPr>
          <w:p w:rsidR="00B54489" w:rsidRPr="00036528" w:rsidRDefault="00B54489" w:rsidP="009777B6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2</w:t>
            </w:r>
          </w:p>
        </w:tc>
        <w:tc>
          <w:tcPr>
            <w:tcW w:w="5006" w:type="dxa"/>
            <w:vAlign w:val="center"/>
          </w:tcPr>
          <w:p w:rsidR="00B54489" w:rsidRPr="00036528" w:rsidRDefault="00B54489" w:rsidP="009777B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"nand_int 0 0"</w:t>
            </w:r>
          </w:p>
        </w:tc>
        <w:tc>
          <w:tcPr>
            <w:tcW w:w="3576" w:type="dxa"/>
            <w:vAlign w:val="center"/>
          </w:tcPr>
          <w:p w:rsidR="00B54489" w:rsidRPr="00036528" w:rsidRDefault="00B54489" w:rsidP="009777B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nand_int: test pass</w:t>
            </w:r>
          </w:p>
        </w:tc>
      </w:tr>
    </w:tbl>
    <w:p w:rsidR="00CA1EA9" w:rsidRPr="00AB4DA1" w:rsidRDefault="00CA1EA9" w:rsidP="00CA1EA9">
      <w:pPr>
        <w:rPr>
          <w:sz w:val="24"/>
          <w:szCs w:val="24"/>
          <w:lang w:eastAsia="zh-CN"/>
        </w:rPr>
      </w:pPr>
    </w:p>
    <w:p w:rsidR="009777B6" w:rsidRDefault="009777B6" w:rsidP="00732CB7">
      <w:pPr>
        <w:pStyle w:val="3"/>
        <w:tabs>
          <w:tab w:val="num" w:pos="432"/>
        </w:tabs>
      </w:pPr>
      <w:bookmarkStart w:id="121" w:name="_Toc456257009"/>
      <w:r>
        <w:rPr>
          <w:rFonts w:hint="eastAsia"/>
        </w:rPr>
        <w:t>MMC/SDIO</w:t>
      </w:r>
      <w:bookmarkEnd w:id="121"/>
    </w:p>
    <w:p w:rsidR="009777B6" w:rsidRPr="00B54816" w:rsidRDefault="009777B6" w:rsidP="00732CB7">
      <w:pPr>
        <w:pStyle w:val="4"/>
      </w:pPr>
      <w:bookmarkStart w:id="122" w:name="_Toc456257010"/>
      <w:r>
        <w:rPr>
          <w:rFonts w:hint="eastAsia"/>
        </w:rPr>
        <w:t xml:space="preserve">Test Case cb-mmc-1: </w:t>
      </w:r>
      <w:r w:rsidRPr="00160823">
        <w:rPr>
          <w:rFonts w:hint="eastAsia"/>
        </w:rPr>
        <w:t>sd memory card probe test</w:t>
      </w:r>
      <w:bookmarkEnd w:id="122"/>
    </w:p>
    <w:tbl>
      <w:tblPr>
        <w:tblStyle w:val="a4"/>
        <w:tblW w:w="0" w:type="auto"/>
        <w:tblLook w:val="04A0"/>
      </w:tblPr>
      <w:tblGrid>
        <w:gridCol w:w="675"/>
        <w:gridCol w:w="5006"/>
        <w:gridCol w:w="2841"/>
      </w:tblGrid>
      <w:tr w:rsidR="009777B6" w:rsidTr="009777B6">
        <w:tc>
          <w:tcPr>
            <w:tcW w:w="8522" w:type="dxa"/>
            <w:gridSpan w:val="3"/>
            <w:shd w:val="pct20" w:color="auto" w:fill="auto"/>
          </w:tcPr>
          <w:p w:rsidR="009777B6" w:rsidRDefault="009777B6" w:rsidP="009777B6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9777B6" w:rsidTr="009777B6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777B6" w:rsidRDefault="009777B6" w:rsidP="009777B6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sd card init and identify the card,also obtain the card info(capacity,block size,etc)</w:t>
            </w:r>
          </w:p>
        </w:tc>
      </w:tr>
      <w:tr w:rsidR="009777B6" w:rsidTr="009777B6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9777B6" w:rsidRPr="00036528" w:rsidRDefault="009777B6" w:rsidP="009777B6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9777B6" w:rsidTr="009777B6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777B6" w:rsidRPr="00036528" w:rsidRDefault="009777B6" w:rsidP="00036528">
            <w:pPr>
              <w:rPr>
                <w:lang w:val="fr-FR"/>
              </w:rPr>
            </w:pPr>
          </w:p>
        </w:tc>
      </w:tr>
      <w:tr w:rsidR="009777B6" w:rsidTr="009777B6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9777B6" w:rsidRDefault="009777B6" w:rsidP="009777B6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9777B6" w:rsidTr="009777B6">
        <w:tc>
          <w:tcPr>
            <w:tcW w:w="675" w:type="dxa"/>
            <w:shd w:val="pct20" w:color="auto" w:fill="auto"/>
          </w:tcPr>
          <w:p w:rsidR="009777B6" w:rsidRDefault="009777B6" w:rsidP="009777B6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9777B6" w:rsidRDefault="009777B6" w:rsidP="009777B6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2841" w:type="dxa"/>
            <w:shd w:val="pct20" w:color="auto" w:fill="auto"/>
          </w:tcPr>
          <w:p w:rsidR="009777B6" w:rsidRDefault="009777B6" w:rsidP="009777B6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9777B6" w:rsidTr="009777B6">
        <w:tc>
          <w:tcPr>
            <w:tcW w:w="675" w:type="dxa"/>
            <w:shd w:val="clear" w:color="auto" w:fill="auto"/>
            <w:vAlign w:val="center"/>
          </w:tcPr>
          <w:p w:rsidR="009777B6" w:rsidRPr="00036528" w:rsidRDefault="009777B6" w:rsidP="009777B6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9777B6" w:rsidRPr="00036528" w:rsidRDefault="009777B6" w:rsidP="009777B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"mmc0/1" from device list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9777B6" w:rsidRPr="00036528" w:rsidRDefault="009777B6" w:rsidP="009777B6">
            <w:pPr>
              <w:rPr>
                <w:lang w:val="fr-FR"/>
              </w:rPr>
            </w:pPr>
          </w:p>
        </w:tc>
      </w:tr>
      <w:tr w:rsidR="009777B6" w:rsidTr="009777B6">
        <w:tc>
          <w:tcPr>
            <w:tcW w:w="675" w:type="dxa"/>
            <w:shd w:val="clear" w:color="auto" w:fill="auto"/>
            <w:vAlign w:val="center"/>
          </w:tcPr>
          <w:p w:rsidR="009777B6" w:rsidRPr="00036528" w:rsidRDefault="009777B6" w:rsidP="009777B6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2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9777B6" w:rsidRPr="00036528" w:rsidRDefault="009777B6" w:rsidP="009777B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"mmc_probe 0 25000000 4"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9777B6" w:rsidRPr="00036528" w:rsidRDefault="009777B6" w:rsidP="009777B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mmc card information...</w:t>
            </w:r>
          </w:p>
          <w:p w:rsidR="009777B6" w:rsidRPr="00036528" w:rsidRDefault="009777B6" w:rsidP="009777B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mmc_probe: test pass</w:t>
            </w:r>
          </w:p>
        </w:tc>
      </w:tr>
    </w:tbl>
    <w:p w:rsidR="00CB5BDF" w:rsidRPr="00095A34" w:rsidRDefault="00CB5BDF" w:rsidP="00CB5BDF">
      <w:pPr>
        <w:rPr>
          <w:sz w:val="24"/>
          <w:szCs w:val="24"/>
          <w:lang w:eastAsia="zh-CN"/>
        </w:rPr>
      </w:pPr>
    </w:p>
    <w:p w:rsidR="009777B6" w:rsidRPr="00B54816" w:rsidRDefault="009777B6" w:rsidP="00732CB7">
      <w:pPr>
        <w:pStyle w:val="4"/>
      </w:pPr>
      <w:bookmarkStart w:id="123" w:name="_Toc456257011"/>
      <w:r>
        <w:rPr>
          <w:rFonts w:hint="eastAsia"/>
        </w:rPr>
        <w:t xml:space="preserve">Test Case cb-mmc-2: </w:t>
      </w:r>
      <w:r w:rsidRPr="00160823">
        <w:rPr>
          <w:rFonts w:hint="eastAsia"/>
        </w:rPr>
        <w:t>sd memory card single block read/write test</w:t>
      </w:r>
      <w:bookmarkEnd w:id="123"/>
    </w:p>
    <w:tbl>
      <w:tblPr>
        <w:tblStyle w:val="a4"/>
        <w:tblW w:w="0" w:type="auto"/>
        <w:tblLook w:val="04A0"/>
      </w:tblPr>
      <w:tblGrid>
        <w:gridCol w:w="675"/>
        <w:gridCol w:w="5006"/>
        <w:gridCol w:w="3576"/>
      </w:tblGrid>
      <w:tr w:rsidR="009777B6" w:rsidTr="009777B6">
        <w:tc>
          <w:tcPr>
            <w:tcW w:w="9257" w:type="dxa"/>
            <w:gridSpan w:val="3"/>
            <w:shd w:val="pct20" w:color="auto" w:fill="auto"/>
          </w:tcPr>
          <w:p w:rsidR="009777B6" w:rsidRDefault="009777B6" w:rsidP="009777B6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9777B6" w:rsidTr="009777B6">
        <w:tc>
          <w:tcPr>
            <w:tcW w:w="92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777B6" w:rsidRPr="00036528" w:rsidRDefault="009777B6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single block mode</w:t>
            </w:r>
          </w:p>
          <w:p w:rsidR="009777B6" w:rsidRPr="00036528" w:rsidRDefault="009777B6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write some blocks, then read back to verify</w:t>
            </w:r>
          </w:p>
        </w:tc>
      </w:tr>
      <w:tr w:rsidR="009777B6" w:rsidTr="009777B6">
        <w:tc>
          <w:tcPr>
            <w:tcW w:w="9257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9777B6" w:rsidRPr="00036528" w:rsidRDefault="009777B6" w:rsidP="009777B6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9777B6" w:rsidTr="009777B6">
        <w:tc>
          <w:tcPr>
            <w:tcW w:w="92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777B6" w:rsidRPr="00036528" w:rsidRDefault="009777B6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cb-mmc-1: sd memory card probe test pass</w:t>
            </w:r>
          </w:p>
        </w:tc>
      </w:tr>
      <w:tr w:rsidR="009777B6" w:rsidTr="009777B6">
        <w:tc>
          <w:tcPr>
            <w:tcW w:w="9257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9777B6" w:rsidRDefault="009777B6" w:rsidP="009777B6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9777B6" w:rsidTr="009777B6">
        <w:tc>
          <w:tcPr>
            <w:tcW w:w="675" w:type="dxa"/>
            <w:shd w:val="pct20" w:color="auto" w:fill="auto"/>
          </w:tcPr>
          <w:p w:rsidR="009777B6" w:rsidRDefault="009777B6" w:rsidP="009777B6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9777B6" w:rsidRDefault="009777B6" w:rsidP="009777B6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3576" w:type="dxa"/>
            <w:shd w:val="pct20" w:color="auto" w:fill="auto"/>
          </w:tcPr>
          <w:p w:rsidR="009777B6" w:rsidRDefault="009777B6" w:rsidP="009777B6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9777B6" w:rsidTr="009777B6">
        <w:tc>
          <w:tcPr>
            <w:tcW w:w="675" w:type="dxa"/>
            <w:shd w:val="clear" w:color="auto" w:fill="auto"/>
            <w:vAlign w:val="center"/>
          </w:tcPr>
          <w:p w:rsidR="009777B6" w:rsidRPr="00036528" w:rsidRDefault="009777B6" w:rsidP="009777B6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9777B6" w:rsidRPr="00036528" w:rsidRDefault="009777B6" w:rsidP="009777B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"mmc0/1" from device list</w:t>
            </w:r>
          </w:p>
        </w:tc>
        <w:tc>
          <w:tcPr>
            <w:tcW w:w="3576" w:type="dxa"/>
            <w:shd w:val="clear" w:color="auto" w:fill="auto"/>
            <w:vAlign w:val="center"/>
          </w:tcPr>
          <w:p w:rsidR="009777B6" w:rsidRPr="00036528" w:rsidRDefault="009777B6" w:rsidP="009777B6">
            <w:pPr>
              <w:rPr>
                <w:lang w:val="fr-FR"/>
              </w:rPr>
            </w:pPr>
          </w:p>
        </w:tc>
      </w:tr>
      <w:tr w:rsidR="009777B6" w:rsidTr="009777B6">
        <w:tc>
          <w:tcPr>
            <w:tcW w:w="675" w:type="dxa"/>
            <w:vAlign w:val="center"/>
          </w:tcPr>
          <w:p w:rsidR="009777B6" w:rsidRPr="00036528" w:rsidRDefault="009777B6" w:rsidP="009777B6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lastRenderedPageBreak/>
              <w:t>2</w:t>
            </w:r>
          </w:p>
        </w:tc>
        <w:tc>
          <w:tcPr>
            <w:tcW w:w="5006" w:type="dxa"/>
            <w:vAlign w:val="center"/>
          </w:tcPr>
          <w:p w:rsidR="009777B6" w:rsidRPr="00036528" w:rsidRDefault="009777B6" w:rsidP="009777B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"mmc_single 0 25000000 4 0 10"</w:t>
            </w:r>
          </w:p>
        </w:tc>
        <w:tc>
          <w:tcPr>
            <w:tcW w:w="3576" w:type="dxa"/>
            <w:vAlign w:val="center"/>
          </w:tcPr>
          <w:p w:rsidR="009777B6" w:rsidRPr="00036528" w:rsidRDefault="009777B6" w:rsidP="009777B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mmc_single: test pass</w:t>
            </w:r>
          </w:p>
        </w:tc>
      </w:tr>
      <w:tr w:rsidR="009777B6" w:rsidTr="009777B6">
        <w:tc>
          <w:tcPr>
            <w:tcW w:w="675" w:type="dxa"/>
            <w:vAlign w:val="center"/>
          </w:tcPr>
          <w:p w:rsidR="009777B6" w:rsidRPr="00036528" w:rsidRDefault="009777B6" w:rsidP="009777B6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3</w:t>
            </w:r>
          </w:p>
        </w:tc>
        <w:tc>
          <w:tcPr>
            <w:tcW w:w="5006" w:type="dxa"/>
            <w:vAlign w:val="center"/>
          </w:tcPr>
          <w:p w:rsidR="009777B6" w:rsidRPr="00036528" w:rsidRDefault="009777B6" w:rsidP="009777B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"mmc_single 0 25000000 4 100 100"</w:t>
            </w:r>
          </w:p>
        </w:tc>
        <w:tc>
          <w:tcPr>
            <w:tcW w:w="3576" w:type="dxa"/>
            <w:vAlign w:val="center"/>
          </w:tcPr>
          <w:p w:rsidR="009777B6" w:rsidRPr="00036528" w:rsidRDefault="009777B6" w:rsidP="009777B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mmc_single: test pass</w:t>
            </w:r>
          </w:p>
        </w:tc>
      </w:tr>
      <w:tr w:rsidR="009777B6" w:rsidTr="009777B6">
        <w:tc>
          <w:tcPr>
            <w:tcW w:w="675" w:type="dxa"/>
            <w:vAlign w:val="center"/>
          </w:tcPr>
          <w:p w:rsidR="009777B6" w:rsidRPr="00036528" w:rsidRDefault="009777B6" w:rsidP="009777B6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4</w:t>
            </w:r>
          </w:p>
        </w:tc>
        <w:tc>
          <w:tcPr>
            <w:tcW w:w="5006" w:type="dxa"/>
            <w:vAlign w:val="center"/>
          </w:tcPr>
          <w:p w:rsidR="009777B6" w:rsidRPr="00036528" w:rsidRDefault="009777B6" w:rsidP="009777B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[options]repeat step3 using other block start/cnt</w:t>
            </w:r>
          </w:p>
          <w:p w:rsidR="009777B6" w:rsidRPr="00036528" w:rsidRDefault="009777B6" w:rsidP="009777B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"mmc_single 0 25000000 4 lba cnt"</w:t>
            </w:r>
          </w:p>
        </w:tc>
        <w:tc>
          <w:tcPr>
            <w:tcW w:w="3576" w:type="dxa"/>
            <w:vAlign w:val="center"/>
          </w:tcPr>
          <w:p w:rsidR="009777B6" w:rsidRPr="00036528" w:rsidRDefault="009777B6" w:rsidP="009777B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mmc_single: test pass</w:t>
            </w:r>
          </w:p>
        </w:tc>
      </w:tr>
    </w:tbl>
    <w:p w:rsidR="00CB5BDF" w:rsidRPr="00095A34" w:rsidRDefault="00CB5BDF" w:rsidP="00CB5BDF">
      <w:pPr>
        <w:rPr>
          <w:sz w:val="24"/>
          <w:szCs w:val="24"/>
          <w:lang w:eastAsia="zh-CN"/>
        </w:rPr>
      </w:pPr>
    </w:p>
    <w:p w:rsidR="009777B6" w:rsidRPr="00B54816" w:rsidRDefault="009777B6" w:rsidP="00732CB7">
      <w:pPr>
        <w:pStyle w:val="4"/>
      </w:pPr>
      <w:bookmarkStart w:id="124" w:name="_Toc456257012"/>
      <w:r>
        <w:rPr>
          <w:rFonts w:hint="eastAsia"/>
        </w:rPr>
        <w:t xml:space="preserve">Test Case cb-mmc-3: </w:t>
      </w:r>
      <w:r w:rsidRPr="00160823">
        <w:rPr>
          <w:rFonts w:hint="eastAsia"/>
        </w:rPr>
        <w:t>sd memory card multi-block read/write test</w:t>
      </w:r>
      <w:bookmarkEnd w:id="124"/>
    </w:p>
    <w:tbl>
      <w:tblPr>
        <w:tblStyle w:val="a4"/>
        <w:tblW w:w="0" w:type="auto"/>
        <w:tblLook w:val="04A0"/>
      </w:tblPr>
      <w:tblGrid>
        <w:gridCol w:w="675"/>
        <w:gridCol w:w="5006"/>
        <w:gridCol w:w="3576"/>
      </w:tblGrid>
      <w:tr w:rsidR="009777B6" w:rsidTr="009777B6">
        <w:tc>
          <w:tcPr>
            <w:tcW w:w="9257" w:type="dxa"/>
            <w:gridSpan w:val="3"/>
            <w:shd w:val="pct20" w:color="auto" w:fill="auto"/>
          </w:tcPr>
          <w:p w:rsidR="009777B6" w:rsidRDefault="009777B6" w:rsidP="009777B6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9777B6" w:rsidTr="009777B6">
        <w:tc>
          <w:tcPr>
            <w:tcW w:w="92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777B6" w:rsidRPr="00036528" w:rsidRDefault="009777B6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using multi-block mode</w:t>
            </w:r>
          </w:p>
          <w:p w:rsidR="009777B6" w:rsidRPr="00036528" w:rsidRDefault="009777B6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write some blocks then read back to verify</w:t>
            </w:r>
          </w:p>
        </w:tc>
      </w:tr>
      <w:tr w:rsidR="009777B6" w:rsidTr="009777B6">
        <w:tc>
          <w:tcPr>
            <w:tcW w:w="9257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9777B6" w:rsidRPr="00036528" w:rsidRDefault="009777B6" w:rsidP="009777B6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9777B6" w:rsidTr="009777B6">
        <w:tc>
          <w:tcPr>
            <w:tcW w:w="92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777B6" w:rsidRPr="00036528" w:rsidRDefault="009777B6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cb-mmc-1: sd memory card probe test pass</w:t>
            </w:r>
          </w:p>
        </w:tc>
      </w:tr>
      <w:tr w:rsidR="009777B6" w:rsidTr="009777B6">
        <w:tc>
          <w:tcPr>
            <w:tcW w:w="9257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9777B6" w:rsidRDefault="009777B6" w:rsidP="009777B6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9777B6" w:rsidTr="009777B6">
        <w:tc>
          <w:tcPr>
            <w:tcW w:w="675" w:type="dxa"/>
            <w:shd w:val="pct20" w:color="auto" w:fill="auto"/>
          </w:tcPr>
          <w:p w:rsidR="009777B6" w:rsidRDefault="009777B6" w:rsidP="009777B6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9777B6" w:rsidRDefault="009777B6" w:rsidP="009777B6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3576" w:type="dxa"/>
            <w:shd w:val="pct20" w:color="auto" w:fill="auto"/>
          </w:tcPr>
          <w:p w:rsidR="009777B6" w:rsidRDefault="009777B6" w:rsidP="009777B6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9777B6" w:rsidTr="009777B6">
        <w:tc>
          <w:tcPr>
            <w:tcW w:w="675" w:type="dxa"/>
            <w:shd w:val="clear" w:color="auto" w:fill="auto"/>
            <w:vAlign w:val="center"/>
          </w:tcPr>
          <w:p w:rsidR="009777B6" w:rsidRPr="00036528" w:rsidRDefault="009777B6" w:rsidP="009777B6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9777B6" w:rsidRPr="00036528" w:rsidRDefault="009777B6" w:rsidP="009777B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"mmc0/1" from device list</w:t>
            </w:r>
          </w:p>
        </w:tc>
        <w:tc>
          <w:tcPr>
            <w:tcW w:w="3576" w:type="dxa"/>
            <w:shd w:val="clear" w:color="auto" w:fill="auto"/>
            <w:vAlign w:val="center"/>
          </w:tcPr>
          <w:p w:rsidR="009777B6" w:rsidRPr="00036528" w:rsidRDefault="009777B6" w:rsidP="009777B6">
            <w:pPr>
              <w:rPr>
                <w:lang w:val="fr-FR"/>
              </w:rPr>
            </w:pPr>
          </w:p>
        </w:tc>
      </w:tr>
      <w:tr w:rsidR="009777B6" w:rsidTr="009777B6">
        <w:tc>
          <w:tcPr>
            <w:tcW w:w="675" w:type="dxa"/>
            <w:vAlign w:val="center"/>
          </w:tcPr>
          <w:p w:rsidR="009777B6" w:rsidRPr="00036528" w:rsidRDefault="009777B6" w:rsidP="009777B6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2</w:t>
            </w:r>
          </w:p>
        </w:tc>
        <w:tc>
          <w:tcPr>
            <w:tcW w:w="5006" w:type="dxa"/>
            <w:vAlign w:val="center"/>
          </w:tcPr>
          <w:p w:rsidR="009777B6" w:rsidRPr="00036528" w:rsidRDefault="009777B6" w:rsidP="009777B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"mmc_multi 0 25000000 4 0 100"</w:t>
            </w:r>
          </w:p>
        </w:tc>
        <w:tc>
          <w:tcPr>
            <w:tcW w:w="3576" w:type="dxa"/>
            <w:vAlign w:val="center"/>
          </w:tcPr>
          <w:p w:rsidR="009777B6" w:rsidRPr="00036528" w:rsidRDefault="009777B6" w:rsidP="009777B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mmc_multi: test pass</w:t>
            </w:r>
          </w:p>
        </w:tc>
      </w:tr>
      <w:tr w:rsidR="009777B6" w:rsidTr="009777B6">
        <w:tc>
          <w:tcPr>
            <w:tcW w:w="675" w:type="dxa"/>
            <w:vAlign w:val="center"/>
          </w:tcPr>
          <w:p w:rsidR="009777B6" w:rsidRPr="00036528" w:rsidRDefault="009777B6" w:rsidP="009777B6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3</w:t>
            </w:r>
          </w:p>
        </w:tc>
        <w:tc>
          <w:tcPr>
            <w:tcW w:w="5006" w:type="dxa"/>
            <w:vAlign w:val="center"/>
          </w:tcPr>
          <w:p w:rsidR="009777B6" w:rsidRPr="00036528" w:rsidRDefault="009777B6" w:rsidP="009777B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"mmc_multi 0 25000000 4 100 200"</w:t>
            </w:r>
          </w:p>
        </w:tc>
        <w:tc>
          <w:tcPr>
            <w:tcW w:w="3576" w:type="dxa"/>
            <w:vAlign w:val="center"/>
          </w:tcPr>
          <w:p w:rsidR="009777B6" w:rsidRPr="00036528" w:rsidRDefault="009777B6" w:rsidP="009777B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mmc_multi: test pass</w:t>
            </w:r>
          </w:p>
        </w:tc>
      </w:tr>
      <w:tr w:rsidR="009777B6" w:rsidTr="009777B6">
        <w:tc>
          <w:tcPr>
            <w:tcW w:w="675" w:type="dxa"/>
            <w:vAlign w:val="center"/>
          </w:tcPr>
          <w:p w:rsidR="009777B6" w:rsidRPr="00036528" w:rsidRDefault="009777B6" w:rsidP="009777B6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4</w:t>
            </w:r>
          </w:p>
        </w:tc>
        <w:tc>
          <w:tcPr>
            <w:tcW w:w="5006" w:type="dxa"/>
            <w:vAlign w:val="center"/>
          </w:tcPr>
          <w:p w:rsidR="009777B6" w:rsidRPr="00036528" w:rsidRDefault="009777B6" w:rsidP="009777B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[options]repeat step3 using other block start/cnt</w:t>
            </w:r>
          </w:p>
          <w:p w:rsidR="009777B6" w:rsidRPr="00036528" w:rsidRDefault="009777B6" w:rsidP="009777B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"mmc_multi 0 25000000 4 lba cnt"</w:t>
            </w:r>
          </w:p>
        </w:tc>
        <w:tc>
          <w:tcPr>
            <w:tcW w:w="3576" w:type="dxa"/>
            <w:vAlign w:val="center"/>
          </w:tcPr>
          <w:p w:rsidR="009777B6" w:rsidRPr="00036528" w:rsidRDefault="009777B6" w:rsidP="009777B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mmc_multi: test pass</w:t>
            </w:r>
          </w:p>
        </w:tc>
      </w:tr>
    </w:tbl>
    <w:p w:rsidR="00CB5BDF" w:rsidRPr="00095A34" w:rsidRDefault="00CB5BDF" w:rsidP="00CB5BDF">
      <w:pPr>
        <w:rPr>
          <w:sz w:val="24"/>
          <w:szCs w:val="24"/>
          <w:lang w:eastAsia="zh-CN"/>
        </w:rPr>
      </w:pPr>
    </w:p>
    <w:p w:rsidR="009777B6" w:rsidRPr="00B54816" w:rsidRDefault="009777B6" w:rsidP="00732CB7">
      <w:pPr>
        <w:pStyle w:val="4"/>
      </w:pPr>
      <w:bookmarkStart w:id="125" w:name="_Toc456257013"/>
      <w:r>
        <w:rPr>
          <w:rFonts w:hint="eastAsia"/>
        </w:rPr>
        <w:t xml:space="preserve">Test Case cb-mmc-4: </w:t>
      </w:r>
      <w:r w:rsidRPr="00160823">
        <w:rPr>
          <w:rFonts w:hint="eastAsia"/>
        </w:rPr>
        <w:t>sd memory card data bus width test</w:t>
      </w:r>
      <w:bookmarkEnd w:id="125"/>
    </w:p>
    <w:tbl>
      <w:tblPr>
        <w:tblStyle w:val="a4"/>
        <w:tblW w:w="0" w:type="auto"/>
        <w:tblLook w:val="04A0"/>
      </w:tblPr>
      <w:tblGrid>
        <w:gridCol w:w="675"/>
        <w:gridCol w:w="5006"/>
        <w:gridCol w:w="2841"/>
      </w:tblGrid>
      <w:tr w:rsidR="009777B6" w:rsidTr="009777B6">
        <w:tc>
          <w:tcPr>
            <w:tcW w:w="8522" w:type="dxa"/>
            <w:gridSpan w:val="3"/>
            <w:shd w:val="pct20" w:color="auto" w:fill="auto"/>
          </w:tcPr>
          <w:p w:rsidR="009777B6" w:rsidRDefault="009777B6" w:rsidP="009777B6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9777B6" w:rsidTr="009777B6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777B6" w:rsidRPr="00036528" w:rsidRDefault="009777B6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configure as 1-bit 2-bit 4-bit</w:t>
            </w:r>
          </w:p>
          <w:p w:rsidR="009777B6" w:rsidRDefault="009777B6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do multi-block read/write test</w:t>
            </w:r>
          </w:p>
        </w:tc>
      </w:tr>
      <w:tr w:rsidR="009777B6" w:rsidTr="009777B6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9777B6" w:rsidRPr="00036528" w:rsidRDefault="009777B6" w:rsidP="009777B6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9777B6" w:rsidTr="009777B6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777B6" w:rsidRPr="00036528" w:rsidRDefault="009777B6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cb-mmc-1: sd memory card probe test pass</w:t>
            </w:r>
          </w:p>
        </w:tc>
      </w:tr>
      <w:tr w:rsidR="009777B6" w:rsidTr="009777B6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9777B6" w:rsidRDefault="009777B6" w:rsidP="009777B6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9777B6" w:rsidTr="009777B6">
        <w:tc>
          <w:tcPr>
            <w:tcW w:w="675" w:type="dxa"/>
            <w:shd w:val="pct20" w:color="auto" w:fill="auto"/>
          </w:tcPr>
          <w:p w:rsidR="009777B6" w:rsidRDefault="009777B6" w:rsidP="009777B6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lastRenderedPageBreak/>
              <w:t>#</w:t>
            </w:r>
          </w:p>
        </w:tc>
        <w:tc>
          <w:tcPr>
            <w:tcW w:w="5006" w:type="dxa"/>
            <w:shd w:val="pct20" w:color="auto" w:fill="auto"/>
          </w:tcPr>
          <w:p w:rsidR="009777B6" w:rsidRDefault="009777B6" w:rsidP="009777B6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2841" w:type="dxa"/>
            <w:shd w:val="pct20" w:color="auto" w:fill="auto"/>
          </w:tcPr>
          <w:p w:rsidR="009777B6" w:rsidRDefault="009777B6" w:rsidP="009777B6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9777B6" w:rsidTr="009777B6">
        <w:tc>
          <w:tcPr>
            <w:tcW w:w="675" w:type="dxa"/>
            <w:shd w:val="clear" w:color="auto" w:fill="auto"/>
            <w:vAlign w:val="center"/>
          </w:tcPr>
          <w:p w:rsidR="009777B6" w:rsidRPr="00036528" w:rsidRDefault="009777B6" w:rsidP="009777B6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9777B6" w:rsidRPr="00036528" w:rsidRDefault="009777B6" w:rsidP="009777B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"mmc0/1" from device list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9777B6" w:rsidRPr="00036528" w:rsidRDefault="009777B6" w:rsidP="009777B6">
            <w:pPr>
              <w:rPr>
                <w:lang w:val="fr-FR"/>
              </w:rPr>
            </w:pPr>
          </w:p>
        </w:tc>
      </w:tr>
      <w:tr w:rsidR="009777B6" w:rsidTr="009777B6">
        <w:tc>
          <w:tcPr>
            <w:tcW w:w="675" w:type="dxa"/>
            <w:shd w:val="clear" w:color="auto" w:fill="auto"/>
            <w:vAlign w:val="center"/>
          </w:tcPr>
          <w:p w:rsidR="009777B6" w:rsidRPr="00036528" w:rsidRDefault="009777B6" w:rsidP="009777B6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2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A433E0" w:rsidRDefault="00A433E0" w:rsidP="009777B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4 bit mode</w:t>
            </w:r>
          </w:p>
          <w:p w:rsidR="009777B6" w:rsidRPr="00036528" w:rsidRDefault="009777B6" w:rsidP="009777B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"mmc_multi 0 25000000 4 100 200"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9777B6" w:rsidRPr="00036528" w:rsidRDefault="009777B6" w:rsidP="009777B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mmc_multi: test pass</w:t>
            </w:r>
          </w:p>
        </w:tc>
      </w:tr>
      <w:tr w:rsidR="009777B6" w:rsidTr="009777B6">
        <w:tc>
          <w:tcPr>
            <w:tcW w:w="675" w:type="dxa"/>
            <w:shd w:val="clear" w:color="auto" w:fill="auto"/>
            <w:vAlign w:val="center"/>
          </w:tcPr>
          <w:p w:rsidR="009777B6" w:rsidRPr="00036528" w:rsidRDefault="009777B6" w:rsidP="009777B6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3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A433E0" w:rsidRDefault="00A433E0" w:rsidP="009777B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1 bit mode</w:t>
            </w:r>
          </w:p>
          <w:p w:rsidR="009777B6" w:rsidRPr="00036528" w:rsidRDefault="009777B6" w:rsidP="009777B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"mmc_multi 0 25000000 1 100 200"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9777B6" w:rsidRPr="00036528" w:rsidRDefault="009777B6" w:rsidP="009777B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mmc_multi: test pass</w:t>
            </w:r>
          </w:p>
        </w:tc>
      </w:tr>
      <w:tr w:rsidR="009777B6" w:rsidTr="009777B6">
        <w:tc>
          <w:tcPr>
            <w:tcW w:w="675" w:type="dxa"/>
            <w:shd w:val="clear" w:color="auto" w:fill="auto"/>
            <w:vAlign w:val="center"/>
          </w:tcPr>
          <w:p w:rsidR="009777B6" w:rsidRPr="00036528" w:rsidRDefault="009777B6" w:rsidP="009777B6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4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A433E0" w:rsidRDefault="00A433E0" w:rsidP="009777B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2 bit mode</w:t>
            </w:r>
          </w:p>
          <w:p w:rsidR="009777B6" w:rsidRPr="00036528" w:rsidRDefault="009777B6" w:rsidP="009777B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"mmc_multi 0 25000000 2 100 200"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9777B6" w:rsidRPr="00036528" w:rsidRDefault="009777B6" w:rsidP="009777B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mmc_multi: test pass</w:t>
            </w:r>
          </w:p>
        </w:tc>
      </w:tr>
    </w:tbl>
    <w:p w:rsidR="00CB5BDF" w:rsidRPr="00095A34" w:rsidRDefault="00CB5BDF" w:rsidP="00CB5BDF">
      <w:pPr>
        <w:rPr>
          <w:sz w:val="24"/>
          <w:szCs w:val="24"/>
          <w:lang w:eastAsia="zh-CN"/>
        </w:rPr>
      </w:pPr>
    </w:p>
    <w:p w:rsidR="009777B6" w:rsidRPr="00B54816" w:rsidRDefault="009777B6" w:rsidP="00732CB7">
      <w:pPr>
        <w:pStyle w:val="4"/>
      </w:pPr>
      <w:bookmarkStart w:id="126" w:name="_Toc456257014"/>
      <w:r>
        <w:rPr>
          <w:rFonts w:hint="eastAsia"/>
        </w:rPr>
        <w:t xml:space="preserve">Test Case cb-mmc-5: </w:t>
      </w:r>
      <w:r w:rsidRPr="00160823">
        <w:rPr>
          <w:rFonts w:hint="eastAsia"/>
        </w:rPr>
        <w:t>sd memory card transfer date rate test</w:t>
      </w:r>
      <w:bookmarkEnd w:id="126"/>
    </w:p>
    <w:tbl>
      <w:tblPr>
        <w:tblStyle w:val="a4"/>
        <w:tblW w:w="0" w:type="auto"/>
        <w:tblLook w:val="04A0"/>
      </w:tblPr>
      <w:tblGrid>
        <w:gridCol w:w="675"/>
        <w:gridCol w:w="5006"/>
        <w:gridCol w:w="3576"/>
      </w:tblGrid>
      <w:tr w:rsidR="009777B6" w:rsidTr="009777B6">
        <w:tc>
          <w:tcPr>
            <w:tcW w:w="9257" w:type="dxa"/>
            <w:gridSpan w:val="3"/>
            <w:shd w:val="pct20" w:color="auto" w:fill="auto"/>
          </w:tcPr>
          <w:p w:rsidR="009777B6" w:rsidRDefault="009777B6" w:rsidP="009777B6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9777B6" w:rsidTr="009777B6">
        <w:tc>
          <w:tcPr>
            <w:tcW w:w="92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777B6" w:rsidRPr="00036528" w:rsidRDefault="009777B6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configure diffrent data rate</w:t>
            </w:r>
          </w:p>
          <w:p w:rsidR="009777B6" w:rsidRPr="00036528" w:rsidRDefault="009777B6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do multi-block read/write test</w:t>
            </w:r>
          </w:p>
        </w:tc>
      </w:tr>
      <w:tr w:rsidR="009777B6" w:rsidTr="009777B6">
        <w:tc>
          <w:tcPr>
            <w:tcW w:w="9257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9777B6" w:rsidRPr="00036528" w:rsidRDefault="009777B6" w:rsidP="009777B6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9777B6" w:rsidTr="009777B6">
        <w:tc>
          <w:tcPr>
            <w:tcW w:w="92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777B6" w:rsidRPr="00036528" w:rsidRDefault="009777B6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cb-mmc-1: sd memory card probe test pass</w:t>
            </w:r>
          </w:p>
        </w:tc>
      </w:tr>
      <w:tr w:rsidR="009777B6" w:rsidTr="009777B6">
        <w:tc>
          <w:tcPr>
            <w:tcW w:w="9257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9777B6" w:rsidRDefault="009777B6" w:rsidP="009777B6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9777B6" w:rsidTr="009777B6">
        <w:tc>
          <w:tcPr>
            <w:tcW w:w="675" w:type="dxa"/>
            <w:shd w:val="pct20" w:color="auto" w:fill="auto"/>
          </w:tcPr>
          <w:p w:rsidR="009777B6" w:rsidRDefault="009777B6" w:rsidP="009777B6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9777B6" w:rsidRDefault="009777B6" w:rsidP="009777B6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3576" w:type="dxa"/>
            <w:shd w:val="pct20" w:color="auto" w:fill="auto"/>
          </w:tcPr>
          <w:p w:rsidR="009777B6" w:rsidRDefault="009777B6" w:rsidP="009777B6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9777B6" w:rsidTr="009777B6">
        <w:tc>
          <w:tcPr>
            <w:tcW w:w="675" w:type="dxa"/>
            <w:shd w:val="clear" w:color="auto" w:fill="auto"/>
            <w:vAlign w:val="center"/>
          </w:tcPr>
          <w:p w:rsidR="009777B6" w:rsidRPr="00036528" w:rsidRDefault="009777B6" w:rsidP="009777B6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9777B6" w:rsidRPr="00036528" w:rsidRDefault="009777B6" w:rsidP="009777B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"mmc0/1" from device list</w:t>
            </w:r>
          </w:p>
        </w:tc>
        <w:tc>
          <w:tcPr>
            <w:tcW w:w="3576" w:type="dxa"/>
            <w:shd w:val="clear" w:color="auto" w:fill="auto"/>
            <w:vAlign w:val="center"/>
          </w:tcPr>
          <w:p w:rsidR="009777B6" w:rsidRPr="00036528" w:rsidRDefault="009777B6" w:rsidP="009777B6">
            <w:pPr>
              <w:rPr>
                <w:lang w:val="fr-FR"/>
              </w:rPr>
            </w:pPr>
          </w:p>
        </w:tc>
      </w:tr>
      <w:tr w:rsidR="009777B6" w:rsidTr="009777B6">
        <w:tc>
          <w:tcPr>
            <w:tcW w:w="675" w:type="dxa"/>
            <w:vAlign w:val="center"/>
          </w:tcPr>
          <w:p w:rsidR="009777B6" w:rsidRPr="00036528" w:rsidRDefault="009777B6" w:rsidP="009777B6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2</w:t>
            </w:r>
          </w:p>
        </w:tc>
        <w:tc>
          <w:tcPr>
            <w:tcW w:w="5006" w:type="dxa"/>
            <w:vAlign w:val="center"/>
          </w:tcPr>
          <w:p w:rsidR="009777B6" w:rsidRPr="00036528" w:rsidRDefault="009777B6" w:rsidP="009777B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"mmc_multi 0 25000000 4 100 200"</w:t>
            </w:r>
          </w:p>
        </w:tc>
        <w:tc>
          <w:tcPr>
            <w:tcW w:w="3576" w:type="dxa"/>
            <w:vAlign w:val="center"/>
          </w:tcPr>
          <w:p w:rsidR="009777B6" w:rsidRPr="00036528" w:rsidRDefault="009777B6" w:rsidP="009777B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mmc_multi: test pass</w:t>
            </w:r>
          </w:p>
        </w:tc>
      </w:tr>
      <w:tr w:rsidR="009777B6" w:rsidTr="009777B6">
        <w:tc>
          <w:tcPr>
            <w:tcW w:w="675" w:type="dxa"/>
            <w:vAlign w:val="center"/>
          </w:tcPr>
          <w:p w:rsidR="009777B6" w:rsidRPr="00036528" w:rsidRDefault="009777B6" w:rsidP="009777B6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3</w:t>
            </w:r>
          </w:p>
        </w:tc>
        <w:tc>
          <w:tcPr>
            <w:tcW w:w="5006" w:type="dxa"/>
            <w:vAlign w:val="center"/>
          </w:tcPr>
          <w:p w:rsidR="009777B6" w:rsidRPr="00036528" w:rsidRDefault="009777B6" w:rsidP="009777B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"mmc_multi 0 5000000 4 100 200"</w:t>
            </w:r>
          </w:p>
        </w:tc>
        <w:tc>
          <w:tcPr>
            <w:tcW w:w="3576" w:type="dxa"/>
            <w:vAlign w:val="center"/>
          </w:tcPr>
          <w:p w:rsidR="009777B6" w:rsidRPr="00036528" w:rsidRDefault="009777B6" w:rsidP="009777B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mmc_multi: test pass</w:t>
            </w:r>
          </w:p>
        </w:tc>
      </w:tr>
      <w:tr w:rsidR="009777B6" w:rsidTr="009777B6">
        <w:tc>
          <w:tcPr>
            <w:tcW w:w="675" w:type="dxa"/>
            <w:vAlign w:val="center"/>
          </w:tcPr>
          <w:p w:rsidR="009777B6" w:rsidRPr="00036528" w:rsidRDefault="009777B6" w:rsidP="009777B6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4</w:t>
            </w:r>
          </w:p>
        </w:tc>
        <w:tc>
          <w:tcPr>
            <w:tcW w:w="5006" w:type="dxa"/>
            <w:vAlign w:val="center"/>
          </w:tcPr>
          <w:p w:rsidR="009777B6" w:rsidRPr="00036528" w:rsidRDefault="009777B6" w:rsidP="009777B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"mmc_multi 0 52000000 4 100 200"</w:t>
            </w:r>
          </w:p>
        </w:tc>
        <w:tc>
          <w:tcPr>
            <w:tcW w:w="3576" w:type="dxa"/>
            <w:vAlign w:val="center"/>
          </w:tcPr>
          <w:p w:rsidR="009777B6" w:rsidRPr="00036528" w:rsidRDefault="009777B6" w:rsidP="009777B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mmc_multi: test pass</w:t>
            </w:r>
          </w:p>
        </w:tc>
      </w:tr>
      <w:tr w:rsidR="009777B6" w:rsidTr="009777B6">
        <w:tc>
          <w:tcPr>
            <w:tcW w:w="675" w:type="dxa"/>
            <w:vAlign w:val="center"/>
          </w:tcPr>
          <w:p w:rsidR="009777B6" w:rsidRPr="00036528" w:rsidRDefault="009777B6" w:rsidP="009777B6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5</w:t>
            </w:r>
          </w:p>
        </w:tc>
        <w:tc>
          <w:tcPr>
            <w:tcW w:w="5006" w:type="dxa"/>
            <w:vAlign w:val="center"/>
          </w:tcPr>
          <w:p w:rsidR="009777B6" w:rsidRPr="00036528" w:rsidRDefault="009777B6" w:rsidP="009777B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[options]repeat step4 using other data rate</w:t>
            </w:r>
          </w:p>
          <w:p w:rsidR="009777B6" w:rsidRPr="00036528" w:rsidRDefault="009777B6" w:rsidP="009777B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"mmc_multi 0 date-rate 4 lba cnt"</w:t>
            </w:r>
          </w:p>
        </w:tc>
        <w:tc>
          <w:tcPr>
            <w:tcW w:w="3576" w:type="dxa"/>
            <w:vAlign w:val="center"/>
          </w:tcPr>
          <w:p w:rsidR="009777B6" w:rsidRPr="00036528" w:rsidRDefault="009777B6" w:rsidP="009777B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mmc_multi: test pass</w:t>
            </w:r>
          </w:p>
        </w:tc>
      </w:tr>
    </w:tbl>
    <w:p w:rsidR="009777B6" w:rsidRPr="00B54489" w:rsidRDefault="009777B6" w:rsidP="009777B6">
      <w:pPr>
        <w:rPr>
          <w:sz w:val="24"/>
          <w:szCs w:val="24"/>
          <w:lang w:eastAsia="zh-CN"/>
        </w:rPr>
      </w:pPr>
    </w:p>
    <w:p w:rsidR="009777B6" w:rsidRPr="00B54816" w:rsidRDefault="009777B6" w:rsidP="00732CB7">
      <w:pPr>
        <w:pStyle w:val="4"/>
      </w:pPr>
      <w:bookmarkStart w:id="127" w:name="_Toc456257015"/>
      <w:r>
        <w:rPr>
          <w:rFonts w:hint="eastAsia"/>
        </w:rPr>
        <w:t xml:space="preserve">Test Case cb-mmc-6: </w:t>
      </w:r>
      <w:r w:rsidRPr="00160823">
        <w:rPr>
          <w:rFonts w:hint="eastAsia"/>
        </w:rPr>
        <w:t>sd memory card dma mode test</w:t>
      </w:r>
      <w:bookmarkEnd w:id="127"/>
    </w:p>
    <w:tbl>
      <w:tblPr>
        <w:tblStyle w:val="a4"/>
        <w:tblW w:w="0" w:type="auto"/>
        <w:tblLook w:val="04A0"/>
      </w:tblPr>
      <w:tblGrid>
        <w:gridCol w:w="675"/>
        <w:gridCol w:w="5006"/>
        <w:gridCol w:w="3576"/>
      </w:tblGrid>
      <w:tr w:rsidR="009777B6" w:rsidTr="009777B6">
        <w:tc>
          <w:tcPr>
            <w:tcW w:w="9257" w:type="dxa"/>
            <w:gridSpan w:val="3"/>
            <w:shd w:val="pct20" w:color="auto" w:fill="auto"/>
          </w:tcPr>
          <w:p w:rsidR="009777B6" w:rsidRDefault="009777B6" w:rsidP="009777B6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9777B6" w:rsidTr="009777B6">
        <w:tc>
          <w:tcPr>
            <w:tcW w:w="92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777B6" w:rsidRPr="00036528" w:rsidRDefault="009777B6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configure using dma mode</w:t>
            </w:r>
          </w:p>
          <w:p w:rsidR="009777B6" w:rsidRDefault="009777B6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lastRenderedPageBreak/>
              <w:t>do multi-block read/write test</w:t>
            </w:r>
          </w:p>
        </w:tc>
      </w:tr>
      <w:tr w:rsidR="009777B6" w:rsidTr="009777B6">
        <w:tc>
          <w:tcPr>
            <w:tcW w:w="9257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9777B6" w:rsidRPr="00036528" w:rsidRDefault="009777B6" w:rsidP="009777B6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lastRenderedPageBreak/>
              <w:t>Preconditions</w:t>
            </w:r>
          </w:p>
        </w:tc>
      </w:tr>
      <w:tr w:rsidR="009777B6" w:rsidTr="009777B6">
        <w:tc>
          <w:tcPr>
            <w:tcW w:w="92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777B6" w:rsidRPr="00036528" w:rsidRDefault="009777B6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cb-mmc-1: sd memory card probe test pass</w:t>
            </w:r>
          </w:p>
        </w:tc>
      </w:tr>
      <w:tr w:rsidR="009777B6" w:rsidTr="009777B6">
        <w:tc>
          <w:tcPr>
            <w:tcW w:w="9257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9777B6" w:rsidRDefault="009777B6" w:rsidP="009777B6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9777B6" w:rsidTr="009777B6">
        <w:tc>
          <w:tcPr>
            <w:tcW w:w="675" w:type="dxa"/>
            <w:shd w:val="pct20" w:color="auto" w:fill="auto"/>
          </w:tcPr>
          <w:p w:rsidR="009777B6" w:rsidRDefault="009777B6" w:rsidP="009777B6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9777B6" w:rsidRDefault="009777B6" w:rsidP="009777B6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3576" w:type="dxa"/>
            <w:shd w:val="pct20" w:color="auto" w:fill="auto"/>
          </w:tcPr>
          <w:p w:rsidR="009777B6" w:rsidRDefault="009777B6" w:rsidP="009777B6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9777B6" w:rsidTr="009777B6">
        <w:tc>
          <w:tcPr>
            <w:tcW w:w="675" w:type="dxa"/>
            <w:shd w:val="clear" w:color="auto" w:fill="auto"/>
            <w:vAlign w:val="center"/>
          </w:tcPr>
          <w:p w:rsidR="009777B6" w:rsidRPr="00036528" w:rsidRDefault="009777B6" w:rsidP="009777B6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9777B6" w:rsidRPr="00036528" w:rsidRDefault="009777B6" w:rsidP="009777B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"mmc0/1" from device list</w:t>
            </w:r>
          </w:p>
        </w:tc>
        <w:tc>
          <w:tcPr>
            <w:tcW w:w="3576" w:type="dxa"/>
            <w:shd w:val="clear" w:color="auto" w:fill="auto"/>
            <w:vAlign w:val="center"/>
          </w:tcPr>
          <w:p w:rsidR="009777B6" w:rsidRPr="00036528" w:rsidRDefault="009777B6" w:rsidP="009777B6">
            <w:pPr>
              <w:rPr>
                <w:lang w:val="fr-FR"/>
              </w:rPr>
            </w:pPr>
          </w:p>
        </w:tc>
      </w:tr>
      <w:tr w:rsidR="009777B6" w:rsidTr="009777B6">
        <w:tc>
          <w:tcPr>
            <w:tcW w:w="675" w:type="dxa"/>
            <w:vAlign w:val="center"/>
          </w:tcPr>
          <w:p w:rsidR="009777B6" w:rsidRPr="00036528" w:rsidRDefault="009777B6" w:rsidP="009777B6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2</w:t>
            </w:r>
          </w:p>
        </w:tc>
        <w:tc>
          <w:tcPr>
            <w:tcW w:w="5006" w:type="dxa"/>
            <w:vAlign w:val="center"/>
          </w:tcPr>
          <w:p w:rsidR="009777B6" w:rsidRPr="00036528" w:rsidRDefault="009777B6" w:rsidP="009777B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"mmc_multi 1 25000000 4 100 200"</w:t>
            </w:r>
          </w:p>
        </w:tc>
        <w:tc>
          <w:tcPr>
            <w:tcW w:w="3576" w:type="dxa"/>
            <w:vAlign w:val="center"/>
          </w:tcPr>
          <w:p w:rsidR="009777B6" w:rsidRPr="00036528" w:rsidRDefault="009777B6" w:rsidP="009777B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mmc_multi: test pass</w:t>
            </w:r>
          </w:p>
        </w:tc>
      </w:tr>
      <w:tr w:rsidR="009777B6" w:rsidTr="009777B6">
        <w:tc>
          <w:tcPr>
            <w:tcW w:w="675" w:type="dxa"/>
            <w:vAlign w:val="center"/>
          </w:tcPr>
          <w:p w:rsidR="009777B6" w:rsidRPr="00036528" w:rsidRDefault="009777B6" w:rsidP="009777B6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3</w:t>
            </w:r>
          </w:p>
        </w:tc>
        <w:tc>
          <w:tcPr>
            <w:tcW w:w="5006" w:type="dxa"/>
            <w:vAlign w:val="center"/>
          </w:tcPr>
          <w:p w:rsidR="009777B6" w:rsidRPr="00036528" w:rsidRDefault="009777B6" w:rsidP="009777B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[options]repeat step2 using other data rate,block start,block cnt</w:t>
            </w:r>
          </w:p>
          <w:p w:rsidR="009777B6" w:rsidRPr="00036528" w:rsidRDefault="009777B6" w:rsidP="009777B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"mmc_multi 1 speed 4 lba cnt"</w:t>
            </w:r>
          </w:p>
        </w:tc>
        <w:tc>
          <w:tcPr>
            <w:tcW w:w="3576" w:type="dxa"/>
            <w:vAlign w:val="center"/>
          </w:tcPr>
          <w:p w:rsidR="009777B6" w:rsidRPr="00036528" w:rsidRDefault="009777B6" w:rsidP="009777B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mmc_multi: test pass</w:t>
            </w:r>
          </w:p>
        </w:tc>
      </w:tr>
    </w:tbl>
    <w:p w:rsidR="00CB5BDF" w:rsidRPr="00095A34" w:rsidRDefault="00CB5BDF" w:rsidP="00CB5BDF">
      <w:pPr>
        <w:rPr>
          <w:sz w:val="24"/>
          <w:szCs w:val="24"/>
          <w:lang w:eastAsia="zh-CN"/>
        </w:rPr>
      </w:pPr>
    </w:p>
    <w:p w:rsidR="009777B6" w:rsidRPr="00B54816" w:rsidRDefault="000D0CFA" w:rsidP="00732CB7">
      <w:pPr>
        <w:pStyle w:val="4"/>
      </w:pPr>
      <w:bookmarkStart w:id="128" w:name="_Toc456257017"/>
      <w:r>
        <w:rPr>
          <w:rFonts w:hint="eastAsia"/>
        </w:rPr>
        <w:t>Test Case cb-mmc-</w:t>
      </w:r>
      <w:r>
        <w:rPr>
          <w:rFonts w:hint="eastAsia"/>
          <w:lang w:eastAsia="zh-CN"/>
        </w:rPr>
        <w:t>7</w:t>
      </w:r>
      <w:r w:rsidR="009777B6">
        <w:rPr>
          <w:rFonts w:hint="eastAsia"/>
        </w:rPr>
        <w:t xml:space="preserve">: </w:t>
      </w:r>
      <w:r w:rsidR="009777B6" w:rsidRPr="00160823">
        <w:rPr>
          <w:rFonts w:hint="eastAsia"/>
        </w:rPr>
        <w:t>sd memory card interrupt test</w:t>
      </w:r>
      <w:bookmarkEnd w:id="128"/>
    </w:p>
    <w:tbl>
      <w:tblPr>
        <w:tblStyle w:val="a4"/>
        <w:tblW w:w="0" w:type="auto"/>
        <w:tblLook w:val="04A0"/>
      </w:tblPr>
      <w:tblGrid>
        <w:gridCol w:w="675"/>
        <w:gridCol w:w="5006"/>
        <w:gridCol w:w="3576"/>
      </w:tblGrid>
      <w:tr w:rsidR="009777B6" w:rsidTr="009777B6">
        <w:tc>
          <w:tcPr>
            <w:tcW w:w="9257" w:type="dxa"/>
            <w:gridSpan w:val="3"/>
            <w:shd w:val="pct20" w:color="auto" w:fill="auto"/>
          </w:tcPr>
          <w:p w:rsidR="009777B6" w:rsidRDefault="009777B6" w:rsidP="009777B6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9777B6" w:rsidTr="009777B6">
        <w:tc>
          <w:tcPr>
            <w:tcW w:w="92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777B6" w:rsidRDefault="009777B6" w:rsidP="009777B6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confirm interrupt handle correctly when trigger some interrupt event</w:t>
            </w:r>
          </w:p>
        </w:tc>
      </w:tr>
      <w:tr w:rsidR="009777B6" w:rsidTr="009777B6">
        <w:tc>
          <w:tcPr>
            <w:tcW w:w="9257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9777B6" w:rsidRPr="00036528" w:rsidRDefault="009777B6" w:rsidP="009777B6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9777B6" w:rsidTr="009777B6">
        <w:tc>
          <w:tcPr>
            <w:tcW w:w="92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777B6" w:rsidRPr="00036528" w:rsidRDefault="009777B6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cb-mmc-1: sd memory card probe test pass</w:t>
            </w:r>
          </w:p>
        </w:tc>
      </w:tr>
      <w:tr w:rsidR="009777B6" w:rsidTr="009777B6">
        <w:tc>
          <w:tcPr>
            <w:tcW w:w="9257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9777B6" w:rsidRDefault="009777B6" w:rsidP="009777B6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9777B6" w:rsidTr="009777B6">
        <w:tc>
          <w:tcPr>
            <w:tcW w:w="675" w:type="dxa"/>
            <w:shd w:val="pct20" w:color="auto" w:fill="auto"/>
          </w:tcPr>
          <w:p w:rsidR="009777B6" w:rsidRDefault="009777B6" w:rsidP="009777B6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9777B6" w:rsidRDefault="009777B6" w:rsidP="009777B6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3576" w:type="dxa"/>
            <w:shd w:val="pct20" w:color="auto" w:fill="auto"/>
          </w:tcPr>
          <w:p w:rsidR="009777B6" w:rsidRDefault="009777B6" w:rsidP="009777B6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9777B6" w:rsidTr="009777B6">
        <w:tc>
          <w:tcPr>
            <w:tcW w:w="675" w:type="dxa"/>
            <w:shd w:val="clear" w:color="auto" w:fill="auto"/>
            <w:vAlign w:val="center"/>
          </w:tcPr>
          <w:p w:rsidR="009777B6" w:rsidRPr="00036528" w:rsidRDefault="009777B6" w:rsidP="009777B6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9777B6" w:rsidRPr="00036528" w:rsidRDefault="009777B6" w:rsidP="009777B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"mmc0/1" from device list</w:t>
            </w:r>
          </w:p>
        </w:tc>
        <w:tc>
          <w:tcPr>
            <w:tcW w:w="3576" w:type="dxa"/>
            <w:shd w:val="clear" w:color="auto" w:fill="auto"/>
            <w:vAlign w:val="center"/>
          </w:tcPr>
          <w:p w:rsidR="009777B6" w:rsidRPr="00036528" w:rsidRDefault="009777B6" w:rsidP="009777B6">
            <w:pPr>
              <w:rPr>
                <w:lang w:val="fr-FR"/>
              </w:rPr>
            </w:pPr>
          </w:p>
        </w:tc>
      </w:tr>
      <w:tr w:rsidR="009777B6" w:rsidTr="009777B6">
        <w:tc>
          <w:tcPr>
            <w:tcW w:w="675" w:type="dxa"/>
            <w:vAlign w:val="center"/>
          </w:tcPr>
          <w:p w:rsidR="009777B6" w:rsidRPr="00036528" w:rsidRDefault="009777B6" w:rsidP="009777B6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2</w:t>
            </w:r>
          </w:p>
        </w:tc>
        <w:tc>
          <w:tcPr>
            <w:tcW w:w="5006" w:type="dxa"/>
            <w:vAlign w:val="center"/>
          </w:tcPr>
          <w:p w:rsidR="009777B6" w:rsidRPr="00036528" w:rsidRDefault="009777B6" w:rsidP="009777B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"mmc_int"</w:t>
            </w:r>
          </w:p>
        </w:tc>
        <w:tc>
          <w:tcPr>
            <w:tcW w:w="3576" w:type="dxa"/>
            <w:vAlign w:val="center"/>
          </w:tcPr>
          <w:p w:rsidR="009777B6" w:rsidRPr="00036528" w:rsidRDefault="009777B6" w:rsidP="009777B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mmc_int: test pass</w:t>
            </w:r>
          </w:p>
        </w:tc>
      </w:tr>
      <w:tr w:rsidR="009777B6" w:rsidTr="009777B6">
        <w:tc>
          <w:tcPr>
            <w:tcW w:w="675" w:type="dxa"/>
            <w:vAlign w:val="center"/>
          </w:tcPr>
          <w:p w:rsidR="009777B6" w:rsidRPr="00036528" w:rsidRDefault="009777B6" w:rsidP="009777B6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3</w:t>
            </w:r>
          </w:p>
        </w:tc>
        <w:tc>
          <w:tcPr>
            <w:tcW w:w="5006" w:type="dxa"/>
            <w:vAlign w:val="center"/>
          </w:tcPr>
          <w:p w:rsidR="009777B6" w:rsidRPr="00036528" w:rsidRDefault="009777B6" w:rsidP="009777B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'q' to quit test</w:t>
            </w:r>
          </w:p>
        </w:tc>
        <w:tc>
          <w:tcPr>
            <w:tcW w:w="3576" w:type="dxa"/>
            <w:vAlign w:val="center"/>
          </w:tcPr>
          <w:p w:rsidR="009777B6" w:rsidRPr="00036528" w:rsidRDefault="009777B6" w:rsidP="009777B6">
            <w:pPr>
              <w:rPr>
                <w:lang w:val="fr-FR"/>
              </w:rPr>
            </w:pPr>
          </w:p>
        </w:tc>
      </w:tr>
    </w:tbl>
    <w:p w:rsidR="00CB5BDF" w:rsidRPr="00095A34" w:rsidRDefault="00CB5BDF" w:rsidP="00CB5BDF">
      <w:pPr>
        <w:rPr>
          <w:sz w:val="24"/>
          <w:szCs w:val="24"/>
          <w:lang w:eastAsia="zh-CN"/>
        </w:rPr>
      </w:pPr>
    </w:p>
    <w:p w:rsidR="009777B6" w:rsidRPr="00B54816" w:rsidRDefault="000D0CFA" w:rsidP="00732CB7">
      <w:pPr>
        <w:pStyle w:val="4"/>
      </w:pPr>
      <w:bookmarkStart w:id="129" w:name="_Toc456257018"/>
      <w:r>
        <w:rPr>
          <w:rFonts w:hint="eastAsia"/>
        </w:rPr>
        <w:t>Test Case cb-mmc-</w:t>
      </w:r>
      <w:r>
        <w:rPr>
          <w:rFonts w:hint="eastAsia"/>
          <w:lang w:eastAsia="zh-CN"/>
        </w:rPr>
        <w:t>8</w:t>
      </w:r>
      <w:r w:rsidR="009777B6">
        <w:rPr>
          <w:rFonts w:hint="eastAsia"/>
        </w:rPr>
        <w:t xml:space="preserve">: </w:t>
      </w:r>
      <w:r w:rsidR="009777B6" w:rsidRPr="00160823">
        <w:rPr>
          <w:rFonts w:hint="eastAsia"/>
        </w:rPr>
        <w:t>sdio card register access test</w:t>
      </w:r>
      <w:bookmarkEnd w:id="129"/>
    </w:p>
    <w:tbl>
      <w:tblPr>
        <w:tblStyle w:val="a4"/>
        <w:tblW w:w="0" w:type="auto"/>
        <w:tblLook w:val="04A0"/>
      </w:tblPr>
      <w:tblGrid>
        <w:gridCol w:w="675"/>
        <w:gridCol w:w="5006"/>
        <w:gridCol w:w="3576"/>
      </w:tblGrid>
      <w:tr w:rsidR="009777B6" w:rsidTr="009777B6">
        <w:tc>
          <w:tcPr>
            <w:tcW w:w="9257" w:type="dxa"/>
            <w:gridSpan w:val="3"/>
            <w:shd w:val="pct20" w:color="auto" w:fill="auto"/>
          </w:tcPr>
          <w:p w:rsidR="009777B6" w:rsidRDefault="009777B6" w:rsidP="009777B6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9777B6" w:rsidTr="009777B6">
        <w:tc>
          <w:tcPr>
            <w:tcW w:w="92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777B6" w:rsidRDefault="009777B6" w:rsidP="009777B6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we can access wifi adapter register(read/write)</w:t>
            </w:r>
          </w:p>
        </w:tc>
      </w:tr>
      <w:tr w:rsidR="009777B6" w:rsidTr="009777B6">
        <w:tc>
          <w:tcPr>
            <w:tcW w:w="9257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9777B6" w:rsidRPr="00036528" w:rsidRDefault="009777B6" w:rsidP="009777B6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9777B6" w:rsidTr="009777B6">
        <w:tc>
          <w:tcPr>
            <w:tcW w:w="92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777B6" w:rsidRPr="00036528" w:rsidRDefault="009777B6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lastRenderedPageBreak/>
              <w:t>connect with sdio peripheral: sdio wifi adapter</w:t>
            </w:r>
          </w:p>
        </w:tc>
      </w:tr>
      <w:tr w:rsidR="009777B6" w:rsidTr="009777B6">
        <w:tc>
          <w:tcPr>
            <w:tcW w:w="9257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9777B6" w:rsidRDefault="009777B6" w:rsidP="009777B6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9777B6" w:rsidTr="009777B6">
        <w:tc>
          <w:tcPr>
            <w:tcW w:w="675" w:type="dxa"/>
            <w:shd w:val="pct20" w:color="auto" w:fill="auto"/>
          </w:tcPr>
          <w:p w:rsidR="009777B6" w:rsidRDefault="009777B6" w:rsidP="009777B6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9777B6" w:rsidRDefault="009777B6" w:rsidP="009777B6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3576" w:type="dxa"/>
            <w:shd w:val="pct20" w:color="auto" w:fill="auto"/>
          </w:tcPr>
          <w:p w:rsidR="009777B6" w:rsidRDefault="009777B6" w:rsidP="009777B6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9777B6" w:rsidTr="009777B6">
        <w:tc>
          <w:tcPr>
            <w:tcW w:w="675" w:type="dxa"/>
            <w:shd w:val="clear" w:color="auto" w:fill="auto"/>
            <w:vAlign w:val="center"/>
          </w:tcPr>
          <w:p w:rsidR="009777B6" w:rsidRPr="00036528" w:rsidRDefault="009777B6" w:rsidP="009777B6">
            <w:pPr>
              <w:rPr>
                <w:lang w:val="fr-FR"/>
              </w:rPr>
            </w:pPr>
          </w:p>
        </w:tc>
        <w:tc>
          <w:tcPr>
            <w:tcW w:w="5006" w:type="dxa"/>
            <w:shd w:val="clear" w:color="auto" w:fill="auto"/>
            <w:vAlign w:val="center"/>
          </w:tcPr>
          <w:p w:rsidR="009777B6" w:rsidRPr="00036528" w:rsidRDefault="009777B6" w:rsidP="009777B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</w:p>
        </w:tc>
        <w:tc>
          <w:tcPr>
            <w:tcW w:w="3576" w:type="dxa"/>
            <w:shd w:val="clear" w:color="auto" w:fill="auto"/>
            <w:vAlign w:val="center"/>
          </w:tcPr>
          <w:p w:rsidR="009777B6" w:rsidRPr="00036528" w:rsidRDefault="009777B6" w:rsidP="009777B6">
            <w:pPr>
              <w:rPr>
                <w:lang w:val="fr-FR"/>
              </w:rPr>
            </w:pPr>
          </w:p>
        </w:tc>
      </w:tr>
      <w:tr w:rsidR="009777B6" w:rsidTr="009777B6">
        <w:tc>
          <w:tcPr>
            <w:tcW w:w="675" w:type="dxa"/>
            <w:vAlign w:val="center"/>
          </w:tcPr>
          <w:p w:rsidR="009777B6" w:rsidRPr="00036528" w:rsidRDefault="009777B6" w:rsidP="009777B6">
            <w:pPr>
              <w:rPr>
                <w:lang w:val="fr-FR"/>
              </w:rPr>
            </w:pPr>
          </w:p>
        </w:tc>
        <w:tc>
          <w:tcPr>
            <w:tcW w:w="5006" w:type="dxa"/>
            <w:vAlign w:val="center"/>
          </w:tcPr>
          <w:p w:rsidR="009777B6" w:rsidRPr="00036528" w:rsidRDefault="009777B6" w:rsidP="009777B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</w:p>
        </w:tc>
        <w:tc>
          <w:tcPr>
            <w:tcW w:w="3576" w:type="dxa"/>
            <w:vAlign w:val="center"/>
          </w:tcPr>
          <w:p w:rsidR="009777B6" w:rsidRPr="00036528" w:rsidRDefault="009777B6" w:rsidP="009777B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</w:p>
        </w:tc>
      </w:tr>
      <w:tr w:rsidR="009777B6" w:rsidTr="009777B6">
        <w:tc>
          <w:tcPr>
            <w:tcW w:w="675" w:type="dxa"/>
            <w:vAlign w:val="center"/>
          </w:tcPr>
          <w:p w:rsidR="009777B6" w:rsidRDefault="009777B6" w:rsidP="009777B6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006" w:type="dxa"/>
            <w:vAlign w:val="center"/>
          </w:tcPr>
          <w:p w:rsidR="009777B6" w:rsidRDefault="009777B6" w:rsidP="009777B6">
            <w:pPr>
              <w:pStyle w:val="afa"/>
            </w:pPr>
          </w:p>
        </w:tc>
        <w:tc>
          <w:tcPr>
            <w:tcW w:w="3576" w:type="dxa"/>
            <w:vAlign w:val="center"/>
          </w:tcPr>
          <w:p w:rsidR="009777B6" w:rsidRDefault="009777B6" w:rsidP="009777B6">
            <w:pPr>
              <w:rPr>
                <w:rFonts w:ascii="Times New Roman" w:eastAsia="宋体" w:hAnsi="Times New Roman"/>
                <w:sz w:val="20"/>
              </w:rPr>
            </w:pPr>
          </w:p>
        </w:tc>
      </w:tr>
    </w:tbl>
    <w:p w:rsidR="00CB5BDF" w:rsidRPr="00095A34" w:rsidRDefault="00CB5BDF" w:rsidP="00CB5BDF">
      <w:pPr>
        <w:rPr>
          <w:sz w:val="24"/>
          <w:szCs w:val="24"/>
          <w:lang w:eastAsia="zh-CN"/>
        </w:rPr>
      </w:pPr>
    </w:p>
    <w:p w:rsidR="009777B6" w:rsidRPr="00B54816" w:rsidRDefault="000D0CFA" w:rsidP="00732CB7">
      <w:pPr>
        <w:pStyle w:val="4"/>
      </w:pPr>
      <w:bookmarkStart w:id="130" w:name="_Toc456257019"/>
      <w:r>
        <w:rPr>
          <w:rFonts w:hint="eastAsia"/>
        </w:rPr>
        <w:t>Test Case cb-mmc-</w:t>
      </w:r>
      <w:r>
        <w:rPr>
          <w:rFonts w:hint="eastAsia"/>
          <w:lang w:eastAsia="zh-CN"/>
        </w:rPr>
        <w:t>9</w:t>
      </w:r>
      <w:r w:rsidR="009777B6">
        <w:rPr>
          <w:rFonts w:hint="eastAsia"/>
        </w:rPr>
        <w:t xml:space="preserve">: </w:t>
      </w:r>
      <w:r w:rsidR="009777B6" w:rsidRPr="00160823">
        <w:rPr>
          <w:rFonts w:hint="eastAsia"/>
        </w:rPr>
        <w:t>sdio card memory access test</w:t>
      </w:r>
      <w:bookmarkEnd w:id="130"/>
    </w:p>
    <w:tbl>
      <w:tblPr>
        <w:tblStyle w:val="a4"/>
        <w:tblW w:w="0" w:type="auto"/>
        <w:tblLook w:val="04A0"/>
      </w:tblPr>
      <w:tblGrid>
        <w:gridCol w:w="675"/>
        <w:gridCol w:w="5006"/>
        <w:gridCol w:w="3576"/>
      </w:tblGrid>
      <w:tr w:rsidR="009777B6" w:rsidTr="009777B6">
        <w:tc>
          <w:tcPr>
            <w:tcW w:w="9257" w:type="dxa"/>
            <w:gridSpan w:val="3"/>
            <w:shd w:val="pct20" w:color="auto" w:fill="auto"/>
          </w:tcPr>
          <w:p w:rsidR="009777B6" w:rsidRDefault="009777B6" w:rsidP="009777B6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9777B6" w:rsidTr="009777B6">
        <w:tc>
          <w:tcPr>
            <w:tcW w:w="92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777B6" w:rsidRDefault="000F1BDC" w:rsidP="009777B6">
            <w:pPr>
              <w:rPr>
                <w:lang w:val="fr-FR"/>
              </w:rPr>
            </w:pPr>
            <w:r w:rsidRPr="00036528">
              <w:rPr>
                <w:lang w:val="fr-FR"/>
              </w:rPr>
              <w:t>we can access wifi adapter memory(read/write)</w:t>
            </w:r>
          </w:p>
        </w:tc>
      </w:tr>
      <w:tr w:rsidR="009777B6" w:rsidTr="009777B6">
        <w:tc>
          <w:tcPr>
            <w:tcW w:w="9257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9777B6" w:rsidRPr="00036528" w:rsidRDefault="009777B6" w:rsidP="009777B6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9777B6" w:rsidTr="009777B6">
        <w:tc>
          <w:tcPr>
            <w:tcW w:w="92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777B6" w:rsidRPr="00036528" w:rsidRDefault="000F1BDC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connect with sdio peripheral: sdio wifi adapter</w:t>
            </w:r>
          </w:p>
        </w:tc>
      </w:tr>
      <w:tr w:rsidR="009777B6" w:rsidTr="009777B6">
        <w:tc>
          <w:tcPr>
            <w:tcW w:w="9257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9777B6" w:rsidRDefault="009777B6" w:rsidP="009777B6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9777B6" w:rsidTr="009777B6">
        <w:tc>
          <w:tcPr>
            <w:tcW w:w="675" w:type="dxa"/>
            <w:shd w:val="pct20" w:color="auto" w:fill="auto"/>
          </w:tcPr>
          <w:p w:rsidR="009777B6" w:rsidRDefault="009777B6" w:rsidP="009777B6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9777B6" w:rsidRDefault="009777B6" w:rsidP="009777B6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3576" w:type="dxa"/>
            <w:shd w:val="pct20" w:color="auto" w:fill="auto"/>
          </w:tcPr>
          <w:p w:rsidR="009777B6" w:rsidRDefault="009777B6" w:rsidP="009777B6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9777B6" w:rsidTr="009777B6">
        <w:tc>
          <w:tcPr>
            <w:tcW w:w="675" w:type="dxa"/>
            <w:shd w:val="clear" w:color="auto" w:fill="auto"/>
            <w:vAlign w:val="center"/>
          </w:tcPr>
          <w:p w:rsidR="009777B6" w:rsidRPr="00036528" w:rsidRDefault="009777B6" w:rsidP="009777B6">
            <w:pPr>
              <w:rPr>
                <w:lang w:val="fr-FR"/>
              </w:rPr>
            </w:pPr>
          </w:p>
        </w:tc>
        <w:tc>
          <w:tcPr>
            <w:tcW w:w="5006" w:type="dxa"/>
            <w:shd w:val="clear" w:color="auto" w:fill="auto"/>
            <w:vAlign w:val="center"/>
          </w:tcPr>
          <w:p w:rsidR="009777B6" w:rsidRPr="00036528" w:rsidRDefault="009777B6" w:rsidP="009777B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</w:p>
        </w:tc>
        <w:tc>
          <w:tcPr>
            <w:tcW w:w="3576" w:type="dxa"/>
            <w:shd w:val="clear" w:color="auto" w:fill="auto"/>
            <w:vAlign w:val="center"/>
          </w:tcPr>
          <w:p w:rsidR="009777B6" w:rsidRPr="00036528" w:rsidRDefault="009777B6" w:rsidP="009777B6">
            <w:pPr>
              <w:rPr>
                <w:lang w:val="fr-FR"/>
              </w:rPr>
            </w:pPr>
          </w:p>
        </w:tc>
      </w:tr>
      <w:tr w:rsidR="009777B6" w:rsidTr="009777B6">
        <w:tc>
          <w:tcPr>
            <w:tcW w:w="675" w:type="dxa"/>
            <w:vAlign w:val="center"/>
          </w:tcPr>
          <w:p w:rsidR="009777B6" w:rsidRPr="00036528" w:rsidRDefault="009777B6" w:rsidP="009777B6">
            <w:pPr>
              <w:rPr>
                <w:lang w:val="fr-FR"/>
              </w:rPr>
            </w:pPr>
          </w:p>
        </w:tc>
        <w:tc>
          <w:tcPr>
            <w:tcW w:w="5006" w:type="dxa"/>
            <w:vAlign w:val="center"/>
          </w:tcPr>
          <w:p w:rsidR="009777B6" w:rsidRPr="00036528" w:rsidRDefault="009777B6" w:rsidP="009777B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</w:p>
        </w:tc>
        <w:tc>
          <w:tcPr>
            <w:tcW w:w="3576" w:type="dxa"/>
            <w:vAlign w:val="center"/>
          </w:tcPr>
          <w:p w:rsidR="009777B6" w:rsidRPr="00036528" w:rsidRDefault="009777B6" w:rsidP="009777B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</w:p>
        </w:tc>
      </w:tr>
      <w:tr w:rsidR="009777B6" w:rsidTr="009777B6">
        <w:tc>
          <w:tcPr>
            <w:tcW w:w="675" w:type="dxa"/>
            <w:vAlign w:val="center"/>
          </w:tcPr>
          <w:p w:rsidR="009777B6" w:rsidRDefault="009777B6" w:rsidP="009777B6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006" w:type="dxa"/>
            <w:vAlign w:val="center"/>
          </w:tcPr>
          <w:p w:rsidR="009777B6" w:rsidRDefault="009777B6" w:rsidP="009777B6">
            <w:pPr>
              <w:pStyle w:val="afa"/>
            </w:pPr>
          </w:p>
        </w:tc>
        <w:tc>
          <w:tcPr>
            <w:tcW w:w="3576" w:type="dxa"/>
            <w:vAlign w:val="center"/>
          </w:tcPr>
          <w:p w:rsidR="009777B6" w:rsidRDefault="009777B6" w:rsidP="009777B6">
            <w:pPr>
              <w:rPr>
                <w:rFonts w:ascii="Times New Roman" w:eastAsia="宋体" w:hAnsi="Times New Roman"/>
                <w:sz w:val="20"/>
              </w:rPr>
            </w:pPr>
          </w:p>
        </w:tc>
      </w:tr>
    </w:tbl>
    <w:p w:rsidR="00CB5BDF" w:rsidRPr="00095A34" w:rsidRDefault="00CB5BDF" w:rsidP="00CB5BDF">
      <w:pPr>
        <w:rPr>
          <w:sz w:val="24"/>
          <w:szCs w:val="24"/>
          <w:lang w:eastAsia="zh-CN"/>
        </w:rPr>
      </w:pPr>
    </w:p>
    <w:p w:rsidR="009777B6" w:rsidRPr="00B54816" w:rsidRDefault="009777B6" w:rsidP="00732CB7">
      <w:pPr>
        <w:pStyle w:val="4"/>
      </w:pPr>
      <w:bookmarkStart w:id="131" w:name="_Toc456257020"/>
      <w:r>
        <w:rPr>
          <w:rFonts w:hint="eastAsia"/>
        </w:rPr>
        <w:t>Test Case cb-mmc-</w:t>
      </w:r>
      <w:r w:rsidR="000D0CFA">
        <w:rPr>
          <w:rFonts w:hint="eastAsia"/>
        </w:rPr>
        <w:t>1</w:t>
      </w:r>
      <w:r w:rsidR="000D0CFA">
        <w:rPr>
          <w:rFonts w:hint="eastAsia"/>
          <w:lang w:eastAsia="zh-CN"/>
        </w:rPr>
        <w:t>0</w:t>
      </w:r>
      <w:r>
        <w:rPr>
          <w:rFonts w:hint="eastAsia"/>
        </w:rPr>
        <w:t xml:space="preserve">: </w:t>
      </w:r>
      <w:r w:rsidR="000F1BDC" w:rsidRPr="00160823">
        <w:rPr>
          <w:rFonts w:hint="eastAsia"/>
        </w:rPr>
        <w:t>sdio card detect test</w:t>
      </w:r>
      <w:bookmarkEnd w:id="131"/>
    </w:p>
    <w:tbl>
      <w:tblPr>
        <w:tblStyle w:val="a4"/>
        <w:tblW w:w="0" w:type="auto"/>
        <w:tblLook w:val="04A0"/>
      </w:tblPr>
      <w:tblGrid>
        <w:gridCol w:w="675"/>
        <w:gridCol w:w="5006"/>
        <w:gridCol w:w="3576"/>
      </w:tblGrid>
      <w:tr w:rsidR="009777B6" w:rsidTr="009777B6">
        <w:tc>
          <w:tcPr>
            <w:tcW w:w="9257" w:type="dxa"/>
            <w:gridSpan w:val="3"/>
            <w:shd w:val="pct20" w:color="auto" w:fill="auto"/>
          </w:tcPr>
          <w:p w:rsidR="009777B6" w:rsidRDefault="009777B6" w:rsidP="009777B6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9777B6" w:rsidTr="009777B6">
        <w:tc>
          <w:tcPr>
            <w:tcW w:w="92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777B6" w:rsidRDefault="000F1BDC" w:rsidP="009777B6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we can detect sdio card,and read the vendor information</w:t>
            </w:r>
          </w:p>
        </w:tc>
      </w:tr>
      <w:tr w:rsidR="009777B6" w:rsidTr="009777B6">
        <w:tc>
          <w:tcPr>
            <w:tcW w:w="9257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9777B6" w:rsidRPr="00036528" w:rsidRDefault="009777B6" w:rsidP="009777B6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9777B6" w:rsidTr="009777B6">
        <w:tc>
          <w:tcPr>
            <w:tcW w:w="925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777B6" w:rsidRPr="00036528" w:rsidRDefault="009777B6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cb-mmc-1: sd memory card probe test pass</w:t>
            </w:r>
          </w:p>
        </w:tc>
      </w:tr>
      <w:tr w:rsidR="009777B6" w:rsidTr="009777B6">
        <w:tc>
          <w:tcPr>
            <w:tcW w:w="9257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9777B6" w:rsidRDefault="009777B6" w:rsidP="009777B6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9777B6" w:rsidTr="009777B6">
        <w:tc>
          <w:tcPr>
            <w:tcW w:w="675" w:type="dxa"/>
            <w:shd w:val="pct20" w:color="auto" w:fill="auto"/>
          </w:tcPr>
          <w:p w:rsidR="009777B6" w:rsidRDefault="009777B6" w:rsidP="009777B6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9777B6" w:rsidRDefault="009777B6" w:rsidP="009777B6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3576" w:type="dxa"/>
            <w:shd w:val="pct20" w:color="auto" w:fill="auto"/>
          </w:tcPr>
          <w:p w:rsidR="009777B6" w:rsidRDefault="009777B6" w:rsidP="009777B6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9777B6" w:rsidTr="009777B6">
        <w:tc>
          <w:tcPr>
            <w:tcW w:w="675" w:type="dxa"/>
            <w:shd w:val="clear" w:color="auto" w:fill="auto"/>
            <w:vAlign w:val="center"/>
          </w:tcPr>
          <w:p w:rsidR="009777B6" w:rsidRPr="00036528" w:rsidRDefault="009777B6" w:rsidP="009777B6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lastRenderedPageBreak/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9777B6" w:rsidRPr="00036528" w:rsidRDefault="009777B6" w:rsidP="009777B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"mmc0/1" from device list</w:t>
            </w:r>
          </w:p>
        </w:tc>
        <w:tc>
          <w:tcPr>
            <w:tcW w:w="3576" w:type="dxa"/>
            <w:shd w:val="clear" w:color="auto" w:fill="auto"/>
            <w:vAlign w:val="center"/>
          </w:tcPr>
          <w:p w:rsidR="009777B6" w:rsidRPr="00036528" w:rsidRDefault="009777B6" w:rsidP="009777B6">
            <w:pPr>
              <w:rPr>
                <w:lang w:val="fr-FR"/>
              </w:rPr>
            </w:pPr>
          </w:p>
        </w:tc>
      </w:tr>
      <w:tr w:rsidR="009777B6" w:rsidTr="009777B6">
        <w:tc>
          <w:tcPr>
            <w:tcW w:w="675" w:type="dxa"/>
            <w:vAlign w:val="center"/>
          </w:tcPr>
          <w:p w:rsidR="009777B6" w:rsidRPr="00036528" w:rsidRDefault="009777B6" w:rsidP="009777B6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2</w:t>
            </w:r>
          </w:p>
        </w:tc>
        <w:tc>
          <w:tcPr>
            <w:tcW w:w="5006" w:type="dxa"/>
            <w:vAlign w:val="center"/>
          </w:tcPr>
          <w:p w:rsidR="009777B6" w:rsidRPr="00036528" w:rsidRDefault="009777B6" w:rsidP="009777B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"mmc_int"</w:t>
            </w:r>
          </w:p>
        </w:tc>
        <w:tc>
          <w:tcPr>
            <w:tcW w:w="3576" w:type="dxa"/>
            <w:vAlign w:val="center"/>
          </w:tcPr>
          <w:p w:rsidR="009777B6" w:rsidRPr="00036528" w:rsidRDefault="009777B6" w:rsidP="009777B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mmc_int: test pass</w:t>
            </w:r>
          </w:p>
        </w:tc>
      </w:tr>
      <w:tr w:rsidR="009777B6" w:rsidTr="009777B6">
        <w:tc>
          <w:tcPr>
            <w:tcW w:w="675" w:type="dxa"/>
            <w:vAlign w:val="center"/>
          </w:tcPr>
          <w:p w:rsidR="009777B6" w:rsidRPr="00036528" w:rsidRDefault="009777B6" w:rsidP="009777B6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3</w:t>
            </w:r>
          </w:p>
        </w:tc>
        <w:tc>
          <w:tcPr>
            <w:tcW w:w="5006" w:type="dxa"/>
            <w:vAlign w:val="center"/>
          </w:tcPr>
          <w:p w:rsidR="009777B6" w:rsidRPr="00036528" w:rsidRDefault="009777B6" w:rsidP="009777B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'q' to quit test</w:t>
            </w:r>
          </w:p>
        </w:tc>
        <w:tc>
          <w:tcPr>
            <w:tcW w:w="3576" w:type="dxa"/>
            <w:vAlign w:val="center"/>
          </w:tcPr>
          <w:p w:rsidR="009777B6" w:rsidRPr="00036528" w:rsidRDefault="009777B6" w:rsidP="009777B6">
            <w:pPr>
              <w:rPr>
                <w:lang w:val="fr-FR"/>
              </w:rPr>
            </w:pPr>
          </w:p>
        </w:tc>
      </w:tr>
    </w:tbl>
    <w:p w:rsidR="009777B6" w:rsidRPr="009777B6" w:rsidRDefault="009777B6" w:rsidP="009777B6">
      <w:pPr>
        <w:rPr>
          <w:sz w:val="24"/>
          <w:szCs w:val="24"/>
          <w:lang w:eastAsia="zh-CN"/>
        </w:rPr>
      </w:pPr>
    </w:p>
    <w:p w:rsidR="00D01062" w:rsidRDefault="00D01062" w:rsidP="00732CB7">
      <w:pPr>
        <w:pStyle w:val="3"/>
        <w:tabs>
          <w:tab w:val="num" w:pos="432"/>
        </w:tabs>
      </w:pPr>
      <w:bookmarkStart w:id="132" w:name="_Toc456257021"/>
      <w:r>
        <w:rPr>
          <w:rFonts w:hint="eastAsia"/>
        </w:rPr>
        <w:t>IPC</w:t>
      </w:r>
      <w:bookmarkEnd w:id="132"/>
    </w:p>
    <w:p w:rsidR="00D01062" w:rsidRPr="00B54816" w:rsidRDefault="00D01062" w:rsidP="00732CB7">
      <w:pPr>
        <w:pStyle w:val="4"/>
      </w:pPr>
      <w:bookmarkStart w:id="133" w:name="_Toc456257022"/>
      <w:r>
        <w:rPr>
          <w:rFonts w:hint="eastAsia"/>
        </w:rPr>
        <w:t>Test Case cb-ipc-1:</w:t>
      </w:r>
      <w:bookmarkEnd w:id="133"/>
      <w:r>
        <w:rPr>
          <w:rFonts w:hint="eastAsia"/>
        </w:rPr>
        <w:t xml:space="preserve"> </w:t>
      </w:r>
    </w:p>
    <w:tbl>
      <w:tblPr>
        <w:tblStyle w:val="a4"/>
        <w:tblW w:w="0" w:type="auto"/>
        <w:tblLook w:val="04A0"/>
      </w:tblPr>
      <w:tblGrid>
        <w:gridCol w:w="675"/>
        <w:gridCol w:w="5006"/>
        <w:gridCol w:w="2841"/>
      </w:tblGrid>
      <w:tr w:rsidR="00D01062" w:rsidTr="00D01062">
        <w:tc>
          <w:tcPr>
            <w:tcW w:w="8522" w:type="dxa"/>
            <w:gridSpan w:val="3"/>
            <w:shd w:val="pct20" w:color="auto" w:fill="auto"/>
          </w:tcPr>
          <w:p w:rsidR="00D01062" w:rsidRDefault="00D01062" w:rsidP="00D01062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D01062" w:rsidTr="00D01062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D01062" w:rsidRDefault="00D01062" w:rsidP="00D01062">
            <w:pPr>
              <w:rPr>
                <w:lang w:val="fr-FR"/>
              </w:rPr>
            </w:pPr>
          </w:p>
        </w:tc>
      </w:tr>
      <w:tr w:rsidR="00D01062" w:rsidTr="00D01062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D01062" w:rsidRPr="00036528" w:rsidRDefault="00D01062" w:rsidP="00D01062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D01062" w:rsidTr="00D01062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D01062" w:rsidRPr="00036528" w:rsidRDefault="00D01062" w:rsidP="00036528">
            <w:pPr>
              <w:rPr>
                <w:lang w:val="fr-FR"/>
              </w:rPr>
            </w:pPr>
          </w:p>
        </w:tc>
      </w:tr>
      <w:tr w:rsidR="00D01062" w:rsidTr="00D01062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D01062" w:rsidRDefault="00D01062" w:rsidP="00D01062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D01062" w:rsidTr="00D01062">
        <w:tc>
          <w:tcPr>
            <w:tcW w:w="675" w:type="dxa"/>
            <w:shd w:val="pct20" w:color="auto" w:fill="auto"/>
          </w:tcPr>
          <w:p w:rsidR="00D01062" w:rsidRDefault="00D01062" w:rsidP="00D01062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D01062" w:rsidRDefault="00D01062" w:rsidP="00D01062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2841" w:type="dxa"/>
            <w:shd w:val="pct20" w:color="auto" w:fill="auto"/>
          </w:tcPr>
          <w:p w:rsidR="00D01062" w:rsidRDefault="00D01062" w:rsidP="00D01062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D01062" w:rsidTr="00D01062">
        <w:tc>
          <w:tcPr>
            <w:tcW w:w="675" w:type="dxa"/>
            <w:shd w:val="clear" w:color="auto" w:fill="auto"/>
            <w:vAlign w:val="center"/>
          </w:tcPr>
          <w:p w:rsidR="00D01062" w:rsidRPr="00036528" w:rsidRDefault="00D01062" w:rsidP="00D01062">
            <w:pPr>
              <w:rPr>
                <w:lang w:val="fr-FR"/>
              </w:rPr>
            </w:pPr>
          </w:p>
        </w:tc>
        <w:tc>
          <w:tcPr>
            <w:tcW w:w="5006" w:type="dxa"/>
            <w:shd w:val="clear" w:color="auto" w:fill="auto"/>
            <w:vAlign w:val="center"/>
          </w:tcPr>
          <w:p w:rsidR="00D01062" w:rsidRPr="00036528" w:rsidRDefault="00D01062" w:rsidP="00D01062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</w:p>
        </w:tc>
        <w:tc>
          <w:tcPr>
            <w:tcW w:w="2841" w:type="dxa"/>
            <w:shd w:val="clear" w:color="auto" w:fill="auto"/>
            <w:vAlign w:val="center"/>
          </w:tcPr>
          <w:p w:rsidR="00D01062" w:rsidRPr="00036528" w:rsidRDefault="00D01062" w:rsidP="00D01062">
            <w:pPr>
              <w:rPr>
                <w:lang w:val="fr-FR"/>
              </w:rPr>
            </w:pPr>
          </w:p>
        </w:tc>
      </w:tr>
      <w:tr w:rsidR="00D01062" w:rsidTr="00D01062">
        <w:tc>
          <w:tcPr>
            <w:tcW w:w="675" w:type="dxa"/>
            <w:shd w:val="clear" w:color="auto" w:fill="auto"/>
            <w:vAlign w:val="center"/>
          </w:tcPr>
          <w:p w:rsidR="00D01062" w:rsidRPr="00036528" w:rsidRDefault="00D01062" w:rsidP="00D01062">
            <w:pPr>
              <w:rPr>
                <w:lang w:val="fr-FR"/>
              </w:rPr>
            </w:pPr>
          </w:p>
        </w:tc>
        <w:tc>
          <w:tcPr>
            <w:tcW w:w="5006" w:type="dxa"/>
            <w:shd w:val="clear" w:color="auto" w:fill="auto"/>
            <w:vAlign w:val="center"/>
          </w:tcPr>
          <w:p w:rsidR="00D01062" w:rsidRPr="00036528" w:rsidRDefault="00D01062" w:rsidP="00D01062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</w:p>
        </w:tc>
        <w:tc>
          <w:tcPr>
            <w:tcW w:w="2841" w:type="dxa"/>
            <w:shd w:val="clear" w:color="auto" w:fill="auto"/>
            <w:vAlign w:val="center"/>
          </w:tcPr>
          <w:p w:rsidR="00D01062" w:rsidRPr="00036528" w:rsidRDefault="00D01062" w:rsidP="00D01062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</w:p>
        </w:tc>
      </w:tr>
    </w:tbl>
    <w:p w:rsidR="006F63D4" w:rsidRDefault="006F63D4" w:rsidP="00095A34">
      <w:pPr>
        <w:rPr>
          <w:sz w:val="24"/>
          <w:szCs w:val="24"/>
          <w:lang w:eastAsia="zh-CN"/>
        </w:rPr>
      </w:pPr>
    </w:p>
    <w:p w:rsidR="00D01062" w:rsidRDefault="00D01062" w:rsidP="00732CB7">
      <w:pPr>
        <w:pStyle w:val="3"/>
        <w:tabs>
          <w:tab w:val="num" w:pos="432"/>
        </w:tabs>
      </w:pPr>
      <w:bookmarkStart w:id="134" w:name="_Toc456257023"/>
      <w:r>
        <w:rPr>
          <w:rFonts w:hint="eastAsia"/>
        </w:rPr>
        <w:t>ADC</w:t>
      </w:r>
      <w:bookmarkEnd w:id="134"/>
    </w:p>
    <w:p w:rsidR="00D01062" w:rsidRPr="00B54816" w:rsidRDefault="00D01062" w:rsidP="00732CB7">
      <w:pPr>
        <w:pStyle w:val="4"/>
      </w:pPr>
      <w:bookmarkStart w:id="135" w:name="_Toc456257024"/>
      <w:r>
        <w:rPr>
          <w:rFonts w:hint="eastAsia"/>
        </w:rPr>
        <w:t xml:space="preserve">Test Case cb-adc-1: </w:t>
      </w:r>
      <w:r w:rsidR="00196C63" w:rsidRPr="00160823">
        <w:rPr>
          <w:rFonts w:hint="eastAsia"/>
        </w:rPr>
        <w:t>adc single mode single channel test</w:t>
      </w:r>
      <w:bookmarkEnd w:id="135"/>
    </w:p>
    <w:tbl>
      <w:tblPr>
        <w:tblStyle w:val="a4"/>
        <w:tblW w:w="0" w:type="auto"/>
        <w:tblLook w:val="04A0"/>
      </w:tblPr>
      <w:tblGrid>
        <w:gridCol w:w="675"/>
        <w:gridCol w:w="5006"/>
        <w:gridCol w:w="2841"/>
      </w:tblGrid>
      <w:tr w:rsidR="00D01062" w:rsidTr="00D01062">
        <w:tc>
          <w:tcPr>
            <w:tcW w:w="8522" w:type="dxa"/>
            <w:gridSpan w:val="3"/>
            <w:shd w:val="pct20" w:color="auto" w:fill="auto"/>
          </w:tcPr>
          <w:p w:rsidR="00D01062" w:rsidRDefault="00D01062" w:rsidP="00D01062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D01062" w:rsidTr="00D01062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D01062" w:rsidRDefault="00196C63" w:rsidP="00D01062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test single scan mode with only one channel enable</w:t>
            </w:r>
          </w:p>
        </w:tc>
      </w:tr>
      <w:tr w:rsidR="00D01062" w:rsidTr="00D01062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D01062" w:rsidRPr="00036528" w:rsidRDefault="00D01062" w:rsidP="00D01062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D01062" w:rsidTr="00D01062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D01062" w:rsidRPr="00036528" w:rsidRDefault="00D01062" w:rsidP="00036528">
            <w:pPr>
              <w:rPr>
                <w:lang w:val="fr-FR"/>
              </w:rPr>
            </w:pPr>
          </w:p>
        </w:tc>
      </w:tr>
      <w:tr w:rsidR="00D01062" w:rsidTr="00D01062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D01062" w:rsidRDefault="00D01062" w:rsidP="00D01062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D01062" w:rsidTr="00D01062">
        <w:tc>
          <w:tcPr>
            <w:tcW w:w="675" w:type="dxa"/>
            <w:shd w:val="pct20" w:color="auto" w:fill="auto"/>
          </w:tcPr>
          <w:p w:rsidR="00D01062" w:rsidRDefault="00D01062" w:rsidP="00D01062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D01062" w:rsidRDefault="00D01062" w:rsidP="00D01062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2841" w:type="dxa"/>
            <w:shd w:val="pct20" w:color="auto" w:fill="auto"/>
          </w:tcPr>
          <w:p w:rsidR="00D01062" w:rsidRDefault="00D01062" w:rsidP="00D01062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196C63" w:rsidTr="00D01062">
        <w:tc>
          <w:tcPr>
            <w:tcW w:w="675" w:type="dxa"/>
            <w:shd w:val="clear" w:color="auto" w:fill="auto"/>
            <w:vAlign w:val="center"/>
          </w:tcPr>
          <w:p w:rsidR="00196C63" w:rsidRPr="00036528" w:rsidRDefault="00196C63" w:rsidP="00196C63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196C63" w:rsidRPr="00036528" w:rsidRDefault="00196C63" w:rsidP="00196C63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"adc" from device list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196C63" w:rsidRPr="00036528" w:rsidRDefault="00196C63" w:rsidP="00196C63">
            <w:pPr>
              <w:rPr>
                <w:lang w:val="fr-FR"/>
              </w:rPr>
            </w:pPr>
          </w:p>
        </w:tc>
      </w:tr>
      <w:tr w:rsidR="00196C63" w:rsidTr="00D01062">
        <w:tc>
          <w:tcPr>
            <w:tcW w:w="675" w:type="dxa"/>
            <w:shd w:val="clear" w:color="auto" w:fill="auto"/>
            <w:vAlign w:val="center"/>
          </w:tcPr>
          <w:p w:rsidR="00196C63" w:rsidRPr="00036528" w:rsidRDefault="00196C63" w:rsidP="00196C63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lastRenderedPageBreak/>
              <w:t>2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196C63" w:rsidRPr="00036528" w:rsidRDefault="00196C63" w:rsidP="00196C63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"adc_ss 0"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196C63" w:rsidRPr="00036528" w:rsidRDefault="00196C63" w:rsidP="00196C63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according console print ch 0 data value to judge if it's pass or fail</w:t>
            </w:r>
          </w:p>
        </w:tc>
      </w:tr>
      <w:tr w:rsidR="00196C63" w:rsidTr="00D01062">
        <w:tc>
          <w:tcPr>
            <w:tcW w:w="675" w:type="dxa"/>
            <w:shd w:val="clear" w:color="auto" w:fill="auto"/>
            <w:vAlign w:val="center"/>
          </w:tcPr>
          <w:p w:rsidR="00196C63" w:rsidRPr="00036528" w:rsidRDefault="00196C63" w:rsidP="00196C63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3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196C63" w:rsidRPr="00036528" w:rsidRDefault="00196C63" w:rsidP="00196C63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[repeat] you can repeat "adc_ss ch" to do ADC operation and check the result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196C63" w:rsidRPr="00036528" w:rsidRDefault="00196C63" w:rsidP="00196C63">
            <w:pPr>
              <w:rPr>
                <w:lang w:val="fr-FR"/>
              </w:rPr>
            </w:pPr>
          </w:p>
        </w:tc>
      </w:tr>
    </w:tbl>
    <w:p w:rsidR="00B62E24" w:rsidRDefault="00B62E24" w:rsidP="00B62E24">
      <w:pPr>
        <w:rPr>
          <w:sz w:val="24"/>
          <w:szCs w:val="24"/>
          <w:lang w:eastAsia="zh-CN"/>
        </w:rPr>
      </w:pPr>
    </w:p>
    <w:p w:rsidR="00196C63" w:rsidRPr="00B54816" w:rsidRDefault="00196C63" w:rsidP="00732CB7">
      <w:pPr>
        <w:pStyle w:val="4"/>
      </w:pPr>
      <w:bookmarkStart w:id="136" w:name="_Toc456257025"/>
      <w:r>
        <w:rPr>
          <w:rFonts w:hint="eastAsia"/>
        </w:rPr>
        <w:t xml:space="preserve">Test Case cb-adc-2: </w:t>
      </w:r>
      <w:r w:rsidR="00B62E24" w:rsidRPr="00160823">
        <w:rPr>
          <w:rFonts w:hint="eastAsia"/>
        </w:rPr>
        <w:t>adc single mode multi-channel test</w:t>
      </w:r>
      <w:bookmarkEnd w:id="136"/>
    </w:p>
    <w:tbl>
      <w:tblPr>
        <w:tblStyle w:val="a4"/>
        <w:tblW w:w="0" w:type="auto"/>
        <w:tblLook w:val="04A0"/>
      </w:tblPr>
      <w:tblGrid>
        <w:gridCol w:w="675"/>
        <w:gridCol w:w="5006"/>
        <w:gridCol w:w="2841"/>
      </w:tblGrid>
      <w:tr w:rsidR="00196C63" w:rsidTr="00196C63">
        <w:tc>
          <w:tcPr>
            <w:tcW w:w="8522" w:type="dxa"/>
            <w:gridSpan w:val="3"/>
            <w:shd w:val="pct20" w:color="auto" w:fill="auto"/>
          </w:tcPr>
          <w:p w:rsidR="00196C63" w:rsidRDefault="00196C63" w:rsidP="00196C63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196C63" w:rsidTr="00196C63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196C63" w:rsidRDefault="00196C63" w:rsidP="00196C63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single mode,multiple channel enabled</w:t>
            </w:r>
          </w:p>
        </w:tc>
      </w:tr>
      <w:tr w:rsidR="00196C63" w:rsidTr="00196C63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196C63" w:rsidRPr="00036528" w:rsidRDefault="00196C63" w:rsidP="00196C63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196C63" w:rsidTr="00196C63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196C63" w:rsidRPr="00036528" w:rsidRDefault="00196C63" w:rsidP="00036528">
            <w:pPr>
              <w:rPr>
                <w:lang w:val="fr-FR"/>
              </w:rPr>
            </w:pPr>
          </w:p>
        </w:tc>
      </w:tr>
      <w:tr w:rsidR="00196C63" w:rsidTr="00196C63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196C63" w:rsidRDefault="00196C63" w:rsidP="00196C63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196C63" w:rsidTr="00196C63">
        <w:tc>
          <w:tcPr>
            <w:tcW w:w="675" w:type="dxa"/>
            <w:shd w:val="pct20" w:color="auto" w:fill="auto"/>
          </w:tcPr>
          <w:p w:rsidR="00196C63" w:rsidRDefault="00196C63" w:rsidP="00196C63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196C63" w:rsidRDefault="00196C63" w:rsidP="00196C63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2841" w:type="dxa"/>
            <w:shd w:val="pct20" w:color="auto" w:fill="auto"/>
          </w:tcPr>
          <w:p w:rsidR="00196C63" w:rsidRDefault="00196C63" w:rsidP="00196C63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196C63" w:rsidTr="00196C63">
        <w:tc>
          <w:tcPr>
            <w:tcW w:w="675" w:type="dxa"/>
            <w:shd w:val="clear" w:color="auto" w:fill="auto"/>
            <w:vAlign w:val="center"/>
          </w:tcPr>
          <w:p w:rsidR="00196C63" w:rsidRPr="00036528" w:rsidRDefault="00196C63" w:rsidP="00196C63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196C63" w:rsidRPr="00036528" w:rsidRDefault="00196C63" w:rsidP="00196C63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"adc" from device list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196C63" w:rsidRPr="00036528" w:rsidRDefault="00196C63" w:rsidP="00196C63">
            <w:pPr>
              <w:rPr>
                <w:lang w:val="fr-FR"/>
              </w:rPr>
            </w:pPr>
          </w:p>
        </w:tc>
      </w:tr>
      <w:tr w:rsidR="00196C63" w:rsidTr="00196C63">
        <w:tc>
          <w:tcPr>
            <w:tcW w:w="675" w:type="dxa"/>
            <w:shd w:val="clear" w:color="auto" w:fill="auto"/>
            <w:vAlign w:val="center"/>
          </w:tcPr>
          <w:p w:rsidR="00196C63" w:rsidRPr="00036528" w:rsidRDefault="00196C63" w:rsidP="00196C63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2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196C63" w:rsidRPr="00036528" w:rsidRDefault="00196C63" w:rsidP="00196C63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"adc_sm"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196C63" w:rsidRPr="00036528" w:rsidRDefault="00196C63" w:rsidP="00196C63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according console print ch 1/3/7 data value to judge if it's pass or fail</w:t>
            </w:r>
          </w:p>
        </w:tc>
      </w:tr>
    </w:tbl>
    <w:p w:rsidR="00B62E24" w:rsidRDefault="00B62E24" w:rsidP="00B62E24">
      <w:pPr>
        <w:rPr>
          <w:sz w:val="24"/>
          <w:szCs w:val="24"/>
          <w:lang w:eastAsia="zh-CN"/>
        </w:rPr>
      </w:pPr>
    </w:p>
    <w:p w:rsidR="00196C63" w:rsidRPr="00B54816" w:rsidRDefault="00196C63" w:rsidP="00732CB7">
      <w:pPr>
        <w:pStyle w:val="4"/>
      </w:pPr>
      <w:bookmarkStart w:id="137" w:name="_Toc456257026"/>
      <w:r>
        <w:rPr>
          <w:rFonts w:hint="eastAsia"/>
        </w:rPr>
        <w:t xml:space="preserve">Test Case cb-adc-3: </w:t>
      </w:r>
      <w:r w:rsidRPr="00160823">
        <w:rPr>
          <w:rFonts w:hint="eastAsia"/>
        </w:rPr>
        <w:t>adc continuous mode single channel test</w:t>
      </w:r>
      <w:bookmarkEnd w:id="137"/>
    </w:p>
    <w:tbl>
      <w:tblPr>
        <w:tblStyle w:val="a4"/>
        <w:tblW w:w="0" w:type="auto"/>
        <w:tblLook w:val="04A0"/>
      </w:tblPr>
      <w:tblGrid>
        <w:gridCol w:w="675"/>
        <w:gridCol w:w="5006"/>
        <w:gridCol w:w="2841"/>
      </w:tblGrid>
      <w:tr w:rsidR="00196C63" w:rsidTr="00196C63">
        <w:tc>
          <w:tcPr>
            <w:tcW w:w="8522" w:type="dxa"/>
            <w:gridSpan w:val="3"/>
            <w:shd w:val="pct20" w:color="auto" w:fill="auto"/>
          </w:tcPr>
          <w:p w:rsidR="00196C63" w:rsidRDefault="00196C63" w:rsidP="00196C63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196C63" w:rsidTr="00196C63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196C63" w:rsidRDefault="00196C63" w:rsidP="00196C63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continuous mode with only sone channel select</w:t>
            </w:r>
          </w:p>
        </w:tc>
      </w:tr>
      <w:tr w:rsidR="00196C63" w:rsidTr="00196C63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196C63" w:rsidRPr="00036528" w:rsidRDefault="00196C63" w:rsidP="00196C63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196C63" w:rsidTr="00196C63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196C63" w:rsidRPr="00036528" w:rsidRDefault="00196C63" w:rsidP="00036528">
            <w:pPr>
              <w:rPr>
                <w:lang w:val="fr-FR"/>
              </w:rPr>
            </w:pPr>
          </w:p>
        </w:tc>
      </w:tr>
      <w:tr w:rsidR="00196C63" w:rsidTr="00196C63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196C63" w:rsidRDefault="00196C63" w:rsidP="00196C63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196C63" w:rsidTr="00196C63">
        <w:tc>
          <w:tcPr>
            <w:tcW w:w="675" w:type="dxa"/>
            <w:shd w:val="pct20" w:color="auto" w:fill="auto"/>
          </w:tcPr>
          <w:p w:rsidR="00196C63" w:rsidRDefault="00196C63" w:rsidP="00196C63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196C63" w:rsidRDefault="00196C63" w:rsidP="00196C63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2841" w:type="dxa"/>
            <w:shd w:val="pct20" w:color="auto" w:fill="auto"/>
          </w:tcPr>
          <w:p w:rsidR="00196C63" w:rsidRDefault="00196C63" w:rsidP="00196C63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B62E24" w:rsidTr="00196C63">
        <w:tc>
          <w:tcPr>
            <w:tcW w:w="675" w:type="dxa"/>
            <w:shd w:val="clear" w:color="auto" w:fill="auto"/>
            <w:vAlign w:val="center"/>
          </w:tcPr>
          <w:p w:rsidR="00B62E24" w:rsidRPr="00036528" w:rsidRDefault="00B62E24" w:rsidP="00342C59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B62E24" w:rsidRPr="00036528" w:rsidRDefault="00B62E24" w:rsidP="00342C59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"adc" from device list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B62E24" w:rsidRPr="00036528" w:rsidRDefault="00B62E24" w:rsidP="00342C59">
            <w:pPr>
              <w:rPr>
                <w:lang w:val="fr-FR"/>
              </w:rPr>
            </w:pPr>
          </w:p>
        </w:tc>
      </w:tr>
      <w:tr w:rsidR="00B62E24" w:rsidTr="00196C63">
        <w:tc>
          <w:tcPr>
            <w:tcW w:w="675" w:type="dxa"/>
            <w:shd w:val="clear" w:color="auto" w:fill="auto"/>
            <w:vAlign w:val="center"/>
          </w:tcPr>
          <w:p w:rsidR="00B62E24" w:rsidRPr="00036528" w:rsidRDefault="00B62E24" w:rsidP="00342C59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2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B62E24" w:rsidRPr="00036528" w:rsidRDefault="00B62E24" w:rsidP="00342C59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"adc_cs 0"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B62E24" w:rsidRPr="00036528" w:rsidRDefault="00B62E24" w:rsidP="00342C59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according console print ch 0 data value to judge if it's pass or fail</w:t>
            </w:r>
          </w:p>
        </w:tc>
      </w:tr>
      <w:tr w:rsidR="00B62E24" w:rsidTr="00196C63">
        <w:tc>
          <w:tcPr>
            <w:tcW w:w="675" w:type="dxa"/>
            <w:shd w:val="clear" w:color="auto" w:fill="auto"/>
            <w:vAlign w:val="center"/>
          </w:tcPr>
          <w:p w:rsidR="00B62E24" w:rsidRPr="00036528" w:rsidRDefault="00B62E24" w:rsidP="00342C59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3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B62E24" w:rsidRPr="00036528" w:rsidRDefault="00B62E24" w:rsidP="00342C59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[repeat] you can repeat "adc_cs ch" to do ADC operation and check the result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B62E24" w:rsidRPr="00036528" w:rsidRDefault="00B62E24" w:rsidP="00342C59">
            <w:pPr>
              <w:rPr>
                <w:lang w:val="fr-FR"/>
              </w:rPr>
            </w:pPr>
          </w:p>
        </w:tc>
      </w:tr>
    </w:tbl>
    <w:p w:rsidR="00B62E24" w:rsidRDefault="00B62E24" w:rsidP="00B62E24">
      <w:pPr>
        <w:rPr>
          <w:sz w:val="24"/>
          <w:szCs w:val="24"/>
          <w:lang w:eastAsia="zh-CN"/>
        </w:rPr>
      </w:pPr>
    </w:p>
    <w:p w:rsidR="00B62E24" w:rsidRPr="00B54816" w:rsidRDefault="00B62E24" w:rsidP="00732CB7">
      <w:pPr>
        <w:pStyle w:val="4"/>
        <w:rPr>
          <w:lang w:eastAsia="zh-CN"/>
        </w:rPr>
      </w:pPr>
      <w:bookmarkStart w:id="138" w:name="_Toc456257027"/>
      <w:r>
        <w:rPr>
          <w:rFonts w:hint="eastAsia"/>
        </w:rPr>
        <w:t xml:space="preserve">Test Case cb-adc-4: </w:t>
      </w:r>
      <w:r w:rsidRPr="00160823">
        <w:rPr>
          <w:rFonts w:hint="eastAsia"/>
        </w:rPr>
        <w:t>adc continuous mode multi-channel test</w:t>
      </w:r>
      <w:bookmarkEnd w:id="138"/>
    </w:p>
    <w:tbl>
      <w:tblPr>
        <w:tblStyle w:val="a4"/>
        <w:tblW w:w="0" w:type="auto"/>
        <w:tblLook w:val="04A0"/>
      </w:tblPr>
      <w:tblGrid>
        <w:gridCol w:w="675"/>
        <w:gridCol w:w="5006"/>
        <w:gridCol w:w="2841"/>
      </w:tblGrid>
      <w:tr w:rsidR="00B62E24" w:rsidTr="00342C59">
        <w:tc>
          <w:tcPr>
            <w:tcW w:w="8522" w:type="dxa"/>
            <w:gridSpan w:val="3"/>
            <w:shd w:val="pct20" w:color="auto" w:fill="auto"/>
          </w:tcPr>
          <w:p w:rsidR="00B62E24" w:rsidRDefault="00B62E24" w:rsidP="00342C5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B62E24" w:rsidTr="00342C59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B62E24" w:rsidRDefault="00B62E24" w:rsidP="00342C59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continuous mode, multiple channel select</w:t>
            </w:r>
          </w:p>
        </w:tc>
      </w:tr>
      <w:tr w:rsidR="00B62E24" w:rsidTr="00342C59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B62E24" w:rsidRPr="00036528" w:rsidRDefault="00B62E24" w:rsidP="00342C59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B62E24" w:rsidTr="00342C59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B62E24" w:rsidRPr="00036528" w:rsidRDefault="00B62E24" w:rsidP="00036528">
            <w:pPr>
              <w:rPr>
                <w:lang w:val="fr-FR"/>
              </w:rPr>
            </w:pPr>
          </w:p>
        </w:tc>
      </w:tr>
      <w:tr w:rsidR="00B62E24" w:rsidTr="00342C59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B62E24" w:rsidRDefault="00B62E24" w:rsidP="00342C5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B62E24" w:rsidTr="00342C59">
        <w:tc>
          <w:tcPr>
            <w:tcW w:w="675" w:type="dxa"/>
            <w:shd w:val="pct20" w:color="auto" w:fill="auto"/>
          </w:tcPr>
          <w:p w:rsidR="00B62E24" w:rsidRDefault="00B62E24" w:rsidP="00342C5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B62E24" w:rsidRDefault="00B62E24" w:rsidP="00342C5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2841" w:type="dxa"/>
            <w:shd w:val="pct20" w:color="auto" w:fill="auto"/>
          </w:tcPr>
          <w:p w:rsidR="00B62E24" w:rsidRDefault="00B62E24" w:rsidP="00342C5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B62E24" w:rsidTr="00342C59">
        <w:tc>
          <w:tcPr>
            <w:tcW w:w="675" w:type="dxa"/>
            <w:shd w:val="clear" w:color="auto" w:fill="auto"/>
            <w:vAlign w:val="center"/>
          </w:tcPr>
          <w:p w:rsidR="00B62E24" w:rsidRPr="00036528" w:rsidRDefault="00B62E24" w:rsidP="00342C59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B62E24" w:rsidRPr="00036528" w:rsidRDefault="00B62E24" w:rsidP="00342C59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"adc" from device list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B62E24" w:rsidRPr="00036528" w:rsidRDefault="00B62E24" w:rsidP="00342C59">
            <w:pPr>
              <w:rPr>
                <w:lang w:val="fr-FR"/>
              </w:rPr>
            </w:pPr>
          </w:p>
        </w:tc>
      </w:tr>
      <w:tr w:rsidR="00B62E24" w:rsidTr="00342C59">
        <w:tc>
          <w:tcPr>
            <w:tcW w:w="675" w:type="dxa"/>
            <w:shd w:val="clear" w:color="auto" w:fill="auto"/>
            <w:vAlign w:val="center"/>
          </w:tcPr>
          <w:p w:rsidR="00B62E24" w:rsidRPr="00036528" w:rsidRDefault="00B62E24" w:rsidP="00342C59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2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B62E24" w:rsidRPr="00036528" w:rsidRDefault="00B62E24" w:rsidP="00342C59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"adc_cm"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B62E24" w:rsidRPr="00036528" w:rsidRDefault="00B62E24" w:rsidP="00342C59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according console print ch 1/3/7 data value to judge if it's pass or fail</w:t>
            </w:r>
          </w:p>
        </w:tc>
      </w:tr>
    </w:tbl>
    <w:p w:rsidR="00B62E24" w:rsidRDefault="00B62E24" w:rsidP="00B62E24">
      <w:pPr>
        <w:rPr>
          <w:sz w:val="24"/>
          <w:szCs w:val="24"/>
          <w:lang w:eastAsia="zh-CN"/>
        </w:rPr>
      </w:pPr>
    </w:p>
    <w:p w:rsidR="00196C63" w:rsidRPr="00B54816" w:rsidRDefault="00196C63" w:rsidP="00732CB7">
      <w:pPr>
        <w:pStyle w:val="4"/>
      </w:pPr>
      <w:bookmarkStart w:id="139" w:name="_Toc456257028"/>
      <w:r>
        <w:rPr>
          <w:rFonts w:hint="eastAsia"/>
        </w:rPr>
        <w:t>Test Case cb-adc-</w:t>
      </w:r>
      <w:r w:rsidR="00B62E24">
        <w:rPr>
          <w:rFonts w:hint="eastAsia"/>
        </w:rPr>
        <w:t>5</w:t>
      </w:r>
      <w:r>
        <w:rPr>
          <w:rFonts w:hint="eastAsia"/>
        </w:rPr>
        <w:t xml:space="preserve">: </w:t>
      </w:r>
      <w:r w:rsidR="00B62E24" w:rsidRPr="00160823">
        <w:rPr>
          <w:rFonts w:hint="eastAsia"/>
        </w:rPr>
        <w:t>adc interrupt test</w:t>
      </w:r>
      <w:bookmarkEnd w:id="139"/>
    </w:p>
    <w:tbl>
      <w:tblPr>
        <w:tblStyle w:val="a4"/>
        <w:tblW w:w="0" w:type="auto"/>
        <w:tblLook w:val="04A0"/>
      </w:tblPr>
      <w:tblGrid>
        <w:gridCol w:w="675"/>
        <w:gridCol w:w="5006"/>
        <w:gridCol w:w="2864"/>
      </w:tblGrid>
      <w:tr w:rsidR="00196C63" w:rsidTr="00CB5BDF">
        <w:tc>
          <w:tcPr>
            <w:tcW w:w="8545" w:type="dxa"/>
            <w:gridSpan w:val="3"/>
            <w:shd w:val="pct20" w:color="auto" w:fill="auto"/>
          </w:tcPr>
          <w:p w:rsidR="00196C63" w:rsidRDefault="00196C63" w:rsidP="00196C63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196C63" w:rsidTr="00CB5BDF">
        <w:tc>
          <w:tcPr>
            <w:tcW w:w="854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196C63" w:rsidRDefault="00B62E24" w:rsidP="00196C63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confirm interrupt handle correctly</w:t>
            </w:r>
          </w:p>
        </w:tc>
      </w:tr>
      <w:tr w:rsidR="00196C63" w:rsidTr="00CB5BDF">
        <w:tc>
          <w:tcPr>
            <w:tcW w:w="8545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196C63" w:rsidRPr="00036528" w:rsidRDefault="00196C63" w:rsidP="00196C63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196C63" w:rsidTr="00CB5BDF">
        <w:tc>
          <w:tcPr>
            <w:tcW w:w="854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196C63" w:rsidRPr="00036528" w:rsidRDefault="00196C63" w:rsidP="00036528">
            <w:pPr>
              <w:rPr>
                <w:lang w:val="fr-FR"/>
              </w:rPr>
            </w:pPr>
          </w:p>
        </w:tc>
      </w:tr>
      <w:tr w:rsidR="00196C63" w:rsidTr="00CB5BDF">
        <w:tc>
          <w:tcPr>
            <w:tcW w:w="8545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196C63" w:rsidRDefault="00196C63" w:rsidP="00196C63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196C63" w:rsidTr="00CB5BDF">
        <w:tc>
          <w:tcPr>
            <w:tcW w:w="675" w:type="dxa"/>
            <w:shd w:val="pct20" w:color="auto" w:fill="auto"/>
          </w:tcPr>
          <w:p w:rsidR="00196C63" w:rsidRDefault="00196C63" w:rsidP="00196C63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196C63" w:rsidRDefault="00196C63" w:rsidP="00196C63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2864" w:type="dxa"/>
            <w:shd w:val="pct20" w:color="auto" w:fill="auto"/>
          </w:tcPr>
          <w:p w:rsidR="00196C63" w:rsidRDefault="00196C63" w:rsidP="00196C63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B62E24" w:rsidTr="00CB5BDF">
        <w:tc>
          <w:tcPr>
            <w:tcW w:w="675" w:type="dxa"/>
            <w:shd w:val="clear" w:color="auto" w:fill="auto"/>
            <w:vAlign w:val="center"/>
          </w:tcPr>
          <w:p w:rsidR="00B62E24" w:rsidRPr="00036528" w:rsidRDefault="00B62E24" w:rsidP="00342C59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B62E24" w:rsidRPr="00036528" w:rsidRDefault="00B62E24" w:rsidP="00342C59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"adc" from device list</w:t>
            </w:r>
          </w:p>
        </w:tc>
        <w:tc>
          <w:tcPr>
            <w:tcW w:w="2864" w:type="dxa"/>
            <w:shd w:val="clear" w:color="auto" w:fill="auto"/>
            <w:vAlign w:val="center"/>
          </w:tcPr>
          <w:p w:rsidR="00B62E24" w:rsidRPr="00036528" w:rsidRDefault="00B62E24" w:rsidP="00342C59">
            <w:pPr>
              <w:rPr>
                <w:lang w:val="fr-FR"/>
              </w:rPr>
            </w:pPr>
          </w:p>
        </w:tc>
      </w:tr>
      <w:tr w:rsidR="00B62E24" w:rsidTr="00CB5BDF">
        <w:tc>
          <w:tcPr>
            <w:tcW w:w="675" w:type="dxa"/>
            <w:shd w:val="clear" w:color="auto" w:fill="auto"/>
            <w:vAlign w:val="center"/>
          </w:tcPr>
          <w:p w:rsidR="00B62E24" w:rsidRPr="00036528" w:rsidRDefault="00B62E24" w:rsidP="00342C59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2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B62E24" w:rsidRPr="00036528" w:rsidRDefault="00B62E24" w:rsidP="00342C59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"adc_int"</w:t>
            </w:r>
          </w:p>
        </w:tc>
        <w:tc>
          <w:tcPr>
            <w:tcW w:w="2864" w:type="dxa"/>
            <w:shd w:val="clear" w:color="auto" w:fill="auto"/>
            <w:vAlign w:val="center"/>
          </w:tcPr>
          <w:p w:rsidR="00B62E24" w:rsidRPr="00036528" w:rsidRDefault="00B62E24" w:rsidP="00342C59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adc_int_handler,status=%x</w:t>
            </w:r>
          </w:p>
          <w:p w:rsidR="00B62E24" w:rsidRPr="00036528" w:rsidRDefault="00B62E24" w:rsidP="00342C59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adc_int: test pass</w:t>
            </w:r>
          </w:p>
        </w:tc>
      </w:tr>
    </w:tbl>
    <w:p w:rsidR="00CB5BDF" w:rsidRPr="00095A34" w:rsidRDefault="00CB5BDF" w:rsidP="00CB5BDF">
      <w:pPr>
        <w:rPr>
          <w:sz w:val="24"/>
          <w:szCs w:val="24"/>
          <w:lang w:eastAsia="zh-CN"/>
        </w:rPr>
      </w:pPr>
    </w:p>
    <w:p w:rsidR="00B62E24" w:rsidRPr="00B54816" w:rsidRDefault="00B62E24" w:rsidP="00732CB7">
      <w:pPr>
        <w:pStyle w:val="4"/>
      </w:pPr>
      <w:bookmarkStart w:id="140" w:name="_Toc456257029"/>
      <w:r>
        <w:rPr>
          <w:rFonts w:hint="eastAsia"/>
        </w:rPr>
        <w:t xml:space="preserve">Test Case cb-adc-6: </w:t>
      </w:r>
      <w:r w:rsidRPr="00160823">
        <w:rPr>
          <w:rFonts w:hint="eastAsia"/>
        </w:rPr>
        <w:t>dma mode test</w:t>
      </w:r>
      <w:bookmarkEnd w:id="140"/>
    </w:p>
    <w:tbl>
      <w:tblPr>
        <w:tblStyle w:val="a4"/>
        <w:tblW w:w="0" w:type="auto"/>
        <w:tblLook w:val="04A0"/>
      </w:tblPr>
      <w:tblGrid>
        <w:gridCol w:w="675"/>
        <w:gridCol w:w="5006"/>
        <w:gridCol w:w="2841"/>
      </w:tblGrid>
      <w:tr w:rsidR="00B62E24" w:rsidTr="00342C59">
        <w:tc>
          <w:tcPr>
            <w:tcW w:w="8522" w:type="dxa"/>
            <w:gridSpan w:val="3"/>
            <w:shd w:val="pct20" w:color="auto" w:fill="auto"/>
          </w:tcPr>
          <w:p w:rsidR="00B62E24" w:rsidRDefault="00B62E24" w:rsidP="00342C5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B62E24" w:rsidTr="00342C59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B62E24" w:rsidRDefault="00B62E24" w:rsidP="00342C59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test dma mode works using continuous mode single channel test</w:t>
            </w:r>
          </w:p>
        </w:tc>
      </w:tr>
      <w:tr w:rsidR="00B62E24" w:rsidTr="00342C59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B62E24" w:rsidRPr="00036528" w:rsidRDefault="00B62E24" w:rsidP="00342C59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lastRenderedPageBreak/>
              <w:t>Preconditions</w:t>
            </w:r>
          </w:p>
        </w:tc>
      </w:tr>
      <w:tr w:rsidR="00B62E24" w:rsidTr="00342C59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B62E24" w:rsidRPr="00036528" w:rsidRDefault="00B62E24" w:rsidP="00036528">
            <w:pPr>
              <w:rPr>
                <w:lang w:val="fr-FR"/>
              </w:rPr>
            </w:pPr>
          </w:p>
        </w:tc>
      </w:tr>
      <w:tr w:rsidR="00B62E24" w:rsidTr="00342C59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B62E24" w:rsidRDefault="00B62E24" w:rsidP="00342C5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B62E24" w:rsidTr="00342C59">
        <w:tc>
          <w:tcPr>
            <w:tcW w:w="675" w:type="dxa"/>
            <w:shd w:val="pct20" w:color="auto" w:fill="auto"/>
          </w:tcPr>
          <w:p w:rsidR="00B62E24" w:rsidRDefault="00B62E24" w:rsidP="00342C5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B62E24" w:rsidRDefault="00B62E24" w:rsidP="00342C5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2841" w:type="dxa"/>
            <w:shd w:val="pct20" w:color="auto" w:fill="auto"/>
          </w:tcPr>
          <w:p w:rsidR="00B62E24" w:rsidRDefault="00B62E24" w:rsidP="00342C5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B62E24" w:rsidTr="00342C59">
        <w:tc>
          <w:tcPr>
            <w:tcW w:w="675" w:type="dxa"/>
            <w:shd w:val="clear" w:color="auto" w:fill="auto"/>
            <w:vAlign w:val="center"/>
          </w:tcPr>
          <w:p w:rsidR="00B62E24" w:rsidRPr="00036528" w:rsidRDefault="00B62E24" w:rsidP="00342C59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B62E24" w:rsidRPr="00036528" w:rsidRDefault="00B62E24" w:rsidP="00342C59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"adc" from device list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B62E24" w:rsidRPr="00036528" w:rsidRDefault="00B62E24" w:rsidP="00342C59">
            <w:pPr>
              <w:rPr>
                <w:lang w:val="fr-FR"/>
              </w:rPr>
            </w:pPr>
          </w:p>
        </w:tc>
      </w:tr>
      <w:tr w:rsidR="00B62E24" w:rsidTr="00342C59">
        <w:tc>
          <w:tcPr>
            <w:tcW w:w="675" w:type="dxa"/>
            <w:shd w:val="clear" w:color="auto" w:fill="auto"/>
            <w:vAlign w:val="center"/>
          </w:tcPr>
          <w:p w:rsidR="00B62E24" w:rsidRPr="00036528" w:rsidRDefault="00B62E24" w:rsidP="00342C59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2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B62E24" w:rsidRPr="00036528" w:rsidRDefault="00B62E24" w:rsidP="00342C59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"adc_dma"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B62E24" w:rsidRPr="00036528" w:rsidRDefault="00B62E24" w:rsidP="00342C59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according console print ch 0 data value to judge if it's pass or fail</w:t>
            </w:r>
          </w:p>
        </w:tc>
      </w:tr>
    </w:tbl>
    <w:p w:rsidR="00D01062" w:rsidRPr="00B62E24" w:rsidRDefault="00D01062" w:rsidP="00D01062">
      <w:pPr>
        <w:rPr>
          <w:sz w:val="24"/>
          <w:szCs w:val="24"/>
          <w:lang w:eastAsia="zh-CN"/>
        </w:rPr>
      </w:pPr>
    </w:p>
    <w:p w:rsidR="00D01062" w:rsidRDefault="00D01062" w:rsidP="00732CB7">
      <w:pPr>
        <w:pStyle w:val="3"/>
        <w:tabs>
          <w:tab w:val="num" w:pos="432"/>
        </w:tabs>
      </w:pPr>
      <w:bookmarkStart w:id="141" w:name="_Toc456257030"/>
      <w:r>
        <w:rPr>
          <w:rFonts w:hint="eastAsia"/>
        </w:rPr>
        <w:t>ECC</w:t>
      </w:r>
      <w:bookmarkEnd w:id="141"/>
    </w:p>
    <w:p w:rsidR="00D01062" w:rsidRPr="00B54816" w:rsidRDefault="00D01062" w:rsidP="00732CB7">
      <w:pPr>
        <w:pStyle w:val="4"/>
      </w:pPr>
      <w:bookmarkStart w:id="142" w:name="_Toc456257031"/>
      <w:r>
        <w:rPr>
          <w:rFonts w:hint="eastAsia"/>
        </w:rPr>
        <w:t>Test Case cb-ecc-1:</w:t>
      </w:r>
      <w:bookmarkEnd w:id="142"/>
      <w:r>
        <w:rPr>
          <w:rFonts w:hint="eastAsia"/>
        </w:rPr>
        <w:t xml:space="preserve"> </w:t>
      </w:r>
      <w:r w:rsidR="00B10D09">
        <w:rPr>
          <w:rFonts w:hint="eastAsia"/>
          <w:lang w:eastAsia="zh-CN"/>
        </w:rPr>
        <w:t>ecc basic test</w:t>
      </w:r>
    </w:p>
    <w:tbl>
      <w:tblPr>
        <w:tblStyle w:val="a4"/>
        <w:tblW w:w="0" w:type="auto"/>
        <w:tblLook w:val="04A0"/>
      </w:tblPr>
      <w:tblGrid>
        <w:gridCol w:w="675"/>
        <w:gridCol w:w="5006"/>
        <w:gridCol w:w="2841"/>
      </w:tblGrid>
      <w:tr w:rsidR="00D01062" w:rsidTr="00D01062">
        <w:tc>
          <w:tcPr>
            <w:tcW w:w="8522" w:type="dxa"/>
            <w:gridSpan w:val="3"/>
            <w:shd w:val="pct20" w:color="auto" w:fill="auto"/>
          </w:tcPr>
          <w:p w:rsidR="00D01062" w:rsidRDefault="00D01062" w:rsidP="00D01062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D01062" w:rsidTr="00D01062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97B28" w:rsidRPr="00A97B28" w:rsidRDefault="00A97B28" w:rsidP="00857198">
            <w:pPr>
              <w:rPr>
                <w:lang w:val="fr-FR" w:eastAsia="zh-CN"/>
              </w:rPr>
            </w:pPr>
            <w:r w:rsidRPr="00A97B28">
              <w:rPr>
                <w:lang w:val="fr-FR" w:eastAsia="zh-CN"/>
              </w:rPr>
              <w:t>test if domain parameter curve of elliptic curve are correct, G=(order+1)G</w:t>
            </w:r>
          </w:p>
          <w:p w:rsidR="00D01062" w:rsidRDefault="0051234D" w:rsidP="00857198">
            <w:pPr>
              <w:rPr>
                <w:lang w:val="fr-FR" w:eastAsia="zh-CN"/>
              </w:rPr>
            </w:pPr>
            <w:r w:rsidRPr="00A97B28">
              <w:rPr>
                <w:lang w:val="fr-FR" w:eastAsia="zh-CN"/>
              </w:rPr>
              <w:t>I</w:t>
            </w:r>
            <w:r w:rsidRPr="00A97B28">
              <w:rPr>
                <w:rFonts w:hint="eastAsia"/>
                <w:lang w:val="fr-FR" w:eastAsia="zh-CN"/>
              </w:rPr>
              <w:t>nclude ecc</w:t>
            </w:r>
            <w:r w:rsidRPr="00A97B28">
              <w:rPr>
                <w:lang w:val="fr-FR" w:eastAsia="zh-CN"/>
              </w:rPr>
              <w:t> </w:t>
            </w:r>
            <w:r w:rsidRPr="00A97B28">
              <w:rPr>
                <w:rFonts w:hint="eastAsia"/>
                <w:lang w:val="fr-FR" w:eastAsia="zh-CN"/>
              </w:rPr>
              <w:t>: 192 bit, 224 bit, 256 bit, 384 bit</w:t>
            </w:r>
          </w:p>
        </w:tc>
      </w:tr>
      <w:tr w:rsidR="00D01062" w:rsidTr="00D01062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D01062" w:rsidRPr="00036528" w:rsidRDefault="00D01062" w:rsidP="00D01062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D01062" w:rsidTr="00D01062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D01062" w:rsidRPr="00036528" w:rsidRDefault="00D01062" w:rsidP="00036528">
            <w:pPr>
              <w:rPr>
                <w:lang w:val="fr-FR"/>
              </w:rPr>
            </w:pPr>
          </w:p>
        </w:tc>
      </w:tr>
      <w:tr w:rsidR="00D01062" w:rsidTr="00D01062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D01062" w:rsidRDefault="00D01062" w:rsidP="00D01062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D01062" w:rsidTr="00D01062">
        <w:tc>
          <w:tcPr>
            <w:tcW w:w="675" w:type="dxa"/>
            <w:shd w:val="pct20" w:color="auto" w:fill="auto"/>
          </w:tcPr>
          <w:p w:rsidR="00D01062" w:rsidRDefault="00D01062" w:rsidP="00D01062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D01062" w:rsidRDefault="00D01062" w:rsidP="00D01062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2841" w:type="dxa"/>
            <w:shd w:val="pct20" w:color="auto" w:fill="auto"/>
          </w:tcPr>
          <w:p w:rsidR="00D01062" w:rsidRDefault="00D01062" w:rsidP="00D01062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5A32F7" w:rsidTr="00D01062">
        <w:tc>
          <w:tcPr>
            <w:tcW w:w="675" w:type="dxa"/>
            <w:shd w:val="clear" w:color="auto" w:fill="auto"/>
            <w:vAlign w:val="center"/>
          </w:tcPr>
          <w:p w:rsidR="005A32F7" w:rsidRPr="00036528" w:rsidRDefault="005A32F7" w:rsidP="007C3829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5A32F7" w:rsidRPr="00036528" w:rsidRDefault="005A32F7" w:rsidP="005A32F7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ecc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 from device list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5A32F7" w:rsidRPr="00036528" w:rsidRDefault="005A32F7" w:rsidP="007C3829">
            <w:pPr>
              <w:rPr>
                <w:lang w:val="fr-FR"/>
              </w:rPr>
            </w:pPr>
          </w:p>
        </w:tc>
      </w:tr>
      <w:tr w:rsidR="005A32F7" w:rsidTr="00D01062">
        <w:tc>
          <w:tcPr>
            <w:tcW w:w="675" w:type="dxa"/>
            <w:shd w:val="clear" w:color="auto" w:fill="auto"/>
            <w:vAlign w:val="center"/>
          </w:tcPr>
          <w:p w:rsidR="005A32F7" w:rsidRPr="00036528" w:rsidRDefault="005A32F7" w:rsidP="007C3829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2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5A32F7" w:rsidRPr="00036528" w:rsidRDefault="005A32F7" w:rsidP="007C3829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I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nput 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  <w:r w:rsidRPr="005A32F7"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ecc_test_basic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5A32F7" w:rsidRPr="00036528" w:rsidRDefault="005A32F7" w:rsidP="007C3829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5A32F7"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ecc_test_basic: test passed!</w:t>
            </w:r>
          </w:p>
        </w:tc>
      </w:tr>
    </w:tbl>
    <w:p w:rsidR="00D01062" w:rsidRDefault="00D01062" w:rsidP="00D01062">
      <w:pPr>
        <w:rPr>
          <w:sz w:val="24"/>
          <w:szCs w:val="24"/>
          <w:lang w:eastAsia="zh-CN"/>
        </w:rPr>
      </w:pPr>
    </w:p>
    <w:p w:rsidR="00794D76" w:rsidRPr="00B54816" w:rsidRDefault="00AD19A5" w:rsidP="00794D76">
      <w:pPr>
        <w:pStyle w:val="4"/>
      </w:pPr>
      <w:r>
        <w:rPr>
          <w:rFonts w:hint="eastAsia"/>
        </w:rPr>
        <w:t>Test Case cb-ecc-</w:t>
      </w:r>
      <w:r>
        <w:rPr>
          <w:rFonts w:hint="eastAsia"/>
          <w:lang w:eastAsia="zh-CN"/>
        </w:rPr>
        <w:t>2</w:t>
      </w:r>
      <w:r w:rsidR="00794D76">
        <w:rPr>
          <w:rFonts w:hint="eastAsia"/>
        </w:rPr>
        <w:t xml:space="preserve">: </w:t>
      </w:r>
      <w:r w:rsidR="00487086">
        <w:rPr>
          <w:rFonts w:hint="eastAsia"/>
          <w:lang w:eastAsia="zh-CN"/>
        </w:rPr>
        <w:t>ecc sign/verify test</w:t>
      </w:r>
    </w:p>
    <w:tbl>
      <w:tblPr>
        <w:tblStyle w:val="a4"/>
        <w:tblW w:w="0" w:type="auto"/>
        <w:tblLook w:val="04A0"/>
      </w:tblPr>
      <w:tblGrid>
        <w:gridCol w:w="675"/>
        <w:gridCol w:w="5006"/>
        <w:gridCol w:w="2841"/>
      </w:tblGrid>
      <w:tr w:rsidR="00794D76" w:rsidTr="007C3829">
        <w:tc>
          <w:tcPr>
            <w:tcW w:w="8522" w:type="dxa"/>
            <w:gridSpan w:val="3"/>
            <w:shd w:val="pct20" w:color="auto" w:fill="auto"/>
          </w:tcPr>
          <w:p w:rsidR="00794D76" w:rsidRDefault="00794D76" w:rsidP="007C382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794D76" w:rsidTr="007C3829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857198" w:rsidRDefault="00857198" w:rsidP="007C3829">
            <w:pPr>
              <w:rPr>
                <w:lang w:val="fr-FR" w:eastAsia="zh-CN"/>
              </w:rPr>
            </w:pPr>
            <w:r w:rsidRPr="00857198">
              <w:rPr>
                <w:lang w:val="fr-FR" w:eastAsia="zh-CN"/>
              </w:rPr>
              <w:t>test ecc sign hash and ecc verify signature</w:t>
            </w:r>
          </w:p>
          <w:p w:rsidR="00794D76" w:rsidRDefault="005616C7" w:rsidP="007C3829">
            <w:pPr>
              <w:rPr>
                <w:lang w:val="fr-FR"/>
              </w:rPr>
            </w:pPr>
            <w:r>
              <w:rPr>
                <w:lang w:val="fr-FR" w:eastAsia="zh-CN"/>
              </w:rPr>
              <w:t>I</w:t>
            </w:r>
            <w:r>
              <w:rPr>
                <w:rFonts w:hint="eastAsia"/>
                <w:lang w:val="fr-FR" w:eastAsia="zh-CN"/>
              </w:rPr>
              <w:t>nclude ecc</w:t>
            </w:r>
            <w:r>
              <w:rPr>
                <w:lang w:val="fr-FR" w:eastAsia="zh-CN"/>
              </w:rPr>
              <w:t> </w:t>
            </w:r>
            <w:r>
              <w:rPr>
                <w:rFonts w:hint="eastAsia"/>
                <w:lang w:val="fr-FR" w:eastAsia="zh-CN"/>
              </w:rPr>
              <w:t>: 192 bit, 224 bit, 256 bit, 384 bit</w:t>
            </w:r>
          </w:p>
        </w:tc>
      </w:tr>
      <w:tr w:rsidR="00794D76" w:rsidTr="007C3829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794D76" w:rsidRPr="00036528" w:rsidRDefault="00794D76" w:rsidP="007C3829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794D76" w:rsidTr="007C3829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794D76" w:rsidRPr="00036528" w:rsidRDefault="00794D76" w:rsidP="007C3829">
            <w:pPr>
              <w:rPr>
                <w:lang w:val="fr-FR"/>
              </w:rPr>
            </w:pPr>
          </w:p>
        </w:tc>
      </w:tr>
      <w:tr w:rsidR="00794D76" w:rsidTr="007C3829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794D76" w:rsidRDefault="00794D76" w:rsidP="007C382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lastRenderedPageBreak/>
              <w:t>Step</w:t>
            </w:r>
          </w:p>
        </w:tc>
      </w:tr>
      <w:tr w:rsidR="00794D76" w:rsidTr="007C3829">
        <w:tc>
          <w:tcPr>
            <w:tcW w:w="675" w:type="dxa"/>
            <w:shd w:val="pct20" w:color="auto" w:fill="auto"/>
          </w:tcPr>
          <w:p w:rsidR="00794D76" w:rsidRDefault="00794D76" w:rsidP="007C382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794D76" w:rsidRDefault="00794D76" w:rsidP="007C382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2841" w:type="dxa"/>
            <w:shd w:val="pct20" w:color="auto" w:fill="auto"/>
          </w:tcPr>
          <w:p w:rsidR="00794D76" w:rsidRDefault="00794D76" w:rsidP="007C382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B52A87" w:rsidTr="007C3829">
        <w:tc>
          <w:tcPr>
            <w:tcW w:w="675" w:type="dxa"/>
            <w:shd w:val="clear" w:color="auto" w:fill="auto"/>
            <w:vAlign w:val="center"/>
          </w:tcPr>
          <w:p w:rsidR="00B52A87" w:rsidRPr="00036528" w:rsidRDefault="00B52A87" w:rsidP="007C3829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B52A87" w:rsidRPr="00036528" w:rsidRDefault="00B52A87" w:rsidP="007C3829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ecc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 from device list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B52A87" w:rsidRPr="00036528" w:rsidRDefault="00B52A87" w:rsidP="007C3829">
            <w:pPr>
              <w:rPr>
                <w:lang w:val="fr-FR"/>
              </w:rPr>
            </w:pPr>
          </w:p>
        </w:tc>
      </w:tr>
      <w:tr w:rsidR="00B52A87" w:rsidTr="007C3829">
        <w:tc>
          <w:tcPr>
            <w:tcW w:w="675" w:type="dxa"/>
            <w:shd w:val="clear" w:color="auto" w:fill="auto"/>
            <w:vAlign w:val="center"/>
          </w:tcPr>
          <w:p w:rsidR="00B52A87" w:rsidRPr="00036528" w:rsidRDefault="00B52A87" w:rsidP="007C3829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2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B52A87" w:rsidRPr="00036528" w:rsidRDefault="00B52A87" w:rsidP="007C3829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I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nput 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  <w:r w:rsidRPr="00B52A87"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ecc_test_sign_verify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B52A87" w:rsidRPr="00036528" w:rsidRDefault="00B52A87" w:rsidP="007C3829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B52A87"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ecc_test_sign_verify: test passed!</w:t>
            </w:r>
          </w:p>
        </w:tc>
      </w:tr>
    </w:tbl>
    <w:p w:rsidR="00794D76" w:rsidRPr="00D01062" w:rsidRDefault="00794D76" w:rsidP="00794D76">
      <w:pPr>
        <w:rPr>
          <w:sz w:val="24"/>
          <w:szCs w:val="24"/>
          <w:lang w:eastAsia="zh-CN"/>
        </w:rPr>
      </w:pPr>
    </w:p>
    <w:p w:rsidR="00794D76" w:rsidRPr="00B54816" w:rsidRDefault="00794D76" w:rsidP="00794D76">
      <w:pPr>
        <w:pStyle w:val="4"/>
      </w:pPr>
      <w:r>
        <w:rPr>
          <w:rFonts w:hint="eastAsia"/>
        </w:rPr>
        <w:t>Test Case cb-ecc-</w:t>
      </w:r>
      <w:r w:rsidR="00AD19A5">
        <w:rPr>
          <w:rFonts w:hint="eastAsia"/>
          <w:lang w:eastAsia="zh-CN"/>
        </w:rPr>
        <w:t>3</w:t>
      </w:r>
      <w:r>
        <w:rPr>
          <w:rFonts w:hint="eastAsia"/>
        </w:rPr>
        <w:t xml:space="preserve">: </w:t>
      </w:r>
      <w:r w:rsidR="003F3FD8">
        <w:rPr>
          <w:rFonts w:hint="eastAsia"/>
          <w:lang w:eastAsia="zh-CN"/>
        </w:rPr>
        <w:t xml:space="preserve">ecc </w:t>
      </w:r>
      <w:r w:rsidR="000923DF">
        <w:rPr>
          <w:rFonts w:hint="eastAsia"/>
          <w:lang w:eastAsia="zh-CN"/>
        </w:rPr>
        <w:t>s</w:t>
      </w:r>
      <w:r w:rsidR="003F3FD8">
        <w:rPr>
          <w:lang w:eastAsia="zh-CN"/>
        </w:rPr>
        <w:t>hamir</w:t>
      </w:r>
      <w:r w:rsidR="003F3FD8">
        <w:rPr>
          <w:rFonts w:hint="eastAsia"/>
          <w:lang w:eastAsia="zh-CN"/>
        </w:rPr>
        <w:t xml:space="preserve"> test</w:t>
      </w:r>
    </w:p>
    <w:tbl>
      <w:tblPr>
        <w:tblStyle w:val="a4"/>
        <w:tblW w:w="0" w:type="auto"/>
        <w:tblLook w:val="04A0"/>
      </w:tblPr>
      <w:tblGrid>
        <w:gridCol w:w="675"/>
        <w:gridCol w:w="5006"/>
        <w:gridCol w:w="2841"/>
      </w:tblGrid>
      <w:tr w:rsidR="00794D76" w:rsidTr="007C3829">
        <w:tc>
          <w:tcPr>
            <w:tcW w:w="8522" w:type="dxa"/>
            <w:gridSpan w:val="3"/>
            <w:shd w:val="pct20" w:color="auto" w:fill="auto"/>
          </w:tcPr>
          <w:p w:rsidR="00794D76" w:rsidRDefault="00794D76" w:rsidP="007C382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794D76" w:rsidTr="007C3829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794D76" w:rsidRDefault="00857198" w:rsidP="007C3829">
            <w:pPr>
              <w:rPr>
                <w:lang w:val="fr-FR"/>
              </w:rPr>
            </w:pPr>
            <w:r w:rsidRPr="00857198">
              <w:rPr>
                <w:lang w:val="fr-FR" w:eastAsia="zh-CN"/>
              </w:rPr>
              <w:t>test ECC  Shamir's Trick, which use R = kP + lQ for calculate acceleration in ecc verify signature</w:t>
            </w:r>
          </w:p>
        </w:tc>
      </w:tr>
      <w:tr w:rsidR="00794D76" w:rsidTr="007C3829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794D76" w:rsidRPr="00036528" w:rsidRDefault="00794D76" w:rsidP="007C3829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794D76" w:rsidTr="007C3829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794D76" w:rsidRPr="00036528" w:rsidRDefault="00794D76" w:rsidP="007C3829">
            <w:pPr>
              <w:rPr>
                <w:lang w:val="fr-FR"/>
              </w:rPr>
            </w:pPr>
          </w:p>
        </w:tc>
      </w:tr>
      <w:tr w:rsidR="00794D76" w:rsidTr="007C3829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794D76" w:rsidRDefault="00794D76" w:rsidP="007C382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794D76" w:rsidTr="007C3829">
        <w:tc>
          <w:tcPr>
            <w:tcW w:w="675" w:type="dxa"/>
            <w:shd w:val="pct20" w:color="auto" w:fill="auto"/>
          </w:tcPr>
          <w:p w:rsidR="00794D76" w:rsidRDefault="00794D76" w:rsidP="007C382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794D76" w:rsidRDefault="00794D76" w:rsidP="007C382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2841" w:type="dxa"/>
            <w:shd w:val="pct20" w:color="auto" w:fill="auto"/>
          </w:tcPr>
          <w:p w:rsidR="00794D76" w:rsidRDefault="00794D76" w:rsidP="007C382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B52A87" w:rsidTr="007C3829">
        <w:tc>
          <w:tcPr>
            <w:tcW w:w="675" w:type="dxa"/>
            <w:shd w:val="clear" w:color="auto" w:fill="auto"/>
            <w:vAlign w:val="center"/>
          </w:tcPr>
          <w:p w:rsidR="00B52A87" w:rsidRPr="00036528" w:rsidRDefault="00B52A87" w:rsidP="007C3829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B52A87" w:rsidRPr="00036528" w:rsidRDefault="00B52A87" w:rsidP="007C3829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ecc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 from device list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B52A87" w:rsidRPr="00036528" w:rsidRDefault="00B52A87" w:rsidP="007C3829">
            <w:pPr>
              <w:rPr>
                <w:lang w:val="fr-FR"/>
              </w:rPr>
            </w:pPr>
          </w:p>
        </w:tc>
      </w:tr>
      <w:tr w:rsidR="00B52A87" w:rsidTr="007C3829">
        <w:tc>
          <w:tcPr>
            <w:tcW w:w="675" w:type="dxa"/>
            <w:shd w:val="clear" w:color="auto" w:fill="auto"/>
            <w:vAlign w:val="center"/>
          </w:tcPr>
          <w:p w:rsidR="00B52A87" w:rsidRPr="00036528" w:rsidRDefault="00B52A87" w:rsidP="007C3829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2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B52A87" w:rsidRPr="00036528" w:rsidRDefault="00B52A87" w:rsidP="007C3829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I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nput 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  <w:r w:rsidRPr="00B52A87"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ecc_test_shamir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B52A87" w:rsidRPr="00036528" w:rsidRDefault="00B52A87" w:rsidP="007C3829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B52A87"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ecc_test_shamir: test passed!</w:t>
            </w:r>
          </w:p>
        </w:tc>
      </w:tr>
    </w:tbl>
    <w:p w:rsidR="00794D76" w:rsidRPr="00D01062" w:rsidRDefault="00794D76" w:rsidP="00794D76">
      <w:pPr>
        <w:rPr>
          <w:sz w:val="24"/>
          <w:szCs w:val="24"/>
          <w:lang w:eastAsia="zh-CN"/>
        </w:rPr>
      </w:pPr>
    </w:p>
    <w:p w:rsidR="00D01062" w:rsidRDefault="00D01062" w:rsidP="00732CB7">
      <w:pPr>
        <w:pStyle w:val="3"/>
        <w:tabs>
          <w:tab w:val="num" w:pos="432"/>
        </w:tabs>
      </w:pPr>
      <w:bookmarkStart w:id="143" w:name="_Toc456257032"/>
      <w:r>
        <w:rPr>
          <w:rFonts w:hint="eastAsia"/>
        </w:rPr>
        <w:t>AES</w:t>
      </w:r>
      <w:bookmarkEnd w:id="143"/>
    </w:p>
    <w:p w:rsidR="00D01062" w:rsidRPr="00B54816" w:rsidRDefault="00D01062" w:rsidP="00732CB7">
      <w:pPr>
        <w:pStyle w:val="4"/>
      </w:pPr>
      <w:bookmarkStart w:id="144" w:name="_Toc456257033"/>
      <w:r>
        <w:rPr>
          <w:rFonts w:hint="eastAsia"/>
        </w:rPr>
        <w:t>Test Case cb-</w:t>
      </w:r>
      <w:r w:rsidR="00A7638E">
        <w:rPr>
          <w:rFonts w:hint="eastAsia"/>
        </w:rPr>
        <w:t>aes</w:t>
      </w:r>
      <w:r>
        <w:rPr>
          <w:rFonts w:hint="eastAsia"/>
        </w:rPr>
        <w:t>-1:</w:t>
      </w:r>
      <w:bookmarkEnd w:id="144"/>
      <w:r>
        <w:rPr>
          <w:rFonts w:hint="eastAsia"/>
        </w:rPr>
        <w:t xml:space="preserve"> </w:t>
      </w:r>
      <w:r w:rsidR="00416432">
        <w:rPr>
          <w:rFonts w:hint="eastAsia"/>
          <w:lang w:eastAsia="zh-CN"/>
        </w:rPr>
        <w:t>aes ecb mode test</w:t>
      </w:r>
    </w:p>
    <w:tbl>
      <w:tblPr>
        <w:tblStyle w:val="a4"/>
        <w:tblW w:w="0" w:type="auto"/>
        <w:tblLook w:val="04A0"/>
      </w:tblPr>
      <w:tblGrid>
        <w:gridCol w:w="675"/>
        <w:gridCol w:w="5006"/>
        <w:gridCol w:w="2841"/>
      </w:tblGrid>
      <w:tr w:rsidR="00D01062" w:rsidTr="00D01062">
        <w:tc>
          <w:tcPr>
            <w:tcW w:w="8522" w:type="dxa"/>
            <w:gridSpan w:val="3"/>
            <w:shd w:val="pct20" w:color="auto" w:fill="auto"/>
          </w:tcPr>
          <w:p w:rsidR="00D01062" w:rsidRDefault="00D01062" w:rsidP="00D01062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D01062" w:rsidTr="00D01062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D01062" w:rsidRDefault="00416432" w:rsidP="00D01062">
            <w:pPr>
              <w:rPr>
                <w:lang w:val="fr-FR" w:eastAsia="zh-CN"/>
              </w:rPr>
            </w:pPr>
            <w:r>
              <w:rPr>
                <w:lang w:val="fr-FR" w:eastAsia="zh-CN"/>
              </w:rPr>
              <w:t>T</w:t>
            </w:r>
            <w:r>
              <w:rPr>
                <w:rFonts w:hint="eastAsia"/>
                <w:lang w:val="fr-FR" w:eastAsia="zh-CN"/>
              </w:rPr>
              <w:t>est aes ecb mode encrypt/decrypt, and compare with sw algorithm</w:t>
            </w:r>
          </w:p>
          <w:p w:rsidR="00CF771F" w:rsidRDefault="00CF771F" w:rsidP="00D01062">
            <w:pPr>
              <w:rPr>
                <w:lang w:val="fr-FR" w:eastAsia="zh-CN"/>
              </w:rPr>
            </w:pPr>
            <w:r>
              <w:rPr>
                <w:lang w:val="fr-FR" w:eastAsia="zh-CN"/>
              </w:rPr>
              <w:t>U</w:t>
            </w:r>
            <w:r>
              <w:rPr>
                <w:rFonts w:hint="eastAsia"/>
                <w:lang w:val="fr-FR" w:eastAsia="zh-CN"/>
              </w:rPr>
              <w:t>sng random key(128/256 bits), random plain data</w:t>
            </w:r>
          </w:p>
        </w:tc>
      </w:tr>
      <w:tr w:rsidR="00D01062" w:rsidTr="00D01062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D01062" w:rsidRPr="00036528" w:rsidRDefault="00D01062" w:rsidP="00D01062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D01062" w:rsidTr="00D01062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D01062" w:rsidRPr="00036528" w:rsidRDefault="00D01062" w:rsidP="00036528">
            <w:pPr>
              <w:rPr>
                <w:lang w:val="fr-FR"/>
              </w:rPr>
            </w:pPr>
          </w:p>
        </w:tc>
      </w:tr>
      <w:tr w:rsidR="00D01062" w:rsidTr="00D01062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D01062" w:rsidRDefault="00D01062" w:rsidP="00D01062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D01062" w:rsidTr="00D01062">
        <w:tc>
          <w:tcPr>
            <w:tcW w:w="675" w:type="dxa"/>
            <w:shd w:val="pct20" w:color="auto" w:fill="auto"/>
          </w:tcPr>
          <w:p w:rsidR="00D01062" w:rsidRDefault="00D01062" w:rsidP="00D01062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D01062" w:rsidRDefault="00D01062" w:rsidP="00D01062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2841" w:type="dxa"/>
            <w:shd w:val="pct20" w:color="auto" w:fill="auto"/>
          </w:tcPr>
          <w:p w:rsidR="00D01062" w:rsidRDefault="00D01062" w:rsidP="00D01062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9C1947" w:rsidTr="00D01062">
        <w:tc>
          <w:tcPr>
            <w:tcW w:w="675" w:type="dxa"/>
            <w:shd w:val="clear" w:color="auto" w:fill="auto"/>
            <w:vAlign w:val="center"/>
          </w:tcPr>
          <w:p w:rsidR="009C1947" w:rsidRPr="00036528" w:rsidRDefault="009C1947" w:rsidP="00694F2C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lastRenderedPageBreak/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9C1947" w:rsidRPr="00036528" w:rsidRDefault="009C1947" w:rsidP="009C1947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aes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 from device list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9C1947" w:rsidRPr="00036528" w:rsidRDefault="009C1947" w:rsidP="00694F2C">
            <w:pPr>
              <w:rPr>
                <w:lang w:val="fr-FR"/>
              </w:rPr>
            </w:pPr>
          </w:p>
        </w:tc>
      </w:tr>
      <w:tr w:rsidR="009C1947" w:rsidTr="00D01062">
        <w:tc>
          <w:tcPr>
            <w:tcW w:w="675" w:type="dxa"/>
            <w:shd w:val="clear" w:color="auto" w:fill="auto"/>
            <w:vAlign w:val="center"/>
          </w:tcPr>
          <w:p w:rsidR="009C1947" w:rsidRPr="00036528" w:rsidRDefault="009C1947" w:rsidP="00694F2C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2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9C1947" w:rsidRDefault="009C1947" w:rsidP="009C1947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U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sing 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‘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128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’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 bits key</w:t>
            </w:r>
          </w:p>
          <w:p w:rsidR="009C1947" w:rsidRPr="00036528" w:rsidRDefault="009C1947" w:rsidP="009C1947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I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nput 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  <w:r w:rsidRPr="009C1947"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aes_ecb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 0 128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9C1947" w:rsidRPr="00036528" w:rsidRDefault="009C1947" w:rsidP="00694F2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A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es_ecb</w:t>
            </w:r>
            <w:r w:rsidRPr="00895A74"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  <w:t>: test pass</w:t>
            </w:r>
          </w:p>
        </w:tc>
      </w:tr>
      <w:tr w:rsidR="009C1947" w:rsidRPr="00036528" w:rsidTr="009C1947">
        <w:tc>
          <w:tcPr>
            <w:tcW w:w="675" w:type="dxa"/>
          </w:tcPr>
          <w:p w:rsidR="009C1947" w:rsidRPr="00036528" w:rsidRDefault="009C1947" w:rsidP="00694F2C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3</w:t>
            </w:r>
          </w:p>
        </w:tc>
        <w:tc>
          <w:tcPr>
            <w:tcW w:w="5006" w:type="dxa"/>
          </w:tcPr>
          <w:p w:rsidR="009C1947" w:rsidRDefault="009C1947" w:rsidP="00694F2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U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sing 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‘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256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’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 bits key</w:t>
            </w:r>
          </w:p>
          <w:p w:rsidR="009C1947" w:rsidRPr="00036528" w:rsidRDefault="009C1947" w:rsidP="009C1947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I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nput 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  <w:r w:rsidRPr="009C1947"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aes_ecb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 0 256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</w:p>
        </w:tc>
        <w:tc>
          <w:tcPr>
            <w:tcW w:w="2841" w:type="dxa"/>
          </w:tcPr>
          <w:p w:rsidR="009C1947" w:rsidRPr="00036528" w:rsidRDefault="009C1947" w:rsidP="00694F2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A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es_ecb</w:t>
            </w:r>
            <w:r w:rsidRPr="00895A74"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  <w:t>: test pass</w:t>
            </w:r>
          </w:p>
        </w:tc>
      </w:tr>
    </w:tbl>
    <w:p w:rsidR="00D01062" w:rsidRDefault="00D01062" w:rsidP="00D01062">
      <w:pPr>
        <w:rPr>
          <w:sz w:val="24"/>
          <w:szCs w:val="24"/>
          <w:lang w:eastAsia="zh-CN"/>
        </w:rPr>
      </w:pPr>
    </w:p>
    <w:p w:rsidR="00CF771F" w:rsidRPr="00B54816" w:rsidRDefault="00CF771F" w:rsidP="00CF771F">
      <w:pPr>
        <w:pStyle w:val="4"/>
      </w:pPr>
      <w:r>
        <w:rPr>
          <w:rFonts w:hint="eastAsia"/>
        </w:rPr>
        <w:t>Test Case cb-aes-</w:t>
      </w:r>
      <w:r>
        <w:rPr>
          <w:rFonts w:hint="eastAsia"/>
          <w:lang w:eastAsia="zh-CN"/>
        </w:rPr>
        <w:t>2</w:t>
      </w:r>
      <w:r>
        <w:rPr>
          <w:rFonts w:hint="eastAsia"/>
        </w:rPr>
        <w:t xml:space="preserve">: </w:t>
      </w:r>
      <w:r>
        <w:rPr>
          <w:rFonts w:hint="eastAsia"/>
          <w:lang w:eastAsia="zh-CN"/>
        </w:rPr>
        <w:t>aes cbc mode test</w:t>
      </w:r>
    </w:p>
    <w:tbl>
      <w:tblPr>
        <w:tblStyle w:val="a4"/>
        <w:tblW w:w="0" w:type="auto"/>
        <w:tblLook w:val="04A0"/>
      </w:tblPr>
      <w:tblGrid>
        <w:gridCol w:w="675"/>
        <w:gridCol w:w="5006"/>
        <w:gridCol w:w="2841"/>
      </w:tblGrid>
      <w:tr w:rsidR="00CF771F" w:rsidTr="00694F2C">
        <w:tc>
          <w:tcPr>
            <w:tcW w:w="8522" w:type="dxa"/>
            <w:gridSpan w:val="3"/>
            <w:shd w:val="pct20" w:color="auto" w:fill="auto"/>
          </w:tcPr>
          <w:p w:rsidR="00CF771F" w:rsidRDefault="00CF771F" w:rsidP="00694F2C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CF771F" w:rsidTr="00694F2C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F771F" w:rsidRDefault="00CF771F" w:rsidP="00CF771F">
            <w:pPr>
              <w:rPr>
                <w:lang w:val="fr-FR" w:eastAsia="zh-CN"/>
              </w:rPr>
            </w:pPr>
            <w:r>
              <w:rPr>
                <w:lang w:val="fr-FR" w:eastAsia="zh-CN"/>
              </w:rPr>
              <w:t>T</w:t>
            </w:r>
            <w:r>
              <w:rPr>
                <w:rFonts w:hint="eastAsia"/>
                <w:lang w:val="fr-FR" w:eastAsia="zh-CN"/>
              </w:rPr>
              <w:t>est aes cbc mode encrypt/decrypt, and compare with sw algorithm</w:t>
            </w:r>
          </w:p>
          <w:p w:rsidR="00CF771F" w:rsidRDefault="00CF771F" w:rsidP="00CF771F">
            <w:pPr>
              <w:rPr>
                <w:lang w:val="fr-FR" w:eastAsia="zh-CN"/>
              </w:rPr>
            </w:pPr>
            <w:r>
              <w:rPr>
                <w:lang w:val="fr-FR" w:eastAsia="zh-CN"/>
              </w:rPr>
              <w:t>U</w:t>
            </w:r>
            <w:r>
              <w:rPr>
                <w:rFonts w:hint="eastAsia"/>
                <w:lang w:val="fr-FR" w:eastAsia="zh-CN"/>
              </w:rPr>
              <w:t>sng random key(128/256 bits), random iv,random plain data</w:t>
            </w:r>
          </w:p>
        </w:tc>
      </w:tr>
      <w:tr w:rsidR="00CF771F" w:rsidTr="00694F2C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CF771F" w:rsidRPr="00036528" w:rsidRDefault="00CF771F" w:rsidP="00694F2C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CF771F" w:rsidTr="00694F2C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F771F" w:rsidRPr="00036528" w:rsidRDefault="00CF771F" w:rsidP="00694F2C">
            <w:pPr>
              <w:rPr>
                <w:lang w:val="fr-FR"/>
              </w:rPr>
            </w:pPr>
          </w:p>
        </w:tc>
      </w:tr>
      <w:tr w:rsidR="00CF771F" w:rsidTr="00694F2C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CF771F" w:rsidRDefault="00CF771F" w:rsidP="00694F2C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CF771F" w:rsidTr="00694F2C">
        <w:tc>
          <w:tcPr>
            <w:tcW w:w="675" w:type="dxa"/>
            <w:shd w:val="pct20" w:color="auto" w:fill="auto"/>
          </w:tcPr>
          <w:p w:rsidR="00CF771F" w:rsidRDefault="00CF771F" w:rsidP="00694F2C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CF771F" w:rsidRDefault="00CF771F" w:rsidP="00694F2C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2841" w:type="dxa"/>
            <w:shd w:val="pct20" w:color="auto" w:fill="auto"/>
          </w:tcPr>
          <w:p w:rsidR="00CF771F" w:rsidRDefault="00CF771F" w:rsidP="00694F2C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CF771F" w:rsidTr="00694F2C">
        <w:tc>
          <w:tcPr>
            <w:tcW w:w="675" w:type="dxa"/>
            <w:shd w:val="clear" w:color="auto" w:fill="auto"/>
            <w:vAlign w:val="center"/>
          </w:tcPr>
          <w:p w:rsidR="00CF771F" w:rsidRPr="00036528" w:rsidRDefault="00CF771F" w:rsidP="00694F2C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CF771F" w:rsidRPr="00036528" w:rsidRDefault="00CF771F" w:rsidP="00694F2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aes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 from device list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CF771F" w:rsidRPr="00036528" w:rsidRDefault="00CF771F" w:rsidP="00694F2C">
            <w:pPr>
              <w:rPr>
                <w:lang w:val="fr-FR"/>
              </w:rPr>
            </w:pPr>
          </w:p>
        </w:tc>
      </w:tr>
      <w:tr w:rsidR="00CF771F" w:rsidTr="00694F2C">
        <w:tc>
          <w:tcPr>
            <w:tcW w:w="675" w:type="dxa"/>
            <w:shd w:val="clear" w:color="auto" w:fill="auto"/>
            <w:vAlign w:val="center"/>
          </w:tcPr>
          <w:p w:rsidR="00CF771F" w:rsidRPr="00036528" w:rsidRDefault="00CF771F" w:rsidP="00694F2C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2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CF771F" w:rsidRDefault="00CF771F" w:rsidP="00694F2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U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sing 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‘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128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’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 bits key</w:t>
            </w:r>
          </w:p>
          <w:p w:rsidR="00CF771F" w:rsidRPr="00036528" w:rsidRDefault="00CF771F" w:rsidP="00CF771F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I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nput 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  <w:r w:rsidRPr="009C1947"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aes_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cbc 0 128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CF771F" w:rsidRPr="00036528" w:rsidRDefault="00CF771F" w:rsidP="00CF771F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A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es_cbc</w:t>
            </w:r>
            <w:r w:rsidRPr="00895A74"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  <w:t>: test pass</w:t>
            </w:r>
          </w:p>
        </w:tc>
      </w:tr>
      <w:tr w:rsidR="00CF771F" w:rsidRPr="00036528" w:rsidTr="00694F2C">
        <w:tc>
          <w:tcPr>
            <w:tcW w:w="675" w:type="dxa"/>
          </w:tcPr>
          <w:p w:rsidR="00CF771F" w:rsidRPr="00036528" w:rsidRDefault="00CF771F" w:rsidP="00694F2C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3</w:t>
            </w:r>
          </w:p>
        </w:tc>
        <w:tc>
          <w:tcPr>
            <w:tcW w:w="5006" w:type="dxa"/>
          </w:tcPr>
          <w:p w:rsidR="00CF771F" w:rsidRDefault="00CF771F" w:rsidP="00694F2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U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sing 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‘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256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’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 bits key</w:t>
            </w:r>
          </w:p>
          <w:p w:rsidR="00CF771F" w:rsidRPr="00036528" w:rsidRDefault="00CF771F" w:rsidP="00CF771F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I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nput 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  <w:r w:rsidRPr="009C1947"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aes_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cbc 0 256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</w:p>
        </w:tc>
        <w:tc>
          <w:tcPr>
            <w:tcW w:w="2841" w:type="dxa"/>
          </w:tcPr>
          <w:p w:rsidR="00CF771F" w:rsidRPr="00036528" w:rsidRDefault="00CF771F" w:rsidP="00CF771F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A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es_cbc</w:t>
            </w:r>
            <w:r w:rsidRPr="00895A74"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  <w:t>: test pass</w:t>
            </w:r>
          </w:p>
        </w:tc>
      </w:tr>
    </w:tbl>
    <w:p w:rsidR="00CF771F" w:rsidRPr="00D01062" w:rsidRDefault="00CF771F" w:rsidP="00CF771F">
      <w:pPr>
        <w:rPr>
          <w:sz w:val="24"/>
          <w:szCs w:val="24"/>
          <w:lang w:eastAsia="zh-CN"/>
        </w:rPr>
      </w:pPr>
    </w:p>
    <w:p w:rsidR="008C2C8F" w:rsidRPr="00B54816" w:rsidRDefault="008C2C8F" w:rsidP="008C2C8F">
      <w:pPr>
        <w:pStyle w:val="4"/>
      </w:pPr>
      <w:r>
        <w:rPr>
          <w:rFonts w:hint="eastAsia"/>
        </w:rPr>
        <w:t>Test Case cb-aes-</w:t>
      </w:r>
      <w:r>
        <w:rPr>
          <w:rFonts w:hint="eastAsia"/>
          <w:lang w:eastAsia="zh-CN"/>
        </w:rPr>
        <w:t>3</w:t>
      </w:r>
      <w:r>
        <w:rPr>
          <w:rFonts w:hint="eastAsia"/>
        </w:rPr>
        <w:t xml:space="preserve">: </w:t>
      </w:r>
      <w:r>
        <w:rPr>
          <w:rFonts w:hint="eastAsia"/>
          <w:lang w:eastAsia="zh-CN"/>
        </w:rPr>
        <w:t>aes ctr mode test</w:t>
      </w:r>
    </w:p>
    <w:tbl>
      <w:tblPr>
        <w:tblStyle w:val="a4"/>
        <w:tblW w:w="0" w:type="auto"/>
        <w:tblLook w:val="04A0"/>
      </w:tblPr>
      <w:tblGrid>
        <w:gridCol w:w="675"/>
        <w:gridCol w:w="5006"/>
        <w:gridCol w:w="2841"/>
      </w:tblGrid>
      <w:tr w:rsidR="008C2C8F" w:rsidTr="00694F2C">
        <w:tc>
          <w:tcPr>
            <w:tcW w:w="8522" w:type="dxa"/>
            <w:gridSpan w:val="3"/>
            <w:shd w:val="pct20" w:color="auto" w:fill="auto"/>
          </w:tcPr>
          <w:p w:rsidR="008C2C8F" w:rsidRDefault="008C2C8F" w:rsidP="00694F2C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8C2C8F" w:rsidTr="00694F2C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8C2C8F" w:rsidRDefault="008C2C8F" w:rsidP="00694F2C">
            <w:pPr>
              <w:rPr>
                <w:lang w:val="fr-FR" w:eastAsia="zh-CN"/>
              </w:rPr>
            </w:pPr>
            <w:r>
              <w:rPr>
                <w:lang w:val="fr-FR" w:eastAsia="zh-CN"/>
              </w:rPr>
              <w:t>T</w:t>
            </w:r>
            <w:r>
              <w:rPr>
                <w:rFonts w:hint="eastAsia"/>
                <w:lang w:val="fr-FR" w:eastAsia="zh-CN"/>
              </w:rPr>
              <w:t>est aes ctr mode encrypt/decrypt, and compare with sw algorithm</w:t>
            </w:r>
          </w:p>
          <w:p w:rsidR="008C2C8F" w:rsidRDefault="008C2C8F" w:rsidP="00694F2C">
            <w:pPr>
              <w:rPr>
                <w:lang w:val="fr-FR" w:eastAsia="zh-CN"/>
              </w:rPr>
            </w:pPr>
            <w:r>
              <w:rPr>
                <w:lang w:val="fr-FR" w:eastAsia="zh-CN"/>
              </w:rPr>
              <w:t>U</w:t>
            </w:r>
            <w:r>
              <w:rPr>
                <w:rFonts w:hint="eastAsia"/>
                <w:lang w:val="fr-FR" w:eastAsia="zh-CN"/>
              </w:rPr>
              <w:t>sng random key(128/256 bits), random iv,random plain data</w:t>
            </w:r>
          </w:p>
        </w:tc>
      </w:tr>
      <w:tr w:rsidR="008C2C8F" w:rsidTr="00694F2C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8C2C8F" w:rsidRPr="00036528" w:rsidRDefault="008C2C8F" w:rsidP="00694F2C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8C2C8F" w:rsidTr="00694F2C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8C2C8F" w:rsidRPr="00036528" w:rsidRDefault="008C2C8F" w:rsidP="00694F2C">
            <w:pPr>
              <w:rPr>
                <w:lang w:val="fr-FR"/>
              </w:rPr>
            </w:pPr>
          </w:p>
        </w:tc>
      </w:tr>
      <w:tr w:rsidR="008C2C8F" w:rsidTr="00694F2C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8C2C8F" w:rsidRDefault="008C2C8F" w:rsidP="00694F2C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8C2C8F" w:rsidTr="00694F2C">
        <w:tc>
          <w:tcPr>
            <w:tcW w:w="675" w:type="dxa"/>
            <w:shd w:val="pct20" w:color="auto" w:fill="auto"/>
          </w:tcPr>
          <w:p w:rsidR="008C2C8F" w:rsidRDefault="008C2C8F" w:rsidP="00694F2C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lastRenderedPageBreak/>
              <w:t>#</w:t>
            </w:r>
          </w:p>
        </w:tc>
        <w:tc>
          <w:tcPr>
            <w:tcW w:w="5006" w:type="dxa"/>
            <w:shd w:val="pct20" w:color="auto" w:fill="auto"/>
          </w:tcPr>
          <w:p w:rsidR="008C2C8F" w:rsidRDefault="008C2C8F" w:rsidP="00694F2C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2841" w:type="dxa"/>
            <w:shd w:val="pct20" w:color="auto" w:fill="auto"/>
          </w:tcPr>
          <w:p w:rsidR="008C2C8F" w:rsidRDefault="008C2C8F" w:rsidP="00694F2C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8C2C8F" w:rsidTr="00694F2C">
        <w:tc>
          <w:tcPr>
            <w:tcW w:w="675" w:type="dxa"/>
            <w:shd w:val="clear" w:color="auto" w:fill="auto"/>
            <w:vAlign w:val="center"/>
          </w:tcPr>
          <w:p w:rsidR="008C2C8F" w:rsidRPr="00036528" w:rsidRDefault="008C2C8F" w:rsidP="00694F2C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8C2C8F" w:rsidRPr="00036528" w:rsidRDefault="008C2C8F" w:rsidP="00694F2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aes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 from device list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8C2C8F" w:rsidRPr="00036528" w:rsidRDefault="008C2C8F" w:rsidP="00694F2C">
            <w:pPr>
              <w:rPr>
                <w:lang w:val="fr-FR"/>
              </w:rPr>
            </w:pPr>
          </w:p>
        </w:tc>
      </w:tr>
      <w:tr w:rsidR="008C2C8F" w:rsidTr="00694F2C">
        <w:tc>
          <w:tcPr>
            <w:tcW w:w="675" w:type="dxa"/>
            <w:shd w:val="clear" w:color="auto" w:fill="auto"/>
            <w:vAlign w:val="center"/>
          </w:tcPr>
          <w:p w:rsidR="008C2C8F" w:rsidRPr="00036528" w:rsidRDefault="008C2C8F" w:rsidP="00694F2C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2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8C2C8F" w:rsidRDefault="008C2C8F" w:rsidP="00694F2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U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sing 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‘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128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’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 bits key</w:t>
            </w:r>
          </w:p>
          <w:p w:rsidR="008C2C8F" w:rsidRPr="00036528" w:rsidRDefault="008C2C8F" w:rsidP="008C2C8F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I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nput 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  <w:r w:rsidRPr="009C1947"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aes_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ctr 0 128 </w:t>
            </w:r>
            <w:r w:rsidR="00613E7C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 0 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1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 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8C2C8F" w:rsidRPr="00036528" w:rsidRDefault="008C2C8F" w:rsidP="008C2C8F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A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es_ctr</w:t>
            </w:r>
            <w:r w:rsidRPr="00895A74"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  <w:t>: test pass</w:t>
            </w:r>
          </w:p>
        </w:tc>
      </w:tr>
      <w:tr w:rsidR="008C2C8F" w:rsidRPr="00036528" w:rsidTr="00694F2C">
        <w:tc>
          <w:tcPr>
            <w:tcW w:w="675" w:type="dxa"/>
          </w:tcPr>
          <w:p w:rsidR="008C2C8F" w:rsidRPr="00036528" w:rsidRDefault="008C2C8F" w:rsidP="00694F2C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3</w:t>
            </w:r>
          </w:p>
        </w:tc>
        <w:tc>
          <w:tcPr>
            <w:tcW w:w="5006" w:type="dxa"/>
          </w:tcPr>
          <w:p w:rsidR="008C2C8F" w:rsidRDefault="008C2C8F" w:rsidP="00694F2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U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sing 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‘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256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’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 bits key</w:t>
            </w:r>
          </w:p>
          <w:p w:rsidR="008C2C8F" w:rsidRPr="00036528" w:rsidRDefault="008C2C8F" w:rsidP="008C2C8F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I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nput 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  <w:r w:rsidRPr="009C1947"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aes_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ctr 0 256 </w:t>
            </w:r>
            <w:r w:rsidR="00613E7C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0 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1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</w:p>
        </w:tc>
        <w:tc>
          <w:tcPr>
            <w:tcW w:w="2841" w:type="dxa"/>
          </w:tcPr>
          <w:p w:rsidR="008C2C8F" w:rsidRPr="00036528" w:rsidRDefault="008C2C8F" w:rsidP="008C2C8F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A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es_ctr</w:t>
            </w:r>
            <w:r w:rsidRPr="00895A74"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  <w:t>: test pass</w:t>
            </w:r>
          </w:p>
        </w:tc>
      </w:tr>
    </w:tbl>
    <w:p w:rsidR="008C2C8F" w:rsidRPr="00D01062" w:rsidRDefault="008C2C8F" w:rsidP="008C2C8F">
      <w:pPr>
        <w:rPr>
          <w:sz w:val="24"/>
          <w:szCs w:val="24"/>
          <w:lang w:eastAsia="zh-CN"/>
        </w:rPr>
      </w:pPr>
    </w:p>
    <w:p w:rsidR="00C34C30" w:rsidRPr="00B54816" w:rsidRDefault="00C34C30" w:rsidP="00C34C30">
      <w:pPr>
        <w:pStyle w:val="4"/>
      </w:pPr>
      <w:r>
        <w:rPr>
          <w:rFonts w:hint="eastAsia"/>
        </w:rPr>
        <w:t>Test Case cb-aes-</w:t>
      </w:r>
      <w:r>
        <w:rPr>
          <w:rFonts w:hint="eastAsia"/>
          <w:lang w:eastAsia="zh-CN"/>
        </w:rPr>
        <w:t>4</w:t>
      </w:r>
      <w:r>
        <w:rPr>
          <w:rFonts w:hint="eastAsia"/>
        </w:rPr>
        <w:t xml:space="preserve">: </w:t>
      </w:r>
      <w:r>
        <w:rPr>
          <w:rFonts w:hint="eastAsia"/>
          <w:lang w:eastAsia="zh-CN"/>
        </w:rPr>
        <w:t>aes ccm mode test</w:t>
      </w:r>
    </w:p>
    <w:tbl>
      <w:tblPr>
        <w:tblStyle w:val="a4"/>
        <w:tblW w:w="0" w:type="auto"/>
        <w:tblLook w:val="04A0"/>
      </w:tblPr>
      <w:tblGrid>
        <w:gridCol w:w="675"/>
        <w:gridCol w:w="5006"/>
        <w:gridCol w:w="2841"/>
      </w:tblGrid>
      <w:tr w:rsidR="00C34C30" w:rsidTr="00694F2C">
        <w:tc>
          <w:tcPr>
            <w:tcW w:w="8522" w:type="dxa"/>
            <w:gridSpan w:val="3"/>
            <w:shd w:val="pct20" w:color="auto" w:fill="auto"/>
          </w:tcPr>
          <w:p w:rsidR="00C34C30" w:rsidRDefault="00C34C30" w:rsidP="00694F2C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C34C30" w:rsidTr="00694F2C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34C30" w:rsidRDefault="00C34C30" w:rsidP="00694F2C">
            <w:pPr>
              <w:rPr>
                <w:lang w:val="fr-FR" w:eastAsia="zh-CN"/>
              </w:rPr>
            </w:pPr>
            <w:r>
              <w:rPr>
                <w:lang w:val="fr-FR" w:eastAsia="zh-CN"/>
              </w:rPr>
              <w:t>T</w:t>
            </w:r>
            <w:r>
              <w:rPr>
                <w:rFonts w:hint="eastAsia"/>
                <w:lang w:val="fr-FR" w:eastAsia="zh-CN"/>
              </w:rPr>
              <w:t>est aes ccm mode encrypt/decrypt, and compare with sw algorithm</w:t>
            </w:r>
          </w:p>
          <w:p w:rsidR="00C34C30" w:rsidRDefault="00C34C30" w:rsidP="00C34C30">
            <w:pPr>
              <w:rPr>
                <w:lang w:val="fr-FR" w:eastAsia="zh-CN"/>
              </w:rPr>
            </w:pPr>
            <w:r>
              <w:rPr>
                <w:lang w:val="fr-FR" w:eastAsia="zh-CN"/>
              </w:rPr>
              <w:t>U</w:t>
            </w:r>
            <w:r>
              <w:rPr>
                <w:rFonts w:hint="eastAsia"/>
                <w:lang w:val="fr-FR" w:eastAsia="zh-CN"/>
              </w:rPr>
              <w:t>sng random key(128/256 bits), random nonce data,random aad data,random plain data</w:t>
            </w:r>
          </w:p>
        </w:tc>
      </w:tr>
      <w:tr w:rsidR="00C34C30" w:rsidTr="00694F2C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C34C30" w:rsidRPr="00036528" w:rsidRDefault="00C34C30" w:rsidP="00694F2C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C34C30" w:rsidTr="00694F2C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34C30" w:rsidRPr="00036528" w:rsidRDefault="00C34C30" w:rsidP="00694F2C">
            <w:pPr>
              <w:rPr>
                <w:lang w:val="fr-FR"/>
              </w:rPr>
            </w:pPr>
          </w:p>
        </w:tc>
      </w:tr>
      <w:tr w:rsidR="00C34C30" w:rsidTr="00694F2C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C34C30" w:rsidRDefault="00C34C30" w:rsidP="00694F2C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C34C30" w:rsidTr="00694F2C">
        <w:tc>
          <w:tcPr>
            <w:tcW w:w="675" w:type="dxa"/>
            <w:shd w:val="pct20" w:color="auto" w:fill="auto"/>
          </w:tcPr>
          <w:p w:rsidR="00C34C30" w:rsidRDefault="00C34C30" w:rsidP="00694F2C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C34C30" w:rsidRDefault="00C34C30" w:rsidP="00694F2C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2841" w:type="dxa"/>
            <w:shd w:val="pct20" w:color="auto" w:fill="auto"/>
          </w:tcPr>
          <w:p w:rsidR="00C34C30" w:rsidRDefault="00C34C30" w:rsidP="00694F2C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C34C30" w:rsidTr="00694F2C">
        <w:tc>
          <w:tcPr>
            <w:tcW w:w="675" w:type="dxa"/>
            <w:shd w:val="clear" w:color="auto" w:fill="auto"/>
            <w:vAlign w:val="center"/>
          </w:tcPr>
          <w:p w:rsidR="00C34C30" w:rsidRPr="00036528" w:rsidRDefault="00C34C30" w:rsidP="00694F2C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C34C30" w:rsidRPr="00036528" w:rsidRDefault="00C34C30" w:rsidP="00694F2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aes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 from device list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C34C30" w:rsidRPr="00036528" w:rsidRDefault="00C34C30" w:rsidP="00694F2C">
            <w:pPr>
              <w:rPr>
                <w:lang w:val="fr-FR"/>
              </w:rPr>
            </w:pPr>
          </w:p>
        </w:tc>
      </w:tr>
      <w:tr w:rsidR="00C34C30" w:rsidTr="00694F2C">
        <w:tc>
          <w:tcPr>
            <w:tcW w:w="675" w:type="dxa"/>
            <w:shd w:val="clear" w:color="auto" w:fill="auto"/>
            <w:vAlign w:val="center"/>
          </w:tcPr>
          <w:p w:rsidR="00C34C30" w:rsidRPr="00036528" w:rsidRDefault="00C34C30" w:rsidP="00694F2C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2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C34C30" w:rsidRDefault="00C34C30" w:rsidP="00694F2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U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sing 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‘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128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’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 bits key</w:t>
            </w:r>
          </w:p>
          <w:p w:rsidR="00C34C30" w:rsidRPr="00036528" w:rsidRDefault="00C34C30" w:rsidP="00151E8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I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nput 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  <w:r w:rsidRPr="009C1947"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aes_</w:t>
            </w:r>
            <w:r w:rsidR="00151E81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ccm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 0 128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 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C34C30" w:rsidRPr="00036528" w:rsidRDefault="00C34C30" w:rsidP="00151E8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A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es_</w:t>
            </w:r>
            <w:r w:rsidR="00151E81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ccm</w:t>
            </w:r>
            <w:r w:rsidRPr="00895A74"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  <w:t>: test pass</w:t>
            </w:r>
          </w:p>
        </w:tc>
      </w:tr>
      <w:tr w:rsidR="00C34C30" w:rsidRPr="00036528" w:rsidTr="00694F2C">
        <w:tc>
          <w:tcPr>
            <w:tcW w:w="675" w:type="dxa"/>
          </w:tcPr>
          <w:p w:rsidR="00C34C30" w:rsidRPr="00036528" w:rsidRDefault="00C34C30" w:rsidP="00694F2C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3</w:t>
            </w:r>
          </w:p>
        </w:tc>
        <w:tc>
          <w:tcPr>
            <w:tcW w:w="5006" w:type="dxa"/>
          </w:tcPr>
          <w:p w:rsidR="00C34C30" w:rsidRDefault="00C34C30" w:rsidP="00694F2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U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sing 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‘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256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’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 bits key</w:t>
            </w:r>
          </w:p>
          <w:p w:rsidR="00C34C30" w:rsidRPr="00036528" w:rsidRDefault="00C34C30" w:rsidP="00151E8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I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nput 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  <w:r w:rsidRPr="009C1947"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aes_</w:t>
            </w:r>
            <w:r w:rsidR="00151E81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ccm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 0 256 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</w:p>
        </w:tc>
        <w:tc>
          <w:tcPr>
            <w:tcW w:w="2841" w:type="dxa"/>
          </w:tcPr>
          <w:p w:rsidR="00C34C30" w:rsidRPr="00036528" w:rsidRDefault="00C34C30" w:rsidP="00151E8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A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es_</w:t>
            </w:r>
            <w:r w:rsidR="00151E81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ccm</w:t>
            </w:r>
            <w:r w:rsidRPr="00895A74"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  <w:t>: test pass</w:t>
            </w:r>
          </w:p>
        </w:tc>
      </w:tr>
      <w:tr w:rsidR="007658C8" w:rsidRPr="00036528" w:rsidTr="007658C8">
        <w:tc>
          <w:tcPr>
            <w:tcW w:w="675" w:type="dxa"/>
          </w:tcPr>
          <w:p w:rsidR="007658C8" w:rsidRPr="00036528" w:rsidRDefault="00BE7325" w:rsidP="00694F2C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4</w:t>
            </w:r>
          </w:p>
        </w:tc>
        <w:tc>
          <w:tcPr>
            <w:tcW w:w="5006" w:type="dxa"/>
          </w:tcPr>
          <w:p w:rsidR="007658C8" w:rsidRDefault="007658C8" w:rsidP="00694F2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T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est diffrent nonce len,aad len, mac len</w:t>
            </w:r>
          </w:p>
          <w:p w:rsidR="007658C8" w:rsidRDefault="007658C8" w:rsidP="00694F2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I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nput 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  <w:r w:rsidRPr="009C1947"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aes_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ccm 0 256  </w:t>
            </w:r>
            <w:r w:rsidR="00613E7C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0 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noncelen aadlen maclen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</w:p>
          <w:p w:rsidR="007658C8" w:rsidRDefault="007658C8" w:rsidP="00694F2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N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oncelen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 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: 1-14</w:t>
            </w:r>
          </w:p>
          <w:p w:rsidR="007658C8" w:rsidRDefault="007658C8" w:rsidP="00694F2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A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adlen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 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: 0-64</w:t>
            </w:r>
          </w:p>
          <w:p w:rsidR="00287B68" w:rsidRPr="007658C8" w:rsidRDefault="00287B68" w:rsidP="00694F2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M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aclen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 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:1-15</w:t>
            </w:r>
          </w:p>
        </w:tc>
        <w:tc>
          <w:tcPr>
            <w:tcW w:w="2841" w:type="dxa"/>
          </w:tcPr>
          <w:p w:rsidR="007658C8" w:rsidRPr="00036528" w:rsidRDefault="007658C8" w:rsidP="00694F2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A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es_ccm</w:t>
            </w:r>
            <w:r w:rsidRPr="00895A74"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  <w:t>: test pass</w:t>
            </w:r>
          </w:p>
        </w:tc>
      </w:tr>
    </w:tbl>
    <w:p w:rsidR="00C34C30" w:rsidRPr="00D01062" w:rsidRDefault="00C34C30" w:rsidP="00C34C30">
      <w:pPr>
        <w:rPr>
          <w:sz w:val="24"/>
          <w:szCs w:val="24"/>
          <w:lang w:eastAsia="zh-CN"/>
        </w:rPr>
      </w:pPr>
    </w:p>
    <w:p w:rsidR="00AB5748" w:rsidRPr="00B54816" w:rsidRDefault="00AB5748" w:rsidP="00AB5748">
      <w:pPr>
        <w:pStyle w:val="4"/>
      </w:pPr>
      <w:r>
        <w:rPr>
          <w:rFonts w:hint="eastAsia"/>
        </w:rPr>
        <w:lastRenderedPageBreak/>
        <w:t>Test Case cb-aes-</w:t>
      </w:r>
      <w:r>
        <w:rPr>
          <w:rFonts w:hint="eastAsia"/>
          <w:lang w:eastAsia="zh-CN"/>
        </w:rPr>
        <w:t>5</w:t>
      </w:r>
      <w:r>
        <w:rPr>
          <w:rFonts w:hint="eastAsia"/>
        </w:rPr>
        <w:t xml:space="preserve">: </w:t>
      </w:r>
      <w:r>
        <w:rPr>
          <w:rFonts w:hint="eastAsia"/>
          <w:lang w:eastAsia="zh-CN"/>
        </w:rPr>
        <w:t xml:space="preserve">aes </w:t>
      </w:r>
      <w:r w:rsidR="00694F2C">
        <w:rPr>
          <w:rFonts w:hint="eastAsia"/>
          <w:lang w:eastAsia="zh-CN"/>
        </w:rPr>
        <w:t>g</w:t>
      </w:r>
      <w:r>
        <w:rPr>
          <w:rFonts w:hint="eastAsia"/>
          <w:lang w:eastAsia="zh-CN"/>
        </w:rPr>
        <w:t>cm mode test</w:t>
      </w:r>
    </w:p>
    <w:tbl>
      <w:tblPr>
        <w:tblStyle w:val="a4"/>
        <w:tblW w:w="0" w:type="auto"/>
        <w:tblLook w:val="04A0"/>
      </w:tblPr>
      <w:tblGrid>
        <w:gridCol w:w="675"/>
        <w:gridCol w:w="5006"/>
        <w:gridCol w:w="2841"/>
      </w:tblGrid>
      <w:tr w:rsidR="00AB5748" w:rsidTr="00694F2C">
        <w:tc>
          <w:tcPr>
            <w:tcW w:w="8522" w:type="dxa"/>
            <w:gridSpan w:val="3"/>
            <w:shd w:val="pct20" w:color="auto" w:fill="auto"/>
          </w:tcPr>
          <w:p w:rsidR="00AB5748" w:rsidRDefault="00AB5748" w:rsidP="00694F2C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AB5748" w:rsidTr="00694F2C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B5748" w:rsidRDefault="00AB5748" w:rsidP="00694F2C">
            <w:pPr>
              <w:rPr>
                <w:lang w:val="fr-FR" w:eastAsia="zh-CN"/>
              </w:rPr>
            </w:pPr>
            <w:r>
              <w:rPr>
                <w:lang w:val="fr-FR" w:eastAsia="zh-CN"/>
              </w:rPr>
              <w:t>T</w:t>
            </w:r>
            <w:r>
              <w:rPr>
                <w:rFonts w:hint="eastAsia"/>
                <w:lang w:val="fr-FR" w:eastAsia="zh-CN"/>
              </w:rPr>
              <w:t xml:space="preserve">est aes </w:t>
            </w:r>
            <w:r w:rsidR="00694F2C">
              <w:rPr>
                <w:rFonts w:hint="eastAsia"/>
                <w:lang w:val="fr-FR" w:eastAsia="zh-CN"/>
              </w:rPr>
              <w:t>g</w:t>
            </w:r>
            <w:r>
              <w:rPr>
                <w:rFonts w:hint="eastAsia"/>
                <w:lang w:val="fr-FR" w:eastAsia="zh-CN"/>
              </w:rPr>
              <w:t>cm mode encrypt/decrypt, and compare with sw algorithm</w:t>
            </w:r>
          </w:p>
          <w:p w:rsidR="00AB5748" w:rsidRDefault="00AB5748" w:rsidP="00694F2C">
            <w:pPr>
              <w:rPr>
                <w:lang w:val="fr-FR" w:eastAsia="zh-CN"/>
              </w:rPr>
            </w:pPr>
            <w:r>
              <w:rPr>
                <w:lang w:val="fr-FR" w:eastAsia="zh-CN"/>
              </w:rPr>
              <w:t>U</w:t>
            </w:r>
            <w:r>
              <w:rPr>
                <w:rFonts w:hint="eastAsia"/>
                <w:lang w:val="fr-FR" w:eastAsia="zh-CN"/>
              </w:rPr>
              <w:t>sng random key(128/256 bits), random nonce data,random aad data,random plain data</w:t>
            </w:r>
          </w:p>
        </w:tc>
      </w:tr>
      <w:tr w:rsidR="00AB5748" w:rsidTr="00694F2C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AB5748" w:rsidRPr="00036528" w:rsidRDefault="00AB5748" w:rsidP="00694F2C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AB5748" w:rsidTr="00694F2C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B5748" w:rsidRPr="00036528" w:rsidRDefault="00AB5748" w:rsidP="00694F2C">
            <w:pPr>
              <w:rPr>
                <w:lang w:val="fr-FR"/>
              </w:rPr>
            </w:pPr>
          </w:p>
        </w:tc>
      </w:tr>
      <w:tr w:rsidR="00AB5748" w:rsidTr="00694F2C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AB5748" w:rsidRDefault="00AB5748" w:rsidP="00694F2C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AB5748" w:rsidTr="00694F2C">
        <w:tc>
          <w:tcPr>
            <w:tcW w:w="675" w:type="dxa"/>
            <w:shd w:val="pct20" w:color="auto" w:fill="auto"/>
          </w:tcPr>
          <w:p w:rsidR="00AB5748" w:rsidRDefault="00AB5748" w:rsidP="00694F2C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AB5748" w:rsidRDefault="00AB5748" w:rsidP="00694F2C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2841" w:type="dxa"/>
            <w:shd w:val="pct20" w:color="auto" w:fill="auto"/>
          </w:tcPr>
          <w:p w:rsidR="00AB5748" w:rsidRDefault="00AB5748" w:rsidP="00694F2C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AB5748" w:rsidTr="00694F2C">
        <w:tc>
          <w:tcPr>
            <w:tcW w:w="675" w:type="dxa"/>
            <w:shd w:val="clear" w:color="auto" w:fill="auto"/>
            <w:vAlign w:val="center"/>
          </w:tcPr>
          <w:p w:rsidR="00AB5748" w:rsidRPr="00036528" w:rsidRDefault="00AB5748" w:rsidP="00694F2C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AB5748" w:rsidRPr="00036528" w:rsidRDefault="00AB5748" w:rsidP="00694F2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aes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 from device list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AB5748" w:rsidRPr="00036528" w:rsidRDefault="00AB5748" w:rsidP="00694F2C">
            <w:pPr>
              <w:rPr>
                <w:lang w:val="fr-FR"/>
              </w:rPr>
            </w:pPr>
          </w:p>
        </w:tc>
      </w:tr>
      <w:tr w:rsidR="00AB5748" w:rsidTr="00694F2C">
        <w:tc>
          <w:tcPr>
            <w:tcW w:w="675" w:type="dxa"/>
            <w:shd w:val="clear" w:color="auto" w:fill="auto"/>
            <w:vAlign w:val="center"/>
          </w:tcPr>
          <w:p w:rsidR="00AB5748" w:rsidRPr="00036528" w:rsidRDefault="00AB5748" w:rsidP="00694F2C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2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AB5748" w:rsidRDefault="00AB5748" w:rsidP="00694F2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U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sing 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‘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128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’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 bits key</w:t>
            </w:r>
          </w:p>
          <w:p w:rsidR="00AB5748" w:rsidRPr="00036528" w:rsidRDefault="00AB5748" w:rsidP="00694F2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I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nput 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  <w:r w:rsidRPr="009C1947"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aes_</w:t>
            </w:r>
            <w:r w:rsidR="00694F2C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g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cm 0 128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 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AB5748" w:rsidRPr="00036528" w:rsidRDefault="00AB5748" w:rsidP="00694F2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A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es_</w:t>
            </w:r>
            <w:r w:rsidR="00694F2C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g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cm</w:t>
            </w:r>
            <w:r w:rsidRPr="00895A74"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  <w:t>: test pass</w:t>
            </w:r>
          </w:p>
        </w:tc>
      </w:tr>
      <w:tr w:rsidR="00AB5748" w:rsidRPr="00036528" w:rsidTr="00694F2C">
        <w:tc>
          <w:tcPr>
            <w:tcW w:w="675" w:type="dxa"/>
          </w:tcPr>
          <w:p w:rsidR="00AB5748" w:rsidRPr="00036528" w:rsidRDefault="00AB5748" w:rsidP="00694F2C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3</w:t>
            </w:r>
          </w:p>
        </w:tc>
        <w:tc>
          <w:tcPr>
            <w:tcW w:w="5006" w:type="dxa"/>
          </w:tcPr>
          <w:p w:rsidR="00AB5748" w:rsidRDefault="00AB5748" w:rsidP="00694F2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U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sing 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‘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256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’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 bits key</w:t>
            </w:r>
          </w:p>
          <w:p w:rsidR="00AB5748" w:rsidRPr="00036528" w:rsidRDefault="00AB5748" w:rsidP="00694F2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I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nput 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  <w:r w:rsidRPr="009C1947"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aes_</w:t>
            </w:r>
            <w:r w:rsidR="00694F2C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g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cm 0 256 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</w:p>
        </w:tc>
        <w:tc>
          <w:tcPr>
            <w:tcW w:w="2841" w:type="dxa"/>
          </w:tcPr>
          <w:p w:rsidR="00AB5748" w:rsidRPr="00036528" w:rsidRDefault="00AB5748" w:rsidP="00694F2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A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es_</w:t>
            </w:r>
            <w:r w:rsidR="00694F2C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g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cm</w:t>
            </w:r>
            <w:r w:rsidRPr="00895A74"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  <w:t>: test pass</w:t>
            </w:r>
          </w:p>
        </w:tc>
      </w:tr>
      <w:tr w:rsidR="00AB5748" w:rsidRPr="00036528" w:rsidTr="00694F2C">
        <w:tc>
          <w:tcPr>
            <w:tcW w:w="675" w:type="dxa"/>
          </w:tcPr>
          <w:p w:rsidR="00AB5748" w:rsidRPr="00036528" w:rsidRDefault="00AB5748" w:rsidP="00694F2C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4</w:t>
            </w:r>
          </w:p>
        </w:tc>
        <w:tc>
          <w:tcPr>
            <w:tcW w:w="5006" w:type="dxa"/>
          </w:tcPr>
          <w:p w:rsidR="00AB5748" w:rsidRDefault="00AB5748" w:rsidP="00694F2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T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est diffrent nonce len,aad len, mac len</w:t>
            </w:r>
          </w:p>
          <w:p w:rsidR="00AB5748" w:rsidRDefault="00AB5748" w:rsidP="00694F2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I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nput 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  <w:r w:rsidRPr="009C1947"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aes_</w:t>
            </w:r>
            <w:r w:rsidR="00694F2C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g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cm 0 256 </w:t>
            </w:r>
            <w:r w:rsidR="00613E7C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0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 </w:t>
            </w:r>
            <w:r w:rsidR="00A07DA3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ivlen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 aadlen maclen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</w:p>
          <w:p w:rsidR="00AB5748" w:rsidRDefault="00A07DA3" w:rsidP="00694F2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ivlen</w:t>
            </w:r>
            <w:r w:rsidR="00AB5748"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 </w:t>
            </w:r>
            <w:r w:rsidR="00AB5748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: 1-14</w:t>
            </w:r>
          </w:p>
          <w:p w:rsidR="00AB5748" w:rsidRDefault="00AB5748" w:rsidP="00694F2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A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adlen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 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: 0-64</w:t>
            </w:r>
          </w:p>
          <w:p w:rsidR="00AB5748" w:rsidRPr="007658C8" w:rsidRDefault="00AB5748" w:rsidP="00694F2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M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aclen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 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:1-15</w:t>
            </w:r>
          </w:p>
        </w:tc>
        <w:tc>
          <w:tcPr>
            <w:tcW w:w="2841" w:type="dxa"/>
          </w:tcPr>
          <w:p w:rsidR="00AB5748" w:rsidRPr="00036528" w:rsidRDefault="00AB5748" w:rsidP="00694F2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A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es_</w:t>
            </w:r>
            <w:r w:rsidR="00694F2C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g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cm</w:t>
            </w:r>
            <w:r w:rsidRPr="00895A74"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  <w:t>: test pass</w:t>
            </w:r>
          </w:p>
        </w:tc>
      </w:tr>
    </w:tbl>
    <w:p w:rsidR="00AB5748" w:rsidRPr="00D01062" w:rsidRDefault="00AB5748" w:rsidP="00AB5748">
      <w:pPr>
        <w:rPr>
          <w:sz w:val="24"/>
          <w:szCs w:val="24"/>
          <w:lang w:eastAsia="zh-CN"/>
        </w:rPr>
      </w:pPr>
    </w:p>
    <w:p w:rsidR="00E44D84" w:rsidRPr="00B54816" w:rsidRDefault="00E44D84" w:rsidP="00E44D84">
      <w:pPr>
        <w:pStyle w:val="4"/>
      </w:pPr>
      <w:r>
        <w:rPr>
          <w:rFonts w:hint="eastAsia"/>
        </w:rPr>
        <w:t>Test Case cb-aes-</w:t>
      </w:r>
      <w:r>
        <w:rPr>
          <w:rFonts w:hint="eastAsia"/>
          <w:lang w:eastAsia="zh-CN"/>
        </w:rPr>
        <w:t>5</w:t>
      </w:r>
      <w:r>
        <w:rPr>
          <w:rFonts w:hint="eastAsia"/>
        </w:rPr>
        <w:t xml:space="preserve">: </w:t>
      </w:r>
      <w:r>
        <w:rPr>
          <w:rFonts w:hint="eastAsia"/>
          <w:lang w:eastAsia="zh-CN"/>
        </w:rPr>
        <w:t>aes cmac mode test</w:t>
      </w:r>
    </w:p>
    <w:tbl>
      <w:tblPr>
        <w:tblStyle w:val="a4"/>
        <w:tblW w:w="0" w:type="auto"/>
        <w:tblLook w:val="04A0"/>
      </w:tblPr>
      <w:tblGrid>
        <w:gridCol w:w="675"/>
        <w:gridCol w:w="5006"/>
        <w:gridCol w:w="2841"/>
      </w:tblGrid>
      <w:tr w:rsidR="00E44D84" w:rsidTr="007C3829">
        <w:tc>
          <w:tcPr>
            <w:tcW w:w="8522" w:type="dxa"/>
            <w:gridSpan w:val="3"/>
            <w:shd w:val="pct20" w:color="auto" w:fill="auto"/>
          </w:tcPr>
          <w:p w:rsidR="00E44D84" w:rsidRDefault="00E44D84" w:rsidP="007C382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E44D84" w:rsidTr="007C3829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44D84" w:rsidRDefault="00E44D84" w:rsidP="007C3829">
            <w:pPr>
              <w:rPr>
                <w:lang w:val="fr-FR" w:eastAsia="zh-CN"/>
              </w:rPr>
            </w:pPr>
            <w:r>
              <w:rPr>
                <w:lang w:val="fr-FR" w:eastAsia="zh-CN"/>
              </w:rPr>
              <w:t>T</w:t>
            </w:r>
            <w:r>
              <w:rPr>
                <w:rFonts w:hint="eastAsia"/>
                <w:lang w:val="fr-FR" w:eastAsia="zh-CN"/>
              </w:rPr>
              <w:t>est aes cmac mode encrypt, and compare with sw algorithm</w:t>
            </w:r>
          </w:p>
          <w:p w:rsidR="00E44D84" w:rsidRDefault="00E44D84" w:rsidP="00C648AF">
            <w:pPr>
              <w:rPr>
                <w:lang w:val="fr-FR" w:eastAsia="zh-CN"/>
              </w:rPr>
            </w:pPr>
            <w:r>
              <w:rPr>
                <w:lang w:val="fr-FR" w:eastAsia="zh-CN"/>
              </w:rPr>
              <w:t>U</w:t>
            </w:r>
            <w:r>
              <w:rPr>
                <w:rFonts w:hint="eastAsia"/>
                <w:lang w:val="fr-FR" w:eastAsia="zh-CN"/>
              </w:rPr>
              <w:t>sng random key(128/256 bits), random plain data</w:t>
            </w:r>
          </w:p>
        </w:tc>
      </w:tr>
      <w:tr w:rsidR="00E44D84" w:rsidTr="007C3829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E44D84" w:rsidRPr="00036528" w:rsidRDefault="00E44D84" w:rsidP="007C3829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E44D84" w:rsidTr="007C3829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44D84" w:rsidRPr="00036528" w:rsidRDefault="00E44D84" w:rsidP="007C3829">
            <w:pPr>
              <w:rPr>
                <w:lang w:val="fr-FR"/>
              </w:rPr>
            </w:pPr>
          </w:p>
        </w:tc>
      </w:tr>
      <w:tr w:rsidR="00E44D84" w:rsidTr="007C3829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E44D84" w:rsidRDefault="00E44D84" w:rsidP="007C382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E44D84" w:rsidTr="007C3829">
        <w:tc>
          <w:tcPr>
            <w:tcW w:w="675" w:type="dxa"/>
            <w:shd w:val="pct20" w:color="auto" w:fill="auto"/>
          </w:tcPr>
          <w:p w:rsidR="00E44D84" w:rsidRDefault="00E44D84" w:rsidP="007C382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lastRenderedPageBreak/>
              <w:t>#</w:t>
            </w:r>
          </w:p>
        </w:tc>
        <w:tc>
          <w:tcPr>
            <w:tcW w:w="5006" w:type="dxa"/>
            <w:shd w:val="pct20" w:color="auto" w:fill="auto"/>
          </w:tcPr>
          <w:p w:rsidR="00E44D84" w:rsidRDefault="00E44D84" w:rsidP="007C382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2841" w:type="dxa"/>
            <w:shd w:val="pct20" w:color="auto" w:fill="auto"/>
          </w:tcPr>
          <w:p w:rsidR="00E44D84" w:rsidRDefault="00E44D84" w:rsidP="007C382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E44D84" w:rsidTr="007C3829">
        <w:tc>
          <w:tcPr>
            <w:tcW w:w="675" w:type="dxa"/>
            <w:shd w:val="clear" w:color="auto" w:fill="auto"/>
            <w:vAlign w:val="center"/>
          </w:tcPr>
          <w:p w:rsidR="00E44D84" w:rsidRPr="00036528" w:rsidRDefault="00E44D84" w:rsidP="007C3829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E44D84" w:rsidRPr="00036528" w:rsidRDefault="00E44D84" w:rsidP="007C3829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aes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 from device list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E44D84" w:rsidRPr="00036528" w:rsidRDefault="00E44D84" w:rsidP="007C3829">
            <w:pPr>
              <w:rPr>
                <w:lang w:val="fr-FR"/>
              </w:rPr>
            </w:pPr>
          </w:p>
        </w:tc>
      </w:tr>
      <w:tr w:rsidR="00E44D84" w:rsidTr="007C3829">
        <w:tc>
          <w:tcPr>
            <w:tcW w:w="675" w:type="dxa"/>
            <w:shd w:val="clear" w:color="auto" w:fill="auto"/>
            <w:vAlign w:val="center"/>
          </w:tcPr>
          <w:p w:rsidR="00E44D84" w:rsidRPr="00036528" w:rsidRDefault="00E44D84" w:rsidP="007C3829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2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E44D84" w:rsidRDefault="00E44D84" w:rsidP="007C3829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U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sing 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‘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128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’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 bits key</w:t>
            </w:r>
          </w:p>
          <w:p w:rsidR="00E44D84" w:rsidRPr="00036528" w:rsidRDefault="00E44D84" w:rsidP="00C648AF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I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nput 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  <w:r w:rsidRPr="009C1947"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aes_</w:t>
            </w:r>
            <w:r w:rsidR="00C648AF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cmac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 0 128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 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E44D84" w:rsidRPr="00036528" w:rsidRDefault="00E44D84" w:rsidP="00C648AF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A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es_</w:t>
            </w:r>
            <w:r w:rsidR="00C648AF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cmac</w:t>
            </w:r>
            <w:r w:rsidRPr="00895A74"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  <w:t>: test pass</w:t>
            </w:r>
          </w:p>
        </w:tc>
      </w:tr>
      <w:tr w:rsidR="00E44D84" w:rsidRPr="00036528" w:rsidTr="007C3829">
        <w:tc>
          <w:tcPr>
            <w:tcW w:w="675" w:type="dxa"/>
          </w:tcPr>
          <w:p w:rsidR="00E44D84" w:rsidRPr="00036528" w:rsidRDefault="00E44D84" w:rsidP="007C3829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3</w:t>
            </w:r>
          </w:p>
        </w:tc>
        <w:tc>
          <w:tcPr>
            <w:tcW w:w="5006" w:type="dxa"/>
          </w:tcPr>
          <w:p w:rsidR="00E44D84" w:rsidRDefault="00E44D84" w:rsidP="007C3829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U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sing 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‘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256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’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 bits key</w:t>
            </w:r>
          </w:p>
          <w:p w:rsidR="00E44D84" w:rsidRPr="00036528" w:rsidRDefault="00E44D84" w:rsidP="00C648AF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I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nput 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  <w:r w:rsidRPr="009C1947"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aes_</w:t>
            </w:r>
            <w:r w:rsidR="00C648AF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cmac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 0 256 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</w:p>
        </w:tc>
        <w:tc>
          <w:tcPr>
            <w:tcW w:w="2841" w:type="dxa"/>
          </w:tcPr>
          <w:p w:rsidR="00E44D84" w:rsidRPr="00036528" w:rsidRDefault="00E44D84" w:rsidP="00C648AF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A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es_</w:t>
            </w:r>
            <w:r w:rsidR="00C648AF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cmac</w:t>
            </w:r>
            <w:r w:rsidRPr="00895A74"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  <w:t>: test pass</w:t>
            </w:r>
          </w:p>
        </w:tc>
      </w:tr>
    </w:tbl>
    <w:p w:rsidR="00CF771F" w:rsidRDefault="00CF771F" w:rsidP="00D01062">
      <w:pPr>
        <w:rPr>
          <w:sz w:val="24"/>
          <w:szCs w:val="24"/>
          <w:lang w:eastAsia="zh-CN"/>
        </w:rPr>
      </w:pPr>
    </w:p>
    <w:p w:rsidR="000E719B" w:rsidRPr="00B54816" w:rsidRDefault="000E719B" w:rsidP="000E719B">
      <w:pPr>
        <w:pStyle w:val="4"/>
      </w:pPr>
      <w:r>
        <w:rPr>
          <w:rFonts w:hint="eastAsia"/>
        </w:rPr>
        <w:t>Test Case cb-aes-</w:t>
      </w:r>
      <w:r>
        <w:rPr>
          <w:rFonts w:hint="eastAsia"/>
          <w:lang w:eastAsia="zh-CN"/>
        </w:rPr>
        <w:t>6</w:t>
      </w:r>
      <w:r>
        <w:rPr>
          <w:rFonts w:hint="eastAsia"/>
        </w:rPr>
        <w:t xml:space="preserve">: </w:t>
      </w:r>
      <w:r>
        <w:rPr>
          <w:rFonts w:hint="eastAsia"/>
          <w:lang w:eastAsia="zh-CN"/>
        </w:rPr>
        <w:t>aes test using otp key</w:t>
      </w:r>
    </w:p>
    <w:tbl>
      <w:tblPr>
        <w:tblStyle w:val="a4"/>
        <w:tblW w:w="0" w:type="auto"/>
        <w:tblLook w:val="04A0"/>
      </w:tblPr>
      <w:tblGrid>
        <w:gridCol w:w="675"/>
        <w:gridCol w:w="5006"/>
        <w:gridCol w:w="2841"/>
      </w:tblGrid>
      <w:tr w:rsidR="000E719B" w:rsidTr="007C3829">
        <w:tc>
          <w:tcPr>
            <w:tcW w:w="8522" w:type="dxa"/>
            <w:gridSpan w:val="3"/>
            <w:shd w:val="pct20" w:color="auto" w:fill="auto"/>
          </w:tcPr>
          <w:p w:rsidR="000E719B" w:rsidRDefault="000E719B" w:rsidP="007C382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0E719B" w:rsidTr="007C3829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0E719B" w:rsidRPr="00426ADD" w:rsidRDefault="000E719B" w:rsidP="007C3829">
            <w:pPr>
              <w:rPr>
                <w:lang w:val="fr-FR" w:eastAsia="zh-CN"/>
              </w:rPr>
            </w:pPr>
            <w:r>
              <w:rPr>
                <w:lang w:val="fr-FR" w:eastAsia="zh-CN"/>
              </w:rPr>
              <w:t>T</w:t>
            </w:r>
            <w:r>
              <w:rPr>
                <w:rFonts w:hint="eastAsia"/>
                <w:lang w:val="fr-FR" w:eastAsia="zh-CN"/>
              </w:rPr>
              <w:t xml:space="preserve">est aes </w:t>
            </w:r>
            <w:r w:rsidR="004D3D52">
              <w:rPr>
                <w:rFonts w:hint="eastAsia"/>
                <w:lang w:val="fr-FR" w:eastAsia="zh-CN"/>
              </w:rPr>
              <w:t>encrypt/decrypt using otp key</w:t>
            </w:r>
            <w:r>
              <w:rPr>
                <w:rFonts w:hint="eastAsia"/>
                <w:lang w:val="fr-FR" w:eastAsia="zh-CN"/>
              </w:rPr>
              <w:t>, and compare with sw algorithm</w:t>
            </w:r>
          </w:p>
        </w:tc>
      </w:tr>
      <w:tr w:rsidR="000E719B" w:rsidTr="007C3829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0E719B" w:rsidRPr="00036528" w:rsidRDefault="000E719B" w:rsidP="007C3829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0E719B" w:rsidTr="007C3829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0E719B" w:rsidRPr="00036528" w:rsidRDefault="000E719B" w:rsidP="007C3829">
            <w:pPr>
              <w:rPr>
                <w:lang w:val="fr-FR"/>
              </w:rPr>
            </w:pPr>
          </w:p>
        </w:tc>
      </w:tr>
      <w:tr w:rsidR="000E719B" w:rsidTr="007C3829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0E719B" w:rsidRDefault="000E719B" w:rsidP="007C382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0E719B" w:rsidTr="007C3829">
        <w:tc>
          <w:tcPr>
            <w:tcW w:w="675" w:type="dxa"/>
            <w:shd w:val="pct20" w:color="auto" w:fill="auto"/>
          </w:tcPr>
          <w:p w:rsidR="000E719B" w:rsidRDefault="000E719B" w:rsidP="007C382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0E719B" w:rsidRDefault="000E719B" w:rsidP="007C382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2841" w:type="dxa"/>
            <w:shd w:val="pct20" w:color="auto" w:fill="auto"/>
          </w:tcPr>
          <w:p w:rsidR="000E719B" w:rsidRDefault="000E719B" w:rsidP="007C382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426ADD" w:rsidTr="007C3829">
        <w:tc>
          <w:tcPr>
            <w:tcW w:w="675" w:type="dxa"/>
            <w:shd w:val="clear" w:color="auto" w:fill="auto"/>
            <w:vAlign w:val="center"/>
          </w:tcPr>
          <w:p w:rsidR="00426ADD" w:rsidRDefault="00426ADD" w:rsidP="007C3829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426ADD" w:rsidRPr="00036528" w:rsidRDefault="00426ADD" w:rsidP="007C3829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>
              <w:t>R</w:t>
            </w:r>
            <w:r>
              <w:rPr>
                <w:rFonts w:hint="eastAsia"/>
              </w:rPr>
              <w:t xml:space="preserve">un cb-otp-6: </w:t>
            </w:r>
            <w:r w:rsidRPr="00160823">
              <w:rPr>
                <w:rFonts w:hint="eastAsia"/>
              </w:rPr>
              <w:t xml:space="preserve">otp secure </w:t>
            </w:r>
            <w:r>
              <w:rPr>
                <w:rFonts w:hint="eastAsia"/>
              </w:rPr>
              <w:t>full</w:t>
            </w:r>
            <w:r w:rsidRPr="00160823">
              <w:rPr>
                <w:rFonts w:hint="eastAsia"/>
              </w:rPr>
              <w:t xml:space="preserve"> test</w:t>
            </w:r>
            <w:r>
              <w:rPr>
                <w:rFonts w:hint="eastAsia"/>
              </w:rPr>
              <w:t xml:space="preserve"> first; so otp contain valid key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426ADD" w:rsidRPr="00036528" w:rsidRDefault="00426ADD" w:rsidP="007C3829">
            <w:pPr>
              <w:rPr>
                <w:lang w:val="fr-FR"/>
              </w:rPr>
            </w:pPr>
          </w:p>
        </w:tc>
      </w:tr>
      <w:tr w:rsidR="00426ADD" w:rsidTr="007C3829">
        <w:tc>
          <w:tcPr>
            <w:tcW w:w="675" w:type="dxa"/>
            <w:shd w:val="clear" w:color="auto" w:fill="auto"/>
            <w:vAlign w:val="center"/>
          </w:tcPr>
          <w:p w:rsidR="00426ADD" w:rsidRPr="00036528" w:rsidRDefault="00426ADD" w:rsidP="007C3829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2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426ADD" w:rsidRPr="00036528" w:rsidRDefault="00426ADD" w:rsidP="007C3829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aes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 from device list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426ADD" w:rsidRPr="00036528" w:rsidRDefault="00426ADD" w:rsidP="007C3829">
            <w:pPr>
              <w:rPr>
                <w:lang w:val="fr-FR"/>
              </w:rPr>
            </w:pPr>
          </w:p>
        </w:tc>
      </w:tr>
      <w:tr w:rsidR="00426ADD" w:rsidTr="007C3829">
        <w:tc>
          <w:tcPr>
            <w:tcW w:w="675" w:type="dxa"/>
            <w:shd w:val="clear" w:color="auto" w:fill="auto"/>
            <w:vAlign w:val="center"/>
          </w:tcPr>
          <w:p w:rsidR="00426ADD" w:rsidRPr="00036528" w:rsidRDefault="00426ADD" w:rsidP="007C3829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3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6C18EC" w:rsidRDefault="006C18EC" w:rsidP="007C3829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T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est ecb mode</w:t>
            </w:r>
          </w:p>
          <w:p w:rsidR="00426ADD" w:rsidRPr="00036528" w:rsidRDefault="006C18EC" w:rsidP="007C3829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I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nput 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  <w:r w:rsidRPr="009C1947"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aes_ecb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 0 256</w:t>
            </w:r>
            <w:r w:rsidR="00613E7C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 1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426ADD" w:rsidRPr="00036528" w:rsidRDefault="00426ADD" w:rsidP="00613E7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A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es_</w:t>
            </w:r>
            <w:r w:rsidR="00613E7C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ecb</w:t>
            </w:r>
            <w:r w:rsidRPr="00895A74"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  <w:t>: test pass</w:t>
            </w:r>
          </w:p>
        </w:tc>
      </w:tr>
      <w:tr w:rsidR="00613E7C" w:rsidRPr="00036528" w:rsidTr="007C3829">
        <w:tc>
          <w:tcPr>
            <w:tcW w:w="675" w:type="dxa"/>
            <w:vAlign w:val="center"/>
          </w:tcPr>
          <w:p w:rsidR="00613E7C" w:rsidRPr="00036528" w:rsidRDefault="00613E7C" w:rsidP="007C3829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4</w:t>
            </w:r>
          </w:p>
        </w:tc>
        <w:tc>
          <w:tcPr>
            <w:tcW w:w="5006" w:type="dxa"/>
            <w:vAlign w:val="center"/>
          </w:tcPr>
          <w:p w:rsidR="00613E7C" w:rsidRDefault="00613E7C" w:rsidP="007C3829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T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est cbc mode</w:t>
            </w:r>
          </w:p>
          <w:p w:rsidR="00613E7C" w:rsidRPr="00036528" w:rsidRDefault="00613E7C" w:rsidP="00613E7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I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nput 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  <w:r w:rsidRPr="009C1947"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aes_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cbc 0 256 1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</w:p>
        </w:tc>
        <w:tc>
          <w:tcPr>
            <w:tcW w:w="2841" w:type="dxa"/>
            <w:vAlign w:val="center"/>
          </w:tcPr>
          <w:p w:rsidR="00613E7C" w:rsidRPr="00036528" w:rsidRDefault="00613E7C" w:rsidP="00613E7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A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es_cbc</w:t>
            </w:r>
            <w:r w:rsidRPr="00895A74"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  <w:t>: test pass</w:t>
            </w:r>
          </w:p>
        </w:tc>
      </w:tr>
      <w:tr w:rsidR="00613E7C" w:rsidRPr="00036528" w:rsidTr="00613E7C">
        <w:tc>
          <w:tcPr>
            <w:tcW w:w="675" w:type="dxa"/>
          </w:tcPr>
          <w:p w:rsidR="00613E7C" w:rsidRPr="00036528" w:rsidRDefault="00961F7B" w:rsidP="007C3829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5</w:t>
            </w:r>
          </w:p>
        </w:tc>
        <w:tc>
          <w:tcPr>
            <w:tcW w:w="5006" w:type="dxa"/>
          </w:tcPr>
          <w:p w:rsidR="00613E7C" w:rsidRDefault="00613E7C" w:rsidP="007C3829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T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est ctr mode</w:t>
            </w:r>
          </w:p>
          <w:p w:rsidR="00613E7C" w:rsidRPr="00036528" w:rsidRDefault="00613E7C" w:rsidP="00613E7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I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nput 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  <w:r w:rsidRPr="009C1947"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aes_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ctr 0 256 1 1</w:t>
            </w:r>
          </w:p>
        </w:tc>
        <w:tc>
          <w:tcPr>
            <w:tcW w:w="2841" w:type="dxa"/>
          </w:tcPr>
          <w:p w:rsidR="00613E7C" w:rsidRPr="00036528" w:rsidRDefault="00613E7C" w:rsidP="00613E7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A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es_ctr</w:t>
            </w:r>
            <w:r w:rsidRPr="00895A74"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  <w:t>: test pass</w:t>
            </w:r>
          </w:p>
        </w:tc>
      </w:tr>
      <w:tr w:rsidR="00613E7C" w:rsidRPr="00036528" w:rsidTr="00613E7C">
        <w:tc>
          <w:tcPr>
            <w:tcW w:w="675" w:type="dxa"/>
          </w:tcPr>
          <w:p w:rsidR="00613E7C" w:rsidRPr="00036528" w:rsidRDefault="00961F7B" w:rsidP="007C3829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6</w:t>
            </w:r>
          </w:p>
        </w:tc>
        <w:tc>
          <w:tcPr>
            <w:tcW w:w="5006" w:type="dxa"/>
          </w:tcPr>
          <w:p w:rsidR="00613E7C" w:rsidRDefault="00613E7C" w:rsidP="007C3829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T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est ccm mode</w:t>
            </w:r>
          </w:p>
          <w:p w:rsidR="00613E7C" w:rsidRPr="00036528" w:rsidRDefault="00613E7C" w:rsidP="00613E7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I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nput 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  <w:r w:rsidRPr="009C1947"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aes_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ccm 0 256 1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</w:p>
        </w:tc>
        <w:tc>
          <w:tcPr>
            <w:tcW w:w="2841" w:type="dxa"/>
          </w:tcPr>
          <w:p w:rsidR="00613E7C" w:rsidRPr="00036528" w:rsidRDefault="00613E7C" w:rsidP="00613E7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A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es_ccm</w:t>
            </w:r>
            <w:r w:rsidRPr="00895A74"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  <w:t>: test pass</w:t>
            </w:r>
          </w:p>
        </w:tc>
      </w:tr>
      <w:tr w:rsidR="00613E7C" w:rsidRPr="00036528" w:rsidTr="00613E7C">
        <w:tc>
          <w:tcPr>
            <w:tcW w:w="675" w:type="dxa"/>
          </w:tcPr>
          <w:p w:rsidR="00613E7C" w:rsidRPr="00036528" w:rsidRDefault="00961F7B" w:rsidP="007C3829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7</w:t>
            </w:r>
          </w:p>
        </w:tc>
        <w:tc>
          <w:tcPr>
            <w:tcW w:w="5006" w:type="dxa"/>
          </w:tcPr>
          <w:p w:rsidR="00613E7C" w:rsidRDefault="00613E7C" w:rsidP="007C3829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T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est gcm mode</w:t>
            </w:r>
          </w:p>
          <w:p w:rsidR="00613E7C" w:rsidRPr="00036528" w:rsidRDefault="00613E7C" w:rsidP="00613E7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I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nput 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  <w:r w:rsidRPr="009C1947"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aes_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gcm 0 256 1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</w:p>
        </w:tc>
        <w:tc>
          <w:tcPr>
            <w:tcW w:w="2841" w:type="dxa"/>
          </w:tcPr>
          <w:p w:rsidR="00613E7C" w:rsidRPr="00036528" w:rsidRDefault="00613E7C" w:rsidP="00613E7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A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es_gcm</w:t>
            </w:r>
            <w:r w:rsidRPr="00895A74"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  <w:t>: test pass</w:t>
            </w:r>
          </w:p>
        </w:tc>
      </w:tr>
      <w:tr w:rsidR="00613E7C" w:rsidRPr="00036528" w:rsidTr="00613E7C">
        <w:tc>
          <w:tcPr>
            <w:tcW w:w="675" w:type="dxa"/>
          </w:tcPr>
          <w:p w:rsidR="00613E7C" w:rsidRPr="00036528" w:rsidRDefault="00961F7B" w:rsidP="007C3829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8</w:t>
            </w:r>
          </w:p>
        </w:tc>
        <w:tc>
          <w:tcPr>
            <w:tcW w:w="5006" w:type="dxa"/>
          </w:tcPr>
          <w:p w:rsidR="00613E7C" w:rsidRDefault="00613E7C" w:rsidP="007C3829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T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est cmac mode</w:t>
            </w:r>
          </w:p>
          <w:p w:rsidR="00613E7C" w:rsidRPr="00036528" w:rsidRDefault="00613E7C" w:rsidP="00613E7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I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nput 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  <w:r w:rsidRPr="009C1947"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aes_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cmac 0 256 1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</w:p>
        </w:tc>
        <w:tc>
          <w:tcPr>
            <w:tcW w:w="2841" w:type="dxa"/>
          </w:tcPr>
          <w:p w:rsidR="00613E7C" w:rsidRPr="00036528" w:rsidRDefault="00613E7C" w:rsidP="00613E7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A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es_cmac</w:t>
            </w:r>
            <w:r w:rsidRPr="00895A74"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  <w:t>: test pass</w:t>
            </w:r>
          </w:p>
        </w:tc>
      </w:tr>
    </w:tbl>
    <w:p w:rsidR="000E719B" w:rsidRPr="00D01062" w:rsidRDefault="000E719B" w:rsidP="00D01062">
      <w:pPr>
        <w:rPr>
          <w:sz w:val="24"/>
          <w:szCs w:val="24"/>
          <w:lang w:eastAsia="zh-CN"/>
        </w:rPr>
      </w:pPr>
    </w:p>
    <w:p w:rsidR="00A7638E" w:rsidRDefault="00A7638E" w:rsidP="00732CB7">
      <w:pPr>
        <w:pStyle w:val="3"/>
        <w:tabs>
          <w:tab w:val="num" w:pos="432"/>
        </w:tabs>
      </w:pPr>
      <w:bookmarkStart w:id="145" w:name="_Toc456257034"/>
      <w:r>
        <w:rPr>
          <w:rFonts w:hint="eastAsia"/>
        </w:rPr>
        <w:t>SHA</w:t>
      </w:r>
      <w:bookmarkEnd w:id="145"/>
    </w:p>
    <w:p w:rsidR="00A7638E" w:rsidRPr="00B54816" w:rsidRDefault="00A7638E" w:rsidP="00732CB7">
      <w:pPr>
        <w:pStyle w:val="4"/>
      </w:pPr>
      <w:bookmarkStart w:id="146" w:name="_Toc456257035"/>
      <w:r>
        <w:rPr>
          <w:rFonts w:hint="eastAsia"/>
        </w:rPr>
        <w:t>Test Case cb-sha-1:</w:t>
      </w:r>
      <w:bookmarkEnd w:id="146"/>
      <w:r>
        <w:rPr>
          <w:rFonts w:hint="eastAsia"/>
        </w:rPr>
        <w:t xml:space="preserve"> </w:t>
      </w:r>
      <w:r w:rsidR="007328DB">
        <w:rPr>
          <w:rFonts w:hint="eastAsia"/>
          <w:lang w:eastAsia="zh-CN"/>
        </w:rPr>
        <w:t xml:space="preserve"> sha256 checksum test</w:t>
      </w:r>
    </w:p>
    <w:tbl>
      <w:tblPr>
        <w:tblStyle w:val="a4"/>
        <w:tblW w:w="0" w:type="auto"/>
        <w:tblLook w:val="04A0"/>
      </w:tblPr>
      <w:tblGrid>
        <w:gridCol w:w="675"/>
        <w:gridCol w:w="5006"/>
        <w:gridCol w:w="2841"/>
      </w:tblGrid>
      <w:tr w:rsidR="00A7638E" w:rsidTr="00196C63">
        <w:tc>
          <w:tcPr>
            <w:tcW w:w="8522" w:type="dxa"/>
            <w:gridSpan w:val="3"/>
            <w:shd w:val="pct20" w:color="auto" w:fill="auto"/>
          </w:tcPr>
          <w:p w:rsidR="00A7638E" w:rsidRDefault="00A7638E" w:rsidP="00196C63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A7638E" w:rsidTr="00196C63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7638E" w:rsidRDefault="007328DB" w:rsidP="00196C63">
            <w:pPr>
              <w:rPr>
                <w:lang w:val="fr-FR" w:eastAsia="zh-CN"/>
              </w:rPr>
            </w:pPr>
            <w:r>
              <w:rPr>
                <w:lang w:val="fr-FR" w:eastAsia="zh-CN"/>
              </w:rPr>
              <w:t>G</w:t>
            </w:r>
            <w:r>
              <w:rPr>
                <w:rFonts w:hint="eastAsia"/>
                <w:lang w:val="fr-FR" w:eastAsia="zh-CN"/>
              </w:rPr>
              <w:t>enerate a random data buffer, calculate sha256 checksum using hw</w:t>
            </w:r>
            <w:r>
              <w:rPr>
                <w:lang w:val="fr-FR" w:eastAsia="zh-CN"/>
              </w:rPr>
              <w:t> </w:t>
            </w:r>
            <w:r>
              <w:rPr>
                <w:rFonts w:hint="eastAsia"/>
                <w:lang w:val="fr-FR" w:eastAsia="zh-CN"/>
              </w:rPr>
              <w:t>;</w:t>
            </w:r>
          </w:p>
          <w:p w:rsidR="007328DB" w:rsidRDefault="007328DB" w:rsidP="00196C63">
            <w:pPr>
              <w:rPr>
                <w:lang w:val="fr-FR" w:eastAsia="zh-CN"/>
              </w:rPr>
            </w:pPr>
            <w:r>
              <w:rPr>
                <w:lang w:val="fr-FR" w:eastAsia="zh-CN"/>
              </w:rPr>
              <w:t>T</w:t>
            </w:r>
            <w:r>
              <w:rPr>
                <w:rFonts w:hint="eastAsia"/>
                <w:lang w:val="fr-FR" w:eastAsia="zh-CN"/>
              </w:rPr>
              <w:t>hen calculate using sw code to compare verify hw works correctly.</w:t>
            </w:r>
          </w:p>
          <w:p w:rsidR="00003373" w:rsidRDefault="00003373" w:rsidP="000F48FE">
            <w:pPr>
              <w:rPr>
                <w:lang w:val="fr-FR" w:eastAsia="zh-CN"/>
              </w:rPr>
            </w:pPr>
            <w:r>
              <w:rPr>
                <w:lang w:val="fr-FR" w:eastAsia="zh-CN"/>
              </w:rPr>
              <w:t>T</w:t>
            </w:r>
            <w:r>
              <w:rPr>
                <w:rFonts w:hint="eastAsia"/>
                <w:lang w:val="fr-FR" w:eastAsia="zh-CN"/>
              </w:rPr>
              <w:t>est diffrent length</w:t>
            </w:r>
            <w:r>
              <w:rPr>
                <w:lang w:val="fr-FR" w:eastAsia="zh-CN"/>
              </w:rPr>
              <w:t> </w:t>
            </w:r>
            <w:r>
              <w:rPr>
                <w:rFonts w:hint="eastAsia"/>
                <w:lang w:val="fr-FR" w:eastAsia="zh-CN"/>
              </w:rPr>
              <w:t xml:space="preserve">: at lease conver </w:t>
            </w:r>
            <w:r w:rsidR="000F48FE">
              <w:rPr>
                <w:rFonts w:hint="eastAsia"/>
                <w:lang w:val="fr-FR" w:eastAsia="zh-CN"/>
              </w:rPr>
              <w:t xml:space="preserve">0,1,2 </w:t>
            </w:r>
            <w:r>
              <w:rPr>
                <w:rFonts w:hint="eastAsia"/>
                <w:lang w:val="fr-FR" w:eastAsia="zh-CN"/>
              </w:rPr>
              <w:t>segment</w:t>
            </w:r>
            <w:r w:rsidR="000F48FE">
              <w:rPr>
                <w:rFonts w:hint="eastAsia"/>
                <w:lang w:val="fr-FR" w:eastAsia="zh-CN"/>
              </w:rPr>
              <w:t>s</w:t>
            </w:r>
          </w:p>
        </w:tc>
      </w:tr>
      <w:tr w:rsidR="00A7638E" w:rsidTr="00196C63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A7638E" w:rsidRPr="00036528" w:rsidRDefault="00A7638E" w:rsidP="00196C63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A7638E" w:rsidTr="00196C63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7638E" w:rsidRPr="00036528" w:rsidRDefault="00A7638E" w:rsidP="00036528">
            <w:pPr>
              <w:rPr>
                <w:lang w:val="fr-FR"/>
              </w:rPr>
            </w:pPr>
          </w:p>
        </w:tc>
      </w:tr>
      <w:tr w:rsidR="00A7638E" w:rsidTr="00196C63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A7638E" w:rsidRDefault="00A7638E" w:rsidP="00196C63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A7638E" w:rsidTr="00196C63">
        <w:tc>
          <w:tcPr>
            <w:tcW w:w="675" w:type="dxa"/>
            <w:shd w:val="pct20" w:color="auto" w:fill="auto"/>
          </w:tcPr>
          <w:p w:rsidR="00A7638E" w:rsidRDefault="00A7638E" w:rsidP="00196C63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A7638E" w:rsidRDefault="00A7638E" w:rsidP="00196C63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2841" w:type="dxa"/>
            <w:shd w:val="pct20" w:color="auto" w:fill="auto"/>
          </w:tcPr>
          <w:p w:rsidR="00A7638E" w:rsidRDefault="00A7638E" w:rsidP="00196C63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A7638E" w:rsidTr="00196C63">
        <w:tc>
          <w:tcPr>
            <w:tcW w:w="675" w:type="dxa"/>
            <w:shd w:val="clear" w:color="auto" w:fill="auto"/>
            <w:vAlign w:val="center"/>
          </w:tcPr>
          <w:p w:rsidR="00A7638E" w:rsidRPr="00036528" w:rsidRDefault="00895A74" w:rsidP="00196C63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A7638E" w:rsidRPr="00036528" w:rsidRDefault="00895A74" w:rsidP="00A03FC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</w:t>
            </w:r>
            <w:r w:rsidR="00A03FCE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sha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 from device list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A7638E" w:rsidRPr="00036528" w:rsidRDefault="00A7638E" w:rsidP="00196C63">
            <w:pPr>
              <w:rPr>
                <w:lang w:val="fr-FR"/>
              </w:rPr>
            </w:pPr>
          </w:p>
        </w:tc>
      </w:tr>
      <w:tr w:rsidR="00A7638E" w:rsidTr="00196C63">
        <w:tc>
          <w:tcPr>
            <w:tcW w:w="675" w:type="dxa"/>
            <w:shd w:val="clear" w:color="auto" w:fill="auto"/>
            <w:vAlign w:val="center"/>
          </w:tcPr>
          <w:p w:rsidR="00A7638E" w:rsidRPr="00036528" w:rsidRDefault="00895A74" w:rsidP="00196C63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2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A7638E" w:rsidRDefault="00895A74" w:rsidP="00196C63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B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uffer len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 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: 4 byte</w:t>
            </w:r>
          </w:p>
          <w:p w:rsidR="00895A74" w:rsidRPr="00036528" w:rsidRDefault="00895A74" w:rsidP="00196C63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I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nput 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sha256 4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A7638E" w:rsidRPr="00036528" w:rsidRDefault="00895A74" w:rsidP="00196C63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S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ha256</w:t>
            </w:r>
            <w:r w:rsidRPr="00895A74"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  <w:t>: test pass</w:t>
            </w:r>
          </w:p>
        </w:tc>
      </w:tr>
      <w:tr w:rsidR="00D9593E" w:rsidRPr="00036528" w:rsidTr="00D9593E">
        <w:tc>
          <w:tcPr>
            <w:tcW w:w="675" w:type="dxa"/>
          </w:tcPr>
          <w:p w:rsidR="00D9593E" w:rsidRPr="00036528" w:rsidRDefault="00D9593E" w:rsidP="00694F2C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3</w:t>
            </w:r>
          </w:p>
        </w:tc>
        <w:tc>
          <w:tcPr>
            <w:tcW w:w="5006" w:type="dxa"/>
          </w:tcPr>
          <w:p w:rsidR="00D9593E" w:rsidRDefault="00D9593E" w:rsidP="00694F2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B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uffer len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 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: </w:t>
            </w:r>
            <w:r w:rsidR="00003373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6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4 byte</w:t>
            </w:r>
          </w:p>
          <w:p w:rsidR="00D9593E" w:rsidRPr="00036528" w:rsidRDefault="00D9593E" w:rsidP="00694F2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I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nput 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sha256 </w:t>
            </w:r>
            <w:r w:rsidR="00003373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6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4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</w:p>
        </w:tc>
        <w:tc>
          <w:tcPr>
            <w:tcW w:w="2841" w:type="dxa"/>
          </w:tcPr>
          <w:p w:rsidR="00D9593E" w:rsidRPr="00036528" w:rsidRDefault="00D9593E" w:rsidP="00694F2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S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ha256</w:t>
            </w:r>
            <w:r w:rsidRPr="00895A74"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  <w:t>: test pass</w:t>
            </w:r>
          </w:p>
        </w:tc>
      </w:tr>
      <w:tr w:rsidR="00D9593E" w:rsidRPr="00036528" w:rsidTr="00D9593E">
        <w:tc>
          <w:tcPr>
            <w:tcW w:w="675" w:type="dxa"/>
          </w:tcPr>
          <w:p w:rsidR="00D9593E" w:rsidRPr="00036528" w:rsidRDefault="00003373" w:rsidP="00694F2C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4</w:t>
            </w:r>
          </w:p>
        </w:tc>
        <w:tc>
          <w:tcPr>
            <w:tcW w:w="5006" w:type="dxa"/>
          </w:tcPr>
          <w:p w:rsidR="00D9593E" w:rsidRDefault="00D9593E" w:rsidP="00694F2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B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uffer len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 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: </w:t>
            </w:r>
            <w:r w:rsidR="00003373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100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 byte</w:t>
            </w:r>
          </w:p>
          <w:p w:rsidR="00D9593E" w:rsidRPr="00036528" w:rsidRDefault="00D9593E" w:rsidP="00003373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I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nput 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sha256 </w:t>
            </w:r>
            <w:r w:rsidR="00003373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100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</w:p>
        </w:tc>
        <w:tc>
          <w:tcPr>
            <w:tcW w:w="2841" w:type="dxa"/>
          </w:tcPr>
          <w:p w:rsidR="00D9593E" w:rsidRPr="00036528" w:rsidRDefault="00D9593E" w:rsidP="00694F2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S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ha256</w:t>
            </w:r>
            <w:r w:rsidRPr="00895A74"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  <w:t>: test pass</w:t>
            </w:r>
          </w:p>
        </w:tc>
      </w:tr>
      <w:tr w:rsidR="00003373" w:rsidRPr="00036528" w:rsidTr="00003373">
        <w:tc>
          <w:tcPr>
            <w:tcW w:w="675" w:type="dxa"/>
          </w:tcPr>
          <w:p w:rsidR="00003373" w:rsidRPr="00036528" w:rsidRDefault="00003373" w:rsidP="00694F2C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5</w:t>
            </w:r>
          </w:p>
        </w:tc>
        <w:tc>
          <w:tcPr>
            <w:tcW w:w="5006" w:type="dxa"/>
          </w:tcPr>
          <w:p w:rsidR="00003373" w:rsidRDefault="00003373" w:rsidP="00694F2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B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uffer len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 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: 128 byte</w:t>
            </w:r>
          </w:p>
          <w:p w:rsidR="00003373" w:rsidRPr="00036528" w:rsidRDefault="00003373" w:rsidP="00003373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I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nput 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sha256 128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</w:p>
        </w:tc>
        <w:tc>
          <w:tcPr>
            <w:tcW w:w="2841" w:type="dxa"/>
          </w:tcPr>
          <w:p w:rsidR="00003373" w:rsidRPr="00036528" w:rsidRDefault="00003373" w:rsidP="00694F2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S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ha256</w:t>
            </w:r>
            <w:r w:rsidRPr="00895A74"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  <w:t>: test pass</w:t>
            </w:r>
          </w:p>
        </w:tc>
      </w:tr>
      <w:tr w:rsidR="00003373" w:rsidRPr="00036528" w:rsidTr="00003373">
        <w:tc>
          <w:tcPr>
            <w:tcW w:w="675" w:type="dxa"/>
          </w:tcPr>
          <w:p w:rsidR="00003373" w:rsidRPr="00036528" w:rsidRDefault="00003373" w:rsidP="00694F2C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6</w:t>
            </w:r>
          </w:p>
        </w:tc>
        <w:tc>
          <w:tcPr>
            <w:tcW w:w="5006" w:type="dxa"/>
          </w:tcPr>
          <w:p w:rsidR="00003373" w:rsidRDefault="00003373" w:rsidP="00694F2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B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uffer len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 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: 200 byte</w:t>
            </w:r>
          </w:p>
          <w:p w:rsidR="00003373" w:rsidRPr="00036528" w:rsidRDefault="00003373" w:rsidP="00003373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I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nput 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sha256 200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</w:p>
        </w:tc>
        <w:tc>
          <w:tcPr>
            <w:tcW w:w="2841" w:type="dxa"/>
          </w:tcPr>
          <w:p w:rsidR="00003373" w:rsidRPr="00036528" w:rsidRDefault="00003373" w:rsidP="00694F2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S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ha256</w:t>
            </w:r>
            <w:r w:rsidRPr="00895A74"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  <w:t>: test pass</w:t>
            </w:r>
          </w:p>
        </w:tc>
      </w:tr>
      <w:tr w:rsidR="002F6514" w:rsidRPr="00036528" w:rsidTr="002F6514">
        <w:tc>
          <w:tcPr>
            <w:tcW w:w="675" w:type="dxa"/>
          </w:tcPr>
          <w:p w:rsidR="002F6514" w:rsidRPr="00036528" w:rsidRDefault="002F6514" w:rsidP="00694F2C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7</w:t>
            </w:r>
          </w:p>
        </w:tc>
        <w:tc>
          <w:tcPr>
            <w:tcW w:w="5006" w:type="dxa"/>
          </w:tcPr>
          <w:p w:rsidR="002F6514" w:rsidRDefault="002F6514" w:rsidP="00694F2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R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epeat using other test buffer length</w:t>
            </w:r>
          </w:p>
          <w:p w:rsidR="002F6514" w:rsidRPr="00036528" w:rsidRDefault="002F6514" w:rsidP="00694F2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S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ha256 len</w:t>
            </w:r>
          </w:p>
        </w:tc>
        <w:tc>
          <w:tcPr>
            <w:tcW w:w="2841" w:type="dxa"/>
          </w:tcPr>
          <w:p w:rsidR="002F6514" w:rsidRPr="00036528" w:rsidRDefault="002F6514" w:rsidP="00694F2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S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ha256</w:t>
            </w:r>
            <w:r w:rsidRPr="00895A74"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  <w:t>: test pass</w:t>
            </w:r>
          </w:p>
        </w:tc>
      </w:tr>
    </w:tbl>
    <w:p w:rsidR="00A7638E" w:rsidRDefault="00A7638E" w:rsidP="00A7638E">
      <w:pPr>
        <w:rPr>
          <w:sz w:val="24"/>
          <w:szCs w:val="24"/>
          <w:lang w:eastAsia="zh-CN"/>
        </w:rPr>
      </w:pPr>
    </w:p>
    <w:p w:rsidR="00A03FCE" w:rsidRPr="00B54816" w:rsidRDefault="00A03FCE" w:rsidP="00A03FCE">
      <w:pPr>
        <w:pStyle w:val="4"/>
      </w:pPr>
      <w:r>
        <w:rPr>
          <w:rFonts w:hint="eastAsia"/>
        </w:rPr>
        <w:t>Test Case cb-sha-</w:t>
      </w:r>
      <w:r>
        <w:rPr>
          <w:rFonts w:hint="eastAsia"/>
          <w:lang w:eastAsia="zh-CN"/>
        </w:rPr>
        <w:t>2</w:t>
      </w:r>
      <w:r>
        <w:rPr>
          <w:rFonts w:hint="eastAsia"/>
        </w:rPr>
        <w:t xml:space="preserve">: </w:t>
      </w:r>
      <w:r>
        <w:rPr>
          <w:rFonts w:hint="eastAsia"/>
          <w:lang w:eastAsia="zh-CN"/>
        </w:rPr>
        <w:t xml:space="preserve"> sha384 checksum test</w:t>
      </w:r>
    </w:p>
    <w:tbl>
      <w:tblPr>
        <w:tblStyle w:val="a4"/>
        <w:tblW w:w="0" w:type="auto"/>
        <w:tblLook w:val="04A0"/>
      </w:tblPr>
      <w:tblGrid>
        <w:gridCol w:w="675"/>
        <w:gridCol w:w="5006"/>
        <w:gridCol w:w="2841"/>
      </w:tblGrid>
      <w:tr w:rsidR="00A03FCE" w:rsidTr="00694F2C">
        <w:tc>
          <w:tcPr>
            <w:tcW w:w="8522" w:type="dxa"/>
            <w:gridSpan w:val="3"/>
            <w:shd w:val="pct20" w:color="auto" w:fill="auto"/>
          </w:tcPr>
          <w:p w:rsidR="00A03FCE" w:rsidRDefault="00A03FCE" w:rsidP="00694F2C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A03FCE" w:rsidTr="00694F2C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03FCE" w:rsidRDefault="00A03FCE" w:rsidP="00694F2C">
            <w:pPr>
              <w:rPr>
                <w:lang w:val="fr-FR" w:eastAsia="zh-CN"/>
              </w:rPr>
            </w:pPr>
            <w:r>
              <w:rPr>
                <w:lang w:val="fr-FR" w:eastAsia="zh-CN"/>
              </w:rPr>
              <w:t>G</w:t>
            </w:r>
            <w:r>
              <w:rPr>
                <w:rFonts w:hint="eastAsia"/>
                <w:lang w:val="fr-FR" w:eastAsia="zh-CN"/>
              </w:rPr>
              <w:t>enerate a random data buffer, calculate sha384 checksum using hw</w:t>
            </w:r>
            <w:r>
              <w:rPr>
                <w:lang w:val="fr-FR" w:eastAsia="zh-CN"/>
              </w:rPr>
              <w:t> </w:t>
            </w:r>
            <w:r>
              <w:rPr>
                <w:rFonts w:hint="eastAsia"/>
                <w:lang w:val="fr-FR" w:eastAsia="zh-CN"/>
              </w:rPr>
              <w:t>;</w:t>
            </w:r>
          </w:p>
          <w:p w:rsidR="00A03FCE" w:rsidRDefault="00A03FCE" w:rsidP="00694F2C">
            <w:pPr>
              <w:rPr>
                <w:lang w:val="fr-FR" w:eastAsia="zh-CN"/>
              </w:rPr>
            </w:pPr>
            <w:r>
              <w:rPr>
                <w:lang w:val="fr-FR" w:eastAsia="zh-CN"/>
              </w:rPr>
              <w:lastRenderedPageBreak/>
              <w:t>T</w:t>
            </w:r>
            <w:r>
              <w:rPr>
                <w:rFonts w:hint="eastAsia"/>
                <w:lang w:val="fr-FR" w:eastAsia="zh-CN"/>
              </w:rPr>
              <w:t>hen calculate using sw code to compare verify hw works correctly.</w:t>
            </w:r>
          </w:p>
          <w:p w:rsidR="00A03FCE" w:rsidRDefault="00A03FCE" w:rsidP="00694F2C">
            <w:pPr>
              <w:rPr>
                <w:lang w:val="fr-FR" w:eastAsia="zh-CN"/>
              </w:rPr>
            </w:pPr>
            <w:r>
              <w:rPr>
                <w:lang w:val="fr-FR" w:eastAsia="zh-CN"/>
              </w:rPr>
              <w:t>T</w:t>
            </w:r>
            <w:r>
              <w:rPr>
                <w:rFonts w:hint="eastAsia"/>
                <w:lang w:val="fr-FR" w:eastAsia="zh-CN"/>
              </w:rPr>
              <w:t>est diffrent length</w:t>
            </w:r>
            <w:r>
              <w:rPr>
                <w:lang w:val="fr-FR" w:eastAsia="zh-CN"/>
              </w:rPr>
              <w:t> </w:t>
            </w:r>
            <w:r>
              <w:rPr>
                <w:rFonts w:hint="eastAsia"/>
                <w:lang w:val="fr-FR" w:eastAsia="zh-CN"/>
              </w:rPr>
              <w:t>: at lease conver 0,1,2 segments</w:t>
            </w:r>
          </w:p>
        </w:tc>
      </w:tr>
      <w:tr w:rsidR="00A03FCE" w:rsidTr="00694F2C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A03FCE" w:rsidRPr="00036528" w:rsidRDefault="00A03FCE" w:rsidP="00694F2C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lastRenderedPageBreak/>
              <w:t>Preconditions</w:t>
            </w:r>
          </w:p>
        </w:tc>
      </w:tr>
      <w:tr w:rsidR="00A03FCE" w:rsidTr="00694F2C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03FCE" w:rsidRPr="00036528" w:rsidRDefault="00A03FCE" w:rsidP="00694F2C">
            <w:pPr>
              <w:rPr>
                <w:lang w:val="fr-FR"/>
              </w:rPr>
            </w:pPr>
          </w:p>
        </w:tc>
      </w:tr>
      <w:tr w:rsidR="00A03FCE" w:rsidTr="00694F2C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A03FCE" w:rsidRDefault="00A03FCE" w:rsidP="00694F2C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A03FCE" w:rsidTr="00694F2C">
        <w:tc>
          <w:tcPr>
            <w:tcW w:w="675" w:type="dxa"/>
            <w:shd w:val="pct20" w:color="auto" w:fill="auto"/>
          </w:tcPr>
          <w:p w:rsidR="00A03FCE" w:rsidRDefault="00A03FCE" w:rsidP="00694F2C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A03FCE" w:rsidRDefault="00A03FCE" w:rsidP="00694F2C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2841" w:type="dxa"/>
            <w:shd w:val="pct20" w:color="auto" w:fill="auto"/>
          </w:tcPr>
          <w:p w:rsidR="00A03FCE" w:rsidRDefault="00A03FCE" w:rsidP="00694F2C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A03FCE" w:rsidTr="00694F2C">
        <w:tc>
          <w:tcPr>
            <w:tcW w:w="675" w:type="dxa"/>
            <w:shd w:val="clear" w:color="auto" w:fill="auto"/>
            <w:vAlign w:val="center"/>
          </w:tcPr>
          <w:p w:rsidR="00A03FCE" w:rsidRPr="00036528" w:rsidRDefault="00A03FCE" w:rsidP="00694F2C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A03FCE" w:rsidRPr="00036528" w:rsidRDefault="00A03FCE" w:rsidP="00A03FC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sha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 from device list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A03FCE" w:rsidRPr="00036528" w:rsidRDefault="00A03FCE" w:rsidP="00694F2C">
            <w:pPr>
              <w:rPr>
                <w:lang w:val="fr-FR"/>
              </w:rPr>
            </w:pPr>
          </w:p>
        </w:tc>
      </w:tr>
      <w:tr w:rsidR="00A03FCE" w:rsidTr="00694F2C">
        <w:tc>
          <w:tcPr>
            <w:tcW w:w="675" w:type="dxa"/>
            <w:shd w:val="clear" w:color="auto" w:fill="auto"/>
            <w:vAlign w:val="center"/>
          </w:tcPr>
          <w:p w:rsidR="00A03FCE" w:rsidRPr="00036528" w:rsidRDefault="00A03FCE" w:rsidP="00694F2C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2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A03FCE" w:rsidRDefault="00A03FCE" w:rsidP="00694F2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B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uffer len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 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: 4 byte</w:t>
            </w:r>
          </w:p>
          <w:p w:rsidR="00A03FCE" w:rsidRPr="00036528" w:rsidRDefault="00A03FCE" w:rsidP="00A03FC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I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nput 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sha384 4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A03FCE" w:rsidRPr="00036528" w:rsidRDefault="00A03FCE" w:rsidP="00694F2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sha384</w:t>
            </w:r>
            <w:r w:rsidRPr="00895A74"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  <w:t>: test pass</w:t>
            </w:r>
          </w:p>
        </w:tc>
      </w:tr>
      <w:tr w:rsidR="00A03FCE" w:rsidRPr="00036528" w:rsidTr="00694F2C">
        <w:tc>
          <w:tcPr>
            <w:tcW w:w="675" w:type="dxa"/>
          </w:tcPr>
          <w:p w:rsidR="00A03FCE" w:rsidRPr="00036528" w:rsidRDefault="00A03FCE" w:rsidP="00694F2C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3</w:t>
            </w:r>
          </w:p>
        </w:tc>
        <w:tc>
          <w:tcPr>
            <w:tcW w:w="5006" w:type="dxa"/>
          </w:tcPr>
          <w:p w:rsidR="00A03FCE" w:rsidRDefault="00A03FCE" w:rsidP="00694F2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B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uffer len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 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: 64 byte</w:t>
            </w:r>
          </w:p>
          <w:p w:rsidR="00A03FCE" w:rsidRPr="00036528" w:rsidRDefault="00A03FCE" w:rsidP="00694F2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I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nput 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 sha384 64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</w:p>
        </w:tc>
        <w:tc>
          <w:tcPr>
            <w:tcW w:w="2841" w:type="dxa"/>
          </w:tcPr>
          <w:p w:rsidR="00A03FCE" w:rsidRPr="00036528" w:rsidRDefault="00A03FCE" w:rsidP="00694F2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sha384</w:t>
            </w:r>
            <w:r w:rsidRPr="00895A74"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  <w:t>: test pass</w:t>
            </w:r>
          </w:p>
        </w:tc>
      </w:tr>
      <w:tr w:rsidR="00A03FCE" w:rsidRPr="00036528" w:rsidTr="00694F2C">
        <w:tc>
          <w:tcPr>
            <w:tcW w:w="675" w:type="dxa"/>
          </w:tcPr>
          <w:p w:rsidR="00A03FCE" w:rsidRPr="00036528" w:rsidRDefault="00A03FCE" w:rsidP="00694F2C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4</w:t>
            </w:r>
          </w:p>
        </w:tc>
        <w:tc>
          <w:tcPr>
            <w:tcW w:w="5006" w:type="dxa"/>
          </w:tcPr>
          <w:p w:rsidR="00A03FCE" w:rsidRDefault="00A03FCE" w:rsidP="00694F2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B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uffer len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 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: 100 byte</w:t>
            </w:r>
          </w:p>
          <w:p w:rsidR="00A03FCE" w:rsidRPr="00036528" w:rsidRDefault="00A03FCE" w:rsidP="00694F2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I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nput 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 sha384 100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</w:p>
        </w:tc>
        <w:tc>
          <w:tcPr>
            <w:tcW w:w="2841" w:type="dxa"/>
          </w:tcPr>
          <w:p w:rsidR="00A03FCE" w:rsidRPr="00036528" w:rsidRDefault="00A03FCE" w:rsidP="00694F2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sha384</w:t>
            </w:r>
            <w:r w:rsidRPr="00895A74"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  <w:t>: test pass</w:t>
            </w:r>
          </w:p>
        </w:tc>
      </w:tr>
      <w:tr w:rsidR="00A03FCE" w:rsidRPr="00036528" w:rsidTr="00694F2C">
        <w:tc>
          <w:tcPr>
            <w:tcW w:w="675" w:type="dxa"/>
          </w:tcPr>
          <w:p w:rsidR="00A03FCE" w:rsidRPr="00036528" w:rsidRDefault="00A03FCE" w:rsidP="00694F2C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5</w:t>
            </w:r>
          </w:p>
        </w:tc>
        <w:tc>
          <w:tcPr>
            <w:tcW w:w="5006" w:type="dxa"/>
          </w:tcPr>
          <w:p w:rsidR="00A03FCE" w:rsidRDefault="00A03FCE" w:rsidP="00694F2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B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uffer len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 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: 128 byte</w:t>
            </w:r>
          </w:p>
          <w:p w:rsidR="00A03FCE" w:rsidRPr="00036528" w:rsidRDefault="00A03FCE" w:rsidP="00694F2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I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nput 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 sha384 128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</w:p>
        </w:tc>
        <w:tc>
          <w:tcPr>
            <w:tcW w:w="2841" w:type="dxa"/>
          </w:tcPr>
          <w:p w:rsidR="00A03FCE" w:rsidRPr="00036528" w:rsidRDefault="00A03FCE" w:rsidP="00694F2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sha384</w:t>
            </w:r>
            <w:r w:rsidRPr="00895A74"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  <w:t>: test pass</w:t>
            </w:r>
          </w:p>
        </w:tc>
      </w:tr>
      <w:tr w:rsidR="00A03FCE" w:rsidRPr="00036528" w:rsidTr="00694F2C">
        <w:tc>
          <w:tcPr>
            <w:tcW w:w="675" w:type="dxa"/>
          </w:tcPr>
          <w:p w:rsidR="00A03FCE" w:rsidRPr="00036528" w:rsidRDefault="00A03FCE" w:rsidP="00694F2C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6</w:t>
            </w:r>
          </w:p>
        </w:tc>
        <w:tc>
          <w:tcPr>
            <w:tcW w:w="5006" w:type="dxa"/>
          </w:tcPr>
          <w:p w:rsidR="00A03FCE" w:rsidRDefault="00A03FCE" w:rsidP="00694F2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B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uffer len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 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: 200 byte</w:t>
            </w:r>
          </w:p>
          <w:p w:rsidR="00A03FCE" w:rsidRPr="00036528" w:rsidRDefault="00A03FCE" w:rsidP="00694F2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I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nput 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 sha384 200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</w:p>
        </w:tc>
        <w:tc>
          <w:tcPr>
            <w:tcW w:w="2841" w:type="dxa"/>
          </w:tcPr>
          <w:p w:rsidR="00A03FCE" w:rsidRPr="00036528" w:rsidRDefault="00A03FCE" w:rsidP="00694F2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sha384</w:t>
            </w:r>
            <w:r w:rsidRPr="00895A74"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  <w:t>: test pass</w:t>
            </w:r>
          </w:p>
        </w:tc>
      </w:tr>
      <w:tr w:rsidR="00A03FCE" w:rsidRPr="00036528" w:rsidTr="00694F2C">
        <w:tc>
          <w:tcPr>
            <w:tcW w:w="675" w:type="dxa"/>
          </w:tcPr>
          <w:p w:rsidR="00A03FCE" w:rsidRPr="00036528" w:rsidRDefault="00A03FCE" w:rsidP="00694F2C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7</w:t>
            </w:r>
          </w:p>
        </w:tc>
        <w:tc>
          <w:tcPr>
            <w:tcW w:w="5006" w:type="dxa"/>
          </w:tcPr>
          <w:p w:rsidR="00A03FCE" w:rsidRDefault="00A03FCE" w:rsidP="00694F2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R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epeat using other test buffer length</w:t>
            </w:r>
          </w:p>
          <w:p w:rsidR="00A03FCE" w:rsidRPr="00036528" w:rsidRDefault="00A03FCE" w:rsidP="00694F2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sha384 len</w:t>
            </w:r>
          </w:p>
        </w:tc>
        <w:tc>
          <w:tcPr>
            <w:tcW w:w="2841" w:type="dxa"/>
          </w:tcPr>
          <w:p w:rsidR="00A03FCE" w:rsidRPr="00036528" w:rsidRDefault="00A03FCE" w:rsidP="00694F2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sha384</w:t>
            </w:r>
            <w:r w:rsidRPr="00895A74"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  <w:t>: test pass</w:t>
            </w:r>
          </w:p>
        </w:tc>
      </w:tr>
    </w:tbl>
    <w:p w:rsidR="00A03FCE" w:rsidRDefault="00A03FCE" w:rsidP="00A03FCE">
      <w:pPr>
        <w:rPr>
          <w:sz w:val="24"/>
          <w:szCs w:val="24"/>
          <w:lang w:eastAsia="zh-CN"/>
        </w:rPr>
      </w:pPr>
    </w:p>
    <w:p w:rsidR="00A03FCE" w:rsidRDefault="00A03FCE" w:rsidP="00A7638E">
      <w:pPr>
        <w:rPr>
          <w:sz w:val="24"/>
          <w:szCs w:val="24"/>
          <w:lang w:eastAsia="zh-CN"/>
        </w:rPr>
      </w:pPr>
    </w:p>
    <w:p w:rsidR="007328DB" w:rsidRPr="00B54816" w:rsidRDefault="007328DB" w:rsidP="007328DB">
      <w:pPr>
        <w:pStyle w:val="4"/>
      </w:pPr>
      <w:r>
        <w:rPr>
          <w:rFonts w:hint="eastAsia"/>
        </w:rPr>
        <w:t>Test Case cb-sha-</w:t>
      </w:r>
      <w:r w:rsidR="00D574A8">
        <w:rPr>
          <w:rFonts w:hint="eastAsia"/>
          <w:lang w:eastAsia="zh-CN"/>
        </w:rPr>
        <w:t>3</w:t>
      </w:r>
      <w:r>
        <w:rPr>
          <w:rFonts w:hint="eastAsia"/>
        </w:rPr>
        <w:t xml:space="preserve">: </w:t>
      </w:r>
      <w:r w:rsidR="00D574A8">
        <w:rPr>
          <w:rFonts w:hint="eastAsia"/>
          <w:lang w:eastAsia="zh-CN"/>
        </w:rPr>
        <w:t>interrupt test</w:t>
      </w:r>
    </w:p>
    <w:tbl>
      <w:tblPr>
        <w:tblStyle w:val="a4"/>
        <w:tblW w:w="0" w:type="auto"/>
        <w:tblLook w:val="04A0"/>
      </w:tblPr>
      <w:tblGrid>
        <w:gridCol w:w="675"/>
        <w:gridCol w:w="5006"/>
        <w:gridCol w:w="2841"/>
      </w:tblGrid>
      <w:tr w:rsidR="007328DB" w:rsidTr="00694F2C">
        <w:tc>
          <w:tcPr>
            <w:tcW w:w="8522" w:type="dxa"/>
            <w:gridSpan w:val="3"/>
            <w:shd w:val="pct20" w:color="auto" w:fill="auto"/>
          </w:tcPr>
          <w:p w:rsidR="007328DB" w:rsidRDefault="007328DB" w:rsidP="00694F2C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7328DB" w:rsidTr="00694F2C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7328DB" w:rsidRDefault="00D574A8" w:rsidP="00694F2C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confirm interrupt handle correctly when trigger some interrupt event</w:t>
            </w:r>
          </w:p>
        </w:tc>
      </w:tr>
      <w:tr w:rsidR="007328DB" w:rsidTr="00694F2C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7328DB" w:rsidRPr="00036528" w:rsidRDefault="007328DB" w:rsidP="00694F2C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7328DB" w:rsidTr="00694F2C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7328DB" w:rsidRPr="00036528" w:rsidRDefault="007328DB" w:rsidP="00694F2C">
            <w:pPr>
              <w:rPr>
                <w:lang w:val="fr-FR"/>
              </w:rPr>
            </w:pPr>
          </w:p>
        </w:tc>
      </w:tr>
      <w:tr w:rsidR="007328DB" w:rsidTr="00694F2C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7328DB" w:rsidRDefault="007328DB" w:rsidP="00694F2C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7328DB" w:rsidTr="00694F2C">
        <w:tc>
          <w:tcPr>
            <w:tcW w:w="675" w:type="dxa"/>
            <w:shd w:val="pct20" w:color="auto" w:fill="auto"/>
          </w:tcPr>
          <w:p w:rsidR="007328DB" w:rsidRDefault="007328DB" w:rsidP="00694F2C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7328DB" w:rsidRDefault="007328DB" w:rsidP="00694F2C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2841" w:type="dxa"/>
            <w:shd w:val="pct20" w:color="auto" w:fill="auto"/>
          </w:tcPr>
          <w:p w:rsidR="007328DB" w:rsidRDefault="007328DB" w:rsidP="00694F2C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D574A8" w:rsidTr="00694F2C">
        <w:tc>
          <w:tcPr>
            <w:tcW w:w="675" w:type="dxa"/>
            <w:shd w:val="clear" w:color="auto" w:fill="auto"/>
            <w:vAlign w:val="center"/>
          </w:tcPr>
          <w:p w:rsidR="00D574A8" w:rsidRPr="00036528" w:rsidRDefault="00D574A8" w:rsidP="00694F2C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lastRenderedPageBreak/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D574A8" w:rsidRPr="00036528" w:rsidRDefault="00D574A8" w:rsidP="00694F2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sha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 from device list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D574A8" w:rsidRPr="00036528" w:rsidRDefault="00D574A8" w:rsidP="00694F2C">
            <w:pPr>
              <w:rPr>
                <w:lang w:val="fr-FR"/>
              </w:rPr>
            </w:pPr>
          </w:p>
        </w:tc>
      </w:tr>
      <w:tr w:rsidR="00D574A8" w:rsidTr="00694F2C">
        <w:tc>
          <w:tcPr>
            <w:tcW w:w="675" w:type="dxa"/>
            <w:shd w:val="clear" w:color="auto" w:fill="auto"/>
            <w:vAlign w:val="center"/>
          </w:tcPr>
          <w:p w:rsidR="00D574A8" w:rsidRPr="00036528" w:rsidRDefault="00D574A8" w:rsidP="00694F2C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2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D574A8" w:rsidRPr="00036528" w:rsidRDefault="00D574A8" w:rsidP="00D574A8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I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nput 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 sha_int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D574A8" w:rsidRPr="00036528" w:rsidRDefault="00D574A8" w:rsidP="00694F2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D574A8"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  <w:t>sha_int: test pass</w:t>
            </w:r>
          </w:p>
        </w:tc>
      </w:tr>
    </w:tbl>
    <w:p w:rsidR="007328DB" w:rsidRPr="00D01062" w:rsidRDefault="007328DB" w:rsidP="007328DB">
      <w:pPr>
        <w:rPr>
          <w:sz w:val="24"/>
          <w:szCs w:val="24"/>
          <w:lang w:eastAsia="zh-CN"/>
        </w:rPr>
      </w:pPr>
    </w:p>
    <w:p w:rsidR="007328DB" w:rsidRPr="00B54816" w:rsidRDefault="0058121D" w:rsidP="007328DB">
      <w:pPr>
        <w:pStyle w:val="4"/>
      </w:pPr>
      <w:r>
        <w:rPr>
          <w:rFonts w:hint="eastAsia"/>
        </w:rPr>
        <w:t>Test Case cb-sha-</w:t>
      </w:r>
      <w:r>
        <w:rPr>
          <w:rFonts w:hint="eastAsia"/>
          <w:lang w:eastAsia="zh-CN"/>
        </w:rPr>
        <w:t>4</w:t>
      </w:r>
      <w:r w:rsidR="007328DB">
        <w:rPr>
          <w:rFonts w:hint="eastAsia"/>
        </w:rPr>
        <w:t xml:space="preserve">: </w:t>
      </w:r>
      <w:r>
        <w:rPr>
          <w:rFonts w:hint="eastAsia"/>
          <w:lang w:eastAsia="zh-CN"/>
        </w:rPr>
        <w:t xml:space="preserve"> robust test</w:t>
      </w:r>
    </w:p>
    <w:tbl>
      <w:tblPr>
        <w:tblStyle w:val="a4"/>
        <w:tblW w:w="0" w:type="auto"/>
        <w:tblLook w:val="04A0"/>
      </w:tblPr>
      <w:tblGrid>
        <w:gridCol w:w="675"/>
        <w:gridCol w:w="5006"/>
        <w:gridCol w:w="2841"/>
      </w:tblGrid>
      <w:tr w:rsidR="007328DB" w:rsidTr="00694F2C">
        <w:tc>
          <w:tcPr>
            <w:tcW w:w="8522" w:type="dxa"/>
            <w:gridSpan w:val="3"/>
            <w:shd w:val="pct20" w:color="auto" w:fill="auto"/>
          </w:tcPr>
          <w:p w:rsidR="007328DB" w:rsidRDefault="007328DB" w:rsidP="00694F2C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7328DB" w:rsidTr="00694F2C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7328DB" w:rsidRDefault="0058121D" w:rsidP="00694F2C">
            <w:pPr>
              <w:rPr>
                <w:lang w:val="fr-FR" w:eastAsia="zh-CN"/>
              </w:rPr>
            </w:pPr>
            <w:r>
              <w:rPr>
                <w:lang w:val="fr-FR" w:eastAsia="zh-CN"/>
              </w:rPr>
              <w:t>G</w:t>
            </w:r>
            <w:r>
              <w:rPr>
                <w:rFonts w:hint="eastAsia"/>
                <w:lang w:val="fr-FR" w:eastAsia="zh-CN"/>
              </w:rPr>
              <w:t>enerate random length random data</w:t>
            </w:r>
            <w:r>
              <w:rPr>
                <w:lang w:val="fr-FR" w:eastAsia="zh-CN"/>
              </w:rPr>
              <w:t> </w:t>
            </w:r>
            <w:r>
              <w:rPr>
                <w:rFonts w:hint="eastAsia"/>
                <w:lang w:val="fr-FR" w:eastAsia="zh-CN"/>
              </w:rPr>
              <w:t>; do sha384/sha256 calculate and compare the result with sw calculated</w:t>
            </w:r>
          </w:p>
        </w:tc>
      </w:tr>
      <w:tr w:rsidR="007328DB" w:rsidTr="00694F2C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7328DB" w:rsidRPr="00036528" w:rsidRDefault="007328DB" w:rsidP="00694F2C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7328DB" w:rsidTr="00694F2C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7328DB" w:rsidRPr="00036528" w:rsidRDefault="007328DB" w:rsidP="00694F2C">
            <w:pPr>
              <w:rPr>
                <w:lang w:val="fr-FR"/>
              </w:rPr>
            </w:pPr>
          </w:p>
        </w:tc>
      </w:tr>
      <w:tr w:rsidR="007328DB" w:rsidTr="00694F2C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7328DB" w:rsidRDefault="007328DB" w:rsidP="00694F2C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7328DB" w:rsidTr="00694F2C">
        <w:tc>
          <w:tcPr>
            <w:tcW w:w="675" w:type="dxa"/>
            <w:shd w:val="pct20" w:color="auto" w:fill="auto"/>
          </w:tcPr>
          <w:p w:rsidR="007328DB" w:rsidRDefault="007328DB" w:rsidP="00694F2C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7328DB" w:rsidRDefault="007328DB" w:rsidP="00694F2C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2841" w:type="dxa"/>
            <w:shd w:val="pct20" w:color="auto" w:fill="auto"/>
          </w:tcPr>
          <w:p w:rsidR="007328DB" w:rsidRDefault="007328DB" w:rsidP="00694F2C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D70593" w:rsidTr="00694F2C">
        <w:tc>
          <w:tcPr>
            <w:tcW w:w="675" w:type="dxa"/>
            <w:shd w:val="clear" w:color="auto" w:fill="auto"/>
            <w:vAlign w:val="center"/>
          </w:tcPr>
          <w:p w:rsidR="00D70593" w:rsidRPr="00036528" w:rsidRDefault="00D70593" w:rsidP="00694F2C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D70593" w:rsidRPr="00036528" w:rsidRDefault="00D70593" w:rsidP="00694F2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sha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 from device list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D70593" w:rsidRPr="00036528" w:rsidRDefault="00D70593" w:rsidP="00694F2C">
            <w:pPr>
              <w:rPr>
                <w:lang w:val="fr-FR"/>
              </w:rPr>
            </w:pPr>
          </w:p>
        </w:tc>
      </w:tr>
      <w:tr w:rsidR="00D70593" w:rsidTr="00694F2C">
        <w:tc>
          <w:tcPr>
            <w:tcW w:w="675" w:type="dxa"/>
            <w:shd w:val="clear" w:color="auto" w:fill="auto"/>
            <w:vAlign w:val="center"/>
          </w:tcPr>
          <w:p w:rsidR="00D70593" w:rsidRPr="00036528" w:rsidRDefault="00D70593" w:rsidP="00694F2C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2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D70593" w:rsidRPr="00036528" w:rsidRDefault="00D70593" w:rsidP="00D70593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I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nput 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 sha_robust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D70593" w:rsidRPr="00036528" w:rsidRDefault="00D70593" w:rsidP="00694F2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T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otal failed should be 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‘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0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’</w:t>
            </w:r>
          </w:p>
        </w:tc>
      </w:tr>
    </w:tbl>
    <w:p w:rsidR="007328DB" w:rsidRPr="00D01062" w:rsidRDefault="007328DB" w:rsidP="007328DB">
      <w:pPr>
        <w:rPr>
          <w:sz w:val="24"/>
          <w:szCs w:val="24"/>
          <w:lang w:eastAsia="zh-CN"/>
        </w:rPr>
      </w:pPr>
    </w:p>
    <w:p w:rsidR="007328DB" w:rsidRPr="00D01062" w:rsidRDefault="007328DB" w:rsidP="00A7638E">
      <w:pPr>
        <w:rPr>
          <w:sz w:val="24"/>
          <w:szCs w:val="24"/>
          <w:lang w:eastAsia="zh-CN"/>
        </w:rPr>
      </w:pPr>
    </w:p>
    <w:p w:rsidR="00A7638E" w:rsidRDefault="00A7638E" w:rsidP="00732CB7">
      <w:pPr>
        <w:pStyle w:val="3"/>
        <w:tabs>
          <w:tab w:val="num" w:pos="432"/>
        </w:tabs>
      </w:pPr>
      <w:bookmarkStart w:id="147" w:name="_Toc456257036"/>
      <w:r>
        <w:rPr>
          <w:rFonts w:hint="eastAsia"/>
        </w:rPr>
        <w:t>OTP</w:t>
      </w:r>
      <w:bookmarkEnd w:id="147"/>
    </w:p>
    <w:p w:rsidR="00A7638E" w:rsidRPr="00B54816" w:rsidRDefault="00A7638E" w:rsidP="00732CB7">
      <w:pPr>
        <w:pStyle w:val="4"/>
      </w:pPr>
      <w:bookmarkStart w:id="148" w:name="_Toc456257037"/>
      <w:r>
        <w:rPr>
          <w:rFonts w:hint="eastAsia"/>
        </w:rPr>
        <w:t xml:space="preserve">Test Case cb-otp-1: </w:t>
      </w:r>
      <w:r w:rsidR="00C9658E" w:rsidRPr="00160823">
        <w:rPr>
          <w:rFonts w:hint="eastAsia"/>
        </w:rPr>
        <w:t>otp non-secure program test</w:t>
      </w:r>
      <w:bookmarkEnd w:id="148"/>
    </w:p>
    <w:tbl>
      <w:tblPr>
        <w:tblStyle w:val="a4"/>
        <w:tblW w:w="0" w:type="auto"/>
        <w:tblLook w:val="04A0"/>
      </w:tblPr>
      <w:tblGrid>
        <w:gridCol w:w="675"/>
        <w:gridCol w:w="5006"/>
        <w:gridCol w:w="2993"/>
      </w:tblGrid>
      <w:tr w:rsidR="00A7638E" w:rsidTr="00E32090">
        <w:tc>
          <w:tcPr>
            <w:tcW w:w="8674" w:type="dxa"/>
            <w:gridSpan w:val="3"/>
            <w:shd w:val="pct20" w:color="auto" w:fill="auto"/>
          </w:tcPr>
          <w:p w:rsidR="00A7638E" w:rsidRDefault="00A7638E" w:rsidP="00196C63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A7638E" w:rsidTr="00E32090">
        <w:tc>
          <w:tcPr>
            <w:tcW w:w="86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9658E" w:rsidRPr="00036528" w:rsidRDefault="00C9658E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using otp test mode</w:t>
            </w:r>
          </w:p>
          <w:p w:rsidR="00A7638E" w:rsidRDefault="00C9658E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program one otp bit of non-secure area; then read back to verify</w:t>
            </w:r>
          </w:p>
        </w:tc>
      </w:tr>
      <w:tr w:rsidR="00A7638E" w:rsidTr="00E32090">
        <w:tc>
          <w:tcPr>
            <w:tcW w:w="8674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A7638E" w:rsidRPr="00036528" w:rsidRDefault="00A7638E" w:rsidP="00196C63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A7638E" w:rsidTr="00E32090">
        <w:tc>
          <w:tcPr>
            <w:tcW w:w="86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7638E" w:rsidRPr="00036528" w:rsidRDefault="00A7638E" w:rsidP="00036528">
            <w:pPr>
              <w:rPr>
                <w:lang w:val="fr-FR"/>
              </w:rPr>
            </w:pPr>
          </w:p>
        </w:tc>
      </w:tr>
      <w:tr w:rsidR="00A7638E" w:rsidTr="00E32090">
        <w:tc>
          <w:tcPr>
            <w:tcW w:w="8674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A7638E" w:rsidRDefault="00A7638E" w:rsidP="00196C63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A7638E" w:rsidTr="00E32090">
        <w:tc>
          <w:tcPr>
            <w:tcW w:w="675" w:type="dxa"/>
            <w:shd w:val="pct20" w:color="auto" w:fill="auto"/>
          </w:tcPr>
          <w:p w:rsidR="00A7638E" w:rsidRDefault="00A7638E" w:rsidP="00196C63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A7638E" w:rsidRDefault="00A7638E" w:rsidP="00196C63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2993" w:type="dxa"/>
            <w:shd w:val="pct20" w:color="auto" w:fill="auto"/>
          </w:tcPr>
          <w:p w:rsidR="00A7638E" w:rsidRDefault="00A7638E" w:rsidP="00196C63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C9658E" w:rsidTr="00E32090">
        <w:tc>
          <w:tcPr>
            <w:tcW w:w="675" w:type="dxa"/>
            <w:shd w:val="clear" w:color="auto" w:fill="auto"/>
            <w:vAlign w:val="center"/>
          </w:tcPr>
          <w:p w:rsidR="00C9658E" w:rsidRPr="00036528" w:rsidRDefault="00C9658E" w:rsidP="00342C59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AE3A9A" w:rsidRDefault="00AE3A9A" w:rsidP="00342C59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P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ower down the board then power on to remove the effect of previous test</w:t>
            </w:r>
          </w:p>
          <w:p w:rsidR="00C9658E" w:rsidRPr="00036528" w:rsidRDefault="00C9658E" w:rsidP="00342C59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"otp" from device list</w:t>
            </w:r>
          </w:p>
        </w:tc>
        <w:tc>
          <w:tcPr>
            <w:tcW w:w="2993" w:type="dxa"/>
            <w:shd w:val="clear" w:color="auto" w:fill="auto"/>
            <w:vAlign w:val="center"/>
          </w:tcPr>
          <w:p w:rsidR="00C9658E" w:rsidRPr="00036528" w:rsidRDefault="00C9658E" w:rsidP="00342C59">
            <w:pPr>
              <w:rPr>
                <w:lang w:val="fr-FR"/>
              </w:rPr>
            </w:pPr>
          </w:p>
        </w:tc>
      </w:tr>
      <w:tr w:rsidR="00C9658E" w:rsidTr="00E32090">
        <w:tc>
          <w:tcPr>
            <w:tcW w:w="675" w:type="dxa"/>
            <w:shd w:val="clear" w:color="auto" w:fill="auto"/>
            <w:vAlign w:val="center"/>
          </w:tcPr>
          <w:p w:rsidR="00C9658E" w:rsidRPr="00036528" w:rsidRDefault="00C9658E" w:rsidP="00342C59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lastRenderedPageBreak/>
              <w:t>2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C9658E" w:rsidRPr="00036528" w:rsidRDefault="00C9658E" w:rsidP="00236073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</w:t>
            </w:r>
            <w:r w:rsidR="009F1687" w:rsidRPr="009F1687"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  <w:t>otp_set_onebit</w:t>
            </w:r>
            <w:r w:rsidR="009F1687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 </w:t>
            </w:r>
            <w:r w:rsidR="00236073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non-secure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</w:t>
            </w:r>
            <w:r w:rsidR="00236073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4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1"</w:t>
            </w:r>
          </w:p>
        </w:tc>
        <w:tc>
          <w:tcPr>
            <w:tcW w:w="2993" w:type="dxa"/>
            <w:shd w:val="clear" w:color="auto" w:fill="auto"/>
            <w:vAlign w:val="center"/>
          </w:tcPr>
          <w:p w:rsidR="00C9658E" w:rsidRPr="00036528" w:rsidRDefault="003E5206" w:rsidP="00342C59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3E5206"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  <w:t>otp_non_secure_set_onebit</w:t>
            </w:r>
            <w:r w:rsidR="00C9658E"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: test pass</w:t>
            </w:r>
          </w:p>
        </w:tc>
      </w:tr>
      <w:tr w:rsidR="00E32090" w:rsidTr="00E32090">
        <w:tc>
          <w:tcPr>
            <w:tcW w:w="675" w:type="dxa"/>
            <w:shd w:val="clear" w:color="auto" w:fill="auto"/>
            <w:vAlign w:val="center"/>
          </w:tcPr>
          <w:p w:rsidR="00E32090" w:rsidRPr="00036528" w:rsidRDefault="00E32090" w:rsidP="007C3829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3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E32090" w:rsidRPr="00036528" w:rsidRDefault="00E32090" w:rsidP="00E32090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D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o soft reset, and reload the cdl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 </w:t>
            </w:r>
          </w:p>
        </w:tc>
        <w:tc>
          <w:tcPr>
            <w:tcW w:w="2993" w:type="dxa"/>
            <w:shd w:val="clear" w:color="auto" w:fill="auto"/>
            <w:vAlign w:val="center"/>
          </w:tcPr>
          <w:p w:rsidR="00E32090" w:rsidRPr="00036528" w:rsidRDefault="00E32090" w:rsidP="007C3829">
            <w:pPr>
              <w:rPr>
                <w:lang w:val="fr-FR" w:eastAsia="zh-CN"/>
              </w:rPr>
            </w:pPr>
          </w:p>
        </w:tc>
      </w:tr>
      <w:tr w:rsidR="00E32090" w:rsidTr="00E32090">
        <w:tc>
          <w:tcPr>
            <w:tcW w:w="675" w:type="dxa"/>
            <w:shd w:val="clear" w:color="auto" w:fill="auto"/>
            <w:vAlign w:val="center"/>
          </w:tcPr>
          <w:p w:rsidR="00E32090" w:rsidRPr="00380945" w:rsidRDefault="00E32090" w:rsidP="007C382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E32090" w:rsidRDefault="00E32090" w:rsidP="00E32090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 w:rsidRPr="00380945"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 xml:space="preserve">otp_get_onebit 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non-secure</w:t>
            </w:r>
            <w:r w:rsidRPr="00380945"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 xml:space="preserve"> 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4</w:t>
            </w:r>
            <w:r w:rsidRPr="00380945"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 xml:space="preserve"> 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1</w:t>
            </w:r>
          </w:p>
        </w:tc>
        <w:tc>
          <w:tcPr>
            <w:tcW w:w="2993" w:type="dxa"/>
            <w:shd w:val="clear" w:color="auto" w:fill="auto"/>
            <w:vAlign w:val="center"/>
          </w:tcPr>
          <w:p w:rsidR="00E32090" w:rsidRPr="00036528" w:rsidRDefault="00E32090" w:rsidP="007C3829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V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al should be 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‘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1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’</w:t>
            </w:r>
          </w:p>
        </w:tc>
      </w:tr>
      <w:tr w:rsidR="00E32090" w:rsidRPr="00036528" w:rsidTr="00E32090">
        <w:tc>
          <w:tcPr>
            <w:tcW w:w="675" w:type="dxa"/>
          </w:tcPr>
          <w:p w:rsidR="00E32090" w:rsidRPr="00036528" w:rsidRDefault="00E32090" w:rsidP="007C3829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5</w:t>
            </w:r>
          </w:p>
        </w:tc>
        <w:tc>
          <w:tcPr>
            <w:tcW w:w="5006" w:type="dxa"/>
          </w:tcPr>
          <w:p w:rsidR="00E32090" w:rsidRPr="00036528" w:rsidRDefault="00E32090" w:rsidP="007C3829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[repeat]input "</w:t>
            </w:r>
            <w:r w:rsidRPr="009F1687"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  <w:t>otp_set_onebit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 non-secure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row col"</w:t>
            </w:r>
          </w:p>
          <w:p w:rsidR="00E32090" w:rsidRDefault="00E32090" w:rsidP="007C3829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test other position</w:t>
            </w:r>
          </w:p>
          <w:p w:rsidR="00E32090" w:rsidRPr="00036528" w:rsidRDefault="00E32090" w:rsidP="007C3829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note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 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: don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’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t set 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‘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row &lt;4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’ 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; it may disable hw interface,may have side effect for other test</w:t>
            </w:r>
          </w:p>
        </w:tc>
        <w:tc>
          <w:tcPr>
            <w:tcW w:w="2993" w:type="dxa"/>
          </w:tcPr>
          <w:p w:rsidR="00E32090" w:rsidRPr="00036528" w:rsidRDefault="00E32090" w:rsidP="007C3829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3E5206"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  <w:t>otp_non_secure_set_onebit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: test pass</w:t>
            </w:r>
          </w:p>
        </w:tc>
      </w:tr>
    </w:tbl>
    <w:p w:rsidR="00A7638E" w:rsidRPr="00E32090" w:rsidRDefault="00A7638E" w:rsidP="00A7638E">
      <w:pPr>
        <w:rPr>
          <w:sz w:val="24"/>
          <w:szCs w:val="24"/>
          <w:lang w:val="fr-FR" w:eastAsia="zh-CN"/>
        </w:rPr>
      </w:pPr>
    </w:p>
    <w:p w:rsidR="00C9658E" w:rsidRPr="00B54816" w:rsidRDefault="00C9658E" w:rsidP="00732CB7">
      <w:pPr>
        <w:pStyle w:val="4"/>
      </w:pPr>
      <w:bookmarkStart w:id="149" w:name="_Toc456257038"/>
      <w:r>
        <w:rPr>
          <w:rFonts w:hint="eastAsia"/>
        </w:rPr>
        <w:t xml:space="preserve">Test Case cb-otp-2: </w:t>
      </w:r>
      <w:r w:rsidRPr="00160823">
        <w:rPr>
          <w:rFonts w:hint="eastAsia"/>
        </w:rPr>
        <w:t>otp secure program test</w:t>
      </w:r>
      <w:bookmarkEnd w:id="149"/>
    </w:p>
    <w:tbl>
      <w:tblPr>
        <w:tblStyle w:val="a4"/>
        <w:tblW w:w="0" w:type="auto"/>
        <w:tblLook w:val="04A0"/>
      </w:tblPr>
      <w:tblGrid>
        <w:gridCol w:w="675"/>
        <w:gridCol w:w="5006"/>
        <w:gridCol w:w="2841"/>
      </w:tblGrid>
      <w:tr w:rsidR="00C9658E" w:rsidTr="00342C59">
        <w:tc>
          <w:tcPr>
            <w:tcW w:w="8522" w:type="dxa"/>
            <w:gridSpan w:val="3"/>
            <w:shd w:val="pct20" w:color="auto" w:fill="auto"/>
          </w:tcPr>
          <w:p w:rsidR="00C9658E" w:rsidRDefault="00C9658E" w:rsidP="00342C5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C9658E" w:rsidTr="00342C59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9658E" w:rsidRPr="00036528" w:rsidRDefault="00C9658E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using otp test mode</w:t>
            </w:r>
          </w:p>
          <w:p w:rsidR="00C9658E" w:rsidRDefault="00C9658E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program one otp bit of secure area; then read back to verify</w:t>
            </w:r>
          </w:p>
        </w:tc>
      </w:tr>
      <w:tr w:rsidR="00C9658E" w:rsidTr="00342C59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C9658E" w:rsidRPr="00036528" w:rsidRDefault="00C9658E" w:rsidP="00342C59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C9658E" w:rsidTr="00342C59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9658E" w:rsidRPr="00036528" w:rsidRDefault="00C9658E" w:rsidP="00036528">
            <w:pPr>
              <w:rPr>
                <w:lang w:val="fr-FR"/>
              </w:rPr>
            </w:pPr>
          </w:p>
        </w:tc>
      </w:tr>
      <w:tr w:rsidR="00C9658E" w:rsidTr="00342C59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C9658E" w:rsidRDefault="00C9658E" w:rsidP="00342C5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C9658E" w:rsidTr="00342C59">
        <w:tc>
          <w:tcPr>
            <w:tcW w:w="675" w:type="dxa"/>
            <w:shd w:val="pct20" w:color="auto" w:fill="auto"/>
          </w:tcPr>
          <w:p w:rsidR="00C9658E" w:rsidRDefault="00C9658E" w:rsidP="00342C5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C9658E" w:rsidRDefault="00C9658E" w:rsidP="00342C5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2841" w:type="dxa"/>
            <w:shd w:val="pct20" w:color="auto" w:fill="auto"/>
          </w:tcPr>
          <w:p w:rsidR="00C9658E" w:rsidRDefault="00C9658E" w:rsidP="00342C5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C9658E" w:rsidTr="00342C59">
        <w:tc>
          <w:tcPr>
            <w:tcW w:w="675" w:type="dxa"/>
            <w:shd w:val="clear" w:color="auto" w:fill="auto"/>
            <w:vAlign w:val="center"/>
          </w:tcPr>
          <w:p w:rsidR="00C9658E" w:rsidRPr="00036528" w:rsidRDefault="00C9658E" w:rsidP="00342C59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9B228A" w:rsidRDefault="009B228A" w:rsidP="00342C59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P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ower down the board then power on to remove the effect of previous test</w:t>
            </w:r>
          </w:p>
          <w:p w:rsidR="00C9658E" w:rsidRPr="00036528" w:rsidRDefault="00C9658E" w:rsidP="00342C59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"otp" from device list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C9658E" w:rsidRPr="00036528" w:rsidRDefault="00C9658E" w:rsidP="00342C59">
            <w:pPr>
              <w:rPr>
                <w:lang w:val="fr-FR"/>
              </w:rPr>
            </w:pPr>
          </w:p>
        </w:tc>
      </w:tr>
      <w:tr w:rsidR="00C9658E" w:rsidTr="00342C59">
        <w:tc>
          <w:tcPr>
            <w:tcW w:w="675" w:type="dxa"/>
            <w:shd w:val="clear" w:color="auto" w:fill="auto"/>
            <w:vAlign w:val="center"/>
          </w:tcPr>
          <w:p w:rsidR="00C9658E" w:rsidRPr="00036528" w:rsidRDefault="00C9658E" w:rsidP="00342C59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2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C9658E" w:rsidRPr="00036528" w:rsidRDefault="00C9658E" w:rsidP="00E32090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</w:t>
            </w:r>
            <w:r w:rsidR="00380945" w:rsidRPr="009F1687"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  <w:t xml:space="preserve"> otp_set_onebit</w:t>
            </w:r>
            <w:r w:rsidR="00380945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 </w:t>
            </w:r>
            <w:r w:rsidR="00E32090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secure</w:t>
            </w:r>
            <w:r w:rsidR="00380945"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0 1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C9658E" w:rsidRPr="00036528" w:rsidRDefault="00C9658E" w:rsidP="00342C59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</w:p>
        </w:tc>
      </w:tr>
      <w:tr w:rsidR="00380945" w:rsidTr="00342C59">
        <w:tc>
          <w:tcPr>
            <w:tcW w:w="675" w:type="dxa"/>
            <w:shd w:val="clear" w:color="auto" w:fill="auto"/>
            <w:vAlign w:val="center"/>
          </w:tcPr>
          <w:p w:rsidR="00380945" w:rsidRPr="00036528" w:rsidRDefault="00380945" w:rsidP="00342C59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3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380945" w:rsidRPr="00036528" w:rsidRDefault="00380945" w:rsidP="00380945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D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o soft reset, and reload the cdl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 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; or secure otp can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’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t be read correctly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380945" w:rsidRPr="00036528" w:rsidRDefault="00380945" w:rsidP="00342C59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</w:p>
        </w:tc>
      </w:tr>
      <w:tr w:rsidR="00380945" w:rsidTr="00342C59">
        <w:tc>
          <w:tcPr>
            <w:tcW w:w="675" w:type="dxa"/>
            <w:shd w:val="clear" w:color="auto" w:fill="auto"/>
            <w:vAlign w:val="center"/>
          </w:tcPr>
          <w:p w:rsidR="00380945" w:rsidRPr="00380945" w:rsidRDefault="00380945" w:rsidP="00342C5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380945" w:rsidRDefault="00380945" w:rsidP="00E32090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 w:rsidRPr="00380945"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 xml:space="preserve">otp_get_onebit </w:t>
            </w:r>
            <w:r w:rsidR="00E32090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secure</w:t>
            </w:r>
            <w:r w:rsidRPr="00380945"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 xml:space="preserve"> 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0</w:t>
            </w:r>
            <w:r w:rsidRPr="00380945"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 xml:space="preserve"> 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1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380945" w:rsidRPr="00036528" w:rsidRDefault="00380945" w:rsidP="00342C59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V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al should be 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‘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1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’</w:t>
            </w:r>
          </w:p>
        </w:tc>
      </w:tr>
      <w:tr w:rsidR="00C9658E" w:rsidTr="00342C59">
        <w:tc>
          <w:tcPr>
            <w:tcW w:w="675" w:type="dxa"/>
            <w:shd w:val="clear" w:color="auto" w:fill="auto"/>
            <w:vAlign w:val="center"/>
          </w:tcPr>
          <w:p w:rsidR="00C9658E" w:rsidRPr="00036528" w:rsidRDefault="00380945" w:rsidP="00342C59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5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380945" w:rsidRPr="00036528" w:rsidRDefault="00C9658E" w:rsidP="00380945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[repeat]</w:t>
            </w:r>
            <w:r w:rsidR="00380945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 step 2-4 to test other location</w:t>
            </w:r>
          </w:p>
          <w:p w:rsidR="00C9658E" w:rsidRPr="00036528" w:rsidRDefault="00380945" w:rsidP="00342C59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N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ote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 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: don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’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t test the bit only hw can access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C9658E" w:rsidRPr="00036528" w:rsidRDefault="00C9658E" w:rsidP="00342C59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</w:p>
        </w:tc>
      </w:tr>
    </w:tbl>
    <w:p w:rsidR="00C9658E" w:rsidRDefault="00C9658E" w:rsidP="00A7638E">
      <w:pPr>
        <w:rPr>
          <w:sz w:val="24"/>
          <w:szCs w:val="24"/>
          <w:lang w:eastAsia="zh-CN"/>
        </w:rPr>
      </w:pPr>
    </w:p>
    <w:p w:rsidR="00C9658E" w:rsidRPr="00B54816" w:rsidRDefault="00C9658E" w:rsidP="00732CB7">
      <w:pPr>
        <w:pStyle w:val="4"/>
      </w:pPr>
      <w:bookmarkStart w:id="150" w:name="_Toc456257039"/>
      <w:r>
        <w:rPr>
          <w:rFonts w:hint="eastAsia"/>
        </w:rPr>
        <w:t xml:space="preserve">Test Case cb-otp-3: </w:t>
      </w:r>
      <w:r w:rsidRPr="00160823">
        <w:rPr>
          <w:rFonts w:hint="eastAsia"/>
        </w:rPr>
        <w:t>key disable test</w:t>
      </w:r>
      <w:bookmarkEnd w:id="150"/>
    </w:p>
    <w:tbl>
      <w:tblPr>
        <w:tblStyle w:val="a4"/>
        <w:tblW w:w="0" w:type="auto"/>
        <w:tblLook w:val="04A0"/>
      </w:tblPr>
      <w:tblGrid>
        <w:gridCol w:w="675"/>
        <w:gridCol w:w="5006"/>
        <w:gridCol w:w="2841"/>
      </w:tblGrid>
      <w:tr w:rsidR="00C9658E" w:rsidTr="00342C59">
        <w:tc>
          <w:tcPr>
            <w:tcW w:w="8522" w:type="dxa"/>
            <w:gridSpan w:val="3"/>
            <w:shd w:val="pct20" w:color="auto" w:fill="auto"/>
          </w:tcPr>
          <w:p w:rsidR="00C9658E" w:rsidRDefault="00C9658E" w:rsidP="00342C5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C9658E" w:rsidTr="00342C59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9658E" w:rsidRPr="00036528" w:rsidRDefault="00C9658E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lastRenderedPageBreak/>
              <w:t>using otp test mode</w:t>
            </w:r>
          </w:p>
          <w:p w:rsidR="00C9658E" w:rsidRDefault="00C9658E" w:rsidP="00DD6A1C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disable key; then verify we can't read correct setting of the key</w:t>
            </w:r>
          </w:p>
        </w:tc>
      </w:tr>
      <w:tr w:rsidR="00C9658E" w:rsidTr="00342C59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C9658E" w:rsidRPr="00036528" w:rsidRDefault="00C9658E" w:rsidP="00342C59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C9658E" w:rsidTr="00342C59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9658E" w:rsidRPr="00036528" w:rsidRDefault="00C9658E" w:rsidP="00036528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some specified key should program before this test</w:t>
            </w:r>
          </w:p>
        </w:tc>
      </w:tr>
      <w:tr w:rsidR="00C9658E" w:rsidTr="00342C59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C9658E" w:rsidRDefault="00C9658E" w:rsidP="00342C5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C9658E" w:rsidTr="00342C59">
        <w:tc>
          <w:tcPr>
            <w:tcW w:w="675" w:type="dxa"/>
            <w:shd w:val="pct20" w:color="auto" w:fill="auto"/>
          </w:tcPr>
          <w:p w:rsidR="00C9658E" w:rsidRDefault="00C9658E" w:rsidP="00342C5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C9658E" w:rsidRDefault="00C9658E" w:rsidP="00342C5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2841" w:type="dxa"/>
            <w:shd w:val="pct20" w:color="auto" w:fill="auto"/>
          </w:tcPr>
          <w:p w:rsidR="00C9658E" w:rsidRDefault="00C9658E" w:rsidP="00342C5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F672EF" w:rsidTr="00342C59">
        <w:tc>
          <w:tcPr>
            <w:tcW w:w="675" w:type="dxa"/>
            <w:shd w:val="clear" w:color="auto" w:fill="auto"/>
            <w:vAlign w:val="center"/>
          </w:tcPr>
          <w:p w:rsidR="00F672EF" w:rsidRPr="00036528" w:rsidRDefault="00F672EF" w:rsidP="00694F2C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F672EF" w:rsidRDefault="00F672EF" w:rsidP="00694F2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P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ower down the board then power on to remove the effect of previous test</w:t>
            </w:r>
          </w:p>
          <w:p w:rsidR="00F672EF" w:rsidRPr="00036528" w:rsidRDefault="00F672EF" w:rsidP="00694F2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"otp" from device list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F672EF" w:rsidRPr="00036528" w:rsidRDefault="00F672EF" w:rsidP="00694F2C">
            <w:pPr>
              <w:rPr>
                <w:lang w:val="fr-FR"/>
              </w:rPr>
            </w:pPr>
          </w:p>
        </w:tc>
      </w:tr>
      <w:tr w:rsidR="00F672EF" w:rsidTr="00342C59">
        <w:tc>
          <w:tcPr>
            <w:tcW w:w="675" w:type="dxa"/>
            <w:shd w:val="clear" w:color="auto" w:fill="auto"/>
            <w:vAlign w:val="center"/>
          </w:tcPr>
          <w:p w:rsidR="00F672EF" w:rsidRPr="00036528" w:rsidRDefault="00F672EF" w:rsidP="00694F2C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2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F672EF" w:rsidRPr="00036528" w:rsidRDefault="00F672EF" w:rsidP="00030554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</w:t>
            </w:r>
            <w:r w:rsidRPr="009F1687"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  <w:t xml:space="preserve"> 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otp_test </w:t>
            </w:r>
            <w:r w:rsidR="00030554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secure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F672EF" w:rsidRPr="00036528" w:rsidRDefault="00F672EF" w:rsidP="00694F2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</w:p>
        </w:tc>
      </w:tr>
      <w:tr w:rsidR="00F672EF" w:rsidTr="00342C59">
        <w:tc>
          <w:tcPr>
            <w:tcW w:w="675" w:type="dxa"/>
            <w:shd w:val="clear" w:color="auto" w:fill="auto"/>
            <w:vAlign w:val="center"/>
          </w:tcPr>
          <w:p w:rsidR="00F672EF" w:rsidRPr="00036528" w:rsidRDefault="00F672EF" w:rsidP="00694F2C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3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F672EF" w:rsidRPr="00036528" w:rsidRDefault="00F672EF" w:rsidP="00694F2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D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o soft reset, and reload the cdl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 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; or secure otp can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’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t be read correctly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F672EF" w:rsidRPr="00036528" w:rsidRDefault="00F672EF" w:rsidP="00694F2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</w:p>
        </w:tc>
      </w:tr>
      <w:tr w:rsidR="00F672EF" w:rsidTr="00342C59">
        <w:tc>
          <w:tcPr>
            <w:tcW w:w="675" w:type="dxa"/>
            <w:shd w:val="clear" w:color="auto" w:fill="auto"/>
            <w:vAlign w:val="center"/>
          </w:tcPr>
          <w:p w:rsidR="00F672EF" w:rsidRPr="00380945" w:rsidRDefault="00F672EF" w:rsidP="00694F2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F672EF" w:rsidRDefault="00F672EF" w:rsidP="00694F2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 w:rsidRPr="00F75F0D"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otp_get_sec_data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F672EF" w:rsidRPr="00036528" w:rsidRDefault="00F672EF" w:rsidP="00694F2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 w:rsidRPr="0058407F"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secure: test pass</w:t>
            </w:r>
          </w:p>
        </w:tc>
      </w:tr>
      <w:tr w:rsidR="00F672EF" w:rsidTr="00342C59">
        <w:tc>
          <w:tcPr>
            <w:tcW w:w="675" w:type="dxa"/>
            <w:shd w:val="clear" w:color="auto" w:fill="auto"/>
            <w:vAlign w:val="center"/>
          </w:tcPr>
          <w:p w:rsidR="00F672EF" w:rsidRDefault="00F672EF" w:rsidP="00694F2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3A6C80" w:rsidRDefault="003A6C80" w:rsidP="00694F2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C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heck before disable,correct value can be read</w:t>
            </w:r>
          </w:p>
          <w:p w:rsidR="00F672EF" w:rsidRDefault="003A6C80" w:rsidP="00030554">
            <w:pPr>
              <w:pStyle w:val="afa"/>
              <w:ind w:firstLineChars="100" w:firstLine="220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 w:rsidRPr="003A6C80"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otp_key_disable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 0</w:t>
            </w:r>
          </w:p>
          <w:p w:rsidR="00030554" w:rsidRPr="00030554" w:rsidRDefault="00030554" w:rsidP="00694F2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Display all secure key can be access by sw</w:t>
            </w:r>
          </w:p>
          <w:p w:rsidR="00030554" w:rsidRPr="00F75F0D" w:rsidRDefault="00030554" w:rsidP="002F7ACE">
            <w:pPr>
              <w:pStyle w:val="afa"/>
              <w:ind w:firstLineChars="100" w:firstLine="220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 w:rsidRPr="00030554"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otp_secure_show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F672EF" w:rsidRPr="0058407F" w:rsidRDefault="003A6C80" w:rsidP="00694F2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 w:rsidRPr="003A6C80"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otp_key_disable: test pass</w:t>
            </w:r>
          </w:p>
        </w:tc>
      </w:tr>
      <w:tr w:rsidR="003A6C80" w:rsidTr="00342C59">
        <w:tc>
          <w:tcPr>
            <w:tcW w:w="675" w:type="dxa"/>
            <w:shd w:val="clear" w:color="auto" w:fill="auto"/>
            <w:vAlign w:val="center"/>
          </w:tcPr>
          <w:p w:rsidR="003A6C80" w:rsidRDefault="003A6C80" w:rsidP="00694F2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3A6C80" w:rsidRDefault="003A6C80" w:rsidP="00694F2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C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heck after disable,can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’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t read correct value, read always 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‘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0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’</w:t>
            </w:r>
          </w:p>
          <w:p w:rsidR="003A6C80" w:rsidRDefault="003A6C80" w:rsidP="002F7ACE">
            <w:pPr>
              <w:pStyle w:val="afa"/>
              <w:ind w:firstLineChars="100" w:firstLine="220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 w:rsidRPr="003A6C80"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otp_key_disable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 </w:t>
            </w:r>
            <w:r w:rsidR="00451896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1</w:t>
            </w:r>
          </w:p>
          <w:p w:rsidR="002F7ACE" w:rsidRPr="00030554" w:rsidRDefault="002F7ACE" w:rsidP="002F7AC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Display all secure key can be access by sw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 </w:t>
            </w:r>
          </w:p>
          <w:p w:rsidR="002F7ACE" w:rsidRPr="00F75F0D" w:rsidRDefault="002F7ACE" w:rsidP="002F7ACE">
            <w:pPr>
              <w:pStyle w:val="afa"/>
              <w:ind w:firstLineChars="100" w:firstLine="220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 w:rsidRPr="00030554"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otp_secure_show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2F7ACE" w:rsidRPr="002F7ACE" w:rsidRDefault="003A6C80" w:rsidP="00694F2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 w:rsidRPr="003A6C80"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otp_key_disable: test pass</w:t>
            </w:r>
          </w:p>
        </w:tc>
      </w:tr>
    </w:tbl>
    <w:p w:rsidR="00C9658E" w:rsidRDefault="00C9658E" w:rsidP="00A7638E">
      <w:pPr>
        <w:rPr>
          <w:sz w:val="24"/>
          <w:szCs w:val="24"/>
          <w:lang w:eastAsia="zh-CN"/>
        </w:rPr>
      </w:pPr>
    </w:p>
    <w:p w:rsidR="00C9658E" w:rsidRPr="00B54816" w:rsidRDefault="00C9658E" w:rsidP="00732CB7">
      <w:pPr>
        <w:pStyle w:val="4"/>
      </w:pPr>
      <w:bookmarkStart w:id="151" w:name="_Toc456257040"/>
      <w:r>
        <w:rPr>
          <w:rFonts w:hint="eastAsia"/>
        </w:rPr>
        <w:t xml:space="preserve">Test Case cb-otp-4: </w:t>
      </w:r>
      <w:r w:rsidRPr="00160823">
        <w:rPr>
          <w:rFonts w:hint="eastAsia"/>
        </w:rPr>
        <w:t>otp interrupt handler test</w:t>
      </w:r>
      <w:bookmarkEnd w:id="151"/>
    </w:p>
    <w:tbl>
      <w:tblPr>
        <w:tblStyle w:val="a4"/>
        <w:tblW w:w="0" w:type="auto"/>
        <w:tblLook w:val="04A0"/>
      </w:tblPr>
      <w:tblGrid>
        <w:gridCol w:w="675"/>
        <w:gridCol w:w="5006"/>
        <w:gridCol w:w="2841"/>
      </w:tblGrid>
      <w:tr w:rsidR="00C9658E" w:rsidTr="00342C59">
        <w:tc>
          <w:tcPr>
            <w:tcW w:w="8522" w:type="dxa"/>
            <w:gridSpan w:val="3"/>
            <w:shd w:val="pct20" w:color="auto" w:fill="auto"/>
          </w:tcPr>
          <w:p w:rsidR="00C9658E" w:rsidRDefault="00C9658E" w:rsidP="00342C5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C9658E" w:rsidTr="00342C59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9658E" w:rsidRDefault="00C9658E" w:rsidP="00342C59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test interrupt handle correctly</w:t>
            </w:r>
          </w:p>
        </w:tc>
      </w:tr>
      <w:tr w:rsidR="00C9658E" w:rsidTr="00342C59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C9658E" w:rsidRPr="00036528" w:rsidRDefault="00C9658E" w:rsidP="00342C59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C9658E" w:rsidTr="00342C59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9658E" w:rsidRPr="00036528" w:rsidRDefault="00C9658E" w:rsidP="00036528">
            <w:pPr>
              <w:rPr>
                <w:lang w:val="fr-FR"/>
              </w:rPr>
            </w:pPr>
          </w:p>
        </w:tc>
      </w:tr>
      <w:tr w:rsidR="00C9658E" w:rsidTr="00342C59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C9658E" w:rsidRDefault="00C9658E" w:rsidP="00342C5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lastRenderedPageBreak/>
              <w:t>Step</w:t>
            </w:r>
          </w:p>
        </w:tc>
      </w:tr>
      <w:tr w:rsidR="00C9658E" w:rsidTr="00342C59">
        <w:tc>
          <w:tcPr>
            <w:tcW w:w="675" w:type="dxa"/>
            <w:shd w:val="pct20" w:color="auto" w:fill="auto"/>
          </w:tcPr>
          <w:p w:rsidR="00C9658E" w:rsidRDefault="00C9658E" w:rsidP="00342C5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C9658E" w:rsidRDefault="00C9658E" w:rsidP="00342C5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2841" w:type="dxa"/>
            <w:shd w:val="pct20" w:color="auto" w:fill="auto"/>
          </w:tcPr>
          <w:p w:rsidR="00C9658E" w:rsidRDefault="00C9658E" w:rsidP="00342C5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C9658E" w:rsidTr="00342C59">
        <w:tc>
          <w:tcPr>
            <w:tcW w:w="675" w:type="dxa"/>
            <w:shd w:val="clear" w:color="auto" w:fill="auto"/>
            <w:vAlign w:val="center"/>
          </w:tcPr>
          <w:p w:rsidR="00C9658E" w:rsidRPr="00036528" w:rsidRDefault="00C9658E" w:rsidP="00342C59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C9658E" w:rsidRPr="00036528" w:rsidRDefault="00C9658E" w:rsidP="00342C59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"otp" from device list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C9658E" w:rsidRPr="00036528" w:rsidRDefault="00C9658E" w:rsidP="00342C59">
            <w:pPr>
              <w:rPr>
                <w:lang w:val="fr-FR"/>
              </w:rPr>
            </w:pPr>
          </w:p>
        </w:tc>
      </w:tr>
      <w:tr w:rsidR="00C9658E" w:rsidTr="00342C59">
        <w:tc>
          <w:tcPr>
            <w:tcW w:w="675" w:type="dxa"/>
            <w:shd w:val="clear" w:color="auto" w:fill="auto"/>
            <w:vAlign w:val="center"/>
          </w:tcPr>
          <w:p w:rsidR="00C9658E" w:rsidRPr="00036528" w:rsidRDefault="00C9658E" w:rsidP="00342C59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2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C9658E" w:rsidRPr="00036528" w:rsidRDefault="00C9658E" w:rsidP="00342C59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"otp_int"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C9658E" w:rsidRPr="00036528" w:rsidRDefault="00C9658E" w:rsidP="00342C59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otp_int: test pass</w:t>
            </w:r>
          </w:p>
        </w:tc>
      </w:tr>
    </w:tbl>
    <w:p w:rsidR="00C9658E" w:rsidRDefault="00C9658E" w:rsidP="00A7638E">
      <w:pPr>
        <w:rPr>
          <w:sz w:val="24"/>
          <w:szCs w:val="24"/>
          <w:lang w:eastAsia="zh-CN"/>
        </w:rPr>
      </w:pPr>
    </w:p>
    <w:p w:rsidR="00495A20" w:rsidRPr="00B54816" w:rsidRDefault="00495A20" w:rsidP="00495A20">
      <w:pPr>
        <w:pStyle w:val="4"/>
      </w:pPr>
      <w:r>
        <w:rPr>
          <w:rFonts w:hint="eastAsia"/>
        </w:rPr>
        <w:t>Test Case cb-otp-</w:t>
      </w:r>
      <w:r>
        <w:rPr>
          <w:rFonts w:hint="eastAsia"/>
          <w:lang w:eastAsia="zh-CN"/>
        </w:rPr>
        <w:t>5</w:t>
      </w:r>
      <w:r>
        <w:rPr>
          <w:rFonts w:hint="eastAsia"/>
        </w:rPr>
        <w:t xml:space="preserve">: otp non-secure </w:t>
      </w:r>
      <w:r>
        <w:rPr>
          <w:rFonts w:hint="eastAsia"/>
          <w:lang w:eastAsia="zh-CN"/>
        </w:rPr>
        <w:t>full</w:t>
      </w:r>
      <w:r w:rsidRPr="00160823">
        <w:rPr>
          <w:rFonts w:hint="eastAsia"/>
        </w:rPr>
        <w:t xml:space="preserve"> test</w:t>
      </w:r>
    </w:p>
    <w:tbl>
      <w:tblPr>
        <w:tblStyle w:val="a4"/>
        <w:tblW w:w="0" w:type="auto"/>
        <w:tblLook w:val="04A0"/>
      </w:tblPr>
      <w:tblGrid>
        <w:gridCol w:w="675"/>
        <w:gridCol w:w="5006"/>
        <w:gridCol w:w="2993"/>
      </w:tblGrid>
      <w:tr w:rsidR="00495A20" w:rsidTr="00EC394A">
        <w:tc>
          <w:tcPr>
            <w:tcW w:w="8674" w:type="dxa"/>
            <w:gridSpan w:val="3"/>
            <w:shd w:val="pct20" w:color="auto" w:fill="auto"/>
          </w:tcPr>
          <w:p w:rsidR="00495A20" w:rsidRDefault="00495A20" w:rsidP="00694F2C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495A20" w:rsidTr="00EC394A">
        <w:tc>
          <w:tcPr>
            <w:tcW w:w="86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495A20" w:rsidRPr="00036528" w:rsidRDefault="00495A20" w:rsidP="00694F2C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using otp test mode</w:t>
            </w:r>
          </w:p>
          <w:p w:rsidR="00495A20" w:rsidRDefault="00495A20" w:rsidP="008F3CDE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 xml:space="preserve">program </w:t>
            </w:r>
            <w:r w:rsidR="008F3CDE">
              <w:rPr>
                <w:rFonts w:hint="eastAsia"/>
                <w:lang w:val="fr-FR" w:eastAsia="zh-CN"/>
              </w:rPr>
              <w:t>random data of all bit</w:t>
            </w:r>
            <w:r w:rsidRPr="00036528">
              <w:rPr>
                <w:rFonts w:hint="eastAsia"/>
                <w:lang w:val="fr-FR"/>
              </w:rPr>
              <w:t xml:space="preserve"> of non-secure area; then read back to verify</w:t>
            </w:r>
          </w:p>
        </w:tc>
      </w:tr>
      <w:tr w:rsidR="00495A20" w:rsidTr="00EC394A">
        <w:tc>
          <w:tcPr>
            <w:tcW w:w="8674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495A20" w:rsidRPr="00036528" w:rsidRDefault="00495A20" w:rsidP="00694F2C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495A20" w:rsidTr="00EC394A">
        <w:tc>
          <w:tcPr>
            <w:tcW w:w="86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495A20" w:rsidRPr="00036528" w:rsidRDefault="00495A20" w:rsidP="00694F2C">
            <w:pPr>
              <w:rPr>
                <w:lang w:val="fr-FR"/>
              </w:rPr>
            </w:pPr>
          </w:p>
        </w:tc>
      </w:tr>
      <w:tr w:rsidR="00495A20" w:rsidTr="00EC394A">
        <w:tc>
          <w:tcPr>
            <w:tcW w:w="8674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495A20" w:rsidRDefault="00495A20" w:rsidP="00694F2C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495A20" w:rsidTr="00EC394A">
        <w:tc>
          <w:tcPr>
            <w:tcW w:w="675" w:type="dxa"/>
            <w:shd w:val="pct20" w:color="auto" w:fill="auto"/>
          </w:tcPr>
          <w:p w:rsidR="00495A20" w:rsidRDefault="00495A20" w:rsidP="00694F2C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495A20" w:rsidRDefault="00495A20" w:rsidP="00694F2C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2993" w:type="dxa"/>
            <w:shd w:val="pct20" w:color="auto" w:fill="auto"/>
          </w:tcPr>
          <w:p w:rsidR="00495A20" w:rsidRDefault="00495A20" w:rsidP="00694F2C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495A20" w:rsidTr="00EC394A">
        <w:tc>
          <w:tcPr>
            <w:tcW w:w="675" w:type="dxa"/>
            <w:shd w:val="clear" w:color="auto" w:fill="auto"/>
            <w:vAlign w:val="center"/>
          </w:tcPr>
          <w:p w:rsidR="00495A20" w:rsidRPr="00036528" w:rsidRDefault="00495A20" w:rsidP="00694F2C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495A20" w:rsidRDefault="00495A20" w:rsidP="00694F2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P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ower down the board then power on to remove the effect of previous test</w:t>
            </w:r>
          </w:p>
          <w:p w:rsidR="00495A20" w:rsidRPr="00036528" w:rsidRDefault="00495A20" w:rsidP="00694F2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"otp" from device list</w:t>
            </w:r>
          </w:p>
        </w:tc>
        <w:tc>
          <w:tcPr>
            <w:tcW w:w="2993" w:type="dxa"/>
            <w:shd w:val="clear" w:color="auto" w:fill="auto"/>
            <w:vAlign w:val="center"/>
          </w:tcPr>
          <w:p w:rsidR="00495A20" w:rsidRPr="00036528" w:rsidRDefault="00495A20" w:rsidP="00694F2C">
            <w:pPr>
              <w:rPr>
                <w:lang w:val="fr-FR"/>
              </w:rPr>
            </w:pPr>
          </w:p>
        </w:tc>
      </w:tr>
      <w:tr w:rsidR="00495A20" w:rsidTr="00EC394A">
        <w:tc>
          <w:tcPr>
            <w:tcW w:w="675" w:type="dxa"/>
            <w:shd w:val="clear" w:color="auto" w:fill="auto"/>
            <w:vAlign w:val="center"/>
          </w:tcPr>
          <w:p w:rsidR="00495A20" w:rsidRPr="00036528" w:rsidRDefault="00495A20" w:rsidP="00694F2C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2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495A20" w:rsidRPr="00036528" w:rsidRDefault="00495A20" w:rsidP="002F7AC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</w:t>
            </w:r>
            <w:r w:rsidR="00EC394A">
              <w:t xml:space="preserve"> </w:t>
            </w:r>
            <w:r w:rsidR="00EC394A" w:rsidRPr="00EC394A"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  <w:t>otp_test</w:t>
            </w:r>
            <w:r w:rsidR="00EC394A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 </w:t>
            </w:r>
            <w:r w:rsidR="002F7ACE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non-secure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</w:p>
        </w:tc>
        <w:tc>
          <w:tcPr>
            <w:tcW w:w="2993" w:type="dxa"/>
            <w:shd w:val="clear" w:color="auto" w:fill="auto"/>
            <w:vAlign w:val="center"/>
          </w:tcPr>
          <w:p w:rsidR="00495A20" w:rsidRPr="00036528" w:rsidRDefault="00EC394A" w:rsidP="00694F2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EC394A"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  <w:t>otp_non_secure: test pass</w:t>
            </w:r>
          </w:p>
        </w:tc>
      </w:tr>
      <w:tr w:rsidR="002F7ACE" w:rsidTr="00EC394A">
        <w:tc>
          <w:tcPr>
            <w:tcW w:w="675" w:type="dxa"/>
            <w:shd w:val="clear" w:color="auto" w:fill="auto"/>
            <w:vAlign w:val="center"/>
          </w:tcPr>
          <w:p w:rsidR="002F7ACE" w:rsidRPr="00036528" w:rsidRDefault="002F7ACE" w:rsidP="00694F2C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3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2F7ACE" w:rsidRPr="00036528" w:rsidRDefault="002F7ACE" w:rsidP="002F7ACE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</w:t>
            </w:r>
            <w:r>
              <w:t xml:space="preserve"> </w:t>
            </w:r>
            <w:r w:rsidRPr="002F7ACE"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  <w:t>otp_non_secure_show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"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 to view all non-secure data</w:t>
            </w:r>
          </w:p>
        </w:tc>
        <w:tc>
          <w:tcPr>
            <w:tcW w:w="2993" w:type="dxa"/>
            <w:shd w:val="clear" w:color="auto" w:fill="auto"/>
            <w:vAlign w:val="center"/>
          </w:tcPr>
          <w:p w:rsidR="002F7ACE" w:rsidRPr="00EC394A" w:rsidRDefault="002F7ACE" w:rsidP="00694F2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</w:p>
        </w:tc>
      </w:tr>
    </w:tbl>
    <w:p w:rsidR="00495A20" w:rsidRDefault="00495A20" w:rsidP="00A7638E">
      <w:pPr>
        <w:rPr>
          <w:sz w:val="24"/>
          <w:szCs w:val="24"/>
          <w:lang w:eastAsia="zh-CN"/>
        </w:rPr>
      </w:pPr>
    </w:p>
    <w:p w:rsidR="004B71F6" w:rsidRPr="00B54816" w:rsidRDefault="004B71F6" w:rsidP="004B71F6">
      <w:pPr>
        <w:pStyle w:val="4"/>
      </w:pPr>
      <w:r>
        <w:rPr>
          <w:rFonts w:hint="eastAsia"/>
        </w:rPr>
        <w:t>Test Case cb-otp-</w:t>
      </w:r>
      <w:r>
        <w:rPr>
          <w:rFonts w:hint="eastAsia"/>
          <w:lang w:eastAsia="zh-CN"/>
        </w:rPr>
        <w:t>6</w:t>
      </w:r>
      <w:r>
        <w:rPr>
          <w:rFonts w:hint="eastAsia"/>
        </w:rPr>
        <w:t xml:space="preserve">: </w:t>
      </w:r>
      <w:r w:rsidRPr="00160823">
        <w:rPr>
          <w:rFonts w:hint="eastAsia"/>
        </w:rPr>
        <w:t xml:space="preserve">otp secure </w:t>
      </w:r>
      <w:r>
        <w:rPr>
          <w:rFonts w:hint="eastAsia"/>
          <w:lang w:eastAsia="zh-CN"/>
        </w:rPr>
        <w:t>full</w:t>
      </w:r>
      <w:r w:rsidRPr="00160823">
        <w:rPr>
          <w:rFonts w:hint="eastAsia"/>
        </w:rPr>
        <w:t xml:space="preserve"> test</w:t>
      </w:r>
    </w:p>
    <w:tbl>
      <w:tblPr>
        <w:tblStyle w:val="a4"/>
        <w:tblW w:w="0" w:type="auto"/>
        <w:tblLook w:val="04A0"/>
      </w:tblPr>
      <w:tblGrid>
        <w:gridCol w:w="675"/>
        <w:gridCol w:w="5006"/>
        <w:gridCol w:w="2841"/>
      </w:tblGrid>
      <w:tr w:rsidR="004B71F6" w:rsidTr="00694F2C">
        <w:tc>
          <w:tcPr>
            <w:tcW w:w="8522" w:type="dxa"/>
            <w:gridSpan w:val="3"/>
            <w:shd w:val="pct20" w:color="auto" w:fill="auto"/>
          </w:tcPr>
          <w:p w:rsidR="004B71F6" w:rsidRDefault="004B71F6" w:rsidP="00694F2C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4B71F6" w:rsidTr="00694F2C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4B71F6" w:rsidRDefault="004B71F6" w:rsidP="00694F2C">
            <w:pPr>
              <w:rPr>
                <w:lang w:val="fr-FR" w:eastAsia="zh-CN"/>
              </w:rPr>
            </w:pPr>
            <w:r w:rsidRPr="00036528">
              <w:rPr>
                <w:rFonts w:hint="eastAsia"/>
                <w:lang w:val="fr-FR"/>
              </w:rPr>
              <w:t>using otp test mode</w:t>
            </w:r>
          </w:p>
          <w:p w:rsidR="004B71F6" w:rsidRDefault="00FA571D" w:rsidP="00694F2C">
            <w:pPr>
              <w:rPr>
                <w:lang w:val="fr-FR" w:eastAsia="zh-CN"/>
              </w:rPr>
            </w:pPr>
            <w:r w:rsidRPr="00036528">
              <w:rPr>
                <w:rFonts w:hint="eastAsia"/>
                <w:lang w:val="fr-FR"/>
              </w:rPr>
              <w:t xml:space="preserve">program </w:t>
            </w:r>
            <w:r>
              <w:rPr>
                <w:rFonts w:hint="eastAsia"/>
                <w:lang w:val="fr-FR" w:eastAsia="zh-CN"/>
              </w:rPr>
              <w:t>specfied fixed data of all bit</w:t>
            </w:r>
            <w:r w:rsidRPr="00036528">
              <w:rPr>
                <w:rFonts w:hint="eastAsia"/>
                <w:lang w:val="fr-FR"/>
              </w:rPr>
              <w:t xml:space="preserve"> of secure area; then read back to verify</w:t>
            </w:r>
          </w:p>
          <w:p w:rsidR="00156C5B" w:rsidRPr="0058407F" w:rsidRDefault="00156C5B" w:rsidP="00954CAB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note</w:t>
            </w:r>
            <w:r>
              <w:rPr>
                <w:lang w:val="fr-FR" w:eastAsia="zh-CN"/>
              </w:rPr>
              <w:t> </w:t>
            </w:r>
            <w:r>
              <w:rPr>
                <w:rFonts w:hint="eastAsia"/>
                <w:lang w:val="fr-FR" w:eastAsia="zh-CN"/>
              </w:rPr>
              <w:t xml:space="preserve">: the secure area only access by hw </w:t>
            </w:r>
            <w:r w:rsidR="00954CAB">
              <w:rPr>
                <w:rFonts w:hint="eastAsia"/>
                <w:lang w:val="fr-FR" w:eastAsia="zh-CN"/>
              </w:rPr>
              <w:t>readback should be zero</w:t>
            </w:r>
          </w:p>
        </w:tc>
      </w:tr>
      <w:tr w:rsidR="004B71F6" w:rsidTr="00694F2C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4B71F6" w:rsidRPr="00036528" w:rsidRDefault="004B71F6" w:rsidP="00694F2C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4B71F6" w:rsidTr="00694F2C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4B71F6" w:rsidRPr="00036528" w:rsidRDefault="004B71F6" w:rsidP="00694F2C">
            <w:pPr>
              <w:rPr>
                <w:lang w:val="fr-FR"/>
              </w:rPr>
            </w:pPr>
          </w:p>
        </w:tc>
      </w:tr>
      <w:tr w:rsidR="004B71F6" w:rsidTr="00694F2C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4B71F6" w:rsidRDefault="004B71F6" w:rsidP="00694F2C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4B71F6" w:rsidTr="00694F2C">
        <w:tc>
          <w:tcPr>
            <w:tcW w:w="675" w:type="dxa"/>
            <w:shd w:val="pct20" w:color="auto" w:fill="auto"/>
          </w:tcPr>
          <w:p w:rsidR="004B71F6" w:rsidRDefault="004B71F6" w:rsidP="00694F2C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lastRenderedPageBreak/>
              <w:t>#</w:t>
            </w:r>
          </w:p>
        </w:tc>
        <w:tc>
          <w:tcPr>
            <w:tcW w:w="5006" w:type="dxa"/>
            <w:shd w:val="pct20" w:color="auto" w:fill="auto"/>
          </w:tcPr>
          <w:p w:rsidR="004B71F6" w:rsidRDefault="004B71F6" w:rsidP="00694F2C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2841" w:type="dxa"/>
            <w:shd w:val="pct20" w:color="auto" w:fill="auto"/>
          </w:tcPr>
          <w:p w:rsidR="004B71F6" w:rsidRDefault="004B71F6" w:rsidP="00694F2C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4B71F6" w:rsidTr="00694F2C">
        <w:tc>
          <w:tcPr>
            <w:tcW w:w="675" w:type="dxa"/>
            <w:shd w:val="clear" w:color="auto" w:fill="auto"/>
            <w:vAlign w:val="center"/>
          </w:tcPr>
          <w:p w:rsidR="004B71F6" w:rsidRPr="00036528" w:rsidRDefault="004B71F6" w:rsidP="00694F2C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4B71F6" w:rsidRDefault="004B71F6" w:rsidP="00694F2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P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ower down the board then power on to remove the effect of previous test</w:t>
            </w:r>
          </w:p>
          <w:p w:rsidR="004B71F6" w:rsidRPr="00036528" w:rsidRDefault="004B71F6" w:rsidP="00694F2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"otp" from device list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4B71F6" w:rsidRPr="00036528" w:rsidRDefault="004B71F6" w:rsidP="00694F2C">
            <w:pPr>
              <w:rPr>
                <w:lang w:val="fr-FR"/>
              </w:rPr>
            </w:pPr>
          </w:p>
        </w:tc>
      </w:tr>
      <w:tr w:rsidR="004B71F6" w:rsidTr="00694F2C">
        <w:tc>
          <w:tcPr>
            <w:tcW w:w="675" w:type="dxa"/>
            <w:shd w:val="clear" w:color="auto" w:fill="auto"/>
            <w:vAlign w:val="center"/>
          </w:tcPr>
          <w:p w:rsidR="004B71F6" w:rsidRPr="00036528" w:rsidRDefault="004B71F6" w:rsidP="00694F2C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2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4B71F6" w:rsidRPr="00036528" w:rsidRDefault="004B71F6" w:rsidP="0058407F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</w:t>
            </w:r>
            <w:r w:rsidRPr="009F1687"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  <w:t xml:space="preserve"> </w:t>
            </w:r>
            <w:r w:rsidR="00E33477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otp_test secure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4B71F6" w:rsidRPr="00036528" w:rsidRDefault="004B71F6" w:rsidP="00694F2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</w:p>
        </w:tc>
      </w:tr>
      <w:tr w:rsidR="004B71F6" w:rsidTr="00694F2C">
        <w:tc>
          <w:tcPr>
            <w:tcW w:w="675" w:type="dxa"/>
            <w:shd w:val="clear" w:color="auto" w:fill="auto"/>
            <w:vAlign w:val="center"/>
          </w:tcPr>
          <w:p w:rsidR="004B71F6" w:rsidRPr="00036528" w:rsidRDefault="004B71F6" w:rsidP="00694F2C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3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4B71F6" w:rsidRPr="00036528" w:rsidRDefault="004B71F6" w:rsidP="00694F2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D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o soft reset, and reload the cdl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 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; or secure otp can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’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t be read correctly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4B71F6" w:rsidRPr="00036528" w:rsidRDefault="004B71F6" w:rsidP="00694F2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</w:p>
        </w:tc>
      </w:tr>
      <w:tr w:rsidR="004B71F6" w:rsidTr="00694F2C">
        <w:tc>
          <w:tcPr>
            <w:tcW w:w="675" w:type="dxa"/>
            <w:shd w:val="clear" w:color="auto" w:fill="auto"/>
            <w:vAlign w:val="center"/>
          </w:tcPr>
          <w:p w:rsidR="004B71F6" w:rsidRPr="00380945" w:rsidRDefault="004B71F6" w:rsidP="00694F2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F75F0D" w:rsidRDefault="00F75F0D" w:rsidP="00694F2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 w:rsidRPr="00F75F0D"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otp_get_sec_data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4B71F6" w:rsidRPr="00036528" w:rsidRDefault="0058407F" w:rsidP="00694F2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 w:rsidRPr="0058407F"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secure: test pass</w:t>
            </w:r>
          </w:p>
        </w:tc>
      </w:tr>
      <w:tr w:rsidR="00E33477" w:rsidTr="00694F2C">
        <w:tc>
          <w:tcPr>
            <w:tcW w:w="675" w:type="dxa"/>
            <w:shd w:val="clear" w:color="auto" w:fill="auto"/>
            <w:vAlign w:val="center"/>
          </w:tcPr>
          <w:p w:rsidR="00E33477" w:rsidRDefault="00E33477" w:rsidP="00694F2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E33477" w:rsidRPr="00F75F0D" w:rsidRDefault="00E33477" w:rsidP="00E33477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</w:t>
            </w:r>
            <w:r>
              <w:t xml:space="preserve"> </w:t>
            </w:r>
            <w:r w:rsidRPr="002F7ACE"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  <w:t>otp_ secure_show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"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 to view all secure data can be accessed by sw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E33477" w:rsidRPr="0058407F" w:rsidRDefault="00E33477" w:rsidP="00694F2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</w:p>
        </w:tc>
      </w:tr>
    </w:tbl>
    <w:p w:rsidR="004B71F6" w:rsidRDefault="004B71F6" w:rsidP="004B71F6">
      <w:pPr>
        <w:rPr>
          <w:sz w:val="24"/>
          <w:szCs w:val="24"/>
          <w:lang w:eastAsia="zh-CN"/>
        </w:rPr>
      </w:pPr>
    </w:p>
    <w:p w:rsidR="005468ED" w:rsidRPr="00B54816" w:rsidRDefault="005468ED" w:rsidP="005468ED">
      <w:pPr>
        <w:pStyle w:val="4"/>
      </w:pPr>
      <w:r>
        <w:rPr>
          <w:rFonts w:hint="eastAsia"/>
        </w:rPr>
        <w:t>Test Case cb-otp-</w:t>
      </w:r>
      <w:r>
        <w:rPr>
          <w:rFonts w:hint="eastAsia"/>
          <w:lang w:eastAsia="zh-CN"/>
        </w:rPr>
        <w:t>7</w:t>
      </w:r>
      <w:r>
        <w:rPr>
          <w:rFonts w:hint="eastAsia"/>
        </w:rPr>
        <w:t xml:space="preserve">: </w:t>
      </w:r>
      <w:r w:rsidRPr="00160823">
        <w:rPr>
          <w:rFonts w:hint="eastAsia"/>
        </w:rPr>
        <w:t xml:space="preserve">otp non-secure </w:t>
      </w:r>
      <w:r>
        <w:rPr>
          <w:rFonts w:hint="eastAsia"/>
          <w:lang w:eastAsia="zh-CN"/>
        </w:rPr>
        <w:t xml:space="preserve">byte </w:t>
      </w:r>
      <w:r w:rsidRPr="00160823">
        <w:rPr>
          <w:rFonts w:hint="eastAsia"/>
        </w:rPr>
        <w:t>program test</w:t>
      </w:r>
    </w:p>
    <w:tbl>
      <w:tblPr>
        <w:tblStyle w:val="a4"/>
        <w:tblW w:w="0" w:type="auto"/>
        <w:tblLook w:val="04A0"/>
      </w:tblPr>
      <w:tblGrid>
        <w:gridCol w:w="675"/>
        <w:gridCol w:w="5006"/>
        <w:gridCol w:w="2993"/>
      </w:tblGrid>
      <w:tr w:rsidR="005468ED" w:rsidTr="007C3829">
        <w:tc>
          <w:tcPr>
            <w:tcW w:w="8674" w:type="dxa"/>
            <w:gridSpan w:val="3"/>
            <w:shd w:val="pct20" w:color="auto" w:fill="auto"/>
          </w:tcPr>
          <w:p w:rsidR="005468ED" w:rsidRDefault="005468ED" w:rsidP="007C382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5468ED" w:rsidTr="007C3829">
        <w:tc>
          <w:tcPr>
            <w:tcW w:w="86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5468ED" w:rsidRPr="00036528" w:rsidRDefault="005468ED" w:rsidP="007C3829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using otp test mode</w:t>
            </w:r>
          </w:p>
          <w:p w:rsidR="005468ED" w:rsidRDefault="005468ED" w:rsidP="005468ED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 xml:space="preserve">program one otp </w:t>
            </w:r>
            <w:r>
              <w:rPr>
                <w:rFonts w:hint="eastAsia"/>
                <w:lang w:val="fr-FR" w:eastAsia="zh-CN"/>
              </w:rPr>
              <w:t>byte</w:t>
            </w:r>
            <w:r w:rsidRPr="00036528">
              <w:rPr>
                <w:rFonts w:hint="eastAsia"/>
                <w:lang w:val="fr-FR"/>
              </w:rPr>
              <w:t xml:space="preserve"> of non-secure area; then read back to verify</w:t>
            </w:r>
          </w:p>
        </w:tc>
      </w:tr>
      <w:tr w:rsidR="005468ED" w:rsidTr="007C3829">
        <w:tc>
          <w:tcPr>
            <w:tcW w:w="8674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5468ED" w:rsidRPr="00036528" w:rsidRDefault="005468ED" w:rsidP="007C3829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5468ED" w:rsidTr="007C3829">
        <w:tc>
          <w:tcPr>
            <w:tcW w:w="86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5468ED" w:rsidRPr="00036528" w:rsidRDefault="005468ED" w:rsidP="007C3829">
            <w:pPr>
              <w:rPr>
                <w:lang w:val="fr-FR"/>
              </w:rPr>
            </w:pPr>
          </w:p>
        </w:tc>
      </w:tr>
      <w:tr w:rsidR="005468ED" w:rsidTr="007C3829">
        <w:tc>
          <w:tcPr>
            <w:tcW w:w="8674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5468ED" w:rsidRDefault="005468ED" w:rsidP="007C382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5468ED" w:rsidTr="007C3829">
        <w:tc>
          <w:tcPr>
            <w:tcW w:w="675" w:type="dxa"/>
            <w:shd w:val="pct20" w:color="auto" w:fill="auto"/>
          </w:tcPr>
          <w:p w:rsidR="005468ED" w:rsidRDefault="005468ED" w:rsidP="007C382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5468ED" w:rsidRDefault="005468ED" w:rsidP="007C382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2993" w:type="dxa"/>
            <w:shd w:val="pct20" w:color="auto" w:fill="auto"/>
          </w:tcPr>
          <w:p w:rsidR="005468ED" w:rsidRDefault="005468ED" w:rsidP="007C382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5468ED" w:rsidTr="007C3829">
        <w:tc>
          <w:tcPr>
            <w:tcW w:w="675" w:type="dxa"/>
            <w:shd w:val="clear" w:color="auto" w:fill="auto"/>
            <w:vAlign w:val="center"/>
          </w:tcPr>
          <w:p w:rsidR="005468ED" w:rsidRPr="00036528" w:rsidRDefault="005468ED" w:rsidP="007C3829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5468ED" w:rsidRDefault="005468ED" w:rsidP="007C3829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P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ower down the board then power on to remove the effect of previous test</w:t>
            </w:r>
          </w:p>
          <w:p w:rsidR="005468ED" w:rsidRPr="00036528" w:rsidRDefault="005468ED" w:rsidP="007C3829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"otp" from device list</w:t>
            </w:r>
          </w:p>
        </w:tc>
        <w:tc>
          <w:tcPr>
            <w:tcW w:w="2993" w:type="dxa"/>
            <w:shd w:val="clear" w:color="auto" w:fill="auto"/>
            <w:vAlign w:val="center"/>
          </w:tcPr>
          <w:p w:rsidR="005468ED" w:rsidRPr="00036528" w:rsidRDefault="005468ED" w:rsidP="007C3829">
            <w:pPr>
              <w:rPr>
                <w:lang w:val="fr-FR"/>
              </w:rPr>
            </w:pPr>
          </w:p>
        </w:tc>
      </w:tr>
      <w:tr w:rsidR="005468ED" w:rsidTr="007C3829">
        <w:tc>
          <w:tcPr>
            <w:tcW w:w="675" w:type="dxa"/>
            <w:shd w:val="clear" w:color="auto" w:fill="auto"/>
            <w:vAlign w:val="center"/>
          </w:tcPr>
          <w:p w:rsidR="005468ED" w:rsidRPr="00036528" w:rsidRDefault="005468ED" w:rsidP="007C3829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2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5468ED" w:rsidRPr="00036528" w:rsidRDefault="005468ED" w:rsidP="005468ED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</w:t>
            </w:r>
            <w:r w:rsidRPr="009F1687"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  <w:t>otp_set_one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byte non-secure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4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0x2f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</w:p>
        </w:tc>
        <w:tc>
          <w:tcPr>
            <w:tcW w:w="2993" w:type="dxa"/>
            <w:shd w:val="clear" w:color="auto" w:fill="auto"/>
            <w:vAlign w:val="center"/>
          </w:tcPr>
          <w:p w:rsidR="005468ED" w:rsidRPr="00036528" w:rsidRDefault="005468ED" w:rsidP="007C3829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5468ED"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  <w:t>otp_non_secure,set_byte: test pass</w:t>
            </w:r>
          </w:p>
        </w:tc>
      </w:tr>
      <w:tr w:rsidR="005468ED" w:rsidTr="007C3829">
        <w:tc>
          <w:tcPr>
            <w:tcW w:w="675" w:type="dxa"/>
            <w:shd w:val="clear" w:color="auto" w:fill="auto"/>
            <w:vAlign w:val="center"/>
          </w:tcPr>
          <w:p w:rsidR="005468ED" w:rsidRPr="00036528" w:rsidRDefault="005468ED" w:rsidP="007C3829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3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5468ED" w:rsidRPr="00036528" w:rsidRDefault="005468ED" w:rsidP="007C3829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D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o soft reset, and reload the cdl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 </w:t>
            </w:r>
          </w:p>
        </w:tc>
        <w:tc>
          <w:tcPr>
            <w:tcW w:w="2993" w:type="dxa"/>
            <w:shd w:val="clear" w:color="auto" w:fill="auto"/>
            <w:vAlign w:val="center"/>
          </w:tcPr>
          <w:p w:rsidR="005468ED" w:rsidRPr="00036528" w:rsidRDefault="005468ED" w:rsidP="007C3829">
            <w:pPr>
              <w:rPr>
                <w:lang w:val="fr-FR" w:eastAsia="zh-CN"/>
              </w:rPr>
            </w:pPr>
          </w:p>
        </w:tc>
      </w:tr>
      <w:tr w:rsidR="005468ED" w:rsidTr="007C3829">
        <w:tc>
          <w:tcPr>
            <w:tcW w:w="675" w:type="dxa"/>
            <w:shd w:val="clear" w:color="auto" w:fill="auto"/>
            <w:vAlign w:val="center"/>
          </w:tcPr>
          <w:p w:rsidR="005468ED" w:rsidRPr="00380945" w:rsidRDefault="005468ED" w:rsidP="007C382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5468ED" w:rsidRDefault="005468ED" w:rsidP="005468ED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 w:rsidRPr="00380945"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otp_get_one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byte</w:t>
            </w:r>
            <w:r w:rsidRPr="00380945"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 xml:space="preserve"> 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non-secure</w:t>
            </w:r>
            <w:r w:rsidRPr="00380945"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 xml:space="preserve"> 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4</w:t>
            </w:r>
          </w:p>
        </w:tc>
        <w:tc>
          <w:tcPr>
            <w:tcW w:w="2993" w:type="dxa"/>
            <w:shd w:val="clear" w:color="auto" w:fill="auto"/>
            <w:vAlign w:val="center"/>
          </w:tcPr>
          <w:p w:rsidR="005468ED" w:rsidRPr="00036528" w:rsidRDefault="005468ED" w:rsidP="005468ED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V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al should be 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‘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0x2f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’</w:t>
            </w:r>
          </w:p>
        </w:tc>
      </w:tr>
      <w:tr w:rsidR="005468ED" w:rsidRPr="00036528" w:rsidTr="007C3829">
        <w:tc>
          <w:tcPr>
            <w:tcW w:w="675" w:type="dxa"/>
          </w:tcPr>
          <w:p w:rsidR="005468ED" w:rsidRPr="00036528" w:rsidRDefault="005468ED" w:rsidP="007C3829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5</w:t>
            </w:r>
          </w:p>
        </w:tc>
        <w:tc>
          <w:tcPr>
            <w:tcW w:w="5006" w:type="dxa"/>
          </w:tcPr>
          <w:p w:rsidR="005468ED" w:rsidRPr="00036528" w:rsidRDefault="005468ED" w:rsidP="007C3829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[repeat]input "</w:t>
            </w:r>
            <w:r w:rsidRPr="009F1687"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  <w:t>otp_set_oneb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yte non-secure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row 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val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</w:p>
          <w:p w:rsidR="005468ED" w:rsidRDefault="005468ED" w:rsidP="007C3829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test other position</w:t>
            </w:r>
          </w:p>
          <w:p w:rsidR="005468ED" w:rsidRPr="00036528" w:rsidRDefault="005468ED" w:rsidP="007C3829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note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 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: don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’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t set 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‘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row &lt;4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’ 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; it may disable hw interface,may have side effect for other test</w:t>
            </w:r>
          </w:p>
        </w:tc>
        <w:tc>
          <w:tcPr>
            <w:tcW w:w="2993" w:type="dxa"/>
          </w:tcPr>
          <w:p w:rsidR="005468ED" w:rsidRPr="00036528" w:rsidRDefault="005468ED" w:rsidP="007C3829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5468ED"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  <w:t>otp_non_secure,set_byte: test pass</w:t>
            </w:r>
          </w:p>
        </w:tc>
      </w:tr>
    </w:tbl>
    <w:p w:rsidR="005468ED" w:rsidRPr="00E32090" w:rsidRDefault="005468ED" w:rsidP="005468ED">
      <w:pPr>
        <w:rPr>
          <w:sz w:val="24"/>
          <w:szCs w:val="24"/>
          <w:lang w:val="fr-FR" w:eastAsia="zh-CN"/>
        </w:rPr>
      </w:pPr>
    </w:p>
    <w:p w:rsidR="005468ED" w:rsidRPr="00B54816" w:rsidRDefault="005468ED" w:rsidP="005468ED">
      <w:pPr>
        <w:pStyle w:val="4"/>
      </w:pPr>
      <w:r>
        <w:rPr>
          <w:rFonts w:hint="eastAsia"/>
        </w:rPr>
        <w:lastRenderedPageBreak/>
        <w:t>Test Case cb-otp-</w:t>
      </w:r>
      <w:r w:rsidR="005F1B32">
        <w:rPr>
          <w:rFonts w:hint="eastAsia"/>
          <w:lang w:eastAsia="zh-CN"/>
        </w:rPr>
        <w:t>8</w:t>
      </w:r>
      <w:r>
        <w:rPr>
          <w:rFonts w:hint="eastAsia"/>
        </w:rPr>
        <w:t xml:space="preserve">: </w:t>
      </w:r>
      <w:r w:rsidRPr="00160823">
        <w:rPr>
          <w:rFonts w:hint="eastAsia"/>
        </w:rPr>
        <w:t xml:space="preserve">otp secure </w:t>
      </w:r>
      <w:r w:rsidR="005F1B32">
        <w:rPr>
          <w:rFonts w:hint="eastAsia"/>
          <w:lang w:eastAsia="zh-CN"/>
        </w:rPr>
        <w:t xml:space="preserve">byte </w:t>
      </w:r>
      <w:r w:rsidRPr="00160823">
        <w:rPr>
          <w:rFonts w:hint="eastAsia"/>
        </w:rPr>
        <w:t>program test</w:t>
      </w:r>
    </w:p>
    <w:tbl>
      <w:tblPr>
        <w:tblStyle w:val="a4"/>
        <w:tblW w:w="0" w:type="auto"/>
        <w:tblLook w:val="04A0"/>
      </w:tblPr>
      <w:tblGrid>
        <w:gridCol w:w="675"/>
        <w:gridCol w:w="5006"/>
        <w:gridCol w:w="2841"/>
      </w:tblGrid>
      <w:tr w:rsidR="005468ED" w:rsidTr="007C3829">
        <w:tc>
          <w:tcPr>
            <w:tcW w:w="8522" w:type="dxa"/>
            <w:gridSpan w:val="3"/>
            <w:shd w:val="pct20" w:color="auto" w:fill="auto"/>
          </w:tcPr>
          <w:p w:rsidR="005468ED" w:rsidRDefault="005468ED" w:rsidP="007C382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5468ED" w:rsidTr="007C3829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5468ED" w:rsidRPr="00036528" w:rsidRDefault="005468ED" w:rsidP="007C3829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using otp test mode</w:t>
            </w:r>
          </w:p>
          <w:p w:rsidR="005468ED" w:rsidRDefault="005468ED" w:rsidP="00ED02B3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 xml:space="preserve">program one otp </w:t>
            </w:r>
            <w:r w:rsidR="00ED02B3">
              <w:rPr>
                <w:rFonts w:hint="eastAsia"/>
                <w:lang w:val="fr-FR" w:eastAsia="zh-CN"/>
              </w:rPr>
              <w:t>byte</w:t>
            </w:r>
            <w:r w:rsidRPr="00036528">
              <w:rPr>
                <w:rFonts w:hint="eastAsia"/>
                <w:lang w:val="fr-FR"/>
              </w:rPr>
              <w:t xml:space="preserve"> of secure area; then read back to verify</w:t>
            </w:r>
          </w:p>
        </w:tc>
      </w:tr>
      <w:tr w:rsidR="005468ED" w:rsidTr="007C3829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5468ED" w:rsidRPr="00036528" w:rsidRDefault="005468ED" w:rsidP="007C3829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5468ED" w:rsidTr="007C3829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5468ED" w:rsidRPr="00036528" w:rsidRDefault="005468ED" w:rsidP="007C3829">
            <w:pPr>
              <w:rPr>
                <w:lang w:val="fr-FR"/>
              </w:rPr>
            </w:pPr>
          </w:p>
        </w:tc>
      </w:tr>
      <w:tr w:rsidR="005468ED" w:rsidTr="007C3829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5468ED" w:rsidRDefault="005468ED" w:rsidP="007C382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5468ED" w:rsidTr="007C3829">
        <w:tc>
          <w:tcPr>
            <w:tcW w:w="675" w:type="dxa"/>
            <w:shd w:val="pct20" w:color="auto" w:fill="auto"/>
          </w:tcPr>
          <w:p w:rsidR="005468ED" w:rsidRDefault="005468ED" w:rsidP="007C382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5468ED" w:rsidRDefault="005468ED" w:rsidP="007C382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2841" w:type="dxa"/>
            <w:shd w:val="pct20" w:color="auto" w:fill="auto"/>
          </w:tcPr>
          <w:p w:rsidR="005468ED" w:rsidRDefault="005468ED" w:rsidP="007C382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5468ED" w:rsidTr="007C3829">
        <w:tc>
          <w:tcPr>
            <w:tcW w:w="675" w:type="dxa"/>
            <w:shd w:val="clear" w:color="auto" w:fill="auto"/>
            <w:vAlign w:val="center"/>
          </w:tcPr>
          <w:p w:rsidR="005468ED" w:rsidRPr="00036528" w:rsidRDefault="005468ED" w:rsidP="007C3829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5468ED" w:rsidRDefault="005468ED" w:rsidP="007C3829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P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ower down the board then power on to remove the effect of previous test</w:t>
            </w:r>
          </w:p>
          <w:p w:rsidR="005468ED" w:rsidRPr="00036528" w:rsidRDefault="005468ED" w:rsidP="007C3829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"otp" from device list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5468ED" w:rsidRPr="00036528" w:rsidRDefault="005468ED" w:rsidP="007C3829">
            <w:pPr>
              <w:rPr>
                <w:lang w:val="fr-FR"/>
              </w:rPr>
            </w:pPr>
          </w:p>
        </w:tc>
      </w:tr>
      <w:tr w:rsidR="005468ED" w:rsidTr="007C3829">
        <w:tc>
          <w:tcPr>
            <w:tcW w:w="675" w:type="dxa"/>
            <w:shd w:val="clear" w:color="auto" w:fill="auto"/>
            <w:vAlign w:val="center"/>
          </w:tcPr>
          <w:p w:rsidR="005468ED" w:rsidRPr="00036528" w:rsidRDefault="005468ED" w:rsidP="007C3829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2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5468ED" w:rsidRPr="00036528" w:rsidRDefault="005468ED" w:rsidP="00ED02B3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</w:t>
            </w:r>
            <w:r w:rsidRPr="009F1687"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  <w:t xml:space="preserve"> otp_set_one</w:t>
            </w:r>
            <w:r w:rsidR="00ED02B3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byte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 secure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</w:t>
            </w:r>
            <w:r w:rsidR="00ED02B3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4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</w:t>
            </w:r>
            <w:r w:rsidR="00ED02B3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0x2f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5468ED" w:rsidRPr="00036528" w:rsidRDefault="005468ED" w:rsidP="007C3829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</w:p>
        </w:tc>
      </w:tr>
      <w:tr w:rsidR="005468ED" w:rsidTr="007C3829">
        <w:tc>
          <w:tcPr>
            <w:tcW w:w="675" w:type="dxa"/>
            <w:shd w:val="clear" w:color="auto" w:fill="auto"/>
            <w:vAlign w:val="center"/>
          </w:tcPr>
          <w:p w:rsidR="005468ED" w:rsidRPr="00036528" w:rsidRDefault="005468ED" w:rsidP="007C3829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3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5468ED" w:rsidRPr="00036528" w:rsidRDefault="005468ED" w:rsidP="007C3829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D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o soft reset, and reload the cdl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 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; or secure otp can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’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t be read correctly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5468ED" w:rsidRPr="00036528" w:rsidRDefault="005468ED" w:rsidP="007C3829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</w:p>
        </w:tc>
      </w:tr>
      <w:tr w:rsidR="005468ED" w:rsidTr="007C3829">
        <w:tc>
          <w:tcPr>
            <w:tcW w:w="675" w:type="dxa"/>
            <w:shd w:val="clear" w:color="auto" w:fill="auto"/>
            <w:vAlign w:val="center"/>
          </w:tcPr>
          <w:p w:rsidR="005468ED" w:rsidRPr="00380945" w:rsidRDefault="005468ED" w:rsidP="007C382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5468ED" w:rsidRDefault="005468ED" w:rsidP="00ED02B3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 w:rsidRPr="00380945"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 xml:space="preserve">otp_get_onebit 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secure</w:t>
            </w:r>
            <w:r w:rsidRPr="00380945"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 xml:space="preserve"> </w:t>
            </w:r>
            <w:r w:rsidR="00ED02B3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secure</w:t>
            </w:r>
            <w:r w:rsidRPr="00380945"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 xml:space="preserve"> </w:t>
            </w:r>
            <w:r w:rsidR="00ED02B3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4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5468ED" w:rsidRPr="00036528" w:rsidRDefault="005468ED" w:rsidP="00ED02B3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V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al should be 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‘</w:t>
            </w:r>
            <w:r w:rsidR="00ED02B3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0x2f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’</w:t>
            </w:r>
          </w:p>
        </w:tc>
      </w:tr>
      <w:tr w:rsidR="005468ED" w:rsidTr="007C3829">
        <w:tc>
          <w:tcPr>
            <w:tcW w:w="675" w:type="dxa"/>
            <w:shd w:val="clear" w:color="auto" w:fill="auto"/>
            <w:vAlign w:val="center"/>
          </w:tcPr>
          <w:p w:rsidR="005468ED" w:rsidRPr="00036528" w:rsidRDefault="005468ED" w:rsidP="007C3829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5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5468ED" w:rsidRPr="00036528" w:rsidRDefault="005468ED" w:rsidP="007C3829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[repeat]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 step 2-4 to test other location</w:t>
            </w:r>
          </w:p>
          <w:p w:rsidR="005468ED" w:rsidRPr="00036528" w:rsidRDefault="005468ED" w:rsidP="007C3829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N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ote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 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: don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’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t test the bit only hw can access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5468ED" w:rsidRPr="00036528" w:rsidRDefault="005468ED" w:rsidP="007C3829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</w:p>
        </w:tc>
      </w:tr>
    </w:tbl>
    <w:p w:rsidR="005468ED" w:rsidRDefault="005468ED" w:rsidP="005468ED">
      <w:pPr>
        <w:rPr>
          <w:sz w:val="24"/>
          <w:szCs w:val="24"/>
          <w:lang w:eastAsia="zh-CN"/>
        </w:rPr>
      </w:pPr>
    </w:p>
    <w:p w:rsidR="000B4E2C" w:rsidRPr="00B54816" w:rsidRDefault="000B4E2C" w:rsidP="000B4E2C">
      <w:pPr>
        <w:pStyle w:val="4"/>
      </w:pPr>
      <w:r>
        <w:rPr>
          <w:rFonts w:hint="eastAsia"/>
        </w:rPr>
        <w:t>Test Case cb-otp-</w:t>
      </w:r>
      <w:r>
        <w:rPr>
          <w:rFonts w:hint="eastAsia"/>
          <w:lang w:eastAsia="zh-CN"/>
        </w:rPr>
        <w:t>9</w:t>
      </w:r>
      <w:r>
        <w:rPr>
          <w:rFonts w:hint="eastAsia"/>
        </w:rPr>
        <w:t xml:space="preserve">: </w:t>
      </w:r>
      <w:r w:rsidRPr="00160823">
        <w:rPr>
          <w:rFonts w:hint="eastAsia"/>
        </w:rPr>
        <w:t xml:space="preserve">otp </w:t>
      </w:r>
      <w:r w:rsidR="000C4846">
        <w:rPr>
          <w:rFonts w:hint="eastAsia"/>
          <w:lang w:eastAsia="zh-CN"/>
        </w:rPr>
        <w:t>interface disable</w:t>
      </w:r>
      <w:r w:rsidRPr="00160823">
        <w:rPr>
          <w:rFonts w:hint="eastAsia"/>
        </w:rPr>
        <w:t xml:space="preserve"> test</w:t>
      </w:r>
    </w:p>
    <w:tbl>
      <w:tblPr>
        <w:tblStyle w:val="a4"/>
        <w:tblW w:w="0" w:type="auto"/>
        <w:tblLook w:val="04A0"/>
      </w:tblPr>
      <w:tblGrid>
        <w:gridCol w:w="675"/>
        <w:gridCol w:w="5006"/>
        <w:gridCol w:w="2841"/>
      </w:tblGrid>
      <w:tr w:rsidR="000B4E2C" w:rsidTr="007C3829">
        <w:tc>
          <w:tcPr>
            <w:tcW w:w="8522" w:type="dxa"/>
            <w:gridSpan w:val="3"/>
            <w:shd w:val="pct20" w:color="auto" w:fill="auto"/>
          </w:tcPr>
          <w:p w:rsidR="000B4E2C" w:rsidRDefault="000B4E2C" w:rsidP="007C382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0B4E2C" w:rsidTr="007C3829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0B4E2C" w:rsidRPr="00036528" w:rsidRDefault="000B4E2C" w:rsidP="007C3829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using otp test mode</w:t>
            </w:r>
          </w:p>
          <w:p w:rsidR="000B4E2C" w:rsidRDefault="000B4E2C" w:rsidP="003C13AA">
            <w:pPr>
              <w:rPr>
                <w:lang w:val="fr-FR" w:eastAsia="zh-CN"/>
              </w:rPr>
            </w:pPr>
            <w:r w:rsidRPr="00036528">
              <w:rPr>
                <w:rFonts w:hint="eastAsia"/>
                <w:lang w:val="fr-FR"/>
              </w:rPr>
              <w:t xml:space="preserve">program </w:t>
            </w:r>
            <w:r w:rsidR="003C13AA">
              <w:rPr>
                <w:rFonts w:hint="eastAsia"/>
                <w:lang w:val="fr-FR" w:eastAsia="zh-CN"/>
              </w:rPr>
              <w:t>bit of first 4 byte of non-secure</w:t>
            </w:r>
            <w:r w:rsidRPr="00036528">
              <w:rPr>
                <w:rFonts w:hint="eastAsia"/>
                <w:lang w:val="fr-FR"/>
              </w:rPr>
              <w:t xml:space="preserve"> area; then read back to verify</w:t>
            </w:r>
          </w:p>
          <w:p w:rsidR="003C13AA" w:rsidRDefault="003C13AA" w:rsidP="003C13AA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then check coresponding hw interface functions</w:t>
            </w:r>
          </w:p>
        </w:tc>
      </w:tr>
      <w:tr w:rsidR="000B4E2C" w:rsidTr="007C3829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0B4E2C" w:rsidRPr="00036528" w:rsidRDefault="000B4E2C" w:rsidP="007C3829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0B4E2C" w:rsidTr="007C3829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0B4E2C" w:rsidRPr="00036528" w:rsidRDefault="000B4E2C" w:rsidP="007C3829">
            <w:pPr>
              <w:rPr>
                <w:lang w:val="fr-FR"/>
              </w:rPr>
            </w:pPr>
          </w:p>
        </w:tc>
      </w:tr>
      <w:tr w:rsidR="000B4E2C" w:rsidTr="007C3829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0B4E2C" w:rsidRDefault="000B4E2C" w:rsidP="007C382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0B4E2C" w:rsidTr="007C3829">
        <w:tc>
          <w:tcPr>
            <w:tcW w:w="675" w:type="dxa"/>
            <w:shd w:val="pct20" w:color="auto" w:fill="auto"/>
          </w:tcPr>
          <w:p w:rsidR="000B4E2C" w:rsidRDefault="000B4E2C" w:rsidP="007C382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0B4E2C" w:rsidRDefault="000B4E2C" w:rsidP="007C382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2841" w:type="dxa"/>
            <w:shd w:val="pct20" w:color="auto" w:fill="auto"/>
          </w:tcPr>
          <w:p w:rsidR="000B4E2C" w:rsidRDefault="000B4E2C" w:rsidP="007C382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0B4E2C" w:rsidTr="007C3829">
        <w:tc>
          <w:tcPr>
            <w:tcW w:w="675" w:type="dxa"/>
            <w:shd w:val="clear" w:color="auto" w:fill="auto"/>
            <w:vAlign w:val="center"/>
          </w:tcPr>
          <w:p w:rsidR="000B4E2C" w:rsidRPr="00036528" w:rsidRDefault="000B4E2C" w:rsidP="007C3829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0B4E2C" w:rsidRDefault="000B4E2C" w:rsidP="007C3829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P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ower down the board then power on to remove the effect of previous test</w:t>
            </w:r>
          </w:p>
          <w:p w:rsidR="000B4E2C" w:rsidRPr="00036528" w:rsidRDefault="000B4E2C" w:rsidP="007C3829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lastRenderedPageBreak/>
              <w:t>run cdl test suit and select "otp" from device list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0B4E2C" w:rsidRPr="00036528" w:rsidRDefault="000B4E2C" w:rsidP="007C3829">
            <w:pPr>
              <w:rPr>
                <w:lang w:val="fr-FR"/>
              </w:rPr>
            </w:pPr>
          </w:p>
        </w:tc>
      </w:tr>
      <w:tr w:rsidR="000B4E2C" w:rsidTr="007C3829">
        <w:tc>
          <w:tcPr>
            <w:tcW w:w="675" w:type="dxa"/>
            <w:shd w:val="clear" w:color="auto" w:fill="auto"/>
            <w:vAlign w:val="center"/>
          </w:tcPr>
          <w:p w:rsidR="000B4E2C" w:rsidRPr="00036528" w:rsidRDefault="000B4E2C" w:rsidP="007C3829">
            <w:pPr>
              <w:rPr>
                <w:lang w:val="fr-FR"/>
              </w:rPr>
            </w:pPr>
            <w:r w:rsidRPr="00036528">
              <w:rPr>
                <w:rFonts w:hint="eastAsia"/>
                <w:lang w:val="fr-FR"/>
              </w:rPr>
              <w:lastRenderedPageBreak/>
              <w:t>2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DB4453" w:rsidRDefault="00DB4453" w:rsidP="00DB4453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D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isble uart 1 interface</w:t>
            </w:r>
          </w:p>
          <w:p w:rsidR="000B4E2C" w:rsidRPr="00036528" w:rsidRDefault="000B4E2C" w:rsidP="00DB4453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input "</w:t>
            </w:r>
            <w:r w:rsidRPr="009F1687"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  <w:t xml:space="preserve"> otp_set_one</w:t>
            </w:r>
            <w:r w:rsidR="00DB4453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bit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 </w:t>
            </w:r>
            <w:r w:rsidR="00DB4453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non-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secure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</w:t>
            </w:r>
            <w:r w:rsidR="00DB4453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1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</w:t>
            </w:r>
            <w:r w:rsidR="00DB4453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1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0B4E2C" w:rsidRPr="00036528" w:rsidRDefault="000B4E2C" w:rsidP="007C3829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</w:p>
        </w:tc>
      </w:tr>
      <w:tr w:rsidR="000B4E2C" w:rsidTr="007C3829">
        <w:tc>
          <w:tcPr>
            <w:tcW w:w="675" w:type="dxa"/>
            <w:shd w:val="clear" w:color="auto" w:fill="auto"/>
            <w:vAlign w:val="center"/>
          </w:tcPr>
          <w:p w:rsidR="000B4E2C" w:rsidRPr="00036528" w:rsidRDefault="000B4E2C" w:rsidP="007C3829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3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0B4E2C" w:rsidRPr="00036528" w:rsidRDefault="000B4E2C" w:rsidP="00DB4453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D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o soft reset, and reload the cdl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0B4E2C" w:rsidRPr="00036528" w:rsidRDefault="000B4E2C" w:rsidP="007C3829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</w:p>
        </w:tc>
      </w:tr>
      <w:tr w:rsidR="000B4E2C" w:rsidTr="007C3829">
        <w:tc>
          <w:tcPr>
            <w:tcW w:w="675" w:type="dxa"/>
            <w:shd w:val="clear" w:color="auto" w:fill="auto"/>
            <w:vAlign w:val="center"/>
          </w:tcPr>
          <w:p w:rsidR="000B4E2C" w:rsidRPr="00380945" w:rsidRDefault="000B4E2C" w:rsidP="007C382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0B4E2C" w:rsidRDefault="000B4E2C" w:rsidP="00DB4453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 w:rsidRPr="00380945"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 xml:space="preserve">otp_get_onebit </w:t>
            </w:r>
            <w:r w:rsidR="00DB4453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non-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secure</w:t>
            </w:r>
            <w:r w:rsidRPr="00380945"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 xml:space="preserve"> </w:t>
            </w:r>
            <w:r w:rsidR="00DB4453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1 1</w:t>
            </w:r>
          </w:p>
          <w:p w:rsidR="0042575A" w:rsidRPr="0042575A" w:rsidRDefault="0042575A" w:rsidP="00DB4453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you can list config using 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  <w:r w:rsidRPr="009F1687"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  <w:t xml:space="preserve"> </w:t>
            </w:r>
            <w:r w:rsidRPr="0042575A"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otp_config_show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 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0B4E2C" w:rsidRPr="00036528" w:rsidRDefault="000B4E2C" w:rsidP="00DB4453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V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al should be 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‘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0x</w:t>
            </w:r>
            <w:r w:rsidR="00DB4453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1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’</w:t>
            </w:r>
          </w:p>
        </w:tc>
      </w:tr>
      <w:tr w:rsidR="00DB4453" w:rsidTr="007C3829">
        <w:tc>
          <w:tcPr>
            <w:tcW w:w="675" w:type="dxa"/>
            <w:shd w:val="clear" w:color="auto" w:fill="auto"/>
            <w:vAlign w:val="center"/>
          </w:tcPr>
          <w:p w:rsidR="00DB4453" w:rsidRDefault="00DB4453" w:rsidP="007C382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DB4453" w:rsidRPr="00380945" w:rsidRDefault="00DB4453" w:rsidP="00DB4453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R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un uart1 test case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DB4453" w:rsidRDefault="00DB4453" w:rsidP="00DB4453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U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art 1 test case should fail</w:t>
            </w:r>
          </w:p>
        </w:tc>
      </w:tr>
      <w:tr w:rsidR="000B4E2C" w:rsidTr="007C3829">
        <w:tc>
          <w:tcPr>
            <w:tcW w:w="675" w:type="dxa"/>
            <w:shd w:val="clear" w:color="auto" w:fill="auto"/>
            <w:vAlign w:val="center"/>
          </w:tcPr>
          <w:p w:rsidR="000B4E2C" w:rsidRPr="00036528" w:rsidRDefault="00DB4453" w:rsidP="007C3829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6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0B4E2C" w:rsidRPr="00036528" w:rsidRDefault="000B4E2C" w:rsidP="007C3829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[repeat]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 step 2-</w:t>
            </w:r>
            <w:r w:rsidR="00DB4453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5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 to test other </w:t>
            </w:r>
            <w:r w:rsidR="00DB4453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interface</w:t>
            </w:r>
            <w:r w:rsidR="0042575A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(change parametes according your test target)</w:t>
            </w:r>
          </w:p>
          <w:p w:rsidR="000B4E2C" w:rsidRPr="00036528" w:rsidRDefault="00DB4453" w:rsidP="007C3829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P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lease refer the OTP document for which otp bit corepoding which function/interface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0B4E2C" w:rsidRPr="00036528" w:rsidRDefault="000B4E2C" w:rsidP="007C3829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</w:p>
        </w:tc>
      </w:tr>
    </w:tbl>
    <w:p w:rsidR="000B4E2C" w:rsidRDefault="000B4E2C" w:rsidP="000B4E2C">
      <w:pPr>
        <w:rPr>
          <w:sz w:val="24"/>
          <w:szCs w:val="24"/>
          <w:lang w:eastAsia="zh-CN"/>
        </w:rPr>
      </w:pPr>
    </w:p>
    <w:p w:rsidR="004B71F6" w:rsidRPr="000B4E2C" w:rsidRDefault="004B71F6" w:rsidP="00A7638E">
      <w:pPr>
        <w:rPr>
          <w:sz w:val="24"/>
          <w:szCs w:val="24"/>
          <w:lang w:eastAsia="zh-CN"/>
        </w:rPr>
      </w:pPr>
    </w:p>
    <w:p w:rsidR="00A7638E" w:rsidRDefault="00A7638E" w:rsidP="00732CB7">
      <w:pPr>
        <w:pStyle w:val="3"/>
        <w:tabs>
          <w:tab w:val="num" w:pos="432"/>
        </w:tabs>
      </w:pPr>
      <w:bookmarkStart w:id="152" w:name="_Toc456257041"/>
      <w:r>
        <w:rPr>
          <w:rFonts w:hint="eastAsia"/>
        </w:rPr>
        <w:t>CRC</w:t>
      </w:r>
      <w:bookmarkEnd w:id="152"/>
    </w:p>
    <w:p w:rsidR="00A7638E" w:rsidRPr="00B54816" w:rsidRDefault="00A7638E" w:rsidP="00732CB7">
      <w:pPr>
        <w:pStyle w:val="4"/>
      </w:pPr>
      <w:bookmarkStart w:id="153" w:name="_Toc456257042"/>
      <w:r>
        <w:rPr>
          <w:rFonts w:hint="eastAsia"/>
        </w:rPr>
        <w:t>Test Case cb-crc-1:</w:t>
      </w:r>
      <w:bookmarkEnd w:id="153"/>
      <w:r>
        <w:rPr>
          <w:rFonts w:hint="eastAsia"/>
        </w:rPr>
        <w:t xml:space="preserve"> </w:t>
      </w:r>
      <w:r w:rsidR="00233CB7">
        <w:rPr>
          <w:rFonts w:hint="eastAsia"/>
          <w:lang w:eastAsia="zh-CN"/>
        </w:rPr>
        <w:t xml:space="preserve">calculate crc16 </w:t>
      </w:r>
      <w:r w:rsidR="008264FA">
        <w:rPr>
          <w:rFonts w:hint="eastAsia"/>
          <w:lang w:eastAsia="zh-CN"/>
        </w:rPr>
        <w:t xml:space="preserve">xmodem mode </w:t>
      </w:r>
      <w:r w:rsidR="00233CB7">
        <w:rPr>
          <w:rFonts w:hint="eastAsia"/>
          <w:lang w:eastAsia="zh-CN"/>
        </w:rPr>
        <w:t>test</w:t>
      </w:r>
    </w:p>
    <w:tbl>
      <w:tblPr>
        <w:tblStyle w:val="a4"/>
        <w:tblW w:w="0" w:type="auto"/>
        <w:tblLook w:val="04A0"/>
      </w:tblPr>
      <w:tblGrid>
        <w:gridCol w:w="675"/>
        <w:gridCol w:w="5006"/>
        <w:gridCol w:w="2841"/>
      </w:tblGrid>
      <w:tr w:rsidR="00A7638E" w:rsidTr="00196C63">
        <w:tc>
          <w:tcPr>
            <w:tcW w:w="8522" w:type="dxa"/>
            <w:gridSpan w:val="3"/>
            <w:shd w:val="pct20" w:color="auto" w:fill="auto"/>
          </w:tcPr>
          <w:p w:rsidR="00A7638E" w:rsidRDefault="00A7638E" w:rsidP="00196C63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A7638E" w:rsidTr="00196C63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7638E" w:rsidRDefault="00233CB7" w:rsidP="00196C63">
            <w:pPr>
              <w:rPr>
                <w:lang w:val="fr-FR"/>
              </w:rPr>
            </w:pPr>
            <w:r>
              <w:rPr>
                <w:lang w:val="fr-FR"/>
              </w:rPr>
              <w:t>G</w:t>
            </w:r>
            <w:r>
              <w:rPr>
                <w:rFonts w:hint="eastAsia"/>
                <w:lang w:val="fr-FR"/>
              </w:rPr>
              <w:t>ive specified length, generate random input data, and calculate crc16</w:t>
            </w:r>
            <w:r>
              <w:rPr>
                <w:lang w:val="fr-FR"/>
              </w:rPr>
              <w:t> </w:t>
            </w:r>
            <w:r w:rsidR="002B7609">
              <w:rPr>
                <w:rFonts w:hint="eastAsia"/>
                <w:lang w:val="fr-FR" w:eastAsia="zh-CN"/>
              </w:rPr>
              <w:t>xmodem</w:t>
            </w:r>
            <w:r>
              <w:rPr>
                <w:rFonts w:hint="eastAsia"/>
                <w:lang w:val="fr-FR"/>
              </w:rPr>
              <w:t>;</w:t>
            </w:r>
          </w:p>
          <w:p w:rsidR="00233CB7" w:rsidRDefault="00233CB7" w:rsidP="00196C63">
            <w:pPr>
              <w:rPr>
                <w:lang w:val="fr-FR"/>
              </w:rPr>
            </w:pPr>
            <w:r>
              <w:rPr>
                <w:lang w:val="fr-FR"/>
              </w:rPr>
              <w:t>T</w:t>
            </w:r>
            <w:r>
              <w:rPr>
                <w:rFonts w:hint="eastAsia"/>
                <w:lang w:val="fr-FR"/>
              </w:rPr>
              <w:t>hen compare with software crc16</w:t>
            </w:r>
          </w:p>
        </w:tc>
      </w:tr>
      <w:tr w:rsidR="00A7638E" w:rsidTr="00196C63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A7638E" w:rsidRPr="00036528" w:rsidRDefault="00A7638E" w:rsidP="00196C63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A7638E" w:rsidTr="00196C63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7638E" w:rsidRPr="00036528" w:rsidRDefault="00A7638E" w:rsidP="00036528">
            <w:pPr>
              <w:rPr>
                <w:lang w:val="fr-FR" w:eastAsia="zh-CN"/>
              </w:rPr>
            </w:pPr>
          </w:p>
        </w:tc>
      </w:tr>
      <w:tr w:rsidR="00A7638E" w:rsidTr="00196C63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A7638E" w:rsidRDefault="00A7638E" w:rsidP="00196C63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A7638E" w:rsidTr="00196C63">
        <w:tc>
          <w:tcPr>
            <w:tcW w:w="675" w:type="dxa"/>
            <w:shd w:val="pct20" w:color="auto" w:fill="auto"/>
          </w:tcPr>
          <w:p w:rsidR="00A7638E" w:rsidRDefault="00A7638E" w:rsidP="00196C63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A7638E" w:rsidRDefault="00A7638E" w:rsidP="00196C63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2841" w:type="dxa"/>
            <w:shd w:val="pct20" w:color="auto" w:fill="auto"/>
          </w:tcPr>
          <w:p w:rsidR="00A7638E" w:rsidRDefault="00A7638E" w:rsidP="00196C63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233CB7" w:rsidTr="00196C63">
        <w:tc>
          <w:tcPr>
            <w:tcW w:w="675" w:type="dxa"/>
            <w:shd w:val="clear" w:color="auto" w:fill="auto"/>
            <w:vAlign w:val="center"/>
          </w:tcPr>
          <w:p w:rsidR="00233CB7" w:rsidRPr="00F61B28" w:rsidRDefault="00233CB7" w:rsidP="00960E32">
            <w:r w:rsidRPr="00F61B28">
              <w:rPr>
                <w:rFonts w:hint="eastAsia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233CB7" w:rsidRPr="00F61B28" w:rsidRDefault="00233CB7" w:rsidP="00233CB7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eastAsia="en-US"/>
              </w:rPr>
            </w:pPr>
            <w:r w:rsidRPr="00F61B28">
              <w:rPr>
                <w:rFonts w:ascii="Arial" w:eastAsiaTheme="minorEastAsia" w:hAnsi="Arial" w:cs="Times New Roman" w:hint="eastAsia"/>
                <w:sz w:val="22"/>
                <w:szCs w:val="20"/>
                <w:lang w:eastAsia="en-US"/>
              </w:rPr>
              <w:t>run cdl test suit and select "crc" from device list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233CB7" w:rsidRPr="00F61B28" w:rsidRDefault="00233CB7" w:rsidP="00960E32"/>
        </w:tc>
      </w:tr>
      <w:tr w:rsidR="00233CB7" w:rsidTr="00196C63">
        <w:tc>
          <w:tcPr>
            <w:tcW w:w="675" w:type="dxa"/>
            <w:shd w:val="clear" w:color="auto" w:fill="auto"/>
            <w:vAlign w:val="center"/>
          </w:tcPr>
          <w:p w:rsidR="00233CB7" w:rsidRPr="00F61B28" w:rsidRDefault="00233CB7" w:rsidP="00960E32">
            <w:r w:rsidRPr="00F61B28">
              <w:rPr>
                <w:rFonts w:hint="eastAsia"/>
              </w:rPr>
              <w:t>2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233CB7" w:rsidRPr="00F61B28" w:rsidRDefault="00233CB7" w:rsidP="007F378A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eastAsia="en-US"/>
              </w:rPr>
            </w:pPr>
            <w:r w:rsidRPr="00F61B28">
              <w:rPr>
                <w:rFonts w:ascii="Arial" w:eastAsiaTheme="minorEastAsia" w:hAnsi="Arial" w:cs="Times New Roman" w:hint="eastAsia"/>
                <w:sz w:val="22"/>
                <w:szCs w:val="20"/>
                <w:lang w:eastAsia="en-US"/>
              </w:rPr>
              <w:t>input "crc_</w:t>
            </w:r>
            <w:r w:rsidR="007F378A">
              <w:rPr>
                <w:rFonts w:ascii="Arial" w:eastAsiaTheme="minorEastAsia" w:hAnsi="Arial" w:cs="Times New Roman" w:hint="eastAsia"/>
                <w:sz w:val="22"/>
                <w:szCs w:val="20"/>
              </w:rPr>
              <w:t>xmodem</w:t>
            </w:r>
            <w:r w:rsidRPr="00F61B28">
              <w:rPr>
                <w:rFonts w:ascii="Arial" w:eastAsiaTheme="minorEastAsia" w:hAnsi="Arial" w:cs="Times New Roman" w:hint="eastAsia"/>
                <w:sz w:val="22"/>
                <w:szCs w:val="20"/>
                <w:lang w:eastAsia="en-US"/>
              </w:rPr>
              <w:t xml:space="preserve"> 100"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233CB7" w:rsidRPr="00F61B28" w:rsidRDefault="007F378A" w:rsidP="00960E32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eastAsia="en-US"/>
              </w:rPr>
            </w:pPr>
            <w:r w:rsidRPr="007F378A">
              <w:rPr>
                <w:rFonts w:ascii="Arial" w:eastAsiaTheme="minorEastAsia" w:hAnsi="Arial" w:cs="Times New Roman"/>
                <w:sz w:val="22"/>
                <w:szCs w:val="20"/>
                <w:lang w:eastAsia="en-US"/>
              </w:rPr>
              <w:t>crc_xmodem : test pass.</w:t>
            </w:r>
          </w:p>
        </w:tc>
      </w:tr>
      <w:tr w:rsidR="002B5271" w:rsidTr="00196C63">
        <w:tc>
          <w:tcPr>
            <w:tcW w:w="675" w:type="dxa"/>
            <w:shd w:val="clear" w:color="auto" w:fill="auto"/>
            <w:vAlign w:val="center"/>
          </w:tcPr>
          <w:p w:rsidR="002B5271" w:rsidRPr="00F61B28" w:rsidRDefault="006760D5" w:rsidP="00960E32">
            <w:r w:rsidRPr="00F61B28">
              <w:rPr>
                <w:rFonts w:hint="eastAsia"/>
              </w:rPr>
              <w:t>3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2B5271" w:rsidRPr="00F61B28" w:rsidRDefault="002B5271" w:rsidP="00960E32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eastAsia="en-US"/>
              </w:rPr>
            </w:pPr>
            <w:r w:rsidRPr="00F61B28">
              <w:rPr>
                <w:rFonts w:ascii="Arial" w:eastAsiaTheme="minorEastAsia" w:hAnsi="Arial" w:cs="Times New Roman" w:hint="eastAsia"/>
                <w:sz w:val="22"/>
                <w:szCs w:val="20"/>
                <w:lang w:eastAsia="en-US"/>
              </w:rPr>
              <w:t>input "</w:t>
            </w:r>
            <w:r w:rsidR="007F378A" w:rsidRPr="00F61B28">
              <w:rPr>
                <w:rFonts w:ascii="Arial" w:eastAsiaTheme="minorEastAsia" w:hAnsi="Arial" w:cs="Times New Roman" w:hint="eastAsia"/>
                <w:sz w:val="22"/>
                <w:szCs w:val="20"/>
                <w:lang w:eastAsia="en-US"/>
              </w:rPr>
              <w:t xml:space="preserve"> crc_</w:t>
            </w:r>
            <w:r w:rsidR="007F378A">
              <w:rPr>
                <w:rFonts w:ascii="Arial" w:eastAsiaTheme="minorEastAsia" w:hAnsi="Arial" w:cs="Times New Roman" w:hint="eastAsia"/>
                <w:sz w:val="22"/>
                <w:szCs w:val="20"/>
              </w:rPr>
              <w:t>xmodem</w:t>
            </w:r>
            <w:r w:rsidR="007F378A" w:rsidRPr="00F61B28">
              <w:rPr>
                <w:rFonts w:ascii="Arial" w:eastAsiaTheme="minorEastAsia" w:hAnsi="Arial" w:cs="Times New Roman" w:hint="eastAsia"/>
                <w:sz w:val="22"/>
                <w:szCs w:val="20"/>
                <w:lang w:eastAsia="en-US"/>
              </w:rPr>
              <w:t xml:space="preserve"> </w:t>
            </w:r>
            <w:r w:rsidRPr="00F61B28">
              <w:rPr>
                <w:rFonts w:ascii="Arial" w:eastAsiaTheme="minorEastAsia" w:hAnsi="Arial" w:cs="Times New Roman" w:hint="eastAsia"/>
                <w:sz w:val="22"/>
                <w:szCs w:val="20"/>
                <w:lang w:eastAsia="en-US"/>
              </w:rPr>
              <w:t>10240"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2B5271" w:rsidRPr="00F61B28" w:rsidRDefault="007F378A" w:rsidP="00960E32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eastAsia="en-US"/>
              </w:rPr>
            </w:pPr>
            <w:r w:rsidRPr="007F378A">
              <w:rPr>
                <w:rFonts w:ascii="Arial" w:eastAsiaTheme="minorEastAsia" w:hAnsi="Arial" w:cs="Times New Roman"/>
                <w:sz w:val="22"/>
                <w:szCs w:val="20"/>
                <w:lang w:eastAsia="en-US"/>
              </w:rPr>
              <w:t>crc_xmodem : test pass.</w:t>
            </w:r>
          </w:p>
        </w:tc>
      </w:tr>
      <w:tr w:rsidR="002B5271" w:rsidRPr="00036528" w:rsidTr="002B5271">
        <w:tc>
          <w:tcPr>
            <w:tcW w:w="675" w:type="dxa"/>
          </w:tcPr>
          <w:p w:rsidR="002B5271" w:rsidRPr="00F61B28" w:rsidRDefault="006760D5" w:rsidP="00960E32">
            <w:r w:rsidRPr="00F61B28">
              <w:rPr>
                <w:rFonts w:hint="eastAsia"/>
              </w:rPr>
              <w:t>4</w:t>
            </w:r>
          </w:p>
        </w:tc>
        <w:tc>
          <w:tcPr>
            <w:tcW w:w="5006" w:type="dxa"/>
          </w:tcPr>
          <w:p w:rsidR="006760D5" w:rsidRPr="00F61B28" w:rsidRDefault="006760D5" w:rsidP="00960E32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eastAsia="en-US"/>
              </w:rPr>
            </w:pPr>
            <w:r w:rsidRPr="00F61B28">
              <w:rPr>
                <w:rFonts w:ascii="Arial" w:eastAsiaTheme="minorEastAsia" w:hAnsi="Arial" w:cs="Times New Roman"/>
                <w:sz w:val="22"/>
                <w:szCs w:val="20"/>
                <w:lang w:eastAsia="en-US"/>
              </w:rPr>
              <w:t>C</w:t>
            </w:r>
            <w:r w:rsidRPr="00F61B28">
              <w:rPr>
                <w:rFonts w:ascii="Arial" w:eastAsiaTheme="minorEastAsia" w:hAnsi="Arial" w:cs="Times New Roman" w:hint="eastAsia"/>
                <w:sz w:val="22"/>
                <w:szCs w:val="20"/>
                <w:lang w:eastAsia="en-US"/>
              </w:rPr>
              <w:t>alculate when length is not word align</w:t>
            </w:r>
          </w:p>
          <w:p w:rsidR="002B5271" w:rsidRPr="00F61B28" w:rsidRDefault="002B5271" w:rsidP="00960E32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eastAsia="en-US"/>
              </w:rPr>
            </w:pPr>
            <w:r w:rsidRPr="00F61B28">
              <w:rPr>
                <w:rFonts w:ascii="Arial" w:eastAsiaTheme="minorEastAsia" w:hAnsi="Arial" w:cs="Times New Roman" w:hint="eastAsia"/>
                <w:sz w:val="22"/>
                <w:szCs w:val="20"/>
                <w:lang w:eastAsia="en-US"/>
              </w:rPr>
              <w:t>input "</w:t>
            </w:r>
            <w:r w:rsidR="007F378A" w:rsidRPr="00F61B28">
              <w:rPr>
                <w:rFonts w:ascii="Arial" w:eastAsiaTheme="minorEastAsia" w:hAnsi="Arial" w:cs="Times New Roman" w:hint="eastAsia"/>
                <w:sz w:val="22"/>
                <w:szCs w:val="20"/>
                <w:lang w:eastAsia="en-US"/>
              </w:rPr>
              <w:t xml:space="preserve"> crc_</w:t>
            </w:r>
            <w:r w:rsidR="007F378A">
              <w:rPr>
                <w:rFonts w:ascii="Arial" w:eastAsiaTheme="minorEastAsia" w:hAnsi="Arial" w:cs="Times New Roman" w:hint="eastAsia"/>
                <w:sz w:val="22"/>
                <w:szCs w:val="20"/>
              </w:rPr>
              <w:t>xmodem</w:t>
            </w:r>
            <w:r w:rsidR="006760D5" w:rsidRPr="00F61B28">
              <w:rPr>
                <w:rFonts w:ascii="Arial" w:eastAsiaTheme="minorEastAsia" w:hAnsi="Arial" w:cs="Times New Roman" w:hint="eastAsia"/>
                <w:sz w:val="22"/>
                <w:szCs w:val="20"/>
                <w:lang w:eastAsia="en-US"/>
              </w:rPr>
              <w:t xml:space="preserve"> 101</w:t>
            </w:r>
            <w:r w:rsidRPr="00F61B28">
              <w:rPr>
                <w:rFonts w:ascii="Arial" w:eastAsiaTheme="minorEastAsia" w:hAnsi="Arial" w:cs="Times New Roman" w:hint="eastAsia"/>
                <w:sz w:val="22"/>
                <w:szCs w:val="20"/>
                <w:lang w:eastAsia="en-US"/>
              </w:rPr>
              <w:t>"</w:t>
            </w:r>
          </w:p>
        </w:tc>
        <w:tc>
          <w:tcPr>
            <w:tcW w:w="2841" w:type="dxa"/>
          </w:tcPr>
          <w:p w:rsidR="007F378A" w:rsidRDefault="007F378A" w:rsidP="00960E32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</w:rPr>
              <w:t>R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</w:rPr>
              <w:t>eject for invalid parameter:</w:t>
            </w:r>
          </w:p>
          <w:p w:rsidR="002B5271" w:rsidRPr="00F61B28" w:rsidRDefault="007F378A" w:rsidP="00960E32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eastAsia="en-US"/>
              </w:rPr>
            </w:pPr>
            <w:r w:rsidRPr="007F378A">
              <w:rPr>
                <w:rFonts w:ascii="Arial" w:eastAsiaTheme="minorEastAsia" w:hAnsi="Arial" w:cs="Times New Roman"/>
                <w:sz w:val="22"/>
                <w:szCs w:val="20"/>
                <w:lang w:eastAsia="en-US"/>
              </w:rPr>
              <w:t>length should be mutiple of 4</w:t>
            </w:r>
          </w:p>
        </w:tc>
      </w:tr>
    </w:tbl>
    <w:p w:rsidR="00A7638E" w:rsidRDefault="00A7638E" w:rsidP="00A7638E">
      <w:pPr>
        <w:rPr>
          <w:sz w:val="24"/>
          <w:szCs w:val="24"/>
          <w:lang w:eastAsia="zh-CN"/>
        </w:rPr>
      </w:pPr>
    </w:p>
    <w:p w:rsidR="007472D7" w:rsidRPr="00B54816" w:rsidRDefault="007472D7" w:rsidP="007472D7">
      <w:pPr>
        <w:pStyle w:val="4"/>
      </w:pPr>
      <w:r>
        <w:rPr>
          <w:rFonts w:hint="eastAsia"/>
        </w:rPr>
        <w:lastRenderedPageBreak/>
        <w:t>Test Case cb-crc-</w:t>
      </w:r>
      <w:r>
        <w:rPr>
          <w:rFonts w:hint="eastAsia"/>
          <w:lang w:eastAsia="zh-CN"/>
        </w:rPr>
        <w:t>2</w:t>
      </w:r>
      <w:r>
        <w:rPr>
          <w:rFonts w:hint="eastAsia"/>
        </w:rPr>
        <w:t xml:space="preserve">: </w:t>
      </w:r>
      <w:r>
        <w:rPr>
          <w:rFonts w:hint="eastAsia"/>
          <w:lang w:eastAsia="zh-CN"/>
        </w:rPr>
        <w:t>calculate crc16 ccitt mode test</w:t>
      </w:r>
    </w:p>
    <w:tbl>
      <w:tblPr>
        <w:tblStyle w:val="a4"/>
        <w:tblW w:w="0" w:type="auto"/>
        <w:tblLook w:val="04A0"/>
      </w:tblPr>
      <w:tblGrid>
        <w:gridCol w:w="675"/>
        <w:gridCol w:w="5006"/>
        <w:gridCol w:w="2841"/>
      </w:tblGrid>
      <w:tr w:rsidR="007472D7" w:rsidTr="007C3829">
        <w:tc>
          <w:tcPr>
            <w:tcW w:w="8522" w:type="dxa"/>
            <w:gridSpan w:val="3"/>
            <w:shd w:val="pct20" w:color="auto" w:fill="auto"/>
          </w:tcPr>
          <w:p w:rsidR="007472D7" w:rsidRDefault="007472D7" w:rsidP="007C382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7472D7" w:rsidTr="007C3829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7472D7" w:rsidRDefault="007472D7" w:rsidP="007C3829">
            <w:pPr>
              <w:rPr>
                <w:lang w:val="fr-FR"/>
              </w:rPr>
            </w:pPr>
            <w:r>
              <w:rPr>
                <w:lang w:val="fr-FR"/>
              </w:rPr>
              <w:t>G</w:t>
            </w:r>
            <w:r>
              <w:rPr>
                <w:rFonts w:hint="eastAsia"/>
                <w:lang w:val="fr-FR"/>
              </w:rPr>
              <w:t>ive specified length, generate random input data, and calculate crc16</w:t>
            </w:r>
            <w:r>
              <w:rPr>
                <w:lang w:val="fr-FR"/>
              </w:rPr>
              <w:t> </w:t>
            </w:r>
            <w:r>
              <w:rPr>
                <w:rFonts w:hint="eastAsia"/>
                <w:lang w:val="fr-FR" w:eastAsia="zh-CN"/>
              </w:rPr>
              <w:t>ccitt</w:t>
            </w:r>
            <w:r>
              <w:rPr>
                <w:rFonts w:hint="eastAsia"/>
                <w:lang w:val="fr-FR"/>
              </w:rPr>
              <w:t>;</w:t>
            </w:r>
          </w:p>
          <w:p w:rsidR="007472D7" w:rsidRDefault="007472D7" w:rsidP="007C3829">
            <w:pPr>
              <w:rPr>
                <w:lang w:val="fr-FR"/>
              </w:rPr>
            </w:pPr>
            <w:r>
              <w:rPr>
                <w:lang w:val="fr-FR"/>
              </w:rPr>
              <w:t>T</w:t>
            </w:r>
            <w:r>
              <w:rPr>
                <w:rFonts w:hint="eastAsia"/>
                <w:lang w:val="fr-FR"/>
              </w:rPr>
              <w:t>hen compare with software crc16</w:t>
            </w:r>
          </w:p>
        </w:tc>
      </w:tr>
      <w:tr w:rsidR="007472D7" w:rsidTr="007C3829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7472D7" w:rsidRPr="00036528" w:rsidRDefault="007472D7" w:rsidP="007C3829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7472D7" w:rsidTr="007C3829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7472D7" w:rsidRPr="00036528" w:rsidRDefault="007472D7" w:rsidP="007C3829">
            <w:pPr>
              <w:rPr>
                <w:lang w:val="fr-FR" w:eastAsia="zh-CN"/>
              </w:rPr>
            </w:pPr>
          </w:p>
        </w:tc>
      </w:tr>
      <w:tr w:rsidR="007472D7" w:rsidTr="007C3829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7472D7" w:rsidRDefault="007472D7" w:rsidP="007C382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7472D7" w:rsidTr="007C3829">
        <w:tc>
          <w:tcPr>
            <w:tcW w:w="675" w:type="dxa"/>
            <w:shd w:val="pct20" w:color="auto" w:fill="auto"/>
          </w:tcPr>
          <w:p w:rsidR="007472D7" w:rsidRDefault="007472D7" w:rsidP="007C382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7472D7" w:rsidRDefault="007472D7" w:rsidP="007C382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2841" w:type="dxa"/>
            <w:shd w:val="pct20" w:color="auto" w:fill="auto"/>
          </w:tcPr>
          <w:p w:rsidR="007472D7" w:rsidRDefault="007472D7" w:rsidP="007C382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7472D7" w:rsidTr="007C3829">
        <w:tc>
          <w:tcPr>
            <w:tcW w:w="675" w:type="dxa"/>
            <w:shd w:val="clear" w:color="auto" w:fill="auto"/>
            <w:vAlign w:val="center"/>
          </w:tcPr>
          <w:p w:rsidR="007472D7" w:rsidRPr="00F61B28" w:rsidRDefault="007472D7" w:rsidP="007C3829">
            <w:r w:rsidRPr="00F61B28">
              <w:rPr>
                <w:rFonts w:hint="eastAsia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7472D7" w:rsidRPr="00F61B28" w:rsidRDefault="007472D7" w:rsidP="007C3829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eastAsia="en-US"/>
              </w:rPr>
            </w:pPr>
            <w:r w:rsidRPr="00F61B28">
              <w:rPr>
                <w:rFonts w:ascii="Arial" w:eastAsiaTheme="minorEastAsia" w:hAnsi="Arial" w:cs="Times New Roman" w:hint="eastAsia"/>
                <w:sz w:val="22"/>
                <w:szCs w:val="20"/>
                <w:lang w:eastAsia="en-US"/>
              </w:rPr>
              <w:t>run cdl test suit and select "crc" from device list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7472D7" w:rsidRPr="00F61B28" w:rsidRDefault="007472D7" w:rsidP="007C3829"/>
        </w:tc>
      </w:tr>
      <w:tr w:rsidR="007472D7" w:rsidTr="007C3829">
        <w:tc>
          <w:tcPr>
            <w:tcW w:w="675" w:type="dxa"/>
            <w:shd w:val="clear" w:color="auto" w:fill="auto"/>
            <w:vAlign w:val="center"/>
          </w:tcPr>
          <w:p w:rsidR="007472D7" w:rsidRPr="00F61B28" w:rsidRDefault="007472D7" w:rsidP="007C3829">
            <w:r w:rsidRPr="00F61B28">
              <w:rPr>
                <w:rFonts w:hint="eastAsia"/>
              </w:rPr>
              <w:t>2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7472D7" w:rsidRPr="00F61B28" w:rsidRDefault="007472D7" w:rsidP="007472D7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eastAsia="en-US"/>
              </w:rPr>
            </w:pPr>
            <w:r w:rsidRPr="00F61B28">
              <w:rPr>
                <w:rFonts w:ascii="Arial" w:eastAsiaTheme="minorEastAsia" w:hAnsi="Arial" w:cs="Times New Roman" w:hint="eastAsia"/>
                <w:sz w:val="22"/>
                <w:szCs w:val="20"/>
                <w:lang w:eastAsia="en-US"/>
              </w:rPr>
              <w:t>input "crc_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</w:rPr>
              <w:t>ccitt</w:t>
            </w:r>
            <w:r w:rsidRPr="00F61B28">
              <w:rPr>
                <w:rFonts w:ascii="Arial" w:eastAsiaTheme="minorEastAsia" w:hAnsi="Arial" w:cs="Times New Roman" w:hint="eastAsia"/>
                <w:sz w:val="22"/>
                <w:szCs w:val="20"/>
                <w:lang w:eastAsia="en-US"/>
              </w:rPr>
              <w:t xml:space="preserve"> 100"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7472D7" w:rsidRPr="00F61B28" w:rsidRDefault="007472D7" w:rsidP="007C3829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eastAsia="en-US"/>
              </w:rPr>
            </w:pPr>
            <w:r w:rsidRPr="007F378A">
              <w:rPr>
                <w:rFonts w:ascii="Arial" w:eastAsiaTheme="minorEastAsia" w:hAnsi="Arial" w:cs="Times New Roman"/>
                <w:sz w:val="22"/>
                <w:szCs w:val="20"/>
                <w:lang w:eastAsia="en-US"/>
              </w:rPr>
              <w:t>crc_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</w:rPr>
              <w:t xml:space="preserve"> ccitt</w:t>
            </w:r>
            <w:r w:rsidRPr="007F378A">
              <w:rPr>
                <w:rFonts w:ascii="Arial" w:eastAsiaTheme="minorEastAsia" w:hAnsi="Arial" w:cs="Times New Roman"/>
                <w:sz w:val="22"/>
                <w:szCs w:val="20"/>
                <w:lang w:eastAsia="en-US"/>
              </w:rPr>
              <w:t>: test pass.</w:t>
            </w:r>
          </w:p>
        </w:tc>
      </w:tr>
      <w:tr w:rsidR="007472D7" w:rsidTr="007C3829">
        <w:tc>
          <w:tcPr>
            <w:tcW w:w="675" w:type="dxa"/>
            <w:shd w:val="clear" w:color="auto" w:fill="auto"/>
            <w:vAlign w:val="center"/>
          </w:tcPr>
          <w:p w:rsidR="007472D7" w:rsidRPr="00F61B28" w:rsidRDefault="007472D7" w:rsidP="007C3829">
            <w:r w:rsidRPr="00F61B28">
              <w:rPr>
                <w:rFonts w:hint="eastAsia"/>
              </w:rPr>
              <w:t>3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7472D7" w:rsidRPr="00F61B28" w:rsidRDefault="007472D7" w:rsidP="007C3829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eastAsia="en-US"/>
              </w:rPr>
            </w:pPr>
            <w:r w:rsidRPr="00F61B28">
              <w:rPr>
                <w:rFonts w:ascii="Arial" w:eastAsiaTheme="minorEastAsia" w:hAnsi="Arial" w:cs="Times New Roman" w:hint="eastAsia"/>
                <w:sz w:val="22"/>
                <w:szCs w:val="20"/>
                <w:lang w:eastAsia="en-US"/>
              </w:rPr>
              <w:t>input " crc_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</w:rPr>
              <w:t xml:space="preserve"> ccitt</w:t>
            </w:r>
            <w:r w:rsidRPr="00F61B28">
              <w:rPr>
                <w:rFonts w:ascii="Arial" w:eastAsiaTheme="minorEastAsia" w:hAnsi="Arial" w:cs="Times New Roman" w:hint="eastAsia"/>
                <w:sz w:val="22"/>
                <w:szCs w:val="20"/>
                <w:lang w:eastAsia="en-US"/>
              </w:rPr>
              <w:t xml:space="preserve"> 10240"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7472D7" w:rsidRPr="00F61B28" w:rsidRDefault="007472D7" w:rsidP="007C3829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eastAsia="en-US"/>
              </w:rPr>
            </w:pPr>
            <w:r w:rsidRPr="007F378A">
              <w:rPr>
                <w:rFonts w:ascii="Arial" w:eastAsiaTheme="minorEastAsia" w:hAnsi="Arial" w:cs="Times New Roman"/>
                <w:sz w:val="22"/>
                <w:szCs w:val="20"/>
                <w:lang w:eastAsia="en-US"/>
              </w:rPr>
              <w:t>crc_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</w:rPr>
              <w:t xml:space="preserve"> ccitt</w:t>
            </w:r>
            <w:r w:rsidRPr="007F378A">
              <w:rPr>
                <w:rFonts w:ascii="Arial" w:eastAsiaTheme="minorEastAsia" w:hAnsi="Arial" w:cs="Times New Roman"/>
                <w:sz w:val="22"/>
                <w:szCs w:val="20"/>
                <w:lang w:eastAsia="en-US"/>
              </w:rPr>
              <w:t>: test pass.</w:t>
            </w:r>
          </w:p>
        </w:tc>
      </w:tr>
      <w:tr w:rsidR="007472D7" w:rsidRPr="00036528" w:rsidTr="007C3829">
        <w:tc>
          <w:tcPr>
            <w:tcW w:w="675" w:type="dxa"/>
          </w:tcPr>
          <w:p w:rsidR="007472D7" w:rsidRPr="00F61B28" w:rsidRDefault="007472D7" w:rsidP="007C3829">
            <w:r w:rsidRPr="00F61B28">
              <w:rPr>
                <w:rFonts w:hint="eastAsia"/>
              </w:rPr>
              <w:t>4</w:t>
            </w:r>
          </w:p>
        </w:tc>
        <w:tc>
          <w:tcPr>
            <w:tcW w:w="5006" w:type="dxa"/>
          </w:tcPr>
          <w:p w:rsidR="007472D7" w:rsidRPr="00F61B28" w:rsidRDefault="007472D7" w:rsidP="007C3829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eastAsia="en-US"/>
              </w:rPr>
            </w:pPr>
            <w:r w:rsidRPr="00F61B28">
              <w:rPr>
                <w:rFonts w:ascii="Arial" w:eastAsiaTheme="minorEastAsia" w:hAnsi="Arial" w:cs="Times New Roman"/>
                <w:sz w:val="22"/>
                <w:szCs w:val="20"/>
                <w:lang w:eastAsia="en-US"/>
              </w:rPr>
              <w:t>C</w:t>
            </w:r>
            <w:r w:rsidRPr="00F61B28">
              <w:rPr>
                <w:rFonts w:ascii="Arial" w:eastAsiaTheme="minorEastAsia" w:hAnsi="Arial" w:cs="Times New Roman" w:hint="eastAsia"/>
                <w:sz w:val="22"/>
                <w:szCs w:val="20"/>
                <w:lang w:eastAsia="en-US"/>
              </w:rPr>
              <w:t>alculate when length is not word align</w:t>
            </w:r>
          </w:p>
          <w:p w:rsidR="007472D7" w:rsidRPr="00F61B28" w:rsidRDefault="007472D7" w:rsidP="007C3829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eastAsia="en-US"/>
              </w:rPr>
            </w:pPr>
            <w:r w:rsidRPr="00F61B28">
              <w:rPr>
                <w:rFonts w:ascii="Arial" w:eastAsiaTheme="minorEastAsia" w:hAnsi="Arial" w:cs="Times New Roman" w:hint="eastAsia"/>
                <w:sz w:val="22"/>
                <w:szCs w:val="20"/>
                <w:lang w:eastAsia="en-US"/>
              </w:rPr>
              <w:t>input " crc_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</w:rPr>
              <w:t xml:space="preserve"> ccitt</w:t>
            </w:r>
            <w:r w:rsidRPr="00F61B28">
              <w:rPr>
                <w:rFonts w:ascii="Arial" w:eastAsiaTheme="minorEastAsia" w:hAnsi="Arial" w:cs="Times New Roman" w:hint="eastAsia"/>
                <w:sz w:val="22"/>
                <w:szCs w:val="20"/>
                <w:lang w:eastAsia="en-US"/>
              </w:rPr>
              <w:t xml:space="preserve"> 101"</w:t>
            </w:r>
          </w:p>
        </w:tc>
        <w:tc>
          <w:tcPr>
            <w:tcW w:w="2841" w:type="dxa"/>
          </w:tcPr>
          <w:p w:rsidR="007472D7" w:rsidRDefault="007472D7" w:rsidP="007C3829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</w:rPr>
              <w:t>R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</w:rPr>
              <w:t>eject for invalid parameter:</w:t>
            </w:r>
          </w:p>
          <w:p w:rsidR="007472D7" w:rsidRPr="00F61B28" w:rsidRDefault="007472D7" w:rsidP="007C3829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eastAsia="en-US"/>
              </w:rPr>
            </w:pPr>
            <w:r w:rsidRPr="007F378A">
              <w:rPr>
                <w:rFonts w:ascii="Arial" w:eastAsiaTheme="minorEastAsia" w:hAnsi="Arial" w:cs="Times New Roman"/>
                <w:sz w:val="22"/>
                <w:szCs w:val="20"/>
                <w:lang w:eastAsia="en-US"/>
              </w:rPr>
              <w:t>length should be mutiple of 4</w:t>
            </w:r>
          </w:p>
        </w:tc>
      </w:tr>
    </w:tbl>
    <w:p w:rsidR="007472D7" w:rsidRDefault="007472D7" w:rsidP="007472D7">
      <w:pPr>
        <w:rPr>
          <w:sz w:val="24"/>
          <w:szCs w:val="24"/>
          <w:lang w:eastAsia="zh-CN"/>
        </w:rPr>
      </w:pPr>
    </w:p>
    <w:p w:rsidR="007472D7" w:rsidRPr="00B54816" w:rsidRDefault="007472D7" w:rsidP="007472D7">
      <w:pPr>
        <w:pStyle w:val="4"/>
      </w:pPr>
      <w:r>
        <w:rPr>
          <w:rFonts w:hint="eastAsia"/>
        </w:rPr>
        <w:t>Test Case cb-crc-</w:t>
      </w:r>
      <w:r w:rsidR="002F0579">
        <w:rPr>
          <w:rFonts w:hint="eastAsia"/>
          <w:lang w:eastAsia="zh-CN"/>
        </w:rPr>
        <w:t>3</w:t>
      </w:r>
      <w:r>
        <w:rPr>
          <w:rFonts w:hint="eastAsia"/>
        </w:rPr>
        <w:t xml:space="preserve">: </w:t>
      </w:r>
      <w:r>
        <w:rPr>
          <w:rFonts w:hint="eastAsia"/>
          <w:lang w:eastAsia="zh-CN"/>
        </w:rPr>
        <w:t xml:space="preserve">calculate crc16 xmodem </w:t>
      </w:r>
      <w:r w:rsidR="002F0579">
        <w:rPr>
          <w:rFonts w:hint="eastAsia"/>
          <w:lang w:eastAsia="zh-CN"/>
        </w:rPr>
        <w:t xml:space="preserve">using </w:t>
      </w:r>
      <w:r w:rsidR="002F0579">
        <w:rPr>
          <w:lang w:eastAsia="zh-CN"/>
        </w:rPr>
        <w:t>multiple</w:t>
      </w:r>
      <w:r w:rsidR="002F0579">
        <w:rPr>
          <w:rFonts w:hint="eastAsia"/>
          <w:lang w:eastAsia="zh-CN"/>
        </w:rPr>
        <w:t xml:space="preserve"> buffer</w:t>
      </w:r>
    </w:p>
    <w:tbl>
      <w:tblPr>
        <w:tblStyle w:val="a4"/>
        <w:tblW w:w="0" w:type="auto"/>
        <w:tblLook w:val="04A0"/>
      </w:tblPr>
      <w:tblGrid>
        <w:gridCol w:w="675"/>
        <w:gridCol w:w="5006"/>
        <w:gridCol w:w="2841"/>
      </w:tblGrid>
      <w:tr w:rsidR="007472D7" w:rsidTr="007C3829">
        <w:tc>
          <w:tcPr>
            <w:tcW w:w="8522" w:type="dxa"/>
            <w:gridSpan w:val="3"/>
            <w:shd w:val="pct20" w:color="auto" w:fill="auto"/>
          </w:tcPr>
          <w:p w:rsidR="007472D7" w:rsidRDefault="007472D7" w:rsidP="007C382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7472D7" w:rsidTr="007C3829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2F0579" w:rsidRDefault="002F0579" w:rsidP="002F0579">
            <w:pPr>
              <w:rPr>
                <w:lang w:val="fr-FR" w:eastAsia="zh-CN"/>
              </w:rPr>
            </w:pPr>
            <w:r>
              <w:rPr>
                <w:lang w:val="fr-FR" w:eastAsia="zh-CN"/>
              </w:rPr>
              <w:t>G</w:t>
            </w:r>
            <w:r>
              <w:rPr>
                <w:rFonts w:hint="eastAsia"/>
                <w:lang w:val="fr-FR" w:eastAsia="zh-CN"/>
              </w:rPr>
              <w:t>enerate five 2k buffer with random data, and calculate crc16 xmodem one by one,</w:t>
            </w:r>
          </w:p>
          <w:p w:rsidR="002F0579" w:rsidRDefault="002F0579" w:rsidP="002F0579">
            <w:pPr>
              <w:rPr>
                <w:lang w:val="fr-FR" w:eastAsia="zh-CN"/>
              </w:rPr>
            </w:pPr>
            <w:r>
              <w:rPr>
                <w:lang w:val="fr-FR" w:eastAsia="zh-CN"/>
              </w:rPr>
              <w:t>S</w:t>
            </w:r>
            <w:r>
              <w:rPr>
                <w:rFonts w:hint="eastAsia"/>
                <w:lang w:val="fr-FR" w:eastAsia="zh-CN"/>
              </w:rPr>
              <w:t>imulate scatter buffers crc16 calculation.</w:t>
            </w:r>
          </w:p>
          <w:p w:rsidR="002F0579" w:rsidRDefault="002F0579" w:rsidP="002F0579">
            <w:pPr>
              <w:rPr>
                <w:lang w:val="fr-FR" w:eastAsia="zh-CN"/>
              </w:rPr>
            </w:pPr>
            <w:r>
              <w:rPr>
                <w:lang w:val="fr-FR" w:eastAsia="zh-CN"/>
              </w:rPr>
              <w:t>C</w:t>
            </w:r>
            <w:r>
              <w:rPr>
                <w:rFonts w:hint="eastAsia"/>
                <w:lang w:val="fr-FR" w:eastAsia="zh-CN"/>
              </w:rPr>
              <w:t>ompare with sw algorithm to verify</w:t>
            </w:r>
          </w:p>
        </w:tc>
      </w:tr>
      <w:tr w:rsidR="007472D7" w:rsidTr="007C3829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7472D7" w:rsidRPr="00036528" w:rsidRDefault="007472D7" w:rsidP="007C3829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7472D7" w:rsidTr="007C3829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7472D7" w:rsidRPr="00036528" w:rsidRDefault="007472D7" w:rsidP="007C3829">
            <w:pPr>
              <w:rPr>
                <w:lang w:val="fr-FR" w:eastAsia="zh-CN"/>
              </w:rPr>
            </w:pPr>
          </w:p>
        </w:tc>
      </w:tr>
      <w:tr w:rsidR="007472D7" w:rsidTr="007C3829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7472D7" w:rsidRDefault="007472D7" w:rsidP="007C382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7472D7" w:rsidTr="007C3829">
        <w:tc>
          <w:tcPr>
            <w:tcW w:w="675" w:type="dxa"/>
            <w:shd w:val="pct20" w:color="auto" w:fill="auto"/>
          </w:tcPr>
          <w:p w:rsidR="007472D7" w:rsidRDefault="007472D7" w:rsidP="007C382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7472D7" w:rsidRDefault="007472D7" w:rsidP="007C382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2841" w:type="dxa"/>
            <w:shd w:val="pct20" w:color="auto" w:fill="auto"/>
          </w:tcPr>
          <w:p w:rsidR="007472D7" w:rsidRDefault="007472D7" w:rsidP="007C3829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7472D7" w:rsidTr="007C3829">
        <w:tc>
          <w:tcPr>
            <w:tcW w:w="675" w:type="dxa"/>
            <w:shd w:val="clear" w:color="auto" w:fill="auto"/>
            <w:vAlign w:val="center"/>
          </w:tcPr>
          <w:p w:rsidR="007472D7" w:rsidRPr="00F61B28" w:rsidRDefault="007472D7" w:rsidP="007C3829">
            <w:r w:rsidRPr="00F61B28">
              <w:rPr>
                <w:rFonts w:hint="eastAsia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7472D7" w:rsidRPr="00F61B28" w:rsidRDefault="007472D7" w:rsidP="007C3829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eastAsia="en-US"/>
              </w:rPr>
            </w:pPr>
            <w:r w:rsidRPr="00F61B28">
              <w:rPr>
                <w:rFonts w:ascii="Arial" w:eastAsiaTheme="minorEastAsia" w:hAnsi="Arial" w:cs="Times New Roman" w:hint="eastAsia"/>
                <w:sz w:val="22"/>
                <w:szCs w:val="20"/>
                <w:lang w:eastAsia="en-US"/>
              </w:rPr>
              <w:t>run cdl test suit and select "crc" from device list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7472D7" w:rsidRPr="00F61B28" w:rsidRDefault="007472D7" w:rsidP="007C3829"/>
        </w:tc>
      </w:tr>
      <w:tr w:rsidR="007472D7" w:rsidTr="007C3829">
        <w:tc>
          <w:tcPr>
            <w:tcW w:w="675" w:type="dxa"/>
            <w:shd w:val="clear" w:color="auto" w:fill="auto"/>
            <w:vAlign w:val="center"/>
          </w:tcPr>
          <w:p w:rsidR="007472D7" w:rsidRPr="00F61B28" w:rsidRDefault="007472D7" w:rsidP="007C3829">
            <w:r w:rsidRPr="00F61B28">
              <w:rPr>
                <w:rFonts w:hint="eastAsia"/>
              </w:rPr>
              <w:t>2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7472D7" w:rsidRPr="00F61B28" w:rsidRDefault="007472D7" w:rsidP="007C3829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eastAsia="en-US"/>
              </w:rPr>
            </w:pPr>
            <w:r w:rsidRPr="00F61B28">
              <w:rPr>
                <w:rFonts w:ascii="Arial" w:eastAsiaTheme="minorEastAsia" w:hAnsi="Arial" w:cs="Times New Roman" w:hint="eastAsia"/>
                <w:sz w:val="22"/>
                <w:szCs w:val="20"/>
                <w:lang w:eastAsia="en-US"/>
              </w:rPr>
              <w:t>input "crc_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</w:rPr>
              <w:t>xmodem</w:t>
            </w:r>
            <w:r w:rsidRPr="00F61B28">
              <w:rPr>
                <w:rFonts w:ascii="Arial" w:eastAsiaTheme="minorEastAsia" w:hAnsi="Arial" w:cs="Times New Roman" w:hint="eastAsia"/>
                <w:sz w:val="22"/>
                <w:szCs w:val="20"/>
                <w:lang w:eastAsia="en-US"/>
              </w:rPr>
              <w:t xml:space="preserve"> 100"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7472D7" w:rsidRPr="00F61B28" w:rsidRDefault="007472D7" w:rsidP="007C3829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eastAsia="en-US"/>
              </w:rPr>
            </w:pPr>
            <w:r w:rsidRPr="007F378A">
              <w:rPr>
                <w:rFonts w:ascii="Arial" w:eastAsiaTheme="minorEastAsia" w:hAnsi="Arial" w:cs="Times New Roman"/>
                <w:sz w:val="22"/>
                <w:szCs w:val="20"/>
                <w:lang w:eastAsia="en-US"/>
              </w:rPr>
              <w:t>crc_xmodem : test pass.</w:t>
            </w:r>
          </w:p>
        </w:tc>
      </w:tr>
      <w:tr w:rsidR="007472D7" w:rsidTr="007C3829">
        <w:tc>
          <w:tcPr>
            <w:tcW w:w="675" w:type="dxa"/>
            <w:shd w:val="clear" w:color="auto" w:fill="auto"/>
            <w:vAlign w:val="center"/>
          </w:tcPr>
          <w:p w:rsidR="007472D7" w:rsidRPr="00F61B28" w:rsidRDefault="007472D7" w:rsidP="007C3829">
            <w:r w:rsidRPr="00F61B28">
              <w:rPr>
                <w:rFonts w:hint="eastAsia"/>
              </w:rPr>
              <w:lastRenderedPageBreak/>
              <w:t>3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7472D7" w:rsidRPr="00F61B28" w:rsidRDefault="007472D7" w:rsidP="007C3829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eastAsia="en-US"/>
              </w:rPr>
            </w:pPr>
            <w:r w:rsidRPr="00F61B28">
              <w:rPr>
                <w:rFonts w:ascii="Arial" w:eastAsiaTheme="minorEastAsia" w:hAnsi="Arial" w:cs="Times New Roman" w:hint="eastAsia"/>
                <w:sz w:val="22"/>
                <w:szCs w:val="20"/>
                <w:lang w:eastAsia="en-US"/>
              </w:rPr>
              <w:t>input " crc_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</w:rPr>
              <w:t>xmodem</w:t>
            </w:r>
            <w:r w:rsidRPr="00F61B28">
              <w:rPr>
                <w:rFonts w:ascii="Arial" w:eastAsiaTheme="minorEastAsia" w:hAnsi="Arial" w:cs="Times New Roman" w:hint="eastAsia"/>
                <w:sz w:val="22"/>
                <w:szCs w:val="20"/>
                <w:lang w:eastAsia="en-US"/>
              </w:rPr>
              <w:t xml:space="preserve"> 10240"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7472D7" w:rsidRPr="00F61B28" w:rsidRDefault="007472D7" w:rsidP="007C3829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eastAsia="en-US"/>
              </w:rPr>
            </w:pPr>
            <w:r w:rsidRPr="007F378A">
              <w:rPr>
                <w:rFonts w:ascii="Arial" w:eastAsiaTheme="minorEastAsia" w:hAnsi="Arial" w:cs="Times New Roman"/>
                <w:sz w:val="22"/>
                <w:szCs w:val="20"/>
                <w:lang w:eastAsia="en-US"/>
              </w:rPr>
              <w:t>crc_xmodem : test pass.</w:t>
            </w:r>
          </w:p>
        </w:tc>
      </w:tr>
      <w:tr w:rsidR="007472D7" w:rsidRPr="00036528" w:rsidTr="007C3829">
        <w:tc>
          <w:tcPr>
            <w:tcW w:w="675" w:type="dxa"/>
          </w:tcPr>
          <w:p w:rsidR="007472D7" w:rsidRPr="00F61B28" w:rsidRDefault="007472D7" w:rsidP="007C3829">
            <w:r w:rsidRPr="00F61B28">
              <w:rPr>
                <w:rFonts w:hint="eastAsia"/>
              </w:rPr>
              <w:t>4</w:t>
            </w:r>
          </w:p>
        </w:tc>
        <w:tc>
          <w:tcPr>
            <w:tcW w:w="5006" w:type="dxa"/>
          </w:tcPr>
          <w:p w:rsidR="007472D7" w:rsidRPr="00F61B28" w:rsidRDefault="007472D7" w:rsidP="007C3829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eastAsia="en-US"/>
              </w:rPr>
            </w:pPr>
            <w:r w:rsidRPr="00F61B28">
              <w:rPr>
                <w:rFonts w:ascii="Arial" w:eastAsiaTheme="minorEastAsia" w:hAnsi="Arial" w:cs="Times New Roman"/>
                <w:sz w:val="22"/>
                <w:szCs w:val="20"/>
                <w:lang w:eastAsia="en-US"/>
              </w:rPr>
              <w:t>C</w:t>
            </w:r>
            <w:r w:rsidRPr="00F61B28">
              <w:rPr>
                <w:rFonts w:ascii="Arial" w:eastAsiaTheme="minorEastAsia" w:hAnsi="Arial" w:cs="Times New Roman" w:hint="eastAsia"/>
                <w:sz w:val="22"/>
                <w:szCs w:val="20"/>
                <w:lang w:eastAsia="en-US"/>
              </w:rPr>
              <w:t>alculate when length is not word align</w:t>
            </w:r>
          </w:p>
          <w:p w:rsidR="007472D7" w:rsidRPr="00F61B28" w:rsidRDefault="007472D7" w:rsidP="007C3829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eastAsia="en-US"/>
              </w:rPr>
            </w:pPr>
            <w:r w:rsidRPr="00F61B28">
              <w:rPr>
                <w:rFonts w:ascii="Arial" w:eastAsiaTheme="minorEastAsia" w:hAnsi="Arial" w:cs="Times New Roman" w:hint="eastAsia"/>
                <w:sz w:val="22"/>
                <w:szCs w:val="20"/>
                <w:lang w:eastAsia="en-US"/>
              </w:rPr>
              <w:t>input " crc_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</w:rPr>
              <w:t>xmodem</w:t>
            </w:r>
            <w:r w:rsidRPr="00F61B28">
              <w:rPr>
                <w:rFonts w:ascii="Arial" w:eastAsiaTheme="minorEastAsia" w:hAnsi="Arial" w:cs="Times New Roman" w:hint="eastAsia"/>
                <w:sz w:val="22"/>
                <w:szCs w:val="20"/>
                <w:lang w:eastAsia="en-US"/>
              </w:rPr>
              <w:t xml:space="preserve"> 101"</w:t>
            </w:r>
          </w:p>
        </w:tc>
        <w:tc>
          <w:tcPr>
            <w:tcW w:w="2841" w:type="dxa"/>
          </w:tcPr>
          <w:p w:rsidR="007472D7" w:rsidRDefault="007472D7" w:rsidP="007C3829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</w:rPr>
              <w:t>R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</w:rPr>
              <w:t>eject for invalid parameter:</w:t>
            </w:r>
          </w:p>
          <w:p w:rsidR="007472D7" w:rsidRPr="00F61B28" w:rsidRDefault="007472D7" w:rsidP="007C3829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eastAsia="en-US"/>
              </w:rPr>
            </w:pPr>
            <w:r w:rsidRPr="007F378A">
              <w:rPr>
                <w:rFonts w:ascii="Arial" w:eastAsiaTheme="minorEastAsia" w:hAnsi="Arial" w:cs="Times New Roman"/>
                <w:sz w:val="22"/>
                <w:szCs w:val="20"/>
                <w:lang w:eastAsia="en-US"/>
              </w:rPr>
              <w:t>length should be mutiple of 4</w:t>
            </w:r>
          </w:p>
        </w:tc>
      </w:tr>
    </w:tbl>
    <w:p w:rsidR="007472D7" w:rsidRDefault="007472D7" w:rsidP="007472D7">
      <w:pPr>
        <w:rPr>
          <w:sz w:val="24"/>
          <w:szCs w:val="24"/>
          <w:lang w:eastAsia="zh-CN"/>
        </w:rPr>
      </w:pPr>
    </w:p>
    <w:p w:rsidR="007472D7" w:rsidRPr="007472D7" w:rsidRDefault="007472D7" w:rsidP="00A7638E">
      <w:pPr>
        <w:rPr>
          <w:sz w:val="24"/>
          <w:szCs w:val="24"/>
          <w:lang w:eastAsia="zh-CN"/>
        </w:rPr>
      </w:pPr>
    </w:p>
    <w:p w:rsidR="00564B81" w:rsidRPr="00B54816" w:rsidRDefault="00564B81" w:rsidP="00564B81">
      <w:pPr>
        <w:pStyle w:val="4"/>
      </w:pPr>
      <w:r>
        <w:rPr>
          <w:rFonts w:hint="eastAsia"/>
        </w:rPr>
        <w:t>Test Case cb-crc-</w:t>
      </w:r>
      <w:r w:rsidR="00711004">
        <w:rPr>
          <w:rFonts w:hint="eastAsia"/>
          <w:lang w:eastAsia="zh-CN"/>
        </w:rPr>
        <w:t>2</w:t>
      </w:r>
      <w:r>
        <w:rPr>
          <w:rFonts w:hint="eastAsia"/>
        </w:rPr>
        <w:t xml:space="preserve">: </w:t>
      </w:r>
      <w:r>
        <w:rPr>
          <w:rFonts w:hint="eastAsia"/>
          <w:lang w:eastAsia="zh-CN"/>
        </w:rPr>
        <w:t>crc16 robust test</w:t>
      </w:r>
    </w:p>
    <w:tbl>
      <w:tblPr>
        <w:tblStyle w:val="a4"/>
        <w:tblW w:w="0" w:type="auto"/>
        <w:tblLook w:val="04A0"/>
      </w:tblPr>
      <w:tblGrid>
        <w:gridCol w:w="675"/>
        <w:gridCol w:w="5006"/>
        <w:gridCol w:w="2841"/>
      </w:tblGrid>
      <w:tr w:rsidR="00564B81" w:rsidTr="00960E32">
        <w:tc>
          <w:tcPr>
            <w:tcW w:w="8522" w:type="dxa"/>
            <w:gridSpan w:val="3"/>
            <w:shd w:val="pct20" w:color="auto" w:fill="auto"/>
          </w:tcPr>
          <w:p w:rsidR="00564B81" w:rsidRDefault="00564B81" w:rsidP="00960E32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564B81" w:rsidTr="00960E32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564B81" w:rsidRDefault="00564B81" w:rsidP="00960E32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 xml:space="preserve">generate </w:t>
            </w:r>
            <w:r>
              <w:rPr>
                <w:rFonts w:hint="eastAsia"/>
                <w:lang w:val="fr-FR" w:eastAsia="zh-CN"/>
              </w:rPr>
              <w:t xml:space="preserve">random length </w:t>
            </w:r>
            <w:r>
              <w:rPr>
                <w:rFonts w:hint="eastAsia"/>
                <w:lang w:val="fr-FR"/>
              </w:rPr>
              <w:t>random input data, and calculate crc16</w:t>
            </w:r>
            <w:r>
              <w:rPr>
                <w:lang w:val="fr-FR"/>
              </w:rPr>
              <w:t> </w:t>
            </w:r>
            <w:r>
              <w:rPr>
                <w:rFonts w:hint="eastAsia"/>
                <w:lang w:val="fr-FR"/>
              </w:rPr>
              <w:t>;</w:t>
            </w:r>
          </w:p>
          <w:p w:rsidR="00564B81" w:rsidRDefault="00564B81" w:rsidP="00960E32">
            <w:pPr>
              <w:rPr>
                <w:lang w:val="fr-FR"/>
              </w:rPr>
            </w:pPr>
            <w:r>
              <w:rPr>
                <w:lang w:val="fr-FR"/>
              </w:rPr>
              <w:t>T</w:t>
            </w:r>
            <w:r>
              <w:rPr>
                <w:rFonts w:hint="eastAsia"/>
                <w:lang w:val="fr-FR"/>
              </w:rPr>
              <w:t>hen compare with software crc16</w:t>
            </w:r>
          </w:p>
        </w:tc>
      </w:tr>
      <w:tr w:rsidR="00564B81" w:rsidTr="00960E32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564B81" w:rsidRPr="00036528" w:rsidRDefault="00564B81" w:rsidP="00960E32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564B81" w:rsidTr="00960E32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564B81" w:rsidRPr="00036528" w:rsidRDefault="0042523E" w:rsidP="00960E32">
            <w:pPr>
              <w:rPr>
                <w:lang w:val="fr-FR"/>
              </w:rPr>
            </w:pPr>
            <w:r>
              <w:rPr>
                <w:lang w:val="fr-FR" w:eastAsia="zh-CN"/>
              </w:rPr>
              <w:t>C</w:t>
            </w:r>
            <w:r>
              <w:rPr>
                <w:rFonts w:hint="eastAsia"/>
                <w:lang w:val="fr-FR" w:eastAsia="zh-CN"/>
              </w:rPr>
              <w:t>b-crc-1 passed</w:t>
            </w:r>
          </w:p>
        </w:tc>
      </w:tr>
      <w:tr w:rsidR="00564B81" w:rsidTr="00960E32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564B81" w:rsidRDefault="00564B81" w:rsidP="00960E32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564B81" w:rsidTr="00960E32">
        <w:tc>
          <w:tcPr>
            <w:tcW w:w="675" w:type="dxa"/>
            <w:shd w:val="pct20" w:color="auto" w:fill="auto"/>
          </w:tcPr>
          <w:p w:rsidR="00564B81" w:rsidRDefault="00564B81" w:rsidP="00960E32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564B81" w:rsidRDefault="00564B81" w:rsidP="00960E32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2841" w:type="dxa"/>
            <w:shd w:val="pct20" w:color="auto" w:fill="auto"/>
          </w:tcPr>
          <w:p w:rsidR="00564B81" w:rsidRDefault="00564B81" w:rsidP="00960E32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564B81" w:rsidTr="00960E32">
        <w:tc>
          <w:tcPr>
            <w:tcW w:w="675" w:type="dxa"/>
            <w:shd w:val="clear" w:color="auto" w:fill="auto"/>
            <w:vAlign w:val="center"/>
          </w:tcPr>
          <w:p w:rsidR="00564B81" w:rsidRPr="00F61B28" w:rsidRDefault="00564B81" w:rsidP="00960E32">
            <w:r w:rsidRPr="00F61B28">
              <w:rPr>
                <w:rFonts w:hint="eastAsia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564B81" w:rsidRPr="00F61B28" w:rsidRDefault="00564B81" w:rsidP="00960E32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eastAsia="en-US"/>
              </w:rPr>
            </w:pPr>
            <w:r w:rsidRPr="00F61B28">
              <w:rPr>
                <w:rFonts w:ascii="Arial" w:eastAsiaTheme="minorEastAsia" w:hAnsi="Arial" w:cs="Times New Roman" w:hint="eastAsia"/>
                <w:sz w:val="22"/>
                <w:szCs w:val="20"/>
                <w:lang w:eastAsia="en-US"/>
              </w:rPr>
              <w:t>run cdl test suit and select "crc" from device list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564B81" w:rsidRPr="00F61B28" w:rsidRDefault="00564B81" w:rsidP="00960E32"/>
        </w:tc>
      </w:tr>
      <w:tr w:rsidR="00564B81" w:rsidTr="00960E32">
        <w:tc>
          <w:tcPr>
            <w:tcW w:w="675" w:type="dxa"/>
            <w:shd w:val="clear" w:color="auto" w:fill="auto"/>
            <w:vAlign w:val="center"/>
          </w:tcPr>
          <w:p w:rsidR="00564B81" w:rsidRPr="00F61B28" w:rsidRDefault="00564B81" w:rsidP="00960E32">
            <w:r w:rsidRPr="00F61B28">
              <w:rPr>
                <w:rFonts w:hint="eastAsia"/>
              </w:rPr>
              <w:t>2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564B81" w:rsidRPr="00F61B28" w:rsidRDefault="00564B81" w:rsidP="00564B8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eastAsia="en-US"/>
              </w:rPr>
            </w:pPr>
            <w:r w:rsidRPr="00F61B28">
              <w:rPr>
                <w:rFonts w:ascii="Arial" w:eastAsiaTheme="minorEastAsia" w:hAnsi="Arial" w:cs="Times New Roman" w:hint="eastAsia"/>
                <w:sz w:val="22"/>
                <w:szCs w:val="20"/>
                <w:lang w:eastAsia="en-US"/>
              </w:rPr>
              <w:t>input "crc_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</w:rPr>
              <w:t>robust</w:t>
            </w:r>
            <w:r w:rsidRPr="00F61B28">
              <w:rPr>
                <w:rFonts w:ascii="Arial" w:eastAsiaTheme="minorEastAsia" w:hAnsi="Arial" w:cs="Times New Roman" w:hint="eastAsia"/>
                <w:sz w:val="22"/>
                <w:szCs w:val="20"/>
                <w:lang w:eastAsia="en-US"/>
              </w:rPr>
              <w:t>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564B81" w:rsidRPr="00564B81" w:rsidRDefault="00564B81" w:rsidP="00564B8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</w:rPr>
            </w:pPr>
            <w:r w:rsidRPr="00564B81">
              <w:rPr>
                <w:rFonts w:ascii="Arial" w:eastAsiaTheme="minorEastAsia" w:hAnsi="Arial" w:cs="Times New Roman"/>
                <w:sz w:val="22"/>
                <w:szCs w:val="20"/>
                <w:lang w:eastAsia="en-US"/>
              </w:rPr>
              <w:t xml:space="preserve">8 loop  len=5944 pass,total failed 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</w:rPr>
              <w:t>0</w:t>
            </w:r>
          </w:p>
        </w:tc>
      </w:tr>
      <w:tr w:rsidR="00564B81" w:rsidTr="00960E32">
        <w:tc>
          <w:tcPr>
            <w:tcW w:w="675" w:type="dxa"/>
            <w:shd w:val="clear" w:color="auto" w:fill="auto"/>
            <w:vAlign w:val="center"/>
          </w:tcPr>
          <w:p w:rsidR="00564B81" w:rsidRPr="00F61B28" w:rsidRDefault="00564B81" w:rsidP="00960E32">
            <w:r w:rsidRPr="00F61B28">
              <w:rPr>
                <w:rFonts w:hint="eastAsia"/>
              </w:rPr>
              <w:t>3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564B81" w:rsidRPr="00F61B28" w:rsidRDefault="00564B81" w:rsidP="00564B8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</w:rPr>
            </w:pPr>
            <w:r w:rsidRPr="00F61B28">
              <w:rPr>
                <w:rFonts w:ascii="Arial" w:eastAsiaTheme="minorEastAsia" w:hAnsi="Arial" w:cs="Times New Roman" w:hint="eastAsia"/>
                <w:sz w:val="22"/>
                <w:szCs w:val="20"/>
                <w:lang w:eastAsia="en-US"/>
              </w:rPr>
              <w:t>input "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</w:rPr>
              <w:t>q</w:t>
            </w:r>
            <w:r w:rsidRPr="00F61B28">
              <w:rPr>
                <w:rFonts w:ascii="Arial" w:eastAsiaTheme="minorEastAsia" w:hAnsi="Arial" w:cs="Times New Roman" w:hint="eastAsia"/>
                <w:sz w:val="22"/>
                <w:szCs w:val="20"/>
                <w:lang w:eastAsia="en-US"/>
              </w:rPr>
              <w:t>"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</w:rPr>
              <w:t xml:space="preserve"> to quit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564B81" w:rsidRPr="00F61B28" w:rsidRDefault="00564B81" w:rsidP="00960E32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</w:rPr>
              <w:t>R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</w:rPr>
              <w:t xml:space="preserve">eport total failed should be </w:t>
            </w:r>
            <w:r>
              <w:rPr>
                <w:rFonts w:ascii="Arial" w:eastAsiaTheme="minorEastAsia" w:hAnsi="Arial" w:cs="Times New Roman"/>
                <w:sz w:val="22"/>
                <w:szCs w:val="20"/>
              </w:rPr>
              <w:t>‘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</w:rPr>
              <w:t>0</w:t>
            </w:r>
            <w:r>
              <w:rPr>
                <w:rFonts w:ascii="Arial" w:eastAsiaTheme="minorEastAsia" w:hAnsi="Arial" w:cs="Times New Roman"/>
                <w:sz w:val="22"/>
                <w:szCs w:val="20"/>
              </w:rPr>
              <w:t>’</w:t>
            </w:r>
          </w:p>
        </w:tc>
      </w:tr>
    </w:tbl>
    <w:p w:rsidR="00564B81" w:rsidRPr="00D01062" w:rsidRDefault="00564B81" w:rsidP="00A7638E">
      <w:pPr>
        <w:rPr>
          <w:sz w:val="24"/>
          <w:szCs w:val="24"/>
          <w:lang w:eastAsia="zh-CN"/>
        </w:rPr>
      </w:pPr>
    </w:p>
    <w:p w:rsidR="00A7638E" w:rsidRDefault="00A7638E" w:rsidP="00732CB7">
      <w:pPr>
        <w:pStyle w:val="3"/>
        <w:tabs>
          <w:tab w:val="num" w:pos="432"/>
        </w:tabs>
      </w:pPr>
      <w:bookmarkStart w:id="154" w:name="_Toc456257043"/>
      <w:r>
        <w:rPr>
          <w:rFonts w:hint="eastAsia"/>
        </w:rPr>
        <w:t>RNG</w:t>
      </w:r>
      <w:bookmarkEnd w:id="154"/>
    </w:p>
    <w:p w:rsidR="00A7638E" w:rsidRPr="00B54816" w:rsidRDefault="00A7638E" w:rsidP="00732CB7">
      <w:pPr>
        <w:pStyle w:val="4"/>
      </w:pPr>
      <w:bookmarkStart w:id="155" w:name="_Toc456257044"/>
      <w:r>
        <w:rPr>
          <w:rFonts w:hint="eastAsia"/>
        </w:rPr>
        <w:t>Test Case cb-rng-1:</w:t>
      </w:r>
      <w:bookmarkEnd w:id="155"/>
      <w:r>
        <w:rPr>
          <w:rFonts w:hint="eastAsia"/>
        </w:rPr>
        <w:t xml:space="preserve"> </w:t>
      </w:r>
      <w:r w:rsidR="00B6263D">
        <w:rPr>
          <w:rFonts w:hint="eastAsia"/>
          <w:lang w:eastAsia="zh-CN"/>
        </w:rPr>
        <w:t xml:space="preserve"> random gen </w:t>
      </w:r>
      <w:r w:rsidR="00B6263D">
        <w:rPr>
          <w:lang w:eastAsia="zh-CN"/>
        </w:rPr>
        <w:t>manually</w:t>
      </w:r>
      <w:r w:rsidR="00B6263D">
        <w:rPr>
          <w:rFonts w:hint="eastAsia"/>
          <w:lang w:eastAsia="zh-CN"/>
        </w:rPr>
        <w:t xml:space="preserve"> check</w:t>
      </w:r>
    </w:p>
    <w:tbl>
      <w:tblPr>
        <w:tblStyle w:val="a4"/>
        <w:tblW w:w="0" w:type="auto"/>
        <w:tblLook w:val="04A0"/>
      </w:tblPr>
      <w:tblGrid>
        <w:gridCol w:w="675"/>
        <w:gridCol w:w="5006"/>
        <w:gridCol w:w="2841"/>
      </w:tblGrid>
      <w:tr w:rsidR="00A7638E" w:rsidTr="00196C63">
        <w:tc>
          <w:tcPr>
            <w:tcW w:w="8522" w:type="dxa"/>
            <w:gridSpan w:val="3"/>
            <w:shd w:val="pct20" w:color="auto" w:fill="auto"/>
          </w:tcPr>
          <w:p w:rsidR="00A7638E" w:rsidRDefault="00A7638E" w:rsidP="00196C63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A7638E" w:rsidTr="00196C63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7638E" w:rsidRDefault="0007789C" w:rsidP="00196C63">
            <w:pPr>
              <w:rPr>
                <w:lang w:val="fr-FR" w:eastAsia="zh-CN"/>
              </w:rPr>
            </w:pPr>
            <w:r>
              <w:rPr>
                <w:lang w:val="fr-FR" w:eastAsia="zh-CN"/>
              </w:rPr>
              <w:t>P</w:t>
            </w:r>
            <w:r>
              <w:rPr>
                <w:rFonts w:hint="eastAsia"/>
                <w:lang w:val="fr-FR" w:eastAsia="zh-CN"/>
              </w:rPr>
              <w:t xml:space="preserve">rint out random number generated by </w:t>
            </w:r>
            <w:r>
              <w:rPr>
                <w:lang w:val="fr-FR" w:eastAsia="zh-CN"/>
              </w:rPr>
              <w:t>‘</w:t>
            </w:r>
            <w:r>
              <w:rPr>
                <w:rFonts w:hint="eastAsia"/>
                <w:lang w:val="fr-FR" w:eastAsia="zh-CN"/>
              </w:rPr>
              <w:t>rng</w:t>
            </w:r>
            <w:r>
              <w:rPr>
                <w:lang w:val="fr-FR" w:eastAsia="zh-CN"/>
              </w:rPr>
              <w:t>’</w:t>
            </w:r>
            <w:r>
              <w:rPr>
                <w:rFonts w:hint="eastAsia"/>
                <w:lang w:val="fr-FR" w:eastAsia="zh-CN"/>
              </w:rPr>
              <w:t xml:space="preserve"> hw and check</w:t>
            </w:r>
          </w:p>
        </w:tc>
      </w:tr>
      <w:tr w:rsidR="00A7638E" w:rsidTr="00196C63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A7638E" w:rsidRPr="00036528" w:rsidRDefault="00A7638E" w:rsidP="00196C63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A7638E" w:rsidTr="00196C63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7638E" w:rsidRPr="00036528" w:rsidRDefault="00A7638E" w:rsidP="00036528">
            <w:pPr>
              <w:rPr>
                <w:lang w:val="fr-FR"/>
              </w:rPr>
            </w:pPr>
          </w:p>
        </w:tc>
      </w:tr>
      <w:tr w:rsidR="00A7638E" w:rsidTr="00196C63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A7638E" w:rsidRDefault="00A7638E" w:rsidP="00196C63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A7638E" w:rsidTr="00196C63">
        <w:tc>
          <w:tcPr>
            <w:tcW w:w="675" w:type="dxa"/>
            <w:shd w:val="pct20" w:color="auto" w:fill="auto"/>
          </w:tcPr>
          <w:p w:rsidR="00A7638E" w:rsidRDefault="00A7638E" w:rsidP="00196C63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A7638E" w:rsidRDefault="00A7638E" w:rsidP="00196C63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2841" w:type="dxa"/>
            <w:shd w:val="pct20" w:color="auto" w:fill="auto"/>
          </w:tcPr>
          <w:p w:rsidR="00A7638E" w:rsidRDefault="00A7638E" w:rsidP="00196C63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A7638E" w:rsidTr="00196C63">
        <w:tc>
          <w:tcPr>
            <w:tcW w:w="675" w:type="dxa"/>
            <w:shd w:val="clear" w:color="auto" w:fill="auto"/>
            <w:vAlign w:val="center"/>
          </w:tcPr>
          <w:p w:rsidR="00A7638E" w:rsidRPr="00036528" w:rsidRDefault="00B6263D" w:rsidP="00196C63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lastRenderedPageBreak/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A7638E" w:rsidRPr="00036528" w:rsidRDefault="00B6263D" w:rsidP="00B6263D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rng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 from device list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A7638E" w:rsidRPr="00036528" w:rsidRDefault="00A7638E" w:rsidP="00196C63">
            <w:pPr>
              <w:rPr>
                <w:lang w:val="fr-FR"/>
              </w:rPr>
            </w:pPr>
          </w:p>
        </w:tc>
      </w:tr>
      <w:tr w:rsidR="00A7638E" w:rsidTr="00196C63">
        <w:tc>
          <w:tcPr>
            <w:tcW w:w="675" w:type="dxa"/>
            <w:shd w:val="clear" w:color="auto" w:fill="auto"/>
            <w:vAlign w:val="center"/>
          </w:tcPr>
          <w:p w:rsidR="00A7638E" w:rsidRPr="00036528" w:rsidRDefault="00B6263D" w:rsidP="00196C63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2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A7638E" w:rsidRPr="00036528" w:rsidRDefault="00B6263D" w:rsidP="00B6263D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I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nput 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  <w:r>
              <w:t xml:space="preserve"> </w:t>
            </w:r>
            <w:r w:rsidRPr="00B6263D"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rng_manual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A7638E" w:rsidRPr="00036528" w:rsidRDefault="00A7638E" w:rsidP="00196C63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</w:p>
        </w:tc>
      </w:tr>
      <w:tr w:rsidR="00B6263D" w:rsidTr="00196C63">
        <w:tc>
          <w:tcPr>
            <w:tcW w:w="675" w:type="dxa"/>
            <w:shd w:val="clear" w:color="auto" w:fill="auto"/>
            <w:vAlign w:val="center"/>
          </w:tcPr>
          <w:p w:rsidR="00B6263D" w:rsidRDefault="00B6263D" w:rsidP="00196C63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3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B6263D" w:rsidRDefault="00B6263D" w:rsidP="00B6263D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P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ress 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any key to display 4 random int number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B6263D" w:rsidRPr="00036528" w:rsidRDefault="00B6263D" w:rsidP="00196C63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</w:p>
        </w:tc>
      </w:tr>
      <w:tr w:rsidR="00B6263D" w:rsidTr="00196C63">
        <w:tc>
          <w:tcPr>
            <w:tcW w:w="675" w:type="dxa"/>
            <w:shd w:val="clear" w:color="auto" w:fill="auto"/>
            <w:vAlign w:val="center"/>
          </w:tcPr>
          <w:p w:rsidR="00B6263D" w:rsidRDefault="00B6263D" w:rsidP="00196C63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4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B6263D" w:rsidRDefault="00B6263D" w:rsidP="00B6263D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P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ress 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‘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q</w:t>
            </w: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’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 to quit the test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B6263D" w:rsidRPr="00036528" w:rsidRDefault="00B6263D" w:rsidP="00196C63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</w:p>
        </w:tc>
      </w:tr>
    </w:tbl>
    <w:p w:rsidR="00A7638E" w:rsidRPr="00D01062" w:rsidRDefault="00A7638E" w:rsidP="00A7638E">
      <w:pPr>
        <w:rPr>
          <w:sz w:val="24"/>
          <w:szCs w:val="24"/>
          <w:lang w:eastAsia="zh-CN"/>
        </w:rPr>
      </w:pPr>
    </w:p>
    <w:p w:rsidR="00E73E3B" w:rsidRPr="00B54816" w:rsidRDefault="00E73E3B" w:rsidP="00E73E3B">
      <w:pPr>
        <w:pStyle w:val="4"/>
      </w:pPr>
      <w:r>
        <w:rPr>
          <w:rFonts w:hint="eastAsia"/>
        </w:rPr>
        <w:t>Test Case cb-rng-</w:t>
      </w:r>
      <w:r>
        <w:rPr>
          <w:rFonts w:hint="eastAsia"/>
          <w:lang w:eastAsia="zh-CN"/>
        </w:rPr>
        <w:t>2</w:t>
      </w:r>
      <w:r>
        <w:rPr>
          <w:rFonts w:hint="eastAsia"/>
        </w:rPr>
        <w:t xml:space="preserve">: </w:t>
      </w:r>
      <w:r>
        <w:rPr>
          <w:rFonts w:hint="eastAsia"/>
          <w:lang w:eastAsia="zh-CN"/>
        </w:rPr>
        <w:t xml:space="preserve"> random gen quality check</w:t>
      </w:r>
    </w:p>
    <w:tbl>
      <w:tblPr>
        <w:tblStyle w:val="a4"/>
        <w:tblW w:w="0" w:type="auto"/>
        <w:tblLook w:val="04A0"/>
      </w:tblPr>
      <w:tblGrid>
        <w:gridCol w:w="675"/>
        <w:gridCol w:w="5006"/>
        <w:gridCol w:w="2841"/>
      </w:tblGrid>
      <w:tr w:rsidR="00E73E3B" w:rsidTr="00694F2C">
        <w:tc>
          <w:tcPr>
            <w:tcW w:w="8522" w:type="dxa"/>
            <w:gridSpan w:val="3"/>
            <w:shd w:val="pct20" w:color="auto" w:fill="auto"/>
          </w:tcPr>
          <w:p w:rsidR="00E73E3B" w:rsidRDefault="00E73E3B" w:rsidP="00694F2C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E73E3B" w:rsidTr="00694F2C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73E3B" w:rsidRDefault="000C3985" w:rsidP="00694F2C">
            <w:pPr>
              <w:rPr>
                <w:lang w:val="fr-FR" w:eastAsia="zh-CN"/>
              </w:rPr>
            </w:pPr>
            <w:r>
              <w:rPr>
                <w:lang w:val="fr-FR" w:eastAsia="zh-CN"/>
              </w:rPr>
              <w:t>G</w:t>
            </w:r>
            <w:r>
              <w:rPr>
                <w:rFonts w:hint="eastAsia"/>
                <w:lang w:val="fr-FR" w:eastAsia="zh-CN"/>
              </w:rPr>
              <w:t>enerate a group of random number and evaulate the quality of random</w:t>
            </w:r>
          </w:p>
          <w:p w:rsidR="00F16EFF" w:rsidRDefault="00F16EFF" w:rsidP="00694F2C">
            <w:pPr>
              <w:rPr>
                <w:lang w:val="fr-FR" w:eastAsia="zh-CN"/>
              </w:rPr>
            </w:pPr>
            <w:r>
              <w:rPr>
                <w:lang w:val="fr-FR" w:eastAsia="zh-CN"/>
              </w:rPr>
              <w:t xml:space="preserve">Result </w:t>
            </w:r>
            <w:r>
              <w:rPr>
                <w:rFonts w:hint="eastAsia"/>
                <w:lang w:val="fr-FR" w:eastAsia="zh-CN"/>
              </w:rPr>
              <w:t xml:space="preserve">is the diffrent of result </w:t>
            </w:r>
            <w:r>
              <w:rPr>
                <w:lang w:val="fr-FR" w:eastAsia="zh-CN"/>
              </w:rPr>
              <w:t xml:space="preserve">pi </w:t>
            </w:r>
            <w:r>
              <w:rPr>
                <w:rFonts w:hint="eastAsia"/>
                <w:lang w:val="fr-FR" w:eastAsia="zh-CN"/>
              </w:rPr>
              <w:t xml:space="preserve">with the constant </w:t>
            </w:r>
            <w:r>
              <w:rPr>
                <w:lang w:val="fr-FR" w:eastAsia="zh-CN"/>
              </w:rPr>
              <w:t>‘</w:t>
            </w:r>
            <w:r>
              <w:rPr>
                <w:rFonts w:hint="eastAsia"/>
                <w:lang w:val="fr-FR" w:eastAsia="zh-CN"/>
              </w:rPr>
              <w:t>PI</w:t>
            </w:r>
            <w:r>
              <w:rPr>
                <w:lang w:val="fr-FR" w:eastAsia="zh-CN"/>
              </w:rPr>
              <w:t>’ </w:t>
            </w:r>
            <w:r>
              <w:rPr>
                <w:rFonts w:hint="eastAsia"/>
                <w:lang w:val="fr-FR" w:eastAsia="zh-CN"/>
              </w:rPr>
              <w:t>;  little is good</w:t>
            </w:r>
          </w:p>
        </w:tc>
      </w:tr>
      <w:tr w:rsidR="00E73E3B" w:rsidTr="00694F2C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E73E3B" w:rsidRPr="00036528" w:rsidRDefault="00E73E3B" w:rsidP="00694F2C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E73E3B" w:rsidTr="00694F2C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73E3B" w:rsidRPr="00036528" w:rsidRDefault="00E73E3B" w:rsidP="00694F2C">
            <w:pPr>
              <w:rPr>
                <w:lang w:val="fr-FR"/>
              </w:rPr>
            </w:pPr>
          </w:p>
        </w:tc>
      </w:tr>
      <w:tr w:rsidR="00E73E3B" w:rsidTr="00694F2C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E73E3B" w:rsidRDefault="00E73E3B" w:rsidP="00694F2C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E73E3B" w:rsidTr="00694F2C">
        <w:tc>
          <w:tcPr>
            <w:tcW w:w="675" w:type="dxa"/>
            <w:shd w:val="pct20" w:color="auto" w:fill="auto"/>
          </w:tcPr>
          <w:p w:rsidR="00E73E3B" w:rsidRDefault="00E73E3B" w:rsidP="00694F2C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E73E3B" w:rsidRDefault="00E73E3B" w:rsidP="00694F2C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2841" w:type="dxa"/>
            <w:shd w:val="pct20" w:color="auto" w:fill="auto"/>
          </w:tcPr>
          <w:p w:rsidR="00E73E3B" w:rsidRDefault="00E73E3B" w:rsidP="00694F2C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E73E3B" w:rsidTr="00694F2C">
        <w:tc>
          <w:tcPr>
            <w:tcW w:w="675" w:type="dxa"/>
            <w:shd w:val="clear" w:color="auto" w:fill="auto"/>
            <w:vAlign w:val="center"/>
          </w:tcPr>
          <w:p w:rsidR="00E73E3B" w:rsidRPr="00036528" w:rsidRDefault="00E73E3B" w:rsidP="00694F2C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E73E3B" w:rsidRPr="00036528" w:rsidRDefault="00E73E3B" w:rsidP="00694F2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rng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 from device list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E73E3B" w:rsidRPr="00036528" w:rsidRDefault="00E73E3B" w:rsidP="00694F2C">
            <w:pPr>
              <w:rPr>
                <w:lang w:val="fr-FR"/>
              </w:rPr>
            </w:pPr>
          </w:p>
        </w:tc>
      </w:tr>
      <w:tr w:rsidR="00E73E3B" w:rsidTr="00694F2C">
        <w:tc>
          <w:tcPr>
            <w:tcW w:w="675" w:type="dxa"/>
            <w:shd w:val="clear" w:color="auto" w:fill="auto"/>
            <w:vAlign w:val="center"/>
          </w:tcPr>
          <w:p w:rsidR="00E73E3B" w:rsidRPr="00036528" w:rsidRDefault="00E73E3B" w:rsidP="00694F2C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2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106BB6" w:rsidRDefault="00106BB6" w:rsidP="00F16EFF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S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W random generator</w:t>
            </w:r>
          </w:p>
          <w:p w:rsidR="00E73E3B" w:rsidRPr="00036528" w:rsidRDefault="00E73E3B" w:rsidP="00F16EFF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I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nput 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  <w:r w:rsidRPr="00B6263D"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rng_</w:t>
            </w:r>
            <w:r w:rsidR="00F16EFF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quality 1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E73E3B" w:rsidRPr="00036528" w:rsidRDefault="00E73E3B" w:rsidP="00694F2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</w:p>
        </w:tc>
      </w:tr>
      <w:tr w:rsidR="00106BB6" w:rsidTr="00694F2C">
        <w:tc>
          <w:tcPr>
            <w:tcW w:w="675" w:type="dxa"/>
            <w:shd w:val="clear" w:color="auto" w:fill="auto"/>
            <w:vAlign w:val="center"/>
          </w:tcPr>
          <w:p w:rsidR="00106BB6" w:rsidRPr="00036528" w:rsidRDefault="00106BB6" w:rsidP="00694F2C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3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106BB6" w:rsidRDefault="00106BB6" w:rsidP="00106BB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S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W random generator, each time we change the random seed using timer</w:t>
            </w:r>
          </w:p>
          <w:p w:rsidR="00106BB6" w:rsidRPr="00036528" w:rsidRDefault="00106BB6" w:rsidP="00106BB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I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nput 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  <w:r w:rsidRPr="00B6263D"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rng_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quality 2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106BB6" w:rsidRPr="00036528" w:rsidRDefault="00106BB6" w:rsidP="00694F2C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</w:p>
        </w:tc>
      </w:tr>
      <w:tr w:rsidR="00106BB6" w:rsidTr="00694F2C">
        <w:tc>
          <w:tcPr>
            <w:tcW w:w="675" w:type="dxa"/>
            <w:shd w:val="clear" w:color="auto" w:fill="auto"/>
            <w:vAlign w:val="center"/>
          </w:tcPr>
          <w:p w:rsidR="00106BB6" w:rsidRPr="00036528" w:rsidRDefault="00106BB6" w:rsidP="00694F2C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4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F82CBA" w:rsidRDefault="00F82CBA" w:rsidP="00106BB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RNG hw generator</w:t>
            </w:r>
          </w:p>
          <w:p w:rsidR="00106BB6" w:rsidRPr="00036528" w:rsidRDefault="00106BB6" w:rsidP="00106BB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I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nput 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  <w:r w:rsidRPr="00B6263D"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rng_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quality 0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106BB6" w:rsidRPr="00187AC1" w:rsidRDefault="00187AC1" w:rsidP="00187AC1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D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iff is at the level 10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vertAlign w:val="superscript"/>
                <w:lang w:val="fr-FR"/>
              </w:rPr>
              <w:t>^(-3)</w:t>
            </w:r>
          </w:p>
        </w:tc>
      </w:tr>
    </w:tbl>
    <w:p w:rsidR="00E73E3B" w:rsidRPr="00D01062" w:rsidRDefault="00E73E3B" w:rsidP="00E73E3B">
      <w:pPr>
        <w:rPr>
          <w:sz w:val="24"/>
          <w:szCs w:val="24"/>
          <w:lang w:eastAsia="zh-CN"/>
        </w:rPr>
      </w:pPr>
    </w:p>
    <w:p w:rsidR="000628FA" w:rsidRDefault="000628FA" w:rsidP="000628FA">
      <w:pPr>
        <w:pStyle w:val="3"/>
        <w:tabs>
          <w:tab w:val="num" w:pos="432"/>
        </w:tabs>
      </w:pPr>
      <w:r>
        <w:rPr>
          <w:rFonts w:hint="eastAsia"/>
          <w:lang w:eastAsia="zh-CN"/>
        </w:rPr>
        <w:t>EPF</w:t>
      </w:r>
    </w:p>
    <w:p w:rsidR="000628FA" w:rsidRPr="00B54816" w:rsidRDefault="000628FA" w:rsidP="000628FA">
      <w:pPr>
        <w:pStyle w:val="4"/>
      </w:pPr>
      <w:r>
        <w:rPr>
          <w:rFonts w:hint="eastAsia"/>
        </w:rPr>
        <w:t>Test Case cb-</w:t>
      </w:r>
      <w:r>
        <w:rPr>
          <w:rFonts w:hint="eastAsia"/>
          <w:lang w:eastAsia="zh-CN"/>
        </w:rPr>
        <w:t>epf</w:t>
      </w:r>
      <w:r>
        <w:rPr>
          <w:rFonts w:hint="eastAsia"/>
        </w:rPr>
        <w:t xml:space="preserve">-1: </w:t>
      </w:r>
      <w:r>
        <w:rPr>
          <w:rFonts w:hint="eastAsia"/>
          <w:lang w:eastAsia="zh-CN"/>
        </w:rPr>
        <w:t xml:space="preserve"> epf trigger test</w:t>
      </w:r>
    </w:p>
    <w:tbl>
      <w:tblPr>
        <w:tblStyle w:val="a4"/>
        <w:tblW w:w="0" w:type="auto"/>
        <w:tblLook w:val="04A0"/>
      </w:tblPr>
      <w:tblGrid>
        <w:gridCol w:w="675"/>
        <w:gridCol w:w="5006"/>
        <w:gridCol w:w="2841"/>
      </w:tblGrid>
      <w:tr w:rsidR="000628FA" w:rsidTr="000A3E14">
        <w:tc>
          <w:tcPr>
            <w:tcW w:w="8522" w:type="dxa"/>
            <w:gridSpan w:val="3"/>
            <w:shd w:val="pct20" w:color="auto" w:fill="auto"/>
          </w:tcPr>
          <w:p w:rsidR="000628FA" w:rsidRDefault="000628FA" w:rsidP="000A3E14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Summary</w:t>
            </w:r>
          </w:p>
        </w:tc>
      </w:tr>
      <w:tr w:rsidR="000628FA" w:rsidTr="000A3E14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0628FA" w:rsidRDefault="000628FA" w:rsidP="000A3E14">
            <w:pPr>
              <w:rPr>
                <w:lang w:val="fr-FR" w:eastAsia="zh-CN"/>
              </w:rPr>
            </w:pPr>
            <w:r>
              <w:rPr>
                <w:lang w:val="fr-FR" w:eastAsia="zh-CN"/>
              </w:rPr>
              <w:t>T</w:t>
            </w:r>
            <w:r>
              <w:rPr>
                <w:rFonts w:hint="eastAsia"/>
                <w:lang w:val="fr-FR" w:eastAsia="zh-CN"/>
              </w:rPr>
              <w:t>rigger epf by switch power off</w:t>
            </w:r>
          </w:p>
        </w:tc>
      </w:tr>
      <w:tr w:rsidR="000628FA" w:rsidTr="000A3E14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0628FA" w:rsidRPr="00036528" w:rsidRDefault="000628FA" w:rsidP="000A3E14">
            <w:pPr>
              <w:rPr>
                <w:lang w:val="fr-FR"/>
              </w:rPr>
            </w:pPr>
            <w:r w:rsidRPr="00340E74">
              <w:rPr>
                <w:rFonts w:hint="eastAsia"/>
                <w:lang w:val="fr-FR"/>
              </w:rPr>
              <w:t>Preconditions</w:t>
            </w:r>
          </w:p>
        </w:tc>
      </w:tr>
      <w:tr w:rsidR="000628FA" w:rsidTr="000A3E14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0628FA" w:rsidRPr="00036528" w:rsidRDefault="000628FA" w:rsidP="000A3E14">
            <w:pPr>
              <w:rPr>
                <w:lang w:val="fr-FR"/>
              </w:rPr>
            </w:pPr>
          </w:p>
        </w:tc>
      </w:tr>
      <w:tr w:rsidR="000628FA" w:rsidTr="000A3E14">
        <w:tc>
          <w:tcPr>
            <w:tcW w:w="852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0628FA" w:rsidRDefault="000628FA" w:rsidP="000A3E14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</w:t>
            </w:r>
          </w:p>
        </w:tc>
      </w:tr>
      <w:tr w:rsidR="000628FA" w:rsidTr="000A3E14">
        <w:tc>
          <w:tcPr>
            <w:tcW w:w="675" w:type="dxa"/>
            <w:shd w:val="pct20" w:color="auto" w:fill="auto"/>
          </w:tcPr>
          <w:p w:rsidR="000628FA" w:rsidRDefault="000628FA" w:rsidP="000A3E14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#</w:t>
            </w:r>
          </w:p>
        </w:tc>
        <w:tc>
          <w:tcPr>
            <w:tcW w:w="5006" w:type="dxa"/>
            <w:shd w:val="pct20" w:color="auto" w:fill="auto"/>
          </w:tcPr>
          <w:p w:rsidR="000628FA" w:rsidRDefault="000628FA" w:rsidP="000A3E14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Step actions</w:t>
            </w:r>
          </w:p>
        </w:tc>
        <w:tc>
          <w:tcPr>
            <w:tcW w:w="2841" w:type="dxa"/>
            <w:shd w:val="pct20" w:color="auto" w:fill="auto"/>
          </w:tcPr>
          <w:p w:rsidR="000628FA" w:rsidRDefault="000628FA" w:rsidP="000A3E14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Expected Results</w:t>
            </w:r>
          </w:p>
        </w:tc>
      </w:tr>
      <w:tr w:rsidR="000628FA" w:rsidTr="000A3E14">
        <w:tc>
          <w:tcPr>
            <w:tcW w:w="675" w:type="dxa"/>
            <w:shd w:val="clear" w:color="auto" w:fill="auto"/>
            <w:vAlign w:val="center"/>
          </w:tcPr>
          <w:p w:rsidR="000628FA" w:rsidRPr="00036528" w:rsidRDefault="000628FA" w:rsidP="000A3E14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1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0628FA" w:rsidRPr="00036528" w:rsidRDefault="000628FA" w:rsidP="000628FA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run cdl test suit and select "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epf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 from device list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0628FA" w:rsidRPr="00036528" w:rsidRDefault="000628FA" w:rsidP="000A3E14">
            <w:pPr>
              <w:rPr>
                <w:lang w:val="fr-FR"/>
              </w:rPr>
            </w:pPr>
          </w:p>
        </w:tc>
      </w:tr>
      <w:tr w:rsidR="000628FA" w:rsidTr="000A3E14">
        <w:tc>
          <w:tcPr>
            <w:tcW w:w="675" w:type="dxa"/>
            <w:shd w:val="clear" w:color="auto" w:fill="auto"/>
            <w:vAlign w:val="center"/>
          </w:tcPr>
          <w:p w:rsidR="000628FA" w:rsidRPr="00036528" w:rsidRDefault="000628FA" w:rsidP="000A3E14">
            <w:pPr>
              <w:rPr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2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0628FA" w:rsidRPr="00036528" w:rsidRDefault="000628FA" w:rsidP="000628FA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I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nput 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epf_test</w:t>
            </w:r>
            <w:r w:rsidRPr="00036528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"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0628FA" w:rsidRPr="00036528" w:rsidRDefault="000628FA" w:rsidP="000A3E14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</w:p>
        </w:tc>
      </w:tr>
      <w:tr w:rsidR="00EC4457" w:rsidTr="000A3E14">
        <w:tc>
          <w:tcPr>
            <w:tcW w:w="675" w:type="dxa"/>
            <w:shd w:val="clear" w:color="auto" w:fill="auto"/>
            <w:vAlign w:val="center"/>
          </w:tcPr>
          <w:p w:rsidR="00EC4457" w:rsidRDefault="00EC4457" w:rsidP="000A3E14">
            <w:pPr>
              <w:rPr>
                <w:rFonts w:hint="eastAsia"/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3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EC4457" w:rsidRDefault="00EC4457" w:rsidP="000628FA">
            <w:pPr>
              <w:pStyle w:val="afa"/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 xml:space="preserve">connect </w:t>
            </w:r>
            <w:r w:rsidRPr="00EC4457">
              <w:rPr>
                <w:rFonts w:ascii="Arial" w:eastAsiaTheme="minorEastAsia" w:hAnsi="Arial" w:cs="Times New Roman" w:hint="eastAsia"/>
                <w:sz w:val="22"/>
                <w:szCs w:val="20"/>
                <w:lang w:val="fr-FR" w:eastAsia="en-US"/>
              </w:rPr>
              <w:t>gpio_pmu_sel(TP23(J62H_31)) to high; so gpio pins function as PMU output</w:t>
            </w:r>
          </w:p>
          <w:p w:rsidR="00EC4457" w:rsidRPr="00EC4457" w:rsidRDefault="00EC4457" w:rsidP="00EC4457">
            <w:pPr>
              <w:rPr>
                <w:rFonts w:hint="eastAsia"/>
                <w:lang w:val="fr-FR" w:eastAsia="zh-CN"/>
              </w:rPr>
            </w:pPr>
            <w:r w:rsidRPr="00EC4457">
              <w:rPr>
                <w:lang w:val="fr-FR"/>
              </w:rPr>
              <w:t>GPIO0[0] with arm_sleep_mode;</w:t>
            </w:r>
            <w:r w:rsidR="004D751C">
              <w:rPr>
                <w:rFonts w:hint="eastAsia"/>
                <w:lang w:val="fr-FR" w:eastAsia="zh-CN"/>
              </w:rPr>
              <w:t xml:space="preserve"> </w:t>
            </w:r>
            <w:r w:rsidR="004D751C" w:rsidRPr="004D751C">
              <w:rPr>
                <w:lang w:val="fr-FR" w:eastAsia="zh-CN"/>
              </w:rPr>
              <w:sym w:font="Wingdings" w:char="F0E8"/>
            </w:r>
            <w:r w:rsidR="004D751C">
              <w:rPr>
                <w:rFonts w:hint="eastAsia"/>
                <w:lang w:val="fr-FR" w:eastAsia="zh-CN"/>
              </w:rPr>
              <w:t xml:space="preserve"> 1</w:t>
            </w:r>
          </w:p>
          <w:p w:rsidR="00EC4457" w:rsidRPr="00EC4457" w:rsidRDefault="00EC4457" w:rsidP="00EC4457">
            <w:pPr>
              <w:rPr>
                <w:rFonts w:hint="eastAsia"/>
                <w:lang w:val="fr-FR" w:eastAsia="zh-CN"/>
              </w:rPr>
            </w:pPr>
            <w:r w:rsidRPr="00EC4457">
              <w:rPr>
                <w:lang w:val="fr-FR"/>
              </w:rPr>
              <w:t>GPIO0[1] with arm_pdn_en;</w:t>
            </w:r>
            <w:r w:rsidR="004D751C">
              <w:rPr>
                <w:rFonts w:hint="eastAsia"/>
                <w:lang w:val="fr-FR" w:eastAsia="zh-CN"/>
              </w:rPr>
              <w:t xml:space="preserve">  </w:t>
            </w:r>
            <w:r w:rsidR="004D751C" w:rsidRPr="004D751C">
              <w:rPr>
                <w:lang w:val="fr-FR" w:eastAsia="zh-CN"/>
              </w:rPr>
              <w:sym w:font="Wingdings" w:char="F0E8"/>
            </w:r>
            <w:r w:rsidR="004D751C">
              <w:rPr>
                <w:rFonts w:hint="eastAsia"/>
                <w:lang w:val="fr-FR" w:eastAsia="zh-CN"/>
              </w:rPr>
              <w:t>1</w:t>
            </w:r>
          </w:p>
          <w:p w:rsidR="00EC4457" w:rsidRPr="00EC4457" w:rsidRDefault="00EC4457" w:rsidP="00EC4457">
            <w:pPr>
              <w:rPr>
                <w:lang w:val="fr-FR"/>
              </w:rPr>
            </w:pPr>
            <w:r w:rsidRPr="00EC4457">
              <w:rPr>
                <w:lang w:val="fr-FR"/>
              </w:rPr>
              <w:t>GPIO0[2] with plc_sleep_mode;</w:t>
            </w:r>
          </w:p>
          <w:p w:rsidR="00EC4457" w:rsidRPr="00EC4457" w:rsidRDefault="00EC4457" w:rsidP="00EC4457">
            <w:pPr>
              <w:rPr>
                <w:lang w:val="fr-FR"/>
              </w:rPr>
            </w:pPr>
            <w:r w:rsidRPr="00EC4457">
              <w:rPr>
                <w:lang w:val="fr-FR"/>
              </w:rPr>
              <w:t>GPIO0[3] with plc_pdn_en;</w:t>
            </w:r>
          </w:p>
          <w:p w:rsidR="00EC4457" w:rsidRPr="00EC4457" w:rsidRDefault="00EC4457" w:rsidP="00EC4457">
            <w:pPr>
              <w:rPr>
                <w:lang w:val="fr-FR"/>
              </w:rPr>
            </w:pPr>
            <w:r w:rsidRPr="00EC4457">
              <w:rPr>
                <w:lang w:val="fr-FR"/>
              </w:rPr>
              <w:t>GPIO0[4] with rf_sleep_mode;</w:t>
            </w:r>
          </w:p>
          <w:p w:rsidR="00EC4457" w:rsidRPr="00EC4457" w:rsidRDefault="00EC4457" w:rsidP="00EC4457">
            <w:pPr>
              <w:rPr>
                <w:lang w:val="fr-FR"/>
              </w:rPr>
            </w:pPr>
            <w:r w:rsidRPr="00EC4457">
              <w:rPr>
                <w:lang w:val="fr-FR"/>
              </w:rPr>
              <w:t>GPIO0[5] with rf_pdn_en;</w:t>
            </w:r>
          </w:p>
          <w:p w:rsidR="00EC4457" w:rsidRPr="00EC4457" w:rsidRDefault="00EC4457" w:rsidP="00EC4457">
            <w:pPr>
              <w:rPr>
                <w:rFonts w:hint="eastAsia"/>
                <w:lang w:val="fr-FR"/>
              </w:rPr>
            </w:pPr>
            <w:r w:rsidRPr="00EC4457">
              <w:rPr>
                <w:lang w:val="fr-FR"/>
              </w:rPr>
              <w:t>GPIO0[6] with fs_timer_cnt_en;</w:t>
            </w:r>
          </w:p>
          <w:p w:rsidR="00EC4457" w:rsidRPr="00EC4457" w:rsidRDefault="00EC4457" w:rsidP="00EC4457">
            <w:pPr>
              <w:rPr>
                <w:color w:val="FF0000"/>
              </w:rPr>
            </w:pPr>
            <w:r w:rsidRPr="00EC4457">
              <w:rPr>
                <w:lang w:val="fr-FR"/>
              </w:rPr>
              <w:t>GPIO0[7] with tcxo_en</w:t>
            </w:r>
            <w:r w:rsidRPr="00EC4457">
              <w:rPr>
                <w:rFonts w:hint="eastAsia"/>
                <w:lang w:val="fr-FR"/>
              </w:rPr>
              <w:t>.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EC4457" w:rsidRPr="00036528" w:rsidRDefault="00EC4457" w:rsidP="000A3E14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</w:p>
        </w:tc>
      </w:tr>
      <w:tr w:rsidR="00EC4457" w:rsidTr="000A3E14">
        <w:tc>
          <w:tcPr>
            <w:tcW w:w="675" w:type="dxa"/>
            <w:shd w:val="clear" w:color="auto" w:fill="auto"/>
            <w:vAlign w:val="center"/>
          </w:tcPr>
          <w:p w:rsidR="00EC4457" w:rsidRDefault="00EC4457" w:rsidP="000A3E14">
            <w:pPr>
              <w:rPr>
                <w:rFonts w:hint="eastAsia"/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4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EC4457" w:rsidRDefault="00010A6C" w:rsidP="00656DC6">
            <w:pPr>
              <w:pStyle w:val="afa"/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P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ull epf input to low</w:t>
            </w:r>
            <w:r w:rsidR="00735CAD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 xml:space="preserve"> (</w:t>
            </w:r>
            <w:r w:rsidR="00656DC6"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TP22,connect to GND)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656DC6" w:rsidRPr="00656DC6" w:rsidRDefault="00656DC6" w:rsidP="00656DC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656DC6"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  <w:t>epf_int_handler,status=1</w:t>
            </w:r>
          </w:p>
          <w:p w:rsidR="00656DC6" w:rsidRPr="00656DC6" w:rsidRDefault="00656DC6" w:rsidP="00656DC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</w:pPr>
            <w:r w:rsidRPr="00656DC6"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  <w:t>epf high to low triggered</w:t>
            </w:r>
          </w:p>
          <w:p w:rsidR="00EC4457" w:rsidRDefault="00656DC6" w:rsidP="00656DC6">
            <w:pPr>
              <w:pStyle w:val="afa"/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</w:pPr>
            <w:r w:rsidRPr="00656DC6">
              <w:rPr>
                <w:rFonts w:ascii="Arial" w:eastAsiaTheme="minorEastAsia" w:hAnsi="Arial" w:cs="Times New Roman"/>
                <w:sz w:val="22"/>
                <w:szCs w:val="20"/>
                <w:lang w:val="fr-FR" w:eastAsia="en-US"/>
              </w:rPr>
              <w:t>epf housekeeping done</w:t>
            </w:r>
          </w:p>
          <w:p w:rsidR="00656DC6" w:rsidRPr="00656DC6" w:rsidRDefault="00656DC6" w:rsidP="00656DC6">
            <w:pPr>
              <w:pStyle w:val="afa"/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you can view GPIO for PMU output state</w:t>
            </w:r>
          </w:p>
        </w:tc>
      </w:tr>
      <w:tr w:rsidR="00656DC6" w:rsidTr="000A3E14">
        <w:tc>
          <w:tcPr>
            <w:tcW w:w="675" w:type="dxa"/>
            <w:shd w:val="clear" w:color="auto" w:fill="auto"/>
            <w:vAlign w:val="center"/>
          </w:tcPr>
          <w:p w:rsidR="00656DC6" w:rsidRDefault="00656DC6" w:rsidP="000A3E14">
            <w:pPr>
              <w:rPr>
                <w:rFonts w:hint="eastAsia"/>
                <w:lang w:val="fr-FR" w:eastAsia="zh-CN"/>
              </w:rPr>
            </w:pPr>
            <w:r>
              <w:rPr>
                <w:rFonts w:hint="eastAsia"/>
                <w:lang w:val="fr-FR" w:eastAsia="zh-CN"/>
              </w:rPr>
              <w:t>5</w:t>
            </w:r>
          </w:p>
        </w:tc>
        <w:tc>
          <w:tcPr>
            <w:tcW w:w="5006" w:type="dxa"/>
            <w:shd w:val="clear" w:color="auto" w:fill="auto"/>
            <w:vAlign w:val="center"/>
          </w:tcPr>
          <w:p w:rsidR="00656DC6" w:rsidRDefault="00656DC6" w:rsidP="00656DC6">
            <w:pPr>
              <w:pStyle w:val="afa"/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D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isconnect EPF INPUT from GND(back to default 1.8 V)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656DC6" w:rsidRPr="00656DC6" w:rsidRDefault="00656DC6" w:rsidP="00656DC6">
            <w:pPr>
              <w:pStyle w:val="afa"/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</w:pPr>
            <w:r>
              <w:rPr>
                <w:rFonts w:ascii="Arial" w:eastAsiaTheme="minorEastAsia" w:hAnsi="Arial" w:cs="Times New Roman"/>
                <w:sz w:val="22"/>
                <w:szCs w:val="20"/>
                <w:lang w:val="fr-FR"/>
              </w:rPr>
              <w:t>C</w:t>
            </w:r>
            <w:r>
              <w:rPr>
                <w:rFonts w:ascii="Arial" w:eastAsiaTheme="minorEastAsia" w:hAnsi="Arial" w:cs="Times New Roman" w:hint="eastAsia"/>
                <w:sz w:val="22"/>
                <w:szCs w:val="20"/>
                <w:lang w:val="fr-FR"/>
              </w:rPr>
              <w:t>dl test restart</w:t>
            </w:r>
          </w:p>
        </w:tc>
      </w:tr>
    </w:tbl>
    <w:p w:rsidR="00D01062" w:rsidRPr="00D01062" w:rsidRDefault="00D01062" w:rsidP="00095A34">
      <w:pPr>
        <w:rPr>
          <w:sz w:val="24"/>
          <w:szCs w:val="24"/>
          <w:lang w:eastAsia="zh-CN"/>
        </w:rPr>
      </w:pPr>
    </w:p>
    <w:sectPr w:rsidR="00D01062" w:rsidRPr="00D01062" w:rsidSect="00B85E4D">
      <w:headerReference w:type="default" r:id="rId28"/>
      <w:footerReference w:type="default" r:id="rId29"/>
      <w:pgSz w:w="12240" w:h="15840" w:code="1"/>
      <w:pgMar w:top="1440" w:right="1440" w:bottom="1440" w:left="1440" w:header="504" w:footer="50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2A75" w:rsidRDefault="00632A75">
      <w:r>
        <w:separator/>
      </w:r>
    </w:p>
    <w:p w:rsidR="00632A75" w:rsidRDefault="00632A75"/>
  </w:endnote>
  <w:endnote w:type="continuationSeparator" w:id="0">
    <w:p w:rsidR="00632A75" w:rsidRDefault="00632A75">
      <w:r>
        <w:continuationSeparator/>
      </w:r>
    </w:p>
    <w:p w:rsidR="00632A75" w:rsidRDefault="00632A75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iberation Mono">
    <w:altName w:val="Courier New"/>
    <w:charset w:val="01"/>
    <w:family w:val="modern"/>
    <w:pitch w:val="default"/>
    <w:sig w:usb0="00000000" w:usb1="00000000" w:usb2="00000000" w:usb3="00000000" w:csb0="00040001" w:csb1="00000000"/>
  </w:font>
  <w:font w:name="Nimbus Mono L">
    <w:altName w:val="Courier New"/>
    <w:charset w:val="01"/>
    <w:family w:val="modern"/>
    <w:pitch w:val="default"/>
    <w:sig w:usb0="00000000" w:usb1="00000000" w:usb2="00000000" w:usb3="00000000" w:csb0="00040001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, SimSun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A75" w:rsidRPr="006F1044" w:rsidRDefault="00632A75" w:rsidP="00F169A7">
    <w:pPr>
      <w:pStyle w:val="a9"/>
      <w:rPr>
        <w:lang w:eastAsia="zh-CN"/>
      </w:rPr>
    </w:pPr>
    <w:r>
      <w:t>HL</w:t>
    </w:r>
    <w:r>
      <w:rPr>
        <w:rFonts w:hint="eastAsia"/>
        <w:lang w:eastAsia="zh-CN"/>
      </w:rPr>
      <w:t>D 0.1</w:t>
    </w:r>
    <w:r>
      <w:tab/>
    </w:r>
    <w:fldSimple w:instr=" PAGE   \* MERGEFORMAT ">
      <w:r w:rsidR="00656DC6">
        <w:rPr>
          <w:noProof/>
        </w:rPr>
        <w:t>iv</w:t>
      </w:r>
    </w:fldSimple>
    <w:r>
      <w:rPr>
        <w:noProof/>
      </w:rPr>
      <w:tab/>
    </w:r>
    <w:r>
      <w:rPr>
        <w:rFonts w:hint="eastAsia"/>
        <w:noProof/>
        <w:lang w:eastAsia="zh-CN"/>
      </w:rPr>
      <w:t>BSP for Columbus Project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A75" w:rsidRDefault="00632A75" w:rsidP="00E26E3B">
    <w:pPr>
      <w:pStyle w:val="a9"/>
      <w:rPr>
        <w:lang w:eastAsia="zh-CN"/>
      </w:rPr>
    </w:pPr>
    <w:r>
      <w:t>HL</w:t>
    </w:r>
    <w:r>
      <w:rPr>
        <w:rFonts w:hint="eastAsia"/>
        <w:lang w:eastAsia="zh-CN"/>
      </w:rPr>
      <w:t>D 0.1</w:t>
    </w:r>
    <w:r>
      <w:tab/>
    </w:r>
    <w:fldSimple w:instr=" PAGE   \* MERGEFORMAT ">
      <w:r w:rsidR="00EB2A75">
        <w:rPr>
          <w:noProof/>
        </w:rPr>
        <w:t>53</w:t>
      </w:r>
    </w:fldSimple>
    <w:r>
      <w:rPr>
        <w:noProof/>
      </w:rPr>
      <w:tab/>
    </w:r>
    <w:r>
      <w:rPr>
        <w:rFonts w:hint="eastAsia"/>
        <w:noProof/>
        <w:lang w:eastAsia="zh-CN"/>
      </w:rPr>
      <w:t>BSP for Columbus Project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2A75" w:rsidRDefault="00632A75">
      <w:r>
        <w:separator/>
      </w:r>
    </w:p>
    <w:p w:rsidR="00632A75" w:rsidRDefault="00632A75"/>
  </w:footnote>
  <w:footnote w:type="continuationSeparator" w:id="0">
    <w:p w:rsidR="00632A75" w:rsidRDefault="00632A75">
      <w:r>
        <w:continuationSeparator/>
      </w:r>
    </w:p>
    <w:p w:rsidR="00632A75" w:rsidRDefault="00632A75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A75" w:rsidRDefault="00632A75" w:rsidP="00EF1DF0">
    <w:pPr>
      <w:pStyle w:val="ac"/>
      <w:rPr>
        <w:lang w:eastAsia="zh-CN"/>
      </w:rPr>
    </w:pPr>
    <w:r>
      <w:rPr>
        <w:rFonts w:hint="eastAsia"/>
        <w:lang w:eastAsia="zh-CN"/>
      </w:rPr>
      <w:t xml:space="preserve">Brite Semiconductor           </w:t>
    </w:r>
    <w:r>
      <w:rPr>
        <w:lang w:eastAsia="zh-CN"/>
      </w:rPr>
      <w:tab/>
    </w:r>
    <w:r w:rsidRPr="00D06B47">
      <w:rPr>
        <w:rFonts w:hint="eastAsia"/>
        <w:i/>
        <w:lang w:eastAsia="zh-CN"/>
      </w:rPr>
      <w:t>Page i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A75" w:rsidRDefault="00632A75" w:rsidP="009025DC">
    <w:pPr>
      <w:pStyle w:val="ac"/>
      <w:rPr>
        <w:lang w:eastAsia="zh-CN"/>
      </w:rPr>
    </w:pPr>
    <w:r>
      <w:rPr>
        <w:rFonts w:hint="eastAsia"/>
        <w:lang w:eastAsia="zh-CN"/>
      </w:rPr>
      <w:t>Brite Semiconductor</w:t>
    </w:r>
    <w:r>
      <w:tab/>
    </w:r>
    <w:r w:rsidRPr="001006E7">
      <w:rPr>
        <w:rFonts w:hint="eastAsia"/>
        <w:i/>
        <w:lang w:eastAsia="zh-CN"/>
      </w:rPr>
      <w:t>Page ii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A75" w:rsidRDefault="00632A75" w:rsidP="009025DC">
    <w:pPr>
      <w:pStyle w:val="ac"/>
    </w:pPr>
    <w:r>
      <w:rPr>
        <w:rFonts w:hint="eastAsia"/>
        <w:lang w:eastAsia="zh-CN"/>
      </w:rPr>
      <w:t>Brite Semiconductor</w:t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F3F48"/>
    <w:multiLevelType w:val="hybridMultilevel"/>
    <w:tmpl w:val="BB2AF03C"/>
    <w:lvl w:ilvl="0" w:tplc="250488D0">
      <w:start w:val="1"/>
      <w:numFmt w:val="lowerLetter"/>
      <w:pStyle w:val="TableText10NumberLetter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>
    <w:nsid w:val="04920F64"/>
    <w:multiLevelType w:val="hybridMultilevel"/>
    <w:tmpl w:val="55843F60"/>
    <w:lvl w:ilvl="0" w:tplc="D9D2E418">
      <w:start w:val="1"/>
      <w:numFmt w:val="bullet"/>
      <w:pStyle w:val="InstructionalTextBulletLevel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714CB"/>
    <w:multiLevelType w:val="hybridMultilevel"/>
    <w:tmpl w:val="B362622C"/>
    <w:lvl w:ilvl="0" w:tplc="0409000F">
      <w:start w:val="1"/>
      <w:numFmt w:val="decimal"/>
      <w:pStyle w:val="InstructionalTextNumb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9D84CBA"/>
    <w:multiLevelType w:val="multilevel"/>
    <w:tmpl w:val="656EB39E"/>
    <w:lvl w:ilvl="0">
      <w:start w:val="1"/>
      <w:numFmt w:val="decimal"/>
      <w:pStyle w:val="TableText10Number"/>
      <w:lvlText w:val="%1"/>
      <w:lvlJc w:val="left"/>
      <w:pPr>
        <w:tabs>
          <w:tab w:val="num" w:pos="720"/>
        </w:tabs>
        <w:ind w:left="144"/>
      </w:pPr>
      <w:rPr>
        <w:rFonts w:ascii="Arial" w:hAnsi="Arial" w:cs="Arial" w:hint="default"/>
        <w:b w:val="0"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144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1944"/>
        </w:tabs>
        <w:ind w:left="144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4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296"/>
        </w:tabs>
        <w:ind w:left="144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44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cs="Times New Roman" w:hint="default"/>
      </w:rPr>
    </w:lvl>
  </w:abstractNum>
  <w:abstractNum w:abstractNumId="4">
    <w:nsid w:val="0AD06EE5"/>
    <w:multiLevelType w:val="hybridMultilevel"/>
    <w:tmpl w:val="17824D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0F074F2"/>
    <w:multiLevelType w:val="multilevel"/>
    <w:tmpl w:val="2E341186"/>
    <w:lvl w:ilvl="0">
      <w:start w:val="1"/>
      <w:numFmt w:val="decimal"/>
      <w:pStyle w:val="TableText8Number"/>
      <w:lvlText w:val="%1"/>
      <w:lvlJc w:val="left"/>
      <w:pPr>
        <w:tabs>
          <w:tab w:val="num" w:pos="504"/>
        </w:tabs>
        <w:ind w:left="720" w:hanging="432"/>
      </w:pPr>
      <w:rPr>
        <w:rFonts w:ascii="Times New Roman" w:hAnsi="Times New Roman" w:cs="Times New Roman" w:hint="default"/>
        <w:b w:val="0"/>
        <w:i w:val="0"/>
        <w:sz w:val="16"/>
      </w:rPr>
    </w:lvl>
    <w:lvl w:ilvl="1">
      <w:start w:val="1"/>
      <w:numFmt w:val="upperLetter"/>
      <w:lvlText w:val="%2"/>
      <w:lvlJc w:val="left"/>
      <w:pPr>
        <w:tabs>
          <w:tab w:val="num" w:pos="648"/>
        </w:tabs>
        <w:ind w:left="-72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1728"/>
        </w:tabs>
        <w:ind w:left="-72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-72"/>
      </w:pPr>
      <w:rPr>
        <w:rFonts w:cs="Times New Roman" w:hint="default"/>
      </w:rPr>
    </w:lvl>
    <w:lvl w:ilvl="4">
      <w:start w:val="1"/>
      <w:numFmt w:val="lowerLetter"/>
      <w:lvlText w:val="%5"/>
      <w:lvlJc w:val="left"/>
      <w:pPr>
        <w:tabs>
          <w:tab w:val="num" w:pos="1080"/>
        </w:tabs>
        <w:ind w:left="-72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-7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88"/>
        </w:tabs>
        <w:ind w:left="208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32"/>
        </w:tabs>
        <w:ind w:left="2232" w:hanging="1584"/>
      </w:pPr>
      <w:rPr>
        <w:rFonts w:cs="Times New Roman" w:hint="default"/>
      </w:rPr>
    </w:lvl>
  </w:abstractNum>
  <w:abstractNum w:abstractNumId="6">
    <w:nsid w:val="11005518"/>
    <w:multiLevelType w:val="hybridMultilevel"/>
    <w:tmpl w:val="D214E1B0"/>
    <w:lvl w:ilvl="0" w:tplc="99ACF702">
      <w:start w:val="1"/>
      <w:numFmt w:val="decimal"/>
      <w:pStyle w:val="AppendixH"/>
      <w:lvlText w:val="H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CC15C29"/>
    <w:multiLevelType w:val="multilevel"/>
    <w:tmpl w:val="AA3C3464"/>
    <w:lvl w:ilvl="0">
      <w:start w:val="1"/>
      <w:numFmt w:val="decimal"/>
      <w:pStyle w:val="AppendixA"/>
      <w:lvlText w:val="A.%1"/>
      <w:lvlJc w:val="left"/>
      <w:pPr>
        <w:tabs>
          <w:tab w:val="num" w:pos="720"/>
        </w:tabs>
        <w:ind w:left="634" w:hanging="634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532"/>
        </w:tabs>
        <w:ind w:left="153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964"/>
        </w:tabs>
        <w:ind w:left="19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468"/>
        </w:tabs>
        <w:ind w:left="246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972"/>
        </w:tabs>
        <w:ind w:left="297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76"/>
        </w:tabs>
        <w:ind w:left="347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80"/>
        </w:tabs>
        <w:ind w:left="39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84"/>
        </w:tabs>
        <w:ind w:left="44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60"/>
        </w:tabs>
        <w:ind w:left="5060" w:hanging="1440"/>
      </w:pPr>
      <w:rPr>
        <w:rFonts w:cs="Times New Roman" w:hint="default"/>
      </w:rPr>
    </w:lvl>
  </w:abstractNum>
  <w:abstractNum w:abstractNumId="8">
    <w:nsid w:val="2B756367"/>
    <w:multiLevelType w:val="multilevel"/>
    <w:tmpl w:val="A5D0C25C"/>
    <w:lvl w:ilvl="0">
      <w:start w:val="1"/>
      <w:numFmt w:val="decimal"/>
      <w:pStyle w:val="BodyText10Number"/>
      <w:lvlText w:val="%1."/>
      <w:lvlJc w:val="left"/>
      <w:pPr>
        <w:tabs>
          <w:tab w:val="num" w:pos="576"/>
        </w:tabs>
        <w:ind w:left="576" w:hanging="288"/>
      </w:pPr>
      <w:rPr>
        <w:rFonts w:ascii="Arial" w:hAnsi="Arial" w:cs="Arial" w:hint="default"/>
        <w:b w:val="0"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288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2088"/>
        </w:tabs>
        <w:ind w:left="288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288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28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28"/>
        </w:tabs>
        <w:ind w:left="288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304"/>
        </w:tabs>
        <w:ind w:left="2304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48"/>
        </w:tabs>
        <w:ind w:left="244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92"/>
        </w:tabs>
        <w:ind w:left="2592" w:hanging="1584"/>
      </w:pPr>
      <w:rPr>
        <w:rFonts w:cs="Times New Roman" w:hint="default"/>
      </w:rPr>
    </w:lvl>
  </w:abstractNum>
  <w:abstractNum w:abstractNumId="9">
    <w:nsid w:val="2DA70B25"/>
    <w:multiLevelType w:val="hybridMultilevel"/>
    <w:tmpl w:val="76645964"/>
    <w:lvl w:ilvl="0" w:tplc="C7D02504">
      <w:start w:val="1"/>
      <w:numFmt w:val="bullet"/>
      <w:pStyle w:val="BodyTextNumberStepResultsNotes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0">
    <w:nsid w:val="31C6424D"/>
    <w:multiLevelType w:val="hybridMultilevel"/>
    <w:tmpl w:val="366AE7F8"/>
    <w:lvl w:ilvl="0" w:tplc="5262037E">
      <w:start w:val="1"/>
      <w:numFmt w:val="bullet"/>
      <w:pStyle w:val="BodyTex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3615B52"/>
    <w:multiLevelType w:val="hybridMultilevel"/>
    <w:tmpl w:val="66B0E430"/>
    <w:lvl w:ilvl="0" w:tplc="A5F066EC">
      <w:start w:val="1"/>
      <w:numFmt w:val="bullet"/>
      <w:pStyle w:val="InstructionalTex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8D5FF4"/>
    <w:multiLevelType w:val="multilevel"/>
    <w:tmpl w:val="6DE44D4A"/>
    <w:lvl w:ilvl="0">
      <w:start w:val="1"/>
      <w:numFmt w:val="decimal"/>
      <w:pStyle w:val="AppendixB"/>
      <w:lvlText w:val="B.%1"/>
      <w:lvlJc w:val="left"/>
      <w:pPr>
        <w:tabs>
          <w:tab w:val="num" w:pos="720"/>
        </w:tabs>
        <w:ind w:left="634" w:hanging="634"/>
      </w:pPr>
      <w:rPr>
        <w:rFonts w:cs="Times New Roman" w:hint="default"/>
      </w:rPr>
    </w:lvl>
    <w:lvl w:ilvl="1">
      <w:start w:val="1"/>
      <w:numFmt w:val="decimal"/>
      <w:lvlText w:val="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3">
    <w:nsid w:val="37AB5069"/>
    <w:multiLevelType w:val="multilevel"/>
    <w:tmpl w:val="88C8D0C0"/>
    <w:lvl w:ilvl="0">
      <w:start w:val="1"/>
      <w:numFmt w:val="decimal"/>
      <w:pStyle w:val="AppendixC"/>
      <w:lvlText w:val="C.%1"/>
      <w:lvlJc w:val="left"/>
      <w:pPr>
        <w:tabs>
          <w:tab w:val="num" w:pos="634"/>
        </w:tabs>
        <w:ind w:left="634" w:hanging="360"/>
      </w:pPr>
      <w:rPr>
        <w:rFonts w:cs="Times New Roman" w:hint="default"/>
      </w:rPr>
    </w:lvl>
    <w:lvl w:ilvl="1">
      <w:start w:val="1"/>
      <w:numFmt w:val="decimal"/>
      <w:lvlText w:val="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4">
    <w:nsid w:val="39EE0E31"/>
    <w:multiLevelType w:val="multilevel"/>
    <w:tmpl w:val="35FC7506"/>
    <w:lvl w:ilvl="0">
      <w:start w:val="1"/>
      <w:numFmt w:val="decimal"/>
      <w:pStyle w:val="AppendixD"/>
      <w:lvlText w:val="D.%1"/>
      <w:lvlJc w:val="left"/>
      <w:pPr>
        <w:tabs>
          <w:tab w:val="num" w:pos="346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532"/>
        </w:tabs>
        <w:ind w:left="153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964"/>
        </w:tabs>
        <w:ind w:left="19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468"/>
        </w:tabs>
        <w:ind w:left="246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972"/>
        </w:tabs>
        <w:ind w:left="297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76"/>
        </w:tabs>
        <w:ind w:left="347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80"/>
        </w:tabs>
        <w:ind w:left="39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84"/>
        </w:tabs>
        <w:ind w:left="44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60"/>
        </w:tabs>
        <w:ind w:left="5060" w:hanging="1440"/>
      </w:pPr>
      <w:rPr>
        <w:rFonts w:cs="Times New Roman" w:hint="default"/>
      </w:rPr>
    </w:lvl>
  </w:abstractNum>
  <w:abstractNum w:abstractNumId="15">
    <w:nsid w:val="3AC30128"/>
    <w:multiLevelType w:val="hybridMultilevel"/>
    <w:tmpl w:val="EB8A8D6E"/>
    <w:lvl w:ilvl="0" w:tplc="927055DA">
      <w:start w:val="1"/>
      <w:numFmt w:val="bullet"/>
      <w:pStyle w:val="TableText10Bullet"/>
      <w:lvlText w:val=""/>
      <w:lvlJc w:val="left"/>
      <w:pPr>
        <w:tabs>
          <w:tab w:val="num" w:pos="216"/>
        </w:tabs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14411CB"/>
    <w:multiLevelType w:val="hybridMultilevel"/>
    <w:tmpl w:val="9878B4CC"/>
    <w:lvl w:ilvl="0" w:tplc="94B08B7C">
      <w:start w:val="1"/>
      <w:numFmt w:val="decimal"/>
      <w:pStyle w:val="AppendixF"/>
      <w:lvlText w:val="F.%1"/>
      <w:lvlJc w:val="left"/>
      <w:pPr>
        <w:ind w:left="360" w:hanging="360"/>
      </w:pPr>
      <w:rPr>
        <w:rFonts w:ascii="Arial Narrow" w:hAnsi="Arial Narrow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48D01A29"/>
    <w:multiLevelType w:val="hybridMultilevel"/>
    <w:tmpl w:val="F75C320C"/>
    <w:lvl w:ilvl="0" w:tplc="EE6E7564">
      <w:start w:val="1"/>
      <w:numFmt w:val="decimal"/>
      <w:pStyle w:val="AppendixE"/>
      <w:lvlText w:val="E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48FC20C9"/>
    <w:multiLevelType w:val="hybridMultilevel"/>
    <w:tmpl w:val="0F103E78"/>
    <w:lvl w:ilvl="0" w:tplc="D9C61E1C">
      <w:start w:val="1"/>
      <w:numFmt w:val="lowerLetter"/>
      <w:pStyle w:val="BodyTextNumberLetterLevel2"/>
      <w:lvlText w:val="%1."/>
      <w:lvlJc w:val="left"/>
      <w:pPr>
        <w:ind w:left="1008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16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2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  <w:rPr>
        <w:rFonts w:cs="Times New Roman"/>
      </w:rPr>
    </w:lvl>
  </w:abstractNum>
  <w:abstractNum w:abstractNumId="19">
    <w:nsid w:val="5F3B24C0"/>
    <w:multiLevelType w:val="multilevel"/>
    <w:tmpl w:val="491E63E0"/>
    <w:styleLink w:val="WW8Num2"/>
    <w:lvl w:ilvl="0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1E55CF2"/>
    <w:multiLevelType w:val="multilevel"/>
    <w:tmpl w:val="8C0C3468"/>
    <w:lvl w:ilvl="0">
      <w:start w:val="1"/>
      <w:numFmt w:val="decimal"/>
      <w:pStyle w:val="BodyTextNumber"/>
      <w:lvlText w:val="%1."/>
      <w:lvlJc w:val="left"/>
      <w:pPr>
        <w:tabs>
          <w:tab w:val="num" w:pos="720"/>
        </w:tabs>
        <w:ind w:left="720" w:hanging="432"/>
      </w:pPr>
      <w:rPr>
        <w:rFonts w:ascii="Arial" w:hAnsi="Arial" w:cs="Arial" w:hint="default"/>
        <w:b w:val="0"/>
        <w:i w:val="0"/>
        <w:sz w:val="22"/>
        <w:szCs w:val="22"/>
      </w:rPr>
    </w:lvl>
    <w:lvl w:ilvl="1">
      <w:start w:val="1"/>
      <w:numFmt w:val="upperLetter"/>
      <w:lvlText w:val="%2"/>
      <w:lvlJc w:val="left"/>
      <w:pPr>
        <w:tabs>
          <w:tab w:val="num" w:pos="648"/>
        </w:tabs>
        <w:ind w:left="-72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1728"/>
        </w:tabs>
        <w:ind w:left="-72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-72"/>
      </w:pPr>
      <w:rPr>
        <w:rFonts w:cs="Times New Roman" w:hint="default"/>
      </w:rPr>
    </w:lvl>
    <w:lvl w:ilvl="4">
      <w:start w:val="1"/>
      <w:numFmt w:val="lowerLetter"/>
      <w:lvlText w:val="%5"/>
      <w:lvlJc w:val="left"/>
      <w:pPr>
        <w:tabs>
          <w:tab w:val="num" w:pos="1080"/>
        </w:tabs>
        <w:ind w:left="-72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-7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88"/>
        </w:tabs>
        <w:ind w:left="208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32"/>
        </w:tabs>
        <w:ind w:left="2232" w:hanging="1584"/>
      </w:pPr>
      <w:rPr>
        <w:rFonts w:cs="Times New Roman" w:hint="default"/>
      </w:rPr>
    </w:lvl>
  </w:abstractNum>
  <w:abstractNum w:abstractNumId="21">
    <w:nsid w:val="628F5423"/>
    <w:multiLevelType w:val="multilevel"/>
    <w:tmpl w:val="3E3A8F26"/>
    <w:lvl w:ilvl="0">
      <w:start w:val="1"/>
      <w:numFmt w:val="none"/>
      <w:pStyle w:val="1"/>
      <w:lvlText w:val=""/>
      <w:lvlJc w:val="left"/>
      <w:pPr>
        <w:ind w:left="360" w:hanging="360"/>
      </w:pPr>
      <w:rPr>
        <w:rFonts w:ascii="Arial Narrow" w:hAnsi="Arial Narrow" w:hint="default"/>
        <w:b/>
        <w:i w:val="0"/>
        <w:sz w:val="48"/>
        <w:u w:val="none"/>
      </w:rPr>
    </w:lvl>
    <w:lvl w:ilvl="1">
      <w:start w:val="1"/>
      <w:numFmt w:val="decimal"/>
      <w:pStyle w:val="2"/>
      <w:lvlText w:val="%2."/>
      <w:lvlJc w:val="left"/>
      <w:pPr>
        <w:ind w:left="720" w:hanging="720"/>
      </w:pPr>
      <w:rPr>
        <w:rFonts w:ascii="Arial Narrow" w:hAnsi="Arial Narrow" w:hint="default"/>
        <w:b/>
        <w:i w:val="0"/>
        <w:sz w:val="36"/>
      </w:rPr>
    </w:lvl>
    <w:lvl w:ilvl="2">
      <w:start w:val="1"/>
      <w:numFmt w:val="decimal"/>
      <w:pStyle w:val="3"/>
      <w:lvlText w:val="%2.%3"/>
      <w:lvlJc w:val="left"/>
      <w:pPr>
        <w:ind w:left="720" w:hanging="720"/>
      </w:pPr>
      <w:rPr>
        <w:rFonts w:ascii="Arial Narrow" w:hAnsi="Arial Narrow" w:hint="default"/>
        <w:b/>
        <w:i w:val="0"/>
        <w:sz w:val="32"/>
      </w:rPr>
    </w:lvl>
    <w:lvl w:ilvl="3">
      <w:start w:val="1"/>
      <w:numFmt w:val="decimal"/>
      <w:pStyle w:val="4"/>
      <w:lvlText w:val="%2.%3.%4"/>
      <w:lvlJc w:val="left"/>
      <w:pPr>
        <w:ind w:left="936" w:hanging="936"/>
      </w:pPr>
      <w:rPr>
        <w:rFonts w:ascii="Arial Narrow" w:hAnsi="Arial Narrow" w:hint="default"/>
        <w:b/>
        <w:i w:val="0"/>
        <w:sz w:val="28"/>
      </w:rPr>
    </w:lvl>
    <w:lvl w:ilvl="4">
      <w:start w:val="1"/>
      <w:numFmt w:val="decimal"/>
      <w:pStyle w:val="5"/>
      <w:lvlText w:val="%2.%3.%4.%5"/>
      <w:lvlJc w:val="left"/>
      <w:pPr>
        <w:ind w:left="1008" w:hanging="1008"/>
      </w:pPr>
      <w:rPr>
        <w:rFonts w:ascii="Arial Narrow" w:hAnsi="Arial Narrow" w:hint="default"/>
        <w:b/>
        <w:i w:val="0"/>
        <w:sz w:val="24"/>
        <w:szCs w:val="24"/>
      </w:rPr>
    </w:lvl>
    <w:lvl w:ilvl="5">
      <w:start w:val="1"/>
      <w:numFmt w:val="decimal"/>
      <w:pStyle w:val="6"/>
      <w:lvlText w:val="%2.%3.%4.%5.%6"/>
      <w:lvlJc w:val="left"/>
      <w:pPr>
        <w:ind w:left="1224" w:hanging="1224"/>
      </w:pPr>
      <w:rPr>
        <w:rFonts w:ascii="Arial Narrow" w:hAnsi="Arial Narrow" w:hint="default"/>
        <w:b/>
        <w:i/>
        <w:sz w:val="26"/>
        <w:szCs w:val="26"/>
      </w:rPr>
    </w:lvl>
    <w:lvl w:ilvl="6">
      <w:start w:val="1"/>
      <w:numFmt w:val="decimal"/>
      <w:pStyle w:val="7"/>
      <w:lvlText w:val="%2.%3.%4.%5.%6.%7"/>
      <w:lvlJc w:val="left"/>
      <w:pPr>
        <w:ind w:left="360" w:hanging="360"/>
      </w:pPr>
      <w:rPr>
        <w:rFonts w:ascii="Arial Narrow" w:hAnsi="Arial Narrow" w:hint="default"/>
        <w:b/>
        <w:i/>
        <w:sz w:val="22"/>
      </w:rPr>
    </w:lvl>
    <w:lvl w:ilvl="7">
      <w:start w:val="1"/>
      <w:numFmt w:val="decimal"/>
      <w:pStyle w:val="8"/>
      <w:lvlText w:val="%2.%3.%4.%5.%6.%7.%8"/>
      <w:lvlJc w:val="left"/>
      <w:pPr>
        <w:ind w:left="360" w:hanging="360"/>
      </w:pPr>
      <w:rPr>
        <w:rFonts w:ascii="Arial Narrow" w:hAnsi="Arial Narrow" w:hint="default"/>
        <w:b/>
        <w:i/>
        <w:sz w:val="22"/>
      </w:rPr>
    </w:lvl>
    <w:lvl w:ilvl="8">
      <w:start w:val="1"/>
      <w:numFmt w:val="decimal"/>
      <w:pStyle w:val="9"/>
      <w:lvlText w:val="%2.%3.%4.%5.%6.%7.%8.%9"/>
      <w:lvlJc w:val="left"/>
      <w:pPr>
        <w:ind w:left="360" w:hanging="360"/>
      </w:pPr>
      <w:rPr>
        <w:rFonts w:ascii="Arial Narrow" w:hAnsi="Arial Narrow" w:hint="default"/>
        <w:b w:val="0"/>
        <w:i/>
        <w:sz w:val="22"/>
      </w:rPr>
    </w:lvl>
  </w:abstractNum>
  <w:abstractNum w:abstractNumId="22">
    <w:nsid w:val="66D71EA9"/>
    <w:multiLevelType w:val="hybridMultilevel"/>
    <w:tmpl w:val="5BE6F34E"/>
    <w:lvl w:ilvl="0" w:tplc="BF407C62">
      <w:start w:val="1"/>
      <w:numFmt w:val="decimal"/>
      <w:pStyle w:val="AppendixG"/>
      <w:lvlText w:val="G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6BCC4A7B"/>
    <w:multiLevelType w:val="hybridMultilevel"/>
    <w:tmpl w:val="C6F086F4"/>
    <w:lvl w:ilvl="0" w:tplc="D4D81450">
      <w:start w:val="1"/>
      <w:numFmt w:val="bullet"/>
      <w:pStyle w:val="BodyText10Bullet"/>
      <w:lvlText w:val=""/>
      <w:lvlJc w:val="left"/>
      <w:pPr>
        <w:tabs>
          <w:tab w:val="num" w:pos="576"/>
        </w:tabs>
        <w:ind w:left="504" w:hanging="216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CEF52FA"/>
    <w:multiLevelType w:val="hybridMultilevel"/>
    <w:tmpl w:val="95264B0A"/>
    <w:lvl w:ilvl="0" w:tplc="12468C02">
      <w:start w:val="1"/>
      <w:numFmt w:val="bullet"/>
      <w:pStyle w:val="BodyTextBulletLevel2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6EA9093C"/>
    <w:multiLevelType w:val="multilevel"/>
    <w:tmpl w:val="A79EDF64"/>
    <w:styleLink w:val="WW8Num3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numFmt w:val="bullet"/>
      <w:lvlText w:val=""/>
      <w:lvlJc w:val="left"/>
      <w:pPr>
        <w:ind w:left="1124" w:hanging="420"/>
      </w:pPr>
      <w:rPr>
        <w:rFonts w:ascii="Wingdings" w:hAnsi="Wingdings" w:cs="Wingdings"/>
      </w:rPr>
    </w:lvl>
    <w:lvl w:ilvl="2">
      <w:numFmt w:val="bullet"/>
      <w:lvlText w:val=""/>
      <w:lvlJc w:val="left"/>
      <w:pPr>
        <w:ind w:left="1544" w:hanging="420"/>
      </w:pPr>
      <w:rPr>
        <w:rFonts w:ascii="Wingdings" w:hAnsi="Wingdings" w:cs="Wingdings"/>
      </w:rPr>
    </w:lvl>
    <w:lvl w:ilvl="3">
      <w:numFmt w:val="bullet"/>
      <w:lvlText w:val=""/>
      <w:lvlJc w:val="left"/>
      <w:pPr>
        <w:ind w:left="1964" w:hanging="420"/>
      </w:pPr>
      <w:rPr>
        <w:rFonts w:ascii="Wingdings" w:hAnsi="Wingdings" w:cs="Wingdings"/>
      </w:rPr>
    </w:lvl>
    <w:lvl w:ilvl="4">
      <w:numFmt w:val="bullet"/>
      <w:lvlText w:val=""/>
      <w:lvlJc w:val="left"/>
      <w:pPr>
        <w:ind w:left="2384" w:hanging="420"/>
      </w:pPr>
      <w:rPr>
        <w:rFonts w:ascii="Wingdings" w:hAnsi="Wingdings" w:cs="Wingdings"/>
      </w:rPr>
    </w:lvl>
    <w:lvl w:ilvl="5">
      <w:numFmt w:val="bullet"/>
      <w:lvlText w:val=""/>
      <w:lvlJc w:val="left"/>
      <w:pPr>
        <w:ind w:left="2804" w:hanging="420"/>
      </w:pPr>
      <w:rPr>
        <w:rFonts w:ascii="Wingdings" w:hAnsi="Wingdings" w:cs="Wingdings"/>
      </w:rPr>
    </w:lvl>
    <w:lvl w:ilvl="6">
      <w:numFmt w:val="bullet"/>
      <w:lvlText w:val=""/>
      <w:lvlJc w:val="left"/>
      <w:pPr>
        <w:ind w:left="3224" w:hanging="420"/>
      </w:pPr>
      <w:rPr>
        <w:rFonts w:ascii="Wingdings" w:hAnsi="Wingdings" w:cs="Wingdings"/>
      </w:rPr>
    </w:lvl>
    <w:lvl w:ilvl="7">
      <w:numFmt w:val="bullet"/>
      <w:lvlText w:val=""/>
      <w:lvlJc w:val="left"/>
      <w:pPr>
        <w:ind w:left="3644" w:hanging="420"/>
      </w:pPr>
      <w:rPr>
        <w:rFonts w:ascii="Wingdings" w:hAnsi="Wingdings" w:cs="Wingdings"/>
      </w:rPr>
    </w:lvl>
    <w:lvl w:ilvl="8">
      <w:numFmt w:val="bullet"/>
      <w:lvlText w:val=""/>
      <w:lvlJc w:val="left"/>
      <w:pPr>
        <w:ind w:left="4064" w:hanging="420"/>
      </w:pPr>
      <w:rPr>
        <w:rFonts w:ascii="Wingdings" w:hAnsi="Wingdings" w:cs="Wingdings"/>
      </w:rPr>
    </w:lvl>
  </w:abstractNum>
  <w:abstractNum w:abstractNumId="26">
    <w:nsid w:val="714700E8"/>
    <w:multiLevelType w:val="hybridMultilevel"/>
    <w:tmpl w:val="F32A2A66"/>
    <w:lvl w:ilvl="0" w:tplc="CB3EC74A">
      <w:start w:val="1"/>
      <w:numFmt w:val="bullet"/>
      <w:pStyle w:val="TableText8Bullet"/>
      <w:lvlText w:val=""/>
      <w:lvlJc w:val="left"/>
      <w:pPr>
        <w:tabs>
          <w:tab w:val="num" w:pos="216"/>
        </w:tabs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74C6E75"/>
    <w:multiLevelType w:val="hybridMultilevel"/>
    <w:tmpl w:val="D36C7D28"/>
    <w:lvl w:ilvl="0" w:tplc="DB8AC4EA">
      <w:start w:val="1"/>
      <w:numFmt w:val="decimal"/>
      <w:pStyle w:val="AppendixI"/>
      <w:lvlText w:val="I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1"/>
  </w:num>
  <w:num w:numId="2">
    <w:abstractNumId w:val="1"/>
  </w:num>
  <w:num w:numId="3">
    <w:abstractNumId w:val="7"/>
  </w:num>
  <w:num w:numId="4">
    <w:abstractNumId w:val="12"/>
  </w:num>
  <w:num w:numId="5">
    <w:abstractNumId w:val="13"/>
  </w:num>
  <w:num w:numId="6">
    <w:abstractNumId w:val="14"/>
  </w:num>
  <w:num w:numId="7">
    <w:abstractNumId w:val="17"/>
  </w:num>
  <w:num w:numId="8">
    <w:abstractNumId w:val="16"/>
  </w:num>
  <w:num w:numId="9">
    <w:abstractNumId w:val="22"/>
  </w:num>
  <w:num w:numId="10">
    <w:abstractNumId w:val="6"/>
  </w:num>
  <w:num w:numId="11">
    <w:abstractNumId w:val="27"/>
  </w:num>
  <w:num w:numId="12">
    <w:abstractNumId w:val="23"/>
  </w:num>
  <w:num w:numId="13">
    <w:abstractNumId w:val="8"/>
  </w:num>
  <w:num w:numId="14">
    <w:abstractNumId w:val="10"/>
  </w:num>
  <w:num w:numId="15">
    <w:abstractNumId w:val="24"/>
  </w:num>
  <w:num w:numId="16">
    <w:abstractNumId w:val="20"/>
  </w:num>
  <w:num w:numId="17">
    <w:abstractNumId w:val="18"/>
  </w:num>
  <w:num w:numId="18">
    <w:abstractNumId w:val="9"/>
  </w:num>
  <w:num w:numId="19">
    <w:abstractNumId w:val="21"/>
  </w:num>
  <w:num w:numId="20">
    <w:abstractNumId w:val="2"/>
  </w:num>
  <w:num w:numId="21">
    <w:abstractNumId w:val="15"/>
  </w:num>
  <w:num w:numId="22">
    <w:abstractNumId w:val="3"/>
  </w:num>
  <w:num w:numId="23">
    <w:abstractNumId w:val="0"/>
  </w:num>
  <w:num w:numId="24">
    <w:abstractNumId w:val="26"/>
  </w:num>
  <w:num w:numId="25">
    <w:abstractNumId w:val="5"/>
  </w:num>
  <w:num w:numId="26">
    <w:abstractNumId w:val="25"/>
  </w:num>
  <w:num w:numId="27">
    <w:abstractNumId w:val="19"/>
  </w:num>
  <w:num w:numId="28">
    <w:abstractNumId w:val="4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removePersonalInformation/>
  <w:removeDateAndTime/>
  <w:bordersDoNotSurroundHeader/>
  <w:bordersDoNotSurroundFooter/>
  <w:attachedTemplate r:id="rId1"/>
  <w:stylePaneFormatFilter w:val="1F01"/>
  <w:stylePaneSortMethod w:val="0000"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97281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509B5"/>
    <w:rsid w:val="00000A8D"/>
    <w:rsid w:val="00003373"/>
    <w:rsid w:val="000037DF"/>
    <w:rsid w:val="00004515"/>
    <w:rsid w:val="000050F6"/>
    <w:rsid w:val="000052F4"/>
    <w:rsid w:val="00005AB3"/>
    <w:rsid w:val="0000738C"/>
    <w:rsid w:val="000102B7"/>
    <w:rsid w:val="00010A6C"/>
    <w:rsid w:val="00011460"/>
    <w:rsid w:val="00015544"/>
    <w:rsid w:val="00017360"/>
    <w:rsid w:val="00017B91"/>
    <w:rsid w:val="00020CC0"/>
    <w:rsid w:val="00025B13"/>
    <w:rsid w:val="00030554"/>
    <w:rsid w:val="00032768"/>
    <w:rsid w:val="00032C38"/>
    <w:rsid w:val="000357E5"/>
    <w:rsid w:val="00036528"/>
    <w:rsid w:val="00037994"/>
    <w:rsid w:val="00037ACC"/>
    <w:rsid w:val="00037BB3"/>
    <w:rsid w:val="00040ADE"/>
    <w:rsid w:val="00040B6F"/>
    <w:rsid w:val="00041C72"/>
    <w:rsid w:val="00041F9E"/>
    <w:rsid w:val="000472E5"/>
    <w:rsid w:val="0005005D"/>
    <w:rsid w:val="00050650"/>
    <w:rsid w:val="00051049"/>
    <w:rsid w:val="000529B6"/>
    <w:rsid w:val="0005398D"/>
    <w:rsid w:val="0005468E"/>
    <w:rsid w:val="0005498E"/>
    <w:rsid w:val="00056197"/>
    <w:rsid w:val="00061FA4"/>
    <w:rsid w:val="000628FA"/>
    <w:rsid w:val="0006359B"/>
    <w:rsid w:val="000653E2"/>
    <w:rsid w:val="0006542B"/>
    <w:rsid w:val="000658F6"/>
    <w:rsid w:val="00070408"/>
    <w:rsid w:val="00070447"/>
    <w:rsid w:val="00072294"/>
    <w:rsid w:val="00073268"/>
    <w:rsid w:val="00073E5A"/>
    <w:rsid w:val="000742F5"/>
    <w:rsid w:val="00074B6C"/>
    <w:rsid w:val="00076522"/>
    <w:rsid w:val="00076D92"/>
    <w:rsid w:val="0007789C"/>
    <w:rsid w:val="00077AF0"/>
    <w:rsid w:val="0008037C"/>
    <w:rsid w:val="000815C1"/>
    <w:rsid w:val="00081804"/>
    <w:rsid w:val="000821E4"/>
    <w:rsid w:val="0008551F"/>
    <w:rsid w:val="00085C00"/>
    <w:rsid w:val="00090004"/>
    <w:rsid w:val="00090535"/>
    <w:rsid w:val="0009106B"/>
    <w:rsid w:val="000923DF"/>
    <w:rsid w:val="000932E0"/>
    <w:rsid w:val="00095A34"/>
    <w:rsid w:val="0009618C"/>
    <w:rsid w:val="00096A65"/>
    <w:rsid w:val="00096E0D"/>
    <w:rsid w:val="00097465"/>
    <w:rsid w:val="0009752D"/>
    <w:rsid w:val="000A4719"/>
    <w:rsid w:val="000A6460"/>
    <w:rsid w:val="000B3960"/>
    <w:rsid w:val="000B3994"/>
    <w:rsid w:val="000B4B27"/>
    <w:rsid w:val="000B4E2C"/>
    <w:rsid w:val="000B5342"/>
    <w:rsid w:val="000B53AF"/>
    <w:rsid w:val="000C2654"/>
    <w:rsid w:val="000C3985"/>
    <w:rsid w:val="000C4846"/>
    <w:rsid w:val="000C54E9"/>
    <w:rsid w:val="000C6A4A"/>
    <w:rsid w:val="000D044D"/>
    <w:rsid w:val="000D0C0A"/>
    <w:rsid w:val="000D0CFA"/>
    <w:rsid w:val="000D5512"/>
    <w:rsid w:val="000D64CC"/>
    <w:rsid w:val="000D6926"/>
    <w:rsid w:val="000E277F"/>
    <w:rsid w:val="000E5004"/>
    <w:rsid w:val="000E5281"/>
    <w:rsid w:val="000E5A7F"/>
    <w:rsid w:val="000E6681"/>
    <w:rsid w:val="000E719B"/>
    <w:rsid w:val="000E7E42"/>
    <w:rsid w:val="000F0BC0"/>
    <w:rsid w:val="000F1BDC"/>
    <w:rsid w:val="000F46EC"/>
    <w:rsid w:val="000F48FE"/>
    <w:rsid w:val="000F49CF"/>
    <w:rsid w:val="000F4DF8"/>
    <w:rsid w:val="000F4E29"/>
    <w:rsid w:val="000F5182"/>
    <w:rsid w:val="000F539B"/>
    <w:rsid w:val="000F5CE7"/>
    <w:rsid w:val="001006E7"/>
    <w:rsid w:val="0010162F"/>
    <w:rsid w:val="001025D9"/>
    <w:rsid w:val="001038F8"/>
    <w:rsid w:val="00105A38"/>
    <w:rsid w:val="00105CC9"/>
    <w:rsid w:val="00106BB6"/>
    <w:rsid w:val="00107492"/>
    <w:rsid w:val="001111D3"/>
    <w:rsid w:val="001141FB"/>
    <w:rsid w:val="001158A6"/>
    <w:rsid w:val="001164AD"/>
    <w:rsid w:val="00116953"/>
    <w:rsid w:val="0011783C"/>
    <w:rsid w:val="00122A64"/>
    <w:rsid w:val="00123EA2"/>
    <w:rsid w:val="001261C6"/>
    <w:rsid w:val="00126232"/>
    <w:rsid w:val="00127755"/>
    <w:rsid w:val="00131144"/>
    <w:rsid w:val="00131D24"/>
    <w:rsid w:val="00131FED"/>
    <w:rsid w:val="001322AD"/>
    <w:rsid w:val="00133073"/>
    <w:rsid w:val="00133A5D"/>
    <w:rsid w:val="00133B55"/>
    <w:rsid w:val="00134A9E"/>
    <w:rsid w:val="00135BD0"/>
    <w:rsid w:val="00140AC7"/>
    <w:rsid w:val="00141018"/>
    <w:rsid w:val="00142FED"/>
    <w:rsid w:val="0014349E"/>
    <w:rsid w:val="00150991"/>
    <w:rsid w:val="00151877"/>
    <w:rsid w:val="00151B4D"/>
    <w:rsid w:val="00151D74"/>
    <w:rsid w:val="00151E81"/>
    <w:rsid w:val="001545F2"/>
    <w:rsid w:val="001548E2"/>
    <w:rsid w:val="00154951"/>
    <w:rsid w:val="00156C5B"/>
    <w:rsid w:val="00156E94"/>
    <w:rsid w:val="001578A5"/>
    <w:rsid w:val="00157E27"/>
    <w:rsid w:val="00160768"/>
    <w:rsid w:val="00160823"/>
    <w:rsid w:val="00160AAD"/>
    <w:rsid w:val="00161DD5"/>
    <w:rsid w:val="00162FD5"/>
    <w:rsid w:val="001638EE"/>
    <w:rsid w:val="00163A98"/>
    <w:rsid w:val="00163AEA"/>
    <w:rsid w:val="00164794"/>
    <w:rsid w:val="00164D99"/>
    <w:rsid w:val="00165439"/>
    <w:rsid w:val="00170BB2"/>
    <w:rsid w:val="001714ED"/>
    <w:rsid w:val="00172657"/>
    <w:rsid w:val="0017279C"/>
    <w:rsid w:val="001737AC"/>
    <w:rsid w:val="001768C3"/>
    <w:rsid w:val="0017707F"/>
    <w:rsid w:val="0018318C"/>
    <w:rsid w:val="001844E8"/>
    <w:rsid w:val="001855E7"/>
    <w:rsid w:val="00185BBB"/>
    <w:rsid w:val="00187AC1"/>
    <w:rsid w:val="00192088"/>
    <w:rsid w:val="00192487"/>
    <w:rsid w:val="00195248"/>
    <w:rsid w:val="00195516"/>
    <w:rsid w:val="00195C55"/>
    <w:rsid w:val="00195D90"/>
    <w:rsid w:val="00196C63"/>
    <w:rsid w:val="00196F16"/>
    <w:rsid w:val="001A0009"/>
    <w:rsid w:val="001A16D5"/>
    <w:rsid w:val="001A1995"/>
    <w:rsid w:val="001A1C60"/>
    <w:rsid w:val="001A25CF"/>
    <w:rsid w:val="001A29D4"/>
    <w:rsid w:val="001A3538"/>
    <w:rsid w:val="001A431B"/>
    <w:rsid w:val="001A4F83"/>
    <w:rsid w:val="001A5270"/>
    <w:rsid w:val="001A65AF"/>
    <w:rsid w:val="001A75C5"/>
    <w:rsid w:val="001A7A1B"/>
    <w:rsid w:val="001B0204"/>
    <w:rsid w:val="001B348C"/>
    <w:rsid w:val="001B3EDA"/>
    <w:rsid w:val="001B5413"/>
    <w:rsid w:val="001B602D"/>
    <w:rsid w:val="001B62D5"/>
    <w:rsid w:val="001B7C85"/>
    <w:rsid w:val="001B7F6D"/>
    <w:rsid w:val="001C1769"/>
    <w:rsid w:val="001C3D1D"/>
    <w:rsid w:val="001C41D8"/>
    <w:rsid w:val="001C57AC"/>
    <w:rsid w:val="001C6199"/>
    <w:rsid w:val="001D0215"/>
    <w:rsid w:val="001D14EF"/>
    <w:rsid w:val="001D1C62"/>
    <w:rsid w:val="001D23CC"/>
    <w:rsid w:val="001D44EE"/>
    <w:rsid w:val="001D5C02"/>
    <w:rsid w:val="001D781B"/>
    <w:rsid w:val="001E010B"/>
    <w:rsid w:val="001E249D"/>
    <w:rsid w:val="001E72DF"/>
    <w:rsid w:val="001E7FA2"/>
    <w:rsid w:val="001F0B8B"/>
    <w:rsid w:val="001F152A"/>
    <w:rsid w:val="001F16EA"/>
    <w:rsid w:val="001F2560"/>
    <w:rsid w:val="001F26AF"/>
    <w:rsid w:val="001F375D"/>
    <w:rsid w:val="001F607A"/>
    <w:rsid w:val="001F6800"/>
    <w:rsid w:val="0020246B"/>
    <w:rsid w:val="00205F68"/>
    <w:rsid w:val="00207F0A"/>
    <w:rsid w:val="00210F13"/>
    <w:rsid w:val="00211ABA"/>
    <w:rsid w:val="002129D0"/>
    <w:rsid w:val="00215F60"/>
    <w:rsid w:val="00217B67"/>
    <w:rsid w:val="00217EA9"/>
    <w:rsid w:val="00220648"/>
    <w:rsid w:val="00221025"/>
    <w:rsid w:val="00221E7F"/>
    <w:rsid w:val="00223EE1"/>
    <w:rsid w:val="00224E0B"/>
    <w:rsid w:val="00224E54"/>
    <w:rsid w:val="00224F3D"/>
    <w:rsid w:val="00230A47"/>
    <w:rsid w:val="00230EC0"/>
    <w:rsid w:val="00233CB7"/>
    <w:rsid w:val="002346FD"/>
    <w:rsid w:val="0023479D"/>
    <w:rsid w:val="00235CCE"/>
    <w:rsid w:val="00236073"/>
    <w:rsid w:val="002363D9"/>
    <w:rsid w:val="00236B60"/>
    <w:rsid w:val="0024163D"/>
    <w:rsid w:val="00241AD3"/>
    <w:rsid w:val="00250602"/>
    <w:rsid w:val="00251689"/>
    <w:rsid w:val="00251CD2"/>
    <w:rsid w:val="002536B4"/>
    <w:rsid w:val="00254E31"/>
    <w:rsid w:val="00260717"/>
    <w:rsid w:val="00261531"/>
    <w:rsid w:val="0026167B"/>
    <w:rsid w:val="00261990"/>
    <w:rsid w:val="00261E42"/>
    <w:rsid w:val="0026491F"/>
    <w:rsid w:val="00267E23"/>
    <w:rsid w:val="00271DD9"/>
    <w:rsid w:val="00272500"/>
    <w:rsid w:val="0027329C"/>
    <w:rsid w:val="00274462"/>
    <w:rsid w:val="002757EA"/>
    <w:rsid w:val="00275F40"/>
    <w:rsid w:val="0027662F"/>
    <w:rsid w:val="0027778B"/>
    <w:rsid w:val="002777C3"/>
    <w:rsid w:val="00277CB1"/>
    <w:rsid w:val="002804DB"/>
    <w:rsid w:val="00286C4D"/>
    <w:rsid w:val="00287B68"/>
    <w:rsid w:val="00290536"/>
    <w:rsid w:val="002924B1"/>
    <w:rsid w:val="00292CDF"/>
    <w:rsid w:val="00293FBF"/>
    <w:rsid w:val="00294E24"/>
    <w:rsid w:val="00295BC3"/>
    <w:rsid w:val="00296C37"/>
    <w:rsid w:val="00297F6F"/>
    <w:rsid w:val="002A0246"/>
    <w:rsid w:val="002A117C"/>
    <w:rsid w:val="002A37A8"/>
    <w:rsid w:val="002A544D"/>
    <w:rsid w:val="002B03F4"/>
    <w:rsid w:val="002B08F3"/>
    <w:rsid w:val="002B0A8E"/>
    <w:rsid w:val="002B0B93"/>
    <w:rsid w:val="002B1CAD"/>
    <w:rsid w:val="002B5271"/>
    <w:rsid w:val="002B7609"/>
    <w:rsid w:val="002C0458"/>
    <w:rsid w:val="002C08E3"/>
    <w:rsid w:val="002C4D87"/>
    <w:rsid w:val="002C723E"/>
    <w:rsid w:val="002C7514"/>
    <w:rsid w:val="002D0A80"/>
    <w:rsid w:val="002D4437"/>
    <w:rsid w:val="002D4C59"/>
    <w:rsid w:val="002D5F48"/>
    <w:rsid w:val="002D5FEF"/>
    <w:rsid w:val="002D76F4"/>
    <w:rsid w:val="002E043A"/>
    <w:rsid w:val="002E1622"/>
    <w:rsid w:val="002E19C7"/>
    <w:rsid w:val="002E2238"/>
    <w:rsid w:val="002E3DC6"/>
    <w:rsid w:val="002E4DD2"/>
    <w:rsid w:val="002E53F1"/>
    <w:rsid w:val="002E685B"/>
    <w:rsid w:val="002E76C7"/>
    <w:rsid w:val="002F0579"/>
    <w:rsid w:val="002F37BF"/>
    <w:rsid w:val="002F4D5C"/>
    <w:rsid w:val="002F625C"/>
    <w:rsid w:val="002F6514"/>
    <w:rsid w:val="002F6521"/>
    <w:rsid w:val="002F72AF"/>
    <w:rsid w:val="002F7ACE"/>
    <w:rsid w:val="00300985"/>
    <w:rsid w:val="0030121E"/>
    <w:rsid w:val="00301799"/>
    <w:rsid w:val="003017A4"/>
    <w:rsid w:val="003032F7"/>
    <w:rsid w:val="00306DA6"/>
    <w:rsid w:val="00312BED"/>
    <w:rsid w:val="00314861"/>
    <w:rsid w:val="003164F3"/>
    <w:rsid w:val="003216CF"/>
    <w:rsid w:val="00321956"/>
    <w:rsid w:val="00322966"/>
    <w:rsid w:val="00323D9B"/>
    <w:rsid w:val="0032480F"/>
    <w:rsid w:val="00325938"/>
    <w:rsid w:val="00326B58"/>
    <w:rsid w:val="0033064E"/>
    <w:rsid w:val="00331384"/>
    <w:rsid w:val="00340043"/>
    <w:rsid w:val="00340E74"/>
    <w:rsid w:val="0034135A"/>
    <w:rsid w:val="003423ED"/>
    <w:rsid w:val="0034262A"/>
    <w:rsid w:val="00342C59"/>
    <w:rsid w:val="00346153"/>
    <w:rsid w:val="00346C92"/>
    <w:rsid w:val="00346E3E"/>
    <w:rsid w:val="003474EE"/>
    <w:rsid w:val="00350C24"/>
    <w:rsid w:val="00350FB4"/>
    <w:rsid w:val="0035103D"/>
    <w:rsid w:val="00351754"/>
    <w:rsid w:val="00352309"/>
    <w:rsid w:val="00352BB7"/>
    <w:rsid w:val="00353486"/>
    <w:rsid w:val="0035358E"/>
    <w:rsid w:val="00353E11"/>
    <w:rsid w:val="00355082"/>
    <w:rsid w:val="0036005E"/>
    <w:rsid w:val="00360AA5"/>
    <w:rsid w:val="00360E95"/>
    <w:rsid w:val="003615E7"/>
    <w:rsid w:val="00363211"/>
    <w:rsid w:val="00366678"/>
    <w:rsid w:val="00366DB0"/>
    <w:rsid w:val="003712BA"/>
    <w:rsid w:val="00371428"/>
    <w:rsid w:val="003726AC"/>
    <w:rsid w:val="00374634"/>
    <w:rsid w:val="00374C1A"/>
    <w:rsid w:val="00376A28"/>
    <w:rsid w:val="00377035"/>
    <w:rsid w:val="00377401"/>
    <w:rsid w:val="00380620"/>
    <w:rsid w:val="00380945"/>
    <w:rsid w:val="003836DB"/>
    <w:rsid w:val="00383DED"/>
    <w:rsid w:val="00383ED7"/>
    <w:rsid w:val="00384BBA"/>
    <w:rsid w:val="00385A1E"/>
    <w:rsid w:val="00386B98"/>
    <w:rsid w:val="00387B2D"/>
    <w:rsid w:val="00387B8E"/>
    <w:rsid w:val="00390167"/>
    <w:rsid w:val="00392AE3"/>
    <w:rsid w:val="00393957"/>
    <w:rsid w:val="00396566"/>
    <w:rsid w:val="00396E10"/>
    <w:rsid w:val="00397E9F"/>
    <w:rsid w:val="003A0AE9"/>
    <w:rsid w:val="003A1884"/>
    <w:rsid w:val="003A18F5"/>
    <w:rsid w:val="003A19AA"/>
    <w:rsid w:val="003A3560"/>
    <w:rsid w:val="003A37F5"/>
    <w:rsid w:val="003A5AA3"/>
    <w:rsid w:val="003A656C"/>
    <w:rsid w:val="003A6C80"/>
    <w:rsid w:val="003B0143"/>
    <w:rsid w:val="003B0A55"/>
    <w:rsid w:val="003B1269"/>
    <w:rsid w:val="003B3D6A"/>
    <w:rsid w:val="003B49BA"/>
    <w:rsid w:val="003B4A0E"/>
    <w:rsid w:val="003B53AF"/>
    <w:rsid w:val="003B5721"/>
    <w:rsid w:val="003C0BBF"/>
    <w:rsid w:val="003C13AA"/>
    <w:rsid w:val="003C40A4"/>
    <w:rsid w:val="003C5984"/>
    <w:rsid w:val="003C5AAB"/>
    <w:rsid w:val="003C72BE"/>
    <w:rsid w:val="003C76C5"/>
    <w:rsid w:val="003C778F"/>
    <w:rsid w:val="003C78FE"/>
    <w:rsid w:val="003D00BA"/>
    <w:rsid w:val="003D0BD7"/>
    <w:rsid w:val="003D3C54"/>
    <w:rsid w:val="003D58EF"/>
    <w:rsid w:val="003D593F"/>
    <w:rsid w:val="003D6583"/>
    <w:rsid w:val="003E44C5"/>
    <w:rsid w:val="003E4887"/>
    <w:rsid w:val="003E48CC"/>
    <w:rsid w:val="003E504B"/>
    <w:rsid w:val="003E51EC"/>
    <w:rsid w:val="003E5206"/>
    <w:rsid w:val="003F0107"/>
    <w:rsid w:val="003F2633"/>
    <w:rsid w:val="003F3FD8"/>
    <w:rsid w:val="003F46A0"/>
    <w:rsid w:val="003F5F65"/>
    <w:rsid w:val="0040685F"/>
    <w:rsid w:val="00407D00"/>
    <w:rsid w:val="004110BE"/>
    <w:rsid w:val="004112FD"/>
    <w:rsid w:val="00414717"/>
    <w:rsid w:val="00414E09"/>
    <w:rsid w:val="00416432"/>
    <w:rsid w:val="00417606"/>
    <w:rsid w:val="00421459"/>
    <w:rsid w:val="00421882"/>
    <w:rsid w:val="0042523E"/>
    <w:rsid w:val="0042575A"/>
    <w:rsid w:val="00426317"/>
    <w:rsid w:val="00426ADD"/>
    <w:rsid w:val="0042708B"/>
    <w:rsid w:val="00427E85"/>
    <w:rsid w:val="00430017"/>
    <w:rsid w:val="00430901"/>
    <w:rsid w:val="004344A8"/>
    <w:rsid w:val="00436FD2"/>
    <w:rsid w:val="00437841"/>
    <w:rsid w:val="004407EB"/>
    <w:rsid w:val="00440BE0"/>
    <w:rsid w:val="00443DBB"/>
    <w:rsid w:val="00446EFD"/>
    <w:rsid w:val="00451896"/>
    <w:rsid w:val="00454272"/>
    <w:rsid w:val="0045580C"/>
    <w:rsid w:val="00455D22"/>
    <w:rsid w:val="00457D55"/>
    <w:rsid w:val="00460A7B"/>
    <w:rsid w:val="004629D3"/>
    <w:rsid w:val="0046392F"/>
    <w:rsid w:val="00463EF5"/>
    <w:rsid w:val="004641E6"/>
    <w:rsid w:val="0046545E"/>
    <w:rsid w:val="00466EF2"/>
    <w:rsid w:val="004718C3"/>
    <w:rsid w:val="0047219B"/>
    <w:rsid w:val="0047243C"/>
    <w:rsid w:val="00475D38"/>
    <w:rsid w:val="00484094"/>
    <w:rsid w:val="00486CDD"/>
    <w:rsid w:val="00487086"/>
    <w:rsid w:val="00487CDE"/>
    <w:rsid w:val="0049141A"/>
    <w:rsid w:val="00491DDF"/>
    <w:rsid w:val="0049440D"/>
    <w:rsid w:val="00495A20"/>
    <w:rsid w:val="00496140"/>
    <w:rsid w:val="004975BB"/>
    <w:rsid w:val="004A3D43"/>
    <w:rsid w:val="004A62A9"/>
    <w:rsid w:val="004A79BD"/>
    <w:rsid w:val="004B058A"/>
    <w:rsid w:val="004B0EDA"/>
    <w:rsid w:val="004B2616"/>
    <w:rsid w:val="004B3FEB"/>
    <w:rsid w:val="004B4874"/>
    <w:rsid w:val="004B5BBD"/>
    <w:rsid w:val="004B5F1D"/>
    <w:rsid w:val="004B616D"/>
    <w:rsid w:val="004B68E6"/>
    <w:rsid w:val="004B71F6"/>
    <w:rsid w:val="004C11EB"/>
    <w:rsid w:val="004C1487"/>
    <w:rsid w:val="004C154F"/>
    <w:rsid w:val="004C5C33"/>
    <w:rsid w:val="004C73A6"/>
    <w:rsid w:val="004D3251"/>
    <w:rsid w:val="004D385E"/>
    <w:rsid w:val="004D3D52"/>
    <w:rsid w:val="004D49F2"/>
    <w:rsid w:val="004D4F66"/>
    <w:rsid w:val="004D590B"/>
    <w:rsid w:val="004D5D3D"/>
    <w:rsid w:val="004D5DAA"/>
    <w:rsid w:val="004D60CC"/>
    <w:rsid w:val="004D6B8A"/>
    <w:rsid w:val="004D751C"/>
    <w:rsid w:val="004D788C"/>
    <w:rsid w:val="004E0D82"/>
    <w:rsid w:val="004E17C9"/>
    <w:rsid w:val="004E223B"/>
    <w:rsid w:val="004E2858"/>
    <w:rsid w:val="004E6F1D"/>
    <w:rsid w:val="004E7003"/>
    <w:rsid w:val="004F207E"/>
    <w:rsid w:val="004F24CE"/>
    <w:rsid w:val="004F2529"/>
    <w:rsid w:val="004F47E3"/>
    <w:rsid w:val="004F5769"/>
    <w:rsid w:val="004F7A12"/>
    <w:rsid w:val="005017D2"/>
    <w:rsid w:val="00502A4B"/>
    <w:rsid w:val="005063D3"/>
    <w:rsid w:val="005065F0"/>
    <w:rsid w:val="0051090E"/>
    <w:rsid w:val="005112C8"/>
    <w:rsid w:val="00512120"/>
    <w:rsid w:val="00512249"/>
    <w:rsid w:val="0051234D"/>
    <w:rsid w:val="00515789"/>
    <w:rsid w:val="00521D99"/>
    <w:rsid w:val="00521F5A"/>
    <w:rsid w:val="00522F61"/>
    <w:rsid w:val="00522FD1"/>
    <w:rsid w:val="005243E5"/>
    <w:rsid w:val="0052494B"/>
    <w:rsid w:val="00524A39"/>
    <w:rsid w:val="00525117"/>
    <w:rsid w:val="0052756D"/>
    <w:rsid w:val="00527F51"/>
    <w:rsid w:val="00527FFB"/>
    <w:rsid w:val="00530A15"/>
    <w:rsid w:val="00530D2C"/>
    <w:rsid w:val="00531113"/>
    <w:rsid w:val="005314C6"/>
    <w:rsid w:val="00531C36"/>
    <w:rsid w:val="00532FF1"/>
    <w:rsid w:val="00533050"/>
    <w:rsid w:val="00533DA6"/>
    <w:rsid w:val="005350AC"/>
    <w:rsid w:val="005362BD"/>
    <w:rsid w:val="005448A6"/>
    <w:rsid w:val="0054513A"/>
    <w:rsid w:val="0054589E"/>
    <w:rsid w:val="00545DA0"/>
    <w:rsid w:val="005466AC"/>
    <w:rsid w:val="005468ED"/>
    <w:rsid w:val="00547FDD"/>
    <w:rsid w:val="00551FDE"/>
    <w:rsid w:val="005522A8"/>
    <w:rsid w:val="00553617"/>
    <w:rsid w:val="005540E8"/>
    <w:rsid w:val="0055495C"/>
    <w:rsid w:val="00554F71"/>
    <w:rsid w:val="005567B4"/>
    <w:rsid w:val="00556A47"/>
    <w:rsid w:val="005571B6"/>
    <w:rsid w:val="005616C7"/>
    <w:rsid w:val="00562280"/>
    <w:rsid w:val="00564AF5"/>
    <w:rsid w:val="00564B81"/>
    <w:rsid w:val="0056788F"/>
    <w:rsid w:val="005700D3"/>
    <w:rsid w:val="00572080"/>
    <w:rsid w:val="0057267E"/>
    <w:rsid w:val="00573A6B"/>
    <w:rsid w:val="0057471E"/>
    <w:rsid w:val="005754A2"/>
    <w:rsid w:val="00575AC2"/>
    <w:rsid w:val="005761B0"/>
    <w:rsid w:val="00576A03"/>
    <w:rsid w:val="00577ABD"/>
    <w:rsid w:val="00577D95"/>
    <w:rsid w:val="005806CB"/>
    <w:rsid w:val="00580D6F"/>
    <w:rsid w:val="0058121D"/>
    <w:rsid w:val="0058217D"/>
    <w:rsid w:val="00582BE6"/>
    <w:rsid w:val="005833D2"/>
    <w:rsid w:val="00583A40"/>
    <w:rsid w:val="0058407F"/>
    <w:rsid w:val="005852AA"/>
    <w:rsid w:val="005960B0"/>
    <w:rsid w:val="00597029"/>
    <w:rsid w:val="005979F7"/>
    <w:rsid w:val="005A06C5"/>
    <w:rsid w:val="005A29CA"/>
    <w:rsid w:val="005A326A"/>
    <w:rsid w:val="005A32F7"/>
    <w:rsid w:val="005A468C"/>
    <w:rsid w:val="005B1E8C"/>
    <w:rsid w:val="005B263C"/>
    <w:rsid w:val="005B3AF8"/>
    <w:rsid w:val="005B41BA"/>
    <w:rsid w:val="005B4678"/>
    <w:rsid w:val="005B75C7"/>
    <w:rsid w:val="005B77B7"/>
    <w:rsid w:val="005B7FC2"/>
    <w:rsid w:val="005C3A9B"/>
    <w:rsid w:val="005C3F06"/>
    <w:rsid w:val="005C56C1"/>
    <w:rsid w:val="005C62C8"/>
    <w:rsid w:val="005C6A8B"/>
    <w:rsid w:val="005C7032"/>
    <w:rsid w:val="005C71D3"/>
    <w:rsid w:val="005C7C33"/>
    <w:rsid w:val="005D1D12"/>
    <w:rsid w:val="005D2A28"/>
    <w:rsid w:val="005D3941"/>
    <w:rsid w:val="005D5A45"/>
    <w:rsid w:val="005D60A6"/>
    <w:rsid w:val="005D7041"/>
    <w:rsid w:val="005D7110"/>
    <w:rsid w:val="005E01D6"/>
    <w:rsid w:val="005E0CD6"/>
    <w:rsid w:val="005E1CA5"/>
    <w:rsid w:val="005E31DC"/>
    <w:rsid w:val="005E3898"/>
    <w:rsid w:val="005E43AF"/>
    <w:rsid w:val="005E5466"/>
    <w:rsid w:val="005E5933"/>
    <w:rsid w:val="005E66AD"/>
    <w:rsid w:val="005E6944"/>
    <w:rsid w:val="005E6FBE"/>
    <w:rsid w:val="005F1B32"/>
    <w:rsid w:val="005F2175"/>
    <w:rsid w:val="005F32BB"/>
    <w:rsid w:val="005F3815"/>
    <w:rsid w:val="0060213C"/>
    <w:rsid w:val="00603235"/>
    <w:rsid w:val="00604B32"/>
    <w:rsid w:val="006059EA"/>
    <w:rsid w:val="00607C81"/>
    <w:rsid w:val="00610190"/>
    <w:rsid w:val="00613E7C"/>
    <w:rsid w:val="00615621"/>
    <w:rsid w:val="006169EE"/>
    <w:rsid w:val="00616BAB"/>
    <w:rsid w:val="00621538"/>
    <w:rsid w:val="00622051"/>
    <w:rsid w:val="0062213F"/>
    <w:rsid w:val="0062230F"/>
    <w:rsid w:val="006223BE"/>
    <w:rsid w:val="00622516"/>
    <w:rsid w:val="00622FF6"/>
    <w:rsid w:val="006249E2"/>
    <w:rsid w:val="006249E7"/>
    <w:rsid w:val="00627095"/>
    <w:rsid w:val="006270F2"/>
    <w:rsid w:val="006272AC"/>
    <w:rsid w:val="00630C19"/>
    <w:rsid w:val="0063105D"/>
    <w:rsid w:val="006321CC"/>
    <w:rsid w:val="00632A75"/>
    <w:rsid w:val="00634725"/>
    <w:rsid w:val="0063708F"/>
    <w:rsid w:val="00637AAA"/>
    <w:rsid w:val="00637AAD"/>
    <w:rsid w:val="00637F92"/>
    <w:rsid w:val="0064015E"/>
    <w:rsid w:val="00640D0B"/>
    <w:rsid w:val="00640E3E"/>
    <w:rsid w:val="0064149D"/>
    <w:rsid w:val="00641E18"/>
    <w:rsid w:val="006426CB"/>
    <w:rsid w:val="00643F77"/>
    <w:rsid w:val="00644481"/>
    <w:rsid w:val="00644CB1"/>
    <w:rsid w:val="00645760"/>
    <w:rsid w:val="00652F25"/>
    <w:rsid w:val="00654041"/>
    <w:rsid w:val="00655840"/>
    <w:rsid w:val="00656C46"/>
    <w:rsid w:val="00656DC6"/>
    <w:rsid w:val="00657B9E"/>
    <w:rsid w:val="00660931"/>
    <w:rsid w:val="00663376"/>
    <w:rsid w:val="0066400D"/>
    <w:rsid w:val="006708C3"/>
    <w:rsid w:val="00671005"/>
    <w:rsid w:val="0067236C"/>
    <w:rsid w:val="00675AFD"/>
    <w:rsid w:val="006760D5"/>
    <w:rsid w:val="006761D2"/>
    <w:rsid w:val="00677B6B"/>
    <w:rsid w:val="006813DF"/>
    <w:rsid w:val="00681B33"/>
    <w:rsid w:val="00682582"/>
    <w:rsid w:val="006835A8"/>
    <w:rsid w:val="006838D2"/>
    <w:rsid w:val="00683D98"/>
    <w:rsid w:val="0068525E"/>
    <w:rsid w:val="006869E0"/>
    <w:rsid w:val="00687F31"/>
    <w:rsid w:val="006915ED"/>
    <w:rsid w:val="00691831"/>
    <w:rsid w:val="00693F4F"/>
    <w:rsid w:val="0069400D"/>
    <w:rsid w:val="0069418D"/>
    <w:rsid w:val="00694C35"/>
    <w:rsid w:val="00694D2E"/>
    <w:rsid w:val="00694D6F"/>
    <w:rsid w:val="00694F2C"/>
    <w:rsid w:val="0069608A"/>
    <w:rsid w:val="006A1AD6"/>
    <w:rsid w:val="006A62E4"/>
    <w:rsid w:val="006B0423"/>
    <w:rsid w:val="006B1938"/>
    <w:rsid w:val="006B22FE"/>
    <w:rsid w:val="006B28D5"/>
    <w:rsid w:val="006B34D0"/>
    <w:rsid w:val="006B5DE2"/>
    <w:rsid w:val="006B679B"/>
    <w:rsid w:val="006B7767"/>
    <w:rsid w:val="006B7A53"/>
    <w:rsid w:val="006B7DFB"/>
    <w:rsid w:val="006C143B"/>
    <w:rsid w:val="006C17B8"/>
    <w:rsid w:val="006C1870"/>
    <w:rsid w:val="006C18EC"/>
    <w:rsid w:val="006C31B5"/>
    <w:rsid w:val="006C3C44"/>
    <w:rsid w:val="006C45D4"/>
    <w:rsid w:val="006C5AEA"/>
    <w:rsid w:val="006C5C40"/>
    <w:rsid w:val="006D0271"/>
    <w:rsid w:val="006D1281"/>
    <w:rsid w:val="006D158F"/>
    <w:rsid w:val="006D3B35"/>
    <w:rsid w:val="006D4BEB"/>
    <w:rsid w:val="006D4E6F"/>
    <w:rsid w:val="006D57DA"/>
    <w:rsid w:val="006D66FB"/>
    <w:rsid w:val="006D6830"/>
    <w:rsid w:val="006E10D1"/>
    <w:rsid w:val="006E162D"/>
    <w:rsid w:val="006E175C"/>
    <w:rsid w:val="006E351B"/>
    <w:rsid w:val="006E3602"/>
    <w:rsid w:val="006E4027"/>
    <w:rsid w:val="006E434A"/>
    <w:rsid w:val="006E4919"/>
    <w:rsid w:val="006E6273"/>
    <w:rsid w:val="006F1044"/>
    <w:rsid w:val="006F3AF3"/>
    <w:rsid w:val="006F560B"/>
    <w:rsid w:val="006F5E66"/>
    <w:rsid w:val="006F61F0"/>
    <w:rsid w:val="006F63D4"/>
    <w:rsid w:val="006F68AB"/>
    <w:rsid w:val="006F6A9C"/>
    <w:rsid w:val="0070055E"/>
    <w:rsid w:val="007013C0"/>
    <w:rsid w:val="0070275A"/>
    <w:rsid w:val="00702F62"/>
    <w:rsid w:val="007039B5"/>
    <w:rsid w:val="00704418"/>
    <w:rsid w:val="0070509C"/>
    <w:rsid w:val="007064C8"/>
    <w:rsid w:val="00706A7A"/>
    <w:rsid w:val="00706B3B"/>
    <w:rsid w:val="00711004"/>
    <w:rsid w:val="00711610"/>
    <w:rsid w:val="00711EBF"/>
    <w:rsid w:val="007140A0"/>
    <w:rsid w:val="00714C2F"/>
    <w:rsid w:val="00714C78"/>
    <w:rsid w:val="0071513F"/>
    <w:rsid w:val="0071591E"/>
    <w:rsid w:val="00716AB4"/>
    <w:rsid w:val="00716BF5"/>
    <w:rsid w:val="00720230"/>
    <w:rsid w:val="00721854"/>
    <w:rsid w:val="007220B6"/>
    <w:rsid w:val="0072284C"/>
    <w:rsid w:val="00722C46"/>
    <w:rsid w:val="0072320F"/>
    <w:rsid w:val="0072388E"/>
    <w:rsid w:val="00725C41"/>
    <w:rsid w:val="00726E4C"/>
    <w:rsid w:val="007301A5"/>
    <w:rsid w:val="00731440"/>
    <w:rsid w:val="0073261A"/>
    <w:rsid w:val="007328DB"/>
    <w:rsid w:val="00732CB7"/>
    <w:rsid w:val="00733351"/>
    <w:rsid w:val="00733BEA"/>
    <w:rsid w:val="00733D2F"/>
    <w:rsid w:val="00734AF7"/>
    <w:rsid w:val="00734C90"/>
    <w:rsid w:val="00734EA6"/>
    <w:rsid w:val="00735CAD"/>
    <w:rsid w:val="00736D57"/>
    <w:rsid w:val="00741589"/>
    <w:rsid w:val="0074349B"/>
    <w:rsid w:val="007464C4"/>
    <w:rsid w:val="00746B96"/>
    <w:rsid w:val="007472D7"/>
    <w:rsid w:val="00752BAE"/>
    <w:rsid w:val="00753563"/>
    <w:rsid w:val="00760870"/>
    <w:rsid w:val="00761C7A"/>
    <w:rsid w:val="00762798"/>
    <w:rsid w:val="0076471F"/>
    <w:rsid w:val="00765320"/>
    <w:rsid w:val="007658C8"/>
    <w:rsid w:val="00767650"/>
    <w:rsid w:val="00774737"/>
    <w:rsid w:val="00774FC2"/>
    <w:rsid w:val="00776B00"/>
    <w:rsid w:val="00777240"/>
    <w:rsid w:val="0078277B"/>
    <w:rsid w:val="007835E4"/>
    <w:rsid w:val="007847C1"/>
    <w:rsid w:val="007914C2"/>
    <w:rsid w:val="00791B38"/>
    <w:rsid w:val="007925E3"/>
    <w:rsid w:val="00794D76"/>
    <w:rsid w:val="00795C65"/>
    <w:rsid w:val="0079777C"/>
    <w:rsid w:val="007A034F"/>
    <w:rsid w:val="007A2F4C"/>
    <w:rsid w:val="007B5DAF"/>
    <w:rsid w:val="007B5F31"/>
    <w:rsid w:val="007B6A0C"/>
    <w:rsid w:val="007C276C"/>
    <w:rsid w:val="007C3829"/>
    <w:rsid w:val="007C54DE"/>
    <w:rsid w:val="007D0122"/>
    <w:rsid w:val="007D1CFC"/>
    <w:rsid w:val="007D285D"/>
    <w:rsid w:val="007D2ACE"/>
    <w:rsid w:val="007D35B0"/>
    <w:rsid w:val="007D3B5B"/>
    <w:rsid w:val="007D3B75"/>
    <w:rsid w:val="007D5C01"/>
    <w:rsid w:val="007D661F"/>
    <w:rsid w:val="007E22B5"/>
    <w:rsid w:val="007E2668"/>
    <w:rsid w:val="007E29A8"/>
    <w:rsid w:val="007E2BC6"/>
    <w:rsid w:val="007E3F57"/>
    <w:rsid w:val="007E4387"/>
    <w:rsid w:val="007E49CB"/>
    <w:rsid w:val="007E4D55"/>
    <w:rsid w:val="007E637C"/>
    <w:rsid w:val="007E7683"/>
    <w:rsid w:val="007F11B4"/>
    <w:rsid w:val="007F1EE4"/>
    <w:rsid w:val="007F378A"/>
    <w:rsid w:val="007F3C85"/>
    <w:rsid w:val="007F5EAB"/>
    <w:rsid w:val="007F6C37"/>
    <w:rsid w:val="008007F4"/>
    <w:rsid w:val="00801073"/>
    <w:rsid w:val="00801C10"/>
    <w:rsid w:val="00802808"/>
    <w:rsid w:val="00803E76"/>
    <w:rsid w:val="00810BCF"/>
    <w:rsid w:val="00811F51"/>
    <w:rsid w:val="00812512"/>
    <w:rsid w:val="00812ADD"/>
    <w:rsid w:val="00815988"/>
    <w:rsid w:val="0081794F"/>
    <w:rsid w:val="0082049C"/>
    <w:rsid w:val="00820C5C"/>
    <w:rsid w:val="008223AD"/>
    <w:rsid w:val="00823076"/>
    <w:rsid w:val="00824415"/>
    <w:rsid w:val="00825293"/>
    <w:rsid w:val="00825AC1"/>
    <w:rsid w:val="008264FA"/>
    <w:rsid w:val="00826787"/>
    <w:rsid w:val="00830EE3"/>
    <w:rsid w:val="0083156C"/>
    <w:rsid w:val="008316C6"/>
    <w:rsid w:val="008320D7"/>
    <w:rsid w:val="008323F5"/>
    <w:rsid w:val="00833485"/>
    <w:rsid w:val="00836F88"/>
    <w:rsid w:val="008373DB"/>
    <w:rsid w:val="0084039E"/>
    <w:rsid w:val="00841BBE"/>
    <w:rsid w:val="00841FA4"/>
    <w:rsid w:val="0084244A"/>
    <w:rsid w:val="0084294B"/>
    <w:rsid w:val="008442CF"/>
    <w:rsid w:val="0084453E"/>
    <w:rsid w:val="00844C7D"/>
    <w:rsid w:val="00845E4B"/>
    <w:rsid w:val="0084653E"/>
    <w:rsid w:val="00846BEB"/>
    <w:rsid w:val="0084736B"/>
    <w:rsid w:val="00854EC1"/>
    <w:rsid w:val="00855B55"/>
    <w:rsid w:val="00856220"/>
    <w:rsid w:val="00856F77"/>
    <w:rsid w:val="00857198"/>
    <w:rsid w:val="008616FE"/>
    <w:rsid w:val="0086401B"/>
    <w:rsid w:val="00865910"/>
    <w:rsid w:val="00866F1C"/>
    <w:rsid w:val="00870699"/>
    <w:rsid w:val="00873821"/>
    <w:rsid w:val="008750FF"/>
    <w:rsid w:val="00880CB2"/>
    <w:rsid w:val="008819D3"/>
    <w:rsid w:val="00883D88"/>
    <w:rsid w:val="00887983"/>
    <w:rsid w:val="00887D3C"/>
    <w:rsid w:val="00887DEE"/>
    <w:rsid w:val="00890211"/>
    <w:rsid w:val="00890213"/>
    <w:rsid w:val="00891968"/>
    <w:rsid w:val="00892184"/>
    <w:rsid w:val="00892742"/>
    <w:rsid w:val="00893F91"/>
    <w:rsid w:val="00895209"/>
    <w:rsid w:val="00895A74"/>
    <w:rsid w:val="00895A79"/>
    <w:rsid w:val="00896172"/>
    <w:rsid w:val="008A1BEF"/>
    <w:rsid w:val="008A2D14"/>
    <w:rsid w:val="008A3B71"/>
    <w:rsid w:val="008A52B2"/>
    <w:rsid w:val="008A56AE"/>
    <w:rsid w:val="008A6323"/>
    <w:rsid w:val="008A6E9F"/>
    <w:rsid w:val="008B0355"/>
    <w:rsid w:val="008B145A"/>
    <w:rsid w:val="008B68C7"/>
    <w:rsid w:val="008B6E61"/>
    <w:rsid w:val="008B7993"/>
    <w:rsid w:val="008C1D2D"/>
    <w:rsid w:val="008C2C8F"/>
    <w:rsid w:val="008C788D"/>
    <w:rsid w:val="008D07DA"/>
    <w:rsid w:val="008D33CC"/>
    <w:rsid w:val="008D3417"/>
    <w:rsid w:val="008D3875"/>
    <w:rsid w:val="008D41D2"/>
    <w:rsid w:val="008D5FA1"/>
    <w:rsid w:val="008D7AB7"/>
    <w:rsid w:val="008E1577"/>
    <w:rsid w:val="008E2582"/>
    <w:rsid w:val="008E2BA5"/>
    <w:rsid w:val="008E5F11"/>
    <w:rsid w:val="008E64DE"/>
    <w:rsid w:val="008E675D"/>
    <w:rsid w:val="008E7151"/>
    <w:rsid w:val="008E754D"/>
    <w:rsid w:val="008F03D1"/>
    <w:rsid w:val="008F1C07"/>
    <w:rsid w:val="008F237E"/>
    <w:rsid w:val="008F3440"/>
    <w:rsid w:val="008F3B63"/>
    <w:rsid w:val="008F3CDE"/>
    <w:rsid w:val="009025DC"/>
    <w:rsid w:val="009045D5"/>
    <w:rsid w:val="009058D1"/>
    <w:rsid w:val="0090627F"/>
    <w:rsid w:val="00907566"/>
    <w:rsid w:val="009079FC"/>
    <w:rsid w:val="00907CCE"/>
    <w:rsid w:val="00907D06"/>
    <w:rsid w:val="00911216"/>
    <w:rsid w:val="00913D34"/>
    <w:rsid w:val="00913E1E"/>
    <w:rsid w:val="00915EF3"/>
    <w:rsid w:val="00915F75"/>
    <w:rsid w:val="009166DF"/>
    <w:rsid w:val="00917370"/>
    <w:rsid w:val="00922D27"/>
    <w:rsid w:val="00930321"/>
    <w:rsid w:val="00930613"/>
    <w:rsid w:val="00931B53"/>
    <w:rsid w:val="009357E1"/>
    <w:rsid w:val="009359CA"/>
    <w:rsid w:val="0093657C"/>
    <w:rsid w:val="009374AE"/>
    <w:rsid w:val="009403FE"/>
    <w:rsid w:val="00940D78"/>
    <w:rsid w:val="00942049"/>
    <w:rsid w:val="00945241"/>
    <w:rsid w:val="009453B5"/>
    <w:rsid w:val="00946AB7"/>
    <w:rsid w:val="0094790D"/>
    <w:rsid w:val="009512C0"/>
    <w:rsid w:val="0095254C"/>
    <w:rsid w:val="00954A1E"/>
    <w:rsid w:val="00954CAB"/>
    <w:rsid w:val="009565EC"/>
    <w:rsid w:val="00956C5C"/>
    <w:rsid w:val="009604EC"/>
    <w:rsid w:val="00960D31"/>
    <w:rsid w:val="00960E32"/>
    <w:rsid w:val="00961F7B"/>
    <w:rsid w:val="009628A3"/>
    <w:rsid w:val="0096291F"/>
    <w:rsid w:val="0096310E"/>
    <w:rsid w:val="00963693"/>
    <w:rsid w:val="009643AD"/>
    <w:rsid w:val="0096467C"/>
    <w:rsid w:val="0096500A"/>
    <w:rsid w:val="009656EC"/>
    <w:rsid w:val="0096663C"/>
    <w:rsid w:val="009677E4"/>
    <w:rsid w:val="009710A6"/>
    <w:rsid w:val="0097177F"/>
    <w:rsid w:val="00971B46"/>
    <w:rsid w:val="00971EB0"/>
    <w:rsid w:val="00971EE7"/>
    <w:rsid w:val="00973626"/>
    <w:rsid w:val="00973F6D"/>
    <w:rsid w:val="009742B0"/>
    <w:rsid w:val="00976682"/>
    <w:rsid w:val="00977602"/>
    <w:rsid w:val="00977617"/>
    <w:rsid w:val="009777B6"/>
    <w:rsid w:val="00982793"/>
    <w:rsid w:val="009830AF"/>
    <w:rsid w:val="00983847"/>
    <w:rsid w:val="0098571D"/>
    <w:rsid w:val="00985ADC"/>
    <w:rsid w:val="009918B2"/>
    <w:rsid w:val="0099191C"/>
    <w:rsid w:val="0099261E"/>
    <w:rsid w:val="00992FFF"/>
    <w:rsid w:val="00993582"/>
    <w:rsid w:val="0099363A"/>
    <w:rsid w:val="00993C8C"/>
    <w:rsid w:val="009946B8"/>
    <w:rsid w:val="00995968"/>
    <w:rsid w:val="00995CBB"/>
    <w:rsid w:val="009A07BB"/>
    <w:rsid w:val="009A08AE"/>
    <w:rsid w:val="009A382D"/>
    <w:rsid w:val="009A4113"/>
    <w:rsid w:val="009A424D"/>
    <w:rsid w:val="009A4A8E"/>
    <w:rsid w:val="009A611E"/>
    <w:rsid w:val="009B1A79"/>
    <w:rsid w:val="009B228A"/>
    <w:rsid w:val="009B2493"/>
    <w:rsid w:val="009B2FEF"/>
    <w:rsid w:val="009B4A45"/>
    <w:rsid w:val="009B4CF6"/>
    <w:rsid w:val="009B5C33"/>
    <w:rsid w:val="009B641E"/>
    <w:rsid w:val="009C128C"/>
    <w:rsid w:val="009C1947"/>
    <w:rsid w:val="009C1BA8"/>
    <w:rsid w:val="009C1FEA"/>
    <w:rsid w:val="009C43F1"/>
    <w:rsid w:val="009C5F03"/>
    <w:rsid w:val="009C707C"/>
    <w:rsid w:val="009D02C2"/>
    <w:rsid w:val="009D0AB5"/>
    <w:rsid w:val="009D23D7"/>
    <w:rsid w:val="009D2EEF"/>
    <w:rsid w:val="009D3E0F"/>
    <w:rsid w:val="009D46A4"/>
    <w:rsid w:val="009D4837"/>
    <w:rsid w:val="009D4DB4"/>
    <w:rsid w:val="009D55D6"/>
    <w:rsid w:val="009D79AA"/>
    <w:rsid w:val="009E1201"/>
    <w:rsid w:val="009E2D9B"/>
    <w:rsid w:val="009E3204"/>
    <w:rsid w:val="009E323C"/>
    <w:rsid w:val="009E330A"/>
    <w:rsid w:val="009E464D"/>
    <w:rsid w:val="009E4A9D"/>
    <w:rsid w:val="009E4E20"/>
    <w:rsid w:val="009E54C8"/>
    <w:rsid w:val="009E5699"/>
    <w:rsid w:val="009E5733"/>
    <w:rsid w:val="009E6BDD"/>
    <w:rsid w:val="009E6BFF"/>
    <w:rsid w:val="009E79D1"/>
    <w:rsid w:val="009F05EB"/>
    <w:rsid w:val="009F0E1A"/>
    <w:rsid w:val="009F1687"/>
    <w:rsid w:val="009F3D00"/>
    <w:rsid w:val="009F43CD"/>
    <w:rsid w:val="009F5B6F"/>
    <w:rsid w:val="009F5C9F"/>
    <w:rsid w:val="009F6EF6"/>
    <w:rsid w:val="009F7502"/>
    <w:rsid w:val="009F75FB"/>
    <w:rsid w:val="009F7ED5"/>
    <w:rsid w:val="009F7FB0"/>
    <w:rsid w:val="00A0024D"/>
    <w:rsid w:val="00A022B6"/>
    <w:rsid w:val="00A031C0"/>
    <w:rsid w:val="00A03FCE"/>
    <w:rsid w:val="00A040D1"/>
    <w:rsid w:val="00A0447E"/>
    <w:rsid w:val="00A0477D"/>
    <w:rsid w:val="00A059F3"/>
    <w:rsid w:val="00A067AD"/>
    <w:rsid w:val="00A06A86"/>
    <w:rsid w:val="00A07DA3"/>
    <w:rsid w:val="00A07E1D"/>
    <w:rsid w:val="00A1019A"/>
    <w:rsid w:val="00A13977"/>
    <w:rsid w:val="00A147E5"/>
    <w:rsid w:val="00A16D2F"/>
    <w:rsid w:val="00A16F71"/>
    <w:rsid w:val="00A1764F"/>
    <w:rsid w:val="00A20DCB"/>
    <w:rsid w:val="00A247AF"/>
    <w:rsid w:val="00A25E2E"/>
    <w:rsid w:val="00A26B9B"/>
    <w:rsid w:val="00A304CB"/>
    <w:rsid w:val="00A3074A"/>
    <w:rsid w:val="00A3094A"/>
    <w:rsid w:val="00A316F1"/>
    <w:rsid w:val="00A343A2"/>
    <w:rsid w:val="00A345F4"/>
    <w:rsid w:val="00A34C16"/>
    <w:rsid w:val="00A34CA9"/>
    <w:rsid w:val="00A3508E"/>
    <w:rsid w:val="00A3529B"/>
    <w:rsid w:val="00A3688F"/>
    <w:rsid w:val="00A3772B"/>
    <w:rsid w:val="00A378CE"/>
    <w:rsid w:val="00A42560"/>
    <w:rsid w:val="00A429F7"/>
    <w:rsid w:val="00A43284"/>
    <w:rsid w:val="00A433E0"/>
    <w:rsid w:val="00A4423E"/>
    <w:rsid w:val="00A477B7"/>
    <w:rsid w:val="00A47CD7"/>
    <w:rsid w:val="00A51BF1"/>
    <w:rsid w:val="00A52E74"/>
    <w:rsid w:val="00A53935"/>
    <w:rsid w:val="00A5486C"/>
    <w:rsid w:val="00A54A73"/>
    <w:rsid w:val="00A5672D"/>
    <w:rsid w:val="00A57FDC"/>
    <w:rsid w:val="00A601D1"/>
    <w:rsid w:val="00A60570"/>
    <w:rsid w:val="00A60798"/>
    <w:rsid w:val="00A60936"/>
    <w:rsid w:val="00A614F3"/>
    <w:rsid w:val="00A633B1"/>
    <w:rsid w:val="00A63F1C"/>
    <w:rsid w:val="00A64C5B"/>
    <w:rsid w:val="00A66722"/>
    <w:rsid w:val="00A70108"/>
    <w:rsid w:val="00A702E8"/>
    <w:rsid w:val="00A72D3D"/>
    <w:rsid w:val="00A73C8B"/>
    <w:rsid w:val="00A73E04"/>
    <w:rsid w:val="00A74291"/>
    <w:rsid w:val="00A7487A"/>
    <w:rsid w:val="00A7638E"/>
    <w:rsid w:val="00A767ED"/>
    <w:rsid w:val="00A823F3"/>
    <w:rsid w:val="00A829A5"/>
    <w:rsid w:val="00A84D55"/>
    <w:rsid w:val="00A9234A"/>
    <w:rsid w:val="00A9289C"/>
    <w:rsid w:val="00A9643E"/>
    <w:rsid w:val="00A96FB5"/>
    <w:rsid w:val="00A97B28"/>
    <w:rsid w:val="00AA04C3"/>
    <w:rsid w:val="00AA0A2B"/>
    <w:rsid w:val="00AA1BD7"/>
    <w:rsid w:val="00AA29A5"/>
    <w:rsid w:val="00AA65B5"/>
    <w:rsid w:val="00AA7864"/>
    <w:rsid w:val="00AB22D9"/>
    <w:rsid w:val="00AB3CE2"/>
    <w:rsid w:val="00AB4DA1"/>
    <w:rsid w:val="00AB5748"/>
    <w:rsid w:val="00AB788E"/>
    <w:rsid w:val="00AC165F"/>
    <w:rsid w:val="00AC39A0"/>
    <w:rsid w:val="00AC4534"/>
    <w:rsid w:val="00AC5CB7"/>
    <w:rsid w:val="00AC68F7"/>
    <w:rsid w:val="00AC6BBB"/>
    <w:rsid w:val="00AD03CB"/>
    <w:rsid w:val="00AD19A5"/>
    <w:rsid w:val="00AD1F61"/>
    <w:rsid w:val="00AD4ABD"/>
    <w:rsid w:val="00AD5566"/>
    <w:rsid w:val="00AD5659"/>
    <w:rsid w:val="00AD6407"/>
    <w:rsid w:val="00AD6A5F"/>
    <w:rsid w:val="00AE0363"/>
    <w:rsid w:val="00AE31D2"/>
    <w:rsid w:val="00AE3A9A"/>
    <w:rsid w:val="00AE45C0"/>
    <w:rsid w:val="00AE4912"/>
    <w:rsid w:val="00AE78D5"/>
    <w:rsid w:val="00AF4C84"/>
    <w:rsid w:val="00AF6382"/>
    <w:rsid w:val="00AF66D0"/>
    <w:rsid w:val="00B03EB1"/>
    <w:rsid w:val="00B04270"/>
    <w:rsid w:val="00B05A90"/>
    <w:rsid w:val="00B05B61"/>
    <w:rsid w:val="00B05CB0"/>
    <w:rsid w:val="00B06932"/>
    <w:rsid w:val="00B10D09"/>
    <w:rsid w:val="00B1108E"/>
    <w:rsid w:val="00B1189A"/>
    <w:rsid w:val="00B11952"/>
    <w:rsid w:val="00B11B94"/>
    <w:rsid w:val="00B1225B"/>
    <w:rsid w:val="00B13446"/>
    <w:rsid w:val="00B140DA"/>
    <w:rsid w:val="00B14616"/>
    <w:rsid w:val="00B16958"/>
    <w:rsid w:val="00B17755"/>
    <w:rsid w:val="00B17E2E"/>
    <w:rsid w:val="00B20176"/>
    <w:rsid w:val="00B207C8"/>
    <w:rsid w:val="00B2087A"/>
    <w:rsid w:val="00B216C1"/>
    <w:rsid w:val="00B22E57"/>
    <w:rsid w:val="00B246BA"/>
    <w:rsid w:val="00B25727"/>
    <w:rsid w:val="00B26ED8"/>
    <w:rsid w:val="00B27DDA"/>
    <w:rsid w:val="00B3056D"/>
    <w:rsid w:val="00B32544"/>
    <w:rsid w:val="00B32756"/>
    <w:rsid w:val="00B33743"/>
    <w:rsid w:val="00B34A41"/>
    <w:rsid w:val="00B34CFE"/>
    <w:rsid w:val="00B378E1"/>
    <w:rsid w:val="00B37FA4"/>
    <w:rsid w:val="00B4199F"/>
    <w:rsid w:val="00B41BF7"/>
    <w:rsid w:val="00B41EB1"/>
    <w:rsid w:val="00B458BE"/>
    <w:rsid w:val="00B465D6"/>
    <w:rsid w:val="00B50330"/>
    <w:rsid w:val="00B5054F"/>
    <w:rsid w:val="00B52272"/>
    <w:rsid w:val="00B52A87"/>
    <w:rsid w:val="00B53342"/>
    <w:rsid w:val="00B53BDF"/>
    <w:rsid w:val="00B54489"/>
    <w:rsid w:val="00B545A2"/>
    <w:rsid w:val="00B54AE7"/>
    <w:rsid w:val="00B563D6"/>
    <w:rsid w:val="00B57D1D"/>
    <w:rsid w:val="00B60978"/>
    <w:rsid w:val="00B6263D"/>
    <w:rsid w:val="00B62E24"/>
    <w:rsid w:val="00B641E4"/>
    <w:rsid w:val="00B6468C"/>
    <w:rsid w:val="00B64AB7"/>
    <w:rsid w:val="00B65CCD"/>
    <w:rsid w:val="00B66033"/>
    <w:rsid w:val="00B66791"/>
    <w:rsid w:val="00B66A58"/>
    <w:rsid w:val="00B67E27"/>
    <w:rsid w:val="00B730F3"/>
    <w:rsid w:val="00B73626"/>
    <w:rsid w:val="00B7419D"/>
    <w:rsid w:val="00B744E8"/>
    <w:rsid w:val="00B755A9"/>
    <w:rsid w:val="00B809BE"/>
    <w:rsid w:val="00B81C5A"/>
    <w:rsid w:val="00B82450"/>
    <w:rsid w:val="00B82831"/>
    <w:rsid w:val="00B83E56"/>
    <w:rsid w:val="00B841A3"/>
    <w:rsid w:val="00B85E4D"/>
    <w:rsid w:val="00B86F39"/>
    <w:rsid w:val="00B87E47"/>
    <w:rsid w:val="00B90C96"/>
    <w:rsid w:val="00B91B50"/>
    <w:rsid w:val="00B935D3"/>
    <w:rsid w:val="00B93873"/>
    <w:rsid w:val="00B93EBA"/>
    <w:rsid w:val="00B94101"/>
    <w:rsid w:val="00B960E3"/>
    <w:rsid w:val="00BA0725"/>
    <w:rsid w:val="00BA1118"/>
    <w:rsid w:val="00BA28BF"/>
    <w:rsid w:val="00BA4544"/>
    <w:rsid w:val="00BA4EAB"/>
    <w:rsid w:val="00BA50B8"/>
    <w:rsid w:val="00BA5224"/>
    <w:rsid w:val="00BA56C4"/>
    <w:rsid w:val="00BA6A2C"/>
    <w:rsid w:val="00BA74B4"/>
    <w:rsid w:val="00BB0E4C"/>
    <w:rsid w:val="00BB3ABD"/>
    <w:rsid w:val="00BB44DF"/>
    <w:rsid w:val="00BB6432"/>
    <w:rsid w:val="00BB6BF9"/>
    <w:rsid w:val="00BB70A1"/>
    <w:rsid w:val="00BC25A6"/>
    <w:rsid w:val="00BC2759"/>
    <w:rsid w:val="00BC4AC9"/>
    <w:rsid w:val="00BC54BC"/>
    <w:rsid w:val="00BC6F4A"/>
    <w:rsid w:val="00BD0595"/>
    <w:rsid w:val="00BD1868"/>
    <w:rsid w:val="00BD503D"/>
    <w:rsid w:val="00BD6A38"/>
    <w:rsid w:val="00BD6EEA"/>
    <w:rsid w:val="00BD773B"/>
    <w:rsid w:val="00BD7AE2"/>
    <w:rsid w:val="00BD7C59"/>
    <w:rsid w:val="00BE04A6"/>
    <w:rsid w:val="00BE05FD"/>
    <w:rsid w:val="00BE0A27"/>
    <w:rsid w:val="00BE118F"/>
    <w:rsid w:val="00BE13B1"/>
    <w:rsid w:val="00BE3166"/>
    <w:rsid w:val="00BE3184"/>
    <w:rsid w:val="00BE4068"/>
    <w:rsid w:val="00BE4266"/>
    <w:rsid w:val="00BE463A"/>
    <w:rsid w:val="00BE7325"/>
    <w:rsid w:val="00BE7521"/>
    <w:rsid w:val="00BE7764"/>
    <w:rsid w:val="00BF26F4"/>
    <w:rsid w:val="00BF3A68"/>
    <w:rsid w:val="00BF3E23"/>
    <w:rsid w:val="00BF65F6"/>
    <w:rsid w:val="00BF6D53"/>
    <w:rsid w:val="00BF7CF3"/>
    <w:rsid w:val="00C02C49"/>
    <w:rsid w:val="00C03A8C"/>
    <w:rsid w:val="00C105F0"/>
    <w:rsid w:val="00C10695"/>
    <w:rsid w:val="00C10DD3"/>
    <w:rsid w:val="00C1413A"/>
    <w:rsid w:val="00C14DD8"/>
    <w:rsid w:val="00C1706A"/>
    <w:rsid w:val="00C21522"/>
    <w:rsid w:val="00C22852"/>
    <w:rsid w:val="00C270FC"/>
    <w:rsid w:val="00C2721B"/>
    <w:rsid w:val="00C301E7"/>
    <w:rsid w:val="00C33198"/>
    <w:rsid w:val="00C33717"/>
    <w:rsid w:val="00C34C30"/>
    <w:rsid w:val="00C35BC1"/>
    <w:rsid w:val="00C40050"/>
    <w:rsid w:val="00C4122D"/>
    <w:rsid w:val="00C41713"/>
    <w:rsid w:val="00C41B50"/>
    <w:rsid w:val="00C42731"/>
    <w:rsid w:val="00C446D9"/>
    <w:rsid w:val="00C4599B"/>
    <w:rsid w:val="00C4690A"/>
    <w:rsid w:val="00C47667"/>
    <w:rsid w:val="00C509B5"/>
    <w:rsid w:val="00C51733"/>
    <w:rsid w:val="00C5508F"/>
    <w:rsid w:val="00C567A9"/>
    <w:rsid w:val="00C56EAA"/>
    <w:rsid w:val="00C60DC2"/>
    <w:rsid w:val="00C648AF"/>
    <w:rsid w:val="00C6668F"/>
    <w:rsid w:val="00C6724A"/>
    <w:rsid w:val="00C70BDE"/>
    <w:rsid w:val="00C72877"/>
    <w:rsid w:val="00C730B2"/>
    <w:rsid w:val="00C73337"/>
    <w:rsid w:val="00C73545"/>
    <w:rsid w:val="00C74192"/>
    <w:rsid w:val="00C75298"/>
    <w:rsid w:val="00C75E03"/>
    <w:rsid w:val="00C76CC1"/>
    <w:rsid w:val="00C80B97"/>
    <w:rsid w:val="00C81273"/>
    <w:rsid w:val="00C82A72"/>
    <w:rsid w:val="00C84F8F"/>
    <w:rsid w:val="00C91509"/>
    <w:rsid w:val="00C91DA3"/>
    <w:rsid w:val="00C920E0"/>
    <w:rsid w:val="00C94B8D"/>
    <w:rsid w:val="00C9658E"/>
    <w:rsid w:val="00C9734F"/>
    <w:rsid w:val="00C97472"/>
    <w:rsid w:val="00CA1EA9"/>
    <w:rsid w:val="00CA2A13"/>
    <w:rsid w:val="00CA2CAA"/>
    <w:rsid w:val="00CA3622"/>
    <w:rsid w:val="00CA60A1"/>
    <w:rsid w:val="00CA63E6"/>
    <w:rsid w:val="00CB14D4"/>
    <w:rsid w:val="00CB16D3"/>
    <w:rsid w:val="00CB1999"/>
    <w:rsid w:val="00CB1E6B"/>
    <w:rsid w:val="00CB28F6"/>
    <w:rsid w:val="00CB2952"/>
    <w:rsid w:val="00CB2EDD"/>
    <w:rsid w:val="00CB5808"/>
    <w:rsid w:val="00CB5BDF"/>
    <w:rsid w:val="00CB7F25"/>
    <w:rsid w:val="00CC0D0E"/>
    <w:rsid w:val="00CC1BE9"/>
    <w:rsid w:val="00CC3A7D"/>
    <w:rsid w:val="00CC4FB1"/>
    <w:rsid w:val="00CC5023"/>
    <w:rsid w:val="00CC7B74"/>
    <w:rsid w:val="00CD08D7"/>
    <w:rsid w:val="00CD2487"/>
    <w:rsid w:val="00CD3740"/>
    <w:rsid w:val="00CD44DF"/>
    <w:rsid w:val="00CD5676"/>
    <w:rsid w:val="00CD5AED"/>
    <w:rsid w:val="00CD5CD4"/>
    <w:rsid w:val="00CD60C5"/>
    <w:rsid w:val="00CD760D"/>
    <w:rsid w:val="00CE03E3"/>
    <w:rsid w:val="00CE15B3"/>
    <w:rsid w:val="00CE304B"/>
    <w:rsid w:val="00CE53CA"/>
    <w:rsid w:val="00CE53EA"/>
    <w:rsid w:val="00CE576F"/>
    <w:rsid w:val="00CE57DA"/>
    <w:rsid w:val="00CE73D0"/>
    <w:rsid w:val="00CE74ED"/>
    <w:rsid w:val="00CE77C7"/>
    <w:rsid w:val="00CF1D75"/>
    <w:rsid w:val="00CF4D8B"/>
    <w:rsid w:val="00CF5372"/>
    <w:rsid w:val="00CF5B15"/>
    <w:rsid w:val="00CF5CFF"/>
    <w:rsid w:val="00CF771F"/>
    <w:rsid w:val="00D00D3A"/>
    <w:rsid w:val="00D01062"/>
    <w:rsid w:val="00D01CC4"/>
    <w:rsid w:val="00D03607"/>
    <w:rsid w:val="00D050E7"/>
    <w:rsid w:val="00D05D26"/>
    <w:rsid w:val="00D06B47"/>
    <w:rsid w:val="00D1126D"/>
    <w:rsid w:val="00D1240A"/>
    <w:rsid w:val="00D12FE9"/>
    <w:rsid w:val="00D13B93"/>
    <w:rsid w:val="00D14917"/>
    <w:rsid w:val="00D15381"/>
    <w:rsid w:val="00D171E6"/>
    <w:rsid w:val="00D22905"/>
    <w:rsid w:val="00D241F1"/>
    <w:rsid w:val="00D2442D"/>
    <w:rsid w:val="00D259FE"/>
    <w:rsid w:val="00D25CA2"/>
    <w:rsid w:val="00D3154B"/>
    <w:rsid w:val="00D31744"/>
    <w:rsid w:val="00D34122"/>
    <w:rsid w:val="00D3694E"/>
    <w:rsid w:val="00D36A50"/>
    <w:rsid w:val="00D3774B"/>
    <w:rsid w:val="00D408B1"/>
    <w:rsid w:val="00D41F92"/>
    <w:rsid w:val="00D42D96"/>
    <w:rsid w:val="00D45B6D"/>
    <w:rsid w:val="00D46892"/>
    <w:rsid w:val="00D468F6"/>
    <w:rsid w:val="00D51706"/>
    <w:rsid w:val="00D51B8E"/>
    <w:rsid w:val="00D51F99"/>
    <w:rsid w:val="00D551B0"/>
    <w:rsid w:val="00D5611F"/>
    <w:rsid w:val="00D561AD"/>
    <w:rsid w:val="00D5670D"/>
    <w:rsid w:val="00D574A8"/>
    <w:rsid w:val="00D579AA"/>
    <w:rsid w:val="00D57A50"/>
    <w:rsid w:val="00D57AC5"/>
    <w:rsid w:val="00D62364"/>
    <w:rsid w:val="00D6423F"/>
    <w:rsid w:val="00D70593"/>
    <w:rsid w:val="00D70EBB"/>
    <w:rsid w:val="00D73F64"/>
    <w:rsid w:val="00D74CB8"/>
    <w:rsid w:val="00D75E55"/>
    <w:rsid w:val="00D760C1"/>
    <w:rsid w:val="00D76471"/>
    <w:rsid w:val="00D76779"/>
    <w:rsid w:val="00D76E3C"/>
    <w:rsid w:val="00D7789C"/>
    <w:rsid w:val="00D77FAE"/>
    <w:rsid w:val="00D8003A"/>
    <w:rsid w:val="00D81514"/>
    <w:rsid w:val="00D82693"/>
    <w:rsid w:val="00D8485E"/>
    <w:rsid w:val="00D85072"/>
    <w:rsid w:val="00D875FE"/>
    <w:rsid w:val="00D87ED3"/>
    <w:rsid w:val="00D908C2"/>
    <w:rsid w:val="00D925B4"/>
    <w:rsid w:val="00D92F34"/>
    <w:rsid w:val="00D94BEC"/>
    <w:rsid w:val="00D9593E"/>
    <w:rsid w:val="00D9742A"/>
    <w:rsid w:val="00D975FB"/>
    <w:rsid w:val="00DA11A7"/>
    <w:rsid w:val="00DA14C4"/>
    <w:rsid w:val="00DA2573"/>
    <w:rsid w:val="00DA4A46"/>
    <w:rsid w:val="00DA50AC"/>
    <w:rsid w:val="00DA74B1"/>
    <w:rsid w:val="00DA76AB"/>
    <w:rsid w:val="00DB07E1"/>
    <w:rsid w:val="00DB0AD8"/>
    <w:rsid w:val="00DB36DE"/>
    <w:rsid w:val="00DB4453"/>
    <w:rsid w:val="00DB5743"/>
    <w:rsid w:val="00DB681B"/>
    <w:rsid w:val="00DB7083"/>
    <w:rsid w:val="00DC0109"/>
    <w:rsid w:val="00DC04DA"/>
    <w:rsid w:val="00DC1162"/>
    <w:rsid w:val="00DC28F1"/>
    <w:rsid w:val="00DC3864"/>
    <w:rsid w:val="00DC3B8A"/>
    <w:rsid w:val="00DC59D6"/>
    <w:rsid w:val="00DC5C56"/>
    <w:rsid w:val="00DD01B6"/>
    <w:rsid w:val="00DD1DEE"/>
    <w:rsid w:val="00DD228B"/>
    <w:rsid w:val="00DD27A6"/>
    <w:rsid w:val="00DD3CCB"/>
    <w:rsid w:val="00DD4061"/>
    <w:rsid w:val="00DD4C21"/>
    <w:rsid w:val="00DD6A1C"/>
    <w:rsid w:val="00DD6C09"/>
    <w:rsid w:val="00DD6C49"/>
    <w:rsid w:val="00DD6DC5"/>
    <w:rsid w:val="00DD7A0C"/>
    <w:rsid w:val="00DD7D00"/>
    <w:rsid w:val="00DE3EDC"/>
    <w:rsid w:val="00DE5025"/>
    <w:rsid w:val="00DE560F"/>
    <w:rsid w:val="00DE7D5B"/>
    <w:rsid w:val="00DF03A6"/>
    <w:rsid w:val="00DF4012"/>
    <w:rsid w:val="00DF7472"/>
    <w:rsid w:val="00DF7730"/>
    <w:rsid w:val="00DF7795"/>
    <w:rsid w:val="00E0197E"/>
    <w:rsid w:val="00E0220B"/>
    <w:rsid w:val="00E0258A"/>
    <w:rsid w:val="00E06339"/>
    <w:rsid w:val="00E06AFF"/>
    <w:rsid w:val="00E06B4A"/>
    <w:rsid w:val="00E07C29"/>
    <w:rsid w:val="00E07F85"/>
    <w:rsid w:val="00E103B4"/>
    <w:rsid w:val="00E104E7"/>
    <w:rsid w:val="00E11272"/>
    <w:rsid w:val="00E118A3"/>
    <w:rsid w:val="00E13072"/>
    <w:rsid w:val="00E13A0D"/>
    <w:rsid w:val="00E149E2"/>
    <w:rsid w:val="00E16386"/>
    <w:rsid w:val="00E17E5B"/>
    <w:rsid w:val="00E20CB6"/>
    <w:rsid w:val="00E2118A"/>
    <w:rsid w:val="00E24759"/>
    <w:rsid w:val="00E2479F"/>
    <w:rsid w:val="00E253CB"/>
    <w:rsid w:val="00E25A8D"/>
    <w:rsid w:val="00E26837"/>
    <w:rsid w:val="00E26E3B"/>
    <w:rsid w:val="00E2740B"/>
    <w:rsid w:val="00E27BA8"/>
    <w:rsid w:val="00E27C0A"/>
    <w:rsid w:val="00E3109C"/>
    <w:rsid w:val="00E32090"/>
    <w:rsid w:val="00E33477"/>
    <w:rsid w:val="00E33F27"/>
    <w:rsid w:val="00E36EF0"/>
    <w:rsid w:val="00E374B3"/>
    <w:rsid w:val="00E40E27"/>
    <w:rsid w:val="00E43BDD"/>
    <w:rsid w:val="00E441D2"/>
    <w:rsid w:val="00E44D84"/>
    <w:rsid w:val="00E450B8"/>
    <w:rsid w:val="00E45114"/>
    <w:rsid w:val="00E455C1"/>
    <w:rsid w:val="00E4693A"/>
    <w:rsid w:val="00E46EFE"/>
    <w:rsid w:val="00E47CBA"/>
    <w:rsid w:val="00E5142A"/>
    <w:rsid w:val="00E51883"/>
    <w:rsid w:val="00E52F01"/>
    <w:rsid w:val="00E54D2A"/>
    <w:rsid w:val="00E54DB7"/>
    <w:rsid w:val="00E5792F"/>
    <w:rsid w:val="00E57BCA"/>
    <w:rsid w:val="00E57BFA"/>
    <w:rsid w:val="00E57F87"/>
    <w:rsid w:val="00E6078C"/>
    <w:rsid w:val="00E6356D"/>
    <w:rsid w:val="00E654F4"/>
    <w:rsid w:val="00E672BA"/>
    <w:rsid w:val="00E67768"/>
    <w:rsid w:val="00E67F90"/>
    <w:rsid w:val="00E67FB3"/>
    <w:rsid w:val="00E736A5"/>
    <w:rsid w:val="00E73E3B"/>
    <w:rsid w:val="00E7401E"/>
    <w:rsid w:val="00E74E39"/>
    <w:rsid w:val="00E753C1"/>
    <w:rsid w:val="00E76EC6"/>
    <w:rsid w:val="00E77285"/>
    <w:rsid w:val="00E7794D"/>
    <w:rsid w:val="00E80237"/>
    <w:rsid w:val="00E80D61"/>
    <w:rsid w:val="00E80EE1"/>
    <w:rsid w:val="00E835F4"/>
    <w:rsid w:val="00E836E4"/>
    <w:rsid w:val="00E8560F"/>
    <w:rsid w:val="00E8565C"/>
    <w:rsid w:val="00E85F56"/>
    <w:rsid w:val="00E906C6"/>
    <w:rsid w:val="00E91D9A"/>
    <w:rsid w:val="00E92A25"/>
    <w:rsid w:val="00E934C6"/>
    <w:rsid w:val="00E93E7B"/>
    <w:rsid w:val="00E94106"/>
    <w:rsid w:val="00E95C80"/>
    <w:rsid w:val="00E96EC7"/>
    <w:rsid w:val="00E97781"/>
    <w:rsid w:val="00EA0C45"/>
    <w:rsid w:val="00EA3AC6"/>
    <w:rsid w:val="00EA4756"/>
    <w:rsid w:val="00EA7953"/>
    <w:rsid w:val="00EB0188"/>
    <w:rsid w:val="00EB2A75"/>
    <w:rsid w:val="00EB31C8"/>
    <w:rsid w:val="00EB40E6"/>
    <w:rsid w:val="00EB596B"/>
    <w:rsid w:val="00EB5A4B"/>
    <w:rsid w:val="00EB6A87"/>
    <w:rsid w:val="00EB6B34"/>
    <w:rsid w:val="00EC0B41"/>
    <w:rsid w:val="00EC1046"/>
    <w:rsid w:val="00EC1661"/>
    <w:rsid w:val="00EC16BD"/>
    <w:rsid w:val="00EC2A13"/>
    <w:rsid w:val="00EC3354"/>
    <w:rsid w:val="00EC394A"/>
    <w:rsid w:val="00EC4457"/>
    <w:rsid w:val="00EC47FC"/>
    <w:rsid w:val="00EC5897"/>
    <w:rsid w:val="00EC715E"/>
    <w:rsid w:val="00ED02B3"/>
    <w:rsid w:val="00ED14D0"/>
    <w:rsid w:val="00ED1D78"/>
    <w:rsid w:val="00ED21F7"/>
    <w:rsid w:val="00ED49AE"/>
    <w:rsid w:val="00ED4BF1"/>
    <w:rsid w:val="00ED7588"/>
    <w:rsid w:val="00EE0A75"/>
    <w:rsid w:val="00EE1832"/>
    <w:rsid w:val="00EE3177"/>
    <w:rsid w:val="00EE3641"/>
    <w:rsid w:val="00EE4865"/>
    <w:rsid w:val="00EE60F4"/>
    <w:rsid w:val="00EE6162"/>
    <w:rsid w:val="00EE6C1E"/>
    <w:rsid w:val="00EE6D65"/>
    <w:rsid w:val="00EF1A33"/>
    <w:rsid w:val="00EF1DF0"/>
    <w:rsid w:val="00EF2AEF"/>
    <w:rsid w:val="00EF3BA8"/>
    <w:rsid w:val="00EF4BE4"/>
    <w:rsid w:val="00EF50EF"/>
    <w:rsid w:val="00EF6F23"/>
    <w:rsid w:val="00EF7380"/>
    <w:rsid w:val="00EF7FB6"/>
    <w:rsid w:val="00F03930"/>
    <w:rsid w:val="00F04EA6"/>
    <w:rsid w:val="00F058C6"/>
    <w:rsid w:val="00F06AE2"/>
    <w:rsid w:val="00F06D5E"/>
    <w:rsid w:val="00F11895"/>
    <w:rsid w:val="00F13A12"/>
    <w:rsid w:val="00F149A2"/>
    <w:rsid w:val="00F15023"/>
    <w:rsid w:val="00F15407"/>
    <w:rsid w:val="00F15871"/>
    <w:rsid w:val="00F160D8"/>
    <w:rsid w:val="00F16308"/>
    <w:rsid w:val="00F169A7"/>
    <w:rsid w:val="00F16EFF"/>
    <w:rsid w:val="00F201D1"/>
    <w:rsid w:val="00F20607"/>
    <w:rsid w:val="00F2064B"/>
    <w:rsid w:val="00F21C49"/>
    <w:rsid w:val="00F22982"/>
    <w:rsid w:val="00F2760F"/>
    <w:rsid w:val="00F33423"/>
    <w:rsid w:val="00F3366D"/>
    <w:rsid w:val="00F33D40"/>
    <w:rsid w:val="00F3403B"/>
    <w:rsid w:val="00F34B34"/>
    <w:rsid w:val="00F423AF"/>
    <w:rsid w:val="00F426E3"/>
    <w:rsid w:val="00F427E1"/>
    <w:rsid w:val="00F434A3"/>
    <w:rsid w:val="00F43E25"/>
    <w:rsid w:val="00F45051"/>
    <w:rsid w:val="00F46A5C"/>
    <w:rsid w:val="00F51881"/>
    <w:rsid w:val="00F52011"/>
    <w:rsid w:val="00F52446"/>
    <w:rsid w:val="00F52D6A"/>
    <w:rsid w:val="00F52E40"/>
    <w:rsid w:val="00F537FE"/>
    <w:rsid w:val="00F543EA"/>
    <w:rsid w:val="00F548A5"/>
    <w:rsid w:val="00F56DFD"/>
    <w:rsid w:val="00F61B28"/>
    <w:rsid w:val="00F61F37"/>
    <w:rsid w:val="00F62236"/>
    <w:rsid w:val="00F62BA7"/>
    <w:rsid w:val="00F672EF"/>
    <w:rsid w:val="00F6770F"/>
    <w:rsid w:val="00F71326"/>
    <w:rsid w:val="00F71D7E"/>
    <w:rsid w:val="00F72A1A"/>
    <w:rsid w:val="00F72DE1"/>
    <w:rsid w:val="00F75F0D"/>
    <w:rsid w:val="00F7619B"/>
    <w:rsid w:val="00F76897"/>
    <w:rsid w:val="00F800BE"/>
    <w:rsid w:val="00F80CF7"/>
    <w:rsid w:val="00F80EBF"/>
    <w:rsid w:val="00F81404"/>
    <w:rsid w:val="00F81B13"/>
    <w:rsid w:val="00F82C9A"/>
    <w:rsid w:val="00F82CBA"/>
    <w:rsid w:val="00F82F5F"/>
    <w:rsid w:val="00F83A18"/>
    <w:rsid w:val="00F8453D"/>
    <w:rsid w:val="00F84C91"/>
    <w:rsid w:val="00F855E9"/>
    <w:rsid w:val="00F867F1"/>
    <w:rsid w:val="00F90357"/>
    <w:rsid w:val="00F96891"/>
    <w:rsid w:val="00F96C74"/>
    <w:rsid w:val="00FA2ED2"/>
    <w:rsid w:val="00FA571D"/>
    <w:rsid w:val="00FB1287"/>
    <w:rsid w:val="00FB49CE"/>
    <w:rsid w:val="00FB50D0"/>
    <w:rsid w:val="00FB5150"/>
    <w:rsid w:val="00FB6608"/>
    <w:rsid w:val="00FC0544"/>
    <w:rsid w:val="00FC0855"/>
    <w:rsid w:val="00FC0F3C"/>
    <w:rsid w:val="00FC1152"/>
    <w:rsid w:val="00FC11FA"/>
    <w:rsid w:val="00FC1843"/>
    <w:rsid w:val="00FC1DED"/>
    <w:rsid w:val="00FC7399"/>
    <w:rsid w:val="00FC7F62"/>
    <w:rsid w:val="00FD047A"/>
    <w:rsid w:val="00FD0E18"/>
    <w:rsid w:val="00FD1733"/>
    <w:rsid w:val="00FD199F"/>
    <w:rsid w:val="00FD1EB9"/>
    <w:rsid w:val="00FD3FAA"/>
    <w:rsid w:val="00FD591B"/>
    <w:rsid w:val="00FD5B6A"/>
    <w:rsid w:val="00FD7515"/>
    <w:rsid w:val="00FE0AD1"/>
    <w:rsid w:val="00FE0F43"/>
    <w:rsid w:val="00FE2388"/>
    <w:rsid w:val="00FE3E34"/>
    <w:rsid w:val="00FE40DF"/>
    <w:rsid w:val="00FE44AB"/>
    <w:rsid w:val="00FE489A"/>
    <w:rsid w:val="00FE5D7C"/>
    <w:rsid w:val="00FE685A"/>
    <w:rsid w:val="00FE7C5C"/>
    <w:rsid w:val="00FF57F5"/>
    <w:rsid w:val="00FF6734"/>
    <w:rsid w:val="00FF713C"/>
    <w:rsid w:val="00FF7F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72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caption" w:uiPriority="35" w:qFormat="1"/>
    <w:lsdException w:name="table of figures" w:uiPriority="99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uiPriority="99"/>
    <w:lsdException w:name="Title" w:semiHidden="0" w:unhideWhenUsed="0" w:qFormat="1"/>
    <w:lsdException w:name="Default Paragraph Font" w:uiPriority="1"/>
    <w:lsdException w:name="Body Tex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1CFC"/>
    <w:pPr>
      <w:spacing w:before="120" w:after="120"/>
    </w:pPr>
    <w:rPr>
      <w:rFonts w:ascii="Arial" w:hAnsi="Arial"/>
      <w:sz w:val="22"/>
    </w:rPr>
  </w:style>
  <w:style w:type="paragraph" w:styleId="1">
    <w:name w:val="heading 1"/>
    <w:next w:val="a"/>
    <w:link w:val="1Char"/>
    <w:autoRedefine/>
    <w:qFormat/>
    <w:rsid w:val="007D1CFC"/>
    <w:pPr>
      <w:keepNext/>
      <w:numPr>
        <w:numId w:val="19"/>
      </w:numPr>
      <w:pBdr>
        <w:bottom w:val="single" w:sz="4" w:space="1" w:color="auto"/>
      </w:pBdr>
      <w:tabs>
        <w:tab w:val="left" w:pos="540"/>
      </w:tabs>
      <w:spacing w:before="100"/>
      <w:jc w:val="right"/>
      <w:outlineLvl w:val="0"/>
    </w:pPr>
    <w:rPr>
      <w:rFonts w:ascii="Arial Narrow" w:eastAsiaTheme="majorEastAsia" w:hAnsi="Arial Narrow" w:cstheme="majorBidi"/>
      <w:b/>
      <w:kern w:val="28"/>
      <w:sz w:val="48"/>
    </w:rPr>
  </w:style>
  <w:style w:type="paragraph" w:styleId="2">
    <w:name w:val="heading 2"/>
    <w:next w:val="a"/>
    <w:link w:val="2Char"/>
    <w:autoRedefine/>
    <w:qFormat/>
    <w:rsid w:val="007D1CFC"/>
    <w:pPr>
      <w:keepNext/>
      <w:keepLines/>
      <w:pageBreakBefore/>
      <w:numPr>
        <w:ilvl w:val="1"/>
        <w:numId w:val="19"/>
      </w:numPr>
      <w:pBdr>
        <w:bottom w:val="single" w:sz="4" w:space="1" w:color="auto"/>
      </w:pBdr>
      <w:spacing w:before="120" w:after="120"/>
      <w:jc w:val="both"/>
      <w:outlineLvl w:val="1"/>
    </w:pPr>
    <w:rPr>
      <w:rFonts w:ascii="Arial Narrow" w:eastAsiaTheme="majorEastAsia" w:hAnsi="Arial Narrow" w:cstheme="majorBidi"/>
      <w:b/>
      <w:sz w:val="36"/>
      <w:szCs w:val="36"/>
    </w:rPr>
  </w:style>
  <w:style w:type="paragraph" w:styleId="3">
    <w:name w:val="heading 3"/>
    <w:next w:val="a"/>
    <w:link w:val="3Char"/>
    <w:autoRedefine/>
    <w:qFormat/>
    <w:rsid w:val="007D1CFC"/>
    <w:pPr>
      <w:keepNext/>
      <w:widowControl w:val="0"/>
      <w:numPr>
        <w:ilvl w:val="2"/>
        <w:numId w:val="19"/>
      </w:numPr>
      <w:spacing w:before="240" w:after="60"/>
      <w:outlineLvl w:val="2"/>
    </w:pPr>
    <w:rPr>
      <w:rFonts w:ascii="Arial Narrow" w:eastAsiaTheme="majorEastAsia" w:hAnsi="Arial Narrow" w:cstheme="majorBidi"/>
      <w:b/>
      <w:sz w:val="32"/>
      <w:szCs w:val="32"/>
    </w:rPr>
  </w:style>
  <w:style w:type="paragraph" w:styleId="4">
    <w:name w:val="heading 4"/>
    <w:next w:val="a"/>
    <w:link w:val="4Char"/>
    <w:autoRedefine/>
    <w:qFormat/>
    <w:rsid w:val="007D1CFC"/>
    <w:pPr>
      <w:keepNext/>
      <w:numPr>
        <w:ilvl w:val="3"/>
        <w:numId w:val="19"/>
      </w:numPr>
      <w:spacing w:before="240" w:after="120"/>
      <w:outlineLvl w:val="3"/>
    </w:pPr>
    <w:rPr>
      <w:rFonts w:ascii="Arial Narrow" w:eastAsiaTheme="majorEastAsia" w:hAnsi="Arial Narrow" w:cstheme="majorBidi"/>
      <w:b/>
      <w:sz w:val="28"/>
      <w:szCs w:val="28"/>
    </w:rPr>
  </w:style>
  <w:style w:type="paragraph" w:styleId="5">
    <w:name w:val="heading 5"/>
    <w:next w:val="a"/>
    <w:link w:val="5Char"/>
    <w:qFormat/>
    <w:rsid w:val="007D1CFC"/>
    <w:pPr>
      <w:keepNext/>
      <w:numPr>
        <w:ilvl w:val="4"/>
        <w:numId w:val="19"/>
      </w:numPr>
      <w:spacing w:before="240" w:after="120"/>
      <w:outlineLvl w:val="4"/>
    </w:pPr>
    <w:rPr>
      <w:rFonts w:ascii="Arial Narrow" w:eastAsiaTheme="majorEastAsia" w:hAnsi="Arial Narrow" w:cstheme="majorBidi"/>
      <w:b/>
      <w:sz w:val="26"/>
    </w:rPr>
  </w:style>
  <w:style w:type="paragraph" w:styleId="6">
    <w:name w:val="heading 6"/>
    <w:next w:val="a"/>
    <w:link w:val="6Char"/>
    <w:qFormat/>
    <w:rsid w:val="007D1CFC"/>
    <w:pPr>
      <w:keepNext/>
      <w:numPr>
        <w:ilvl w:val="5"/>
        <w:numId w:val="19"/>
      </w:numPr>
      <w:spacing w:before="120" w:after="120"/>
      <w:outlineLvl w:val="5"/>
    </w:pPr>
    <w:rPr>
      <w:rFonts w:ascii="Arial Narrow" w:eastAsiaTheme="majorEastAsia" w:hAnsi="Arial Narrow" w:cstheme="majorBidi"/>
      <w:b/>
      <w:i/>
      <w:sz w:val="26"/>
    </w:rPr>
  </w:style>
  <w:style w:type="paragraph" w:styleId="7">
    <w:name w:val="heading 7"/>
    <w:basedOn w:val="a"/>
    <w:next w:val="a"/>
    <w:link w:val="7Char"/>
    <w:qFormat/>
    <w:rsid w:val="007D1CFC"/>
    <w:pPr>
      <w:numPr>
        <w:ilvl w:val="6"/>
        <w:numId w:val="19"/>
      </w:numPr>
      <w:spacing w:before="240" w:after="60"/>
      <w:outlineLvl w:val="6"/>
    </w:pPr>
    <w:rPr>
      <w:rFonts w:ascii="Arial Narrow" w:eastAsiaTheme="majorEastAsia" w:hAnsi="Arial Narrow" w:cstheme="majorBidi"/>
      <w:b/>
      <w:i/>
      <w:sz w:val="24"/>
    </w:rPr>
  </w:style>
  <w:style w:type="paragraph" w:styleId="8">
    <w:name w:val="heading 8"/>
    <w:basedOn w:val="a"/>
    <w:next w:val="a"/>
    <w:link w:val="8Char"/>
    <w:qFormat/>
    <w:rsid w:val="007D1CFC"/>
    <w:pPr>
      <w:keepNext/>
      <w:numPr>
        <w:ilvl w:val="7"/>
        <w:numId w:val="19"/>
      </w:numPr>
      <w:outlineLvl w:val="7"/>
    </w:pPr>
    <w:rPr>
      <w:rFonts w:ascii="Arial Narrow" w:eastAsiaTheme="majorEastAsia" w:hAnsi="Arial Narrow" w:cstheme="majorBidi"/>
      <w:b/>
      <w:i/>
      <w:snapToGrid w:val="0"/>
    </w:rPr>
  </w:style>
  <w:style w:type="paragraph" w:styleId="9">
    <w:name w:val="heading 9"/>
    <w:basedOn w:val="a"/>
    <w:next w:val="a"/>
    <w:link w:val="9Char"/>
    <w:qFormat/>
    <w:rsid w:val="007D1CFC"/>
    <w:pPr>
      <w:keepNext/>
      <w:numPr>
        <w:ilvl w:val="8"/>
        <w:numId w:val="19"/>
      </w:numPr>
      <w:outlineLvl w:val="8"/>
    </w:pPr>
    <w:rPr>
      <w:rFonts w:ascii="Arial Narrow" w:eastAsiaTheme="majorEastAsia" w:hAnsi="Arial Narrow" w:cstheme="majorBidi"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7D1CFC"/>
    <w:rPr>
      <w:rFonts w:ascii="Arial Narrow" w:eastAsiaTheme="majorEastAsia" w:hAnsi="Arial Narrow" w:cstheme="majorBidi"/>
      <w:b/>
      <w:kern w:val="28"/>
      <w:sz w:val="48"/>
    </w:rPr>
  </w:style>
  <w:style w:type="character" w:customStyle="1" w:styleId="2Char">
    <w:name w:val="标题 2 Char"/>
    <w:basedOn w:val="a0"/>
    <w:link w:val="2"/>
    <w:rsid w:val="007D1CFC"/>
    <w:rPr>
      <w:rFonts w:ascii="Arial Narrow" w:eastAsiaTheme="majorEastAsia" w:hAnsi="Arial Narrow" w:cstheme="majorBidi"/>
      <w:b/>
      <w:sz w:val="36"/>
      <w:szCs w:val="36"/>
    </w:rPr>
  </w:style>
  <w:style w:type="character" w:customStyle="1" w:styleId="3Char">
    <w:name w:val="标题 3 Char"/>
    <w:basedOn w:val="a0"/>
    <w:link w:val="3"/>
    <w:rsid w:val="007D1CFC"/>
    <w:rPr>
      <w:rFonts w:ascii="Arial Narrow" w:eastAsiaTheme="majorEastAsia" w:hAnsi="Arial Narrow" w:cstheme="majorBidi"/>
      <w:b/>
      <w:sz w:val="32"/>
      <w:szCs w:val="32"/>
    </w:rPr>
  </w:style>
  <w:style w:type="character" w:customStyle="1" w:styleId="4Char">
    <w:name w:val="标题 4 Char"/>
    <w:basedOn w:val="a0"/>
    <w:link w:val="4"/>
    <w:rsid w:val="007D1CFC"/>
    <w:rPr>
      <w:rFonts w:ascii="Arial Narrow" w:eastAsiaTheme="majorEastAsia" w:hAnsi="Arial Narrow" w:cstheme="majorBidi"/>
      <w:b/>
      <w:sz w:val="28"/>
      <w:szCs w:val="28"/>
    </w:rPr>
  </w:style>
  <w:style w:type="character" w:customStyle="1" w:styleId="5Char">
    <w:name w:val="标题 5 Char"/>
    <w:basedOn w:val="a0"/>
    <w:link w:val="5"/>
    <w:rsid w:val="007D1CFC"/>
    <w:rPr>
      <w:rFonts w:ascii="Arial Narrow" w:eastAsiaTheme="majorEastAsia" w:hAnsi="Arial Narrow" w:cstheme="majorBidi"/>
      <w:b/>
      <w:sz w:val="26"/>
    </w:rPr>
  </w:style>
  <w:style w:type="character" w:customStyle="1" w:styleId="6Char">
    <w:name w:val="标题 6 Char"/>
    <w:basedOn w:val="a0"/>
    <w:link w:val="6"/>
    <w:rsid w:val="007D1CFC"/>
    <w:rPr>
      <w:rFonts w:ascii="Arial Narrow" w:eastAsiaTheme="majorEastAsia" w:hAnsi="Arial Narrow" w:cstheme="majorBidi"/>
      <w:b/>
      <w:i/>
      <w:sz w:val="26"/>
    </w:rPr>
  </w:style>
  <w:style w:type="character" w:customStyle="1" w:styleId="7Char">
    <w:name w:val="标题 7 Char"/>
    <w:basedOn w:val="a0"/>
    <w:link w:val="7"/>
    <w:rsid w:val="007D1CFC"/>
    <w:rPr>
      <w:rFonts w:ascii="Arial Narrow" w:eastAsiaTheme="majorEastAsia" w:hAnsi="Arial Narrow" w:cstheme="majorBidi"/>
      <w:b/>
      <w:i/>
      <w:sz w:val="24"/>
    </w:rPr>
  </w:style>
  <w:style w:type="character" w:customStyle="1" w:styleId="8Char">
    <w:name w:val="标题 8 Char"/>
    <w:basedOn w:val="a0"/>
    <w:link w:val="8"/>
    <w:rsid w:val="007D1CFC"/>
    <w:rPr>
      <w:rFonts w:ascii="Arial Narrow" w:eastAsiaTheme="majorEastAsia" w:hAnsi="Arial Narrow" w:cstheme="majorBidi"/>
      <w:b/>
      <w:i/>
      <w:snapToGrid w:val="0"/>
      <w:sz w:val="22"/>
    </w:rPr>
  </w:style>
  <w:style w:type="character" w:customStyle="1" w:styleId="9Char">
    <w:name w:val="标题 9 Char"/>
    <w:basedOn w:val="a0"/>
    <w:link w:val="9"/>
    <w:rsid w:val="007D1CFC"/>
    <w:rPr>
      <w:rFonts w:ascii="Arial Narrow" w:eastAsiaTheme="majorEastAsia" w:hAnsi="Arial Narrow" w:cstheme="majorBidi"/>
      <w:i/>
      <w:sz w:val="22"/>
    </w:rPr>
  </w:style>
  <w:style w:type="character" w:customStyle="1" w:styleId="Hyperlink10">
    <w:name w:val="Hyperlink 10"/>
    <w:basedOn w:val="a3"/>
    <w:uiPriority w:val="99"/>
    <w:rsid w:val="007D1CFC"/>
    <w:rPr>
      <w:rFonts w:ascii="Arial" w:hAnsi="Arial" w:cs="Arial"/>
      <w:color w:val="0000FF"/>
      <w:sz w:val="20"/>
      <w:szCs w:val="22"/>
      <w:u w:val="single"/>
    </w:rPr>
  </w:style>
  <w:style w:type="table" w:styleId="a4">
    <w:name w:val="Table Grid"/>
    <w:basedOn w:val="a1"/>
    <w:uiPriority w:val="59"/>
    <w:rsid w:val="007D1C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structionalTextTableText10">
    <w:name w:val="Instructional Text Table Text 10"/>
    <w:basedOn w:val="InstructionalText"/>
    <w:link w:val="InstructionalTextTableText10Char"/>
    <w:qFormat/>
    <w:rsid w:val="00640D0B"/>
    <w:pPr>
      <w:spacing w:before="20"/>
    </w:pPr>
    <w:rPr>
      <w:sz w:val="20"/>
    </w:rPr>
  </w:style>
  <w:style w:type="paragraph" w:customStyle="1" w:styleId="InstructionalText">
    <w:name w:val="Instructional Text"/>
    <w:basedOn w:val="a5"/>
    <w:next w:val="a5"/>
    <w:link w:val="InstructionalTextChar"/>
    <w:qFormat/>
    <w:rsid w:val="007D1CFC"/>
    <w:rPr>
      <w:i/>
      <w:color w:val="0000FF"/>
      <w:sz w:val="24"/>
      <w:lang w:eastAsia="ar-SA"/>
    </w:rPr>
  </w:style>
  <w:style w:type="paragraph" w:styleId="a5">
    <w:name w:val="Body Text"/>
    <w:basedOn w:val="a"/>
    <w:link w:val="Char"/>
    <w:uiPriority w:val="99"/>
    <w:rsid w:val="007D1CFC"/>
  </w:style>
  <w:style w:type="character" w:customStyle="1" w:styleId="Char">
    <w:name w:val="正文文本 Char"/>
    <w:basedOn w:val="a0"/>
    <w:link w:val="a5"/>
    <w:uiPriority w:val="99"/>
    <w:rsid w:val="007D1CFC"/>
    <w:rPr>
      <w:rFonts w:ascii="Arial" w:hAnsi="Arial"/>
      <w:sz w:val="22"/>
    </w:rPr>
  </w:style>
  <w:style w:type="character" w:customStyle="1" w:styleId="InstructionalTextChar">
    <w:name w:val="Instructional Text Char"/>
    <w:basedOn w:val="Char"/>
    <w:link w:val="InstructionalText"/>
    <w:rsid w:val="007D1CFC"/>
    <w:rPr>
      <w:rFonts w:ascii="Arial" w:hAnsi="Arial"/>
      <w:i/>
      <w:color w:val="0000FF"/>
      <w:sz w:val="24"/>
      <w:lang w:eastAsia="ar-SA"/>
    </w:rPr>
  </w:style>
  <w:style w:type="character" w:customStyle="1" w:styleId="InstructionalTextTableText10Char">
    <w:name w:val="Instructional Text Table Text 10 Char"/>
    <w:basedOn w:val="InstructionalTextChar"/>
    <w:link w:val="InstructionalTextTableText10"/>
    <w:rsid w:val="00640D0B"/>
    <w:rPr>
      <w:rFonts w:ascii="Arial" w:hAnsi="Arial"/>
      <w:i/>
      <w:color w:val="0000FF"/>
      <w:sz w:val="24"/>
      <w:lang w:eastAsia="ar-SA"/>
    </w:rPr>
  </w:style>
  <w:style w:type="paragraph" w:customStyle="1" w:styleId="BackMatterHeading">
    <w:name w:val="Back Matter Heading"/>
    <w:next w:val="a"/>
    <w:autoRedefine/>
    <w:rsid w:val="00D6423F"/>
    <w:pPr>
      <w:keepNext/>
      <w:pageBreakBefore/>
      <w:spacing w:after="360"/>
      <w:outlineLvl w:val="1"/>
    </w:pPr>
    <w:rPr>
      <w:rFonts w:ascii="Arial" w:hAnsi="Arial" w:cs="Arial"/>
      <w:color w:val="000000"/>
      <w:sz w:val="22"/>
      <w:szCs w:val="22"/>
    </w:rPr>
  </w:style>
  <w:style w:type="character" w:styleId="a6">
    <w:name w:val="annotation reference"/>
    <w:basedOn w:val="a0"/>
    <w:uiPriority w:val="99"/>
    <w:rsid w:val="007D1CFC"/>
    <w:rPr>
      <w:sz w:val="16"/>
      <w:szCs w:val="16"/>
    </w:rPr>
  </w:style>
  <w:style w:type="paragraph" w:styleId="a7">
    <w:name w:val="annotation text"/>
    <w:basedOn w:val="a"/>
    <w:link w:val="Char0"/>
    <w:uiPriority w:val="99"/>
    <w:rsid w:val="007D1CFC"/>
    <w:rPr>
      <w:sz w:val="20"/>
    </w:rPr>
  </w:style>
  <w:style w:type="character" w:customStyle="1" w:styleId="Char0">
    <w:name w:val="批注文字 Char"/>
    <w:basedOn w:val="a0"/>
    <w:link w:val="a7"/>
    <w:uiPriority w:val="99"/>
    <w:rsid w:val="007D1CFC"/>
    <w:rPr>
      <w:rFonts w:ascii="Arial" w:hAnsi="Arial"/>
    </w:rPr>
  </w:style>
  <w:style w:type="paragraph" w:styleId="a8">
    <w:name w:val="annotation subject"/>
    <w:basedOn w:val="a7"/>
    <w:next w:val="a7"/>
    <w:link w:val="Char1"/>
    <w:rsid w:val="007D1CFC"/>
    <w:rPr>
      <w:b/>
      <w:bCs/>
    </w:rPr>
  </w:style>
  <w:style w:type="character" w:customStyle="1" w:styleId="Char1">
    <w:name w:val="批注主题 Char"/>
    <w:basedOn w:val="Char0"/>
    <w:link w:val="a8"/>
    <w:rsid w:val="007D1CFC"/>
    <w:rPr>
      <w:rFonts w:ascii="Arial" w:hAnsi="Arial"/>
      <w:b/>
      <w:bCs/>
    </w:rPr>
  </w:style>
  <w:style w:type="paragraph" w:customStyle="1" w:styleId="Figure">
    <w:name w:val="Figure"/>
    <w:next w:val="a"/>
    <w:rsid w:val="007D1CFC"/>
    <w:pPr>
      <w:keepNext/>
      <w:keepLines/>
      <w:spacing w:before="120"/>
    </w:pPr>
    <w:rPr>
      <w:rFonts w:ascii="Arial" w:hAnsi="Arial"/>
      <w:sz w:val="24"/>
    </w:rPr>
  </w:style>
  <w:style w:type="paragraph" w:customStyle="1" w:styleId="FooterRight">
    <w:name w:val="Footer Right"/>
    <w:basedOn w:val="a9"/>
    <w:link w:val="FooterRightChar"/>
    <w:qFormat/>
    <w:rsid w:val="007D1CFC"/>
    <w:pPr>
      <w:tabs>
        <w:tab w:val="clear" w:pos="4680"/>
        <w:tab w:val="clear" w:pos="9360"/>
        <w:tab w:val="center" w:pos="4320"/>
        <w:tab w:val="right" w:pos="8640"/>
      </w:tabs>
      <w:jc w:val="right"/>
    </w:pPr>
    <w:rPr>
      <w:rFonts w:ascii="Arial" w:hAnsi="Arial"/>
    </w:rPr>
  </w:style>
  <w:style w:type="character" w:customStyle="1" w:styleId="FooterRightChar">
    <w:name w:val="Footer Right Char"/>
    <w:basedOn w:val="a0"/>
    <w:link w:val="FooterRight"/>
    <w:rsid w:val="007D1CFC"/>
    <w:rPr>
      <w:rFonts w:ascii="Arial" w:hAnsi="Arial"/>
      <w:sz w:val="18"/>
    </w:rPr>
  </w:style>
  <w:style w:type="paragraph" w:styleId="a9">
    <w:name w:val="footer"/>
    <w:link w:val="Char2"/>
    <w:rsid w:val="007D1CFC"/>
    <w:pPr>
      <w:pBdr>
        <w:top w:val="single" w:sz="4" w:space="1" w:color="000000"/>
      </w:pBdr>
      <w:tabs>
        <w:tab w:val="center" w:pos="4680"/>
        <w:tab w:val="right" w:pos="9360"/>
      </w:tabs>
      <w:spacing w:before="60" w:after="60"/>
    </w:pPr>
    <w:rPr>
      <w:rFonts w:ascii="Arial Narrow" w:hAnsi="Arial Narrow"/>
      <w:sz w:val="18"/>
    </w:rPr>
  </w:style>
  <w:style w:type="character" w:customStyle="1" w:styleId="Char2">
    <w:name w:val="页脚 Char"/>
    <w:basedOn w:val="a0"/>
    <w:link w:val="a9"/>
    <w:rsid w:val="007D1CFC"/>
    <w:rPr>
      <w:rFonts w:ascii="Arial Narrow" w:hAnsi="Arial Narrow"/>
      <w:sz w:val="18"/>
    </w:rPr>
  </w:style>
  <w:style w:type="paragraph" w:customStyle="1" w:styleId="InstructionalTextUnderline">
    <w:name w:val="Instructional Text  Underline"/>
    <w:link w:val="InstructionalTextUnderlineChar"/>
    <w:rsid w:val="007D1CFC"/>
    <w:pPr>
      <w:spacing w:after="200" w:line="276" w:lineRule="auto"/>
    </w:pPr>
    <w:rPr>
      <w:rFonts w:ascii="Arial" w:hAnsi="Arial"/>
      <w:i/>
      <w:iCs/>
      <w:color w:val="0000FF"/>
      <w:sz w:val="24"/>
      <w:szCs w:val="24"/>
      <w:u w:val="single"/>
    </w:rPr>
  </w:style>
  <w:style w:type="character" w:styleId="aa">
    <w:name w:val="footnote reference"/>
    <w:basedOn w:val="a0"/>
    <w:rsid w:val="007D1CFC"/>
    <w:rPr>
      <w:vertAlign w:val="superscript"/>
    </w:rPr>
  </w:style>
  <w:style w:type="paragraph" w:styleId="ab">
    <w:name w:val="footnote text"/>
    <w:link w:val="Char3"/>
    <w:rsid w:val="007D1CFC"/>
    <w:pPr>
      <w:spacing w:before="40" w:after="40"/>
      <w:ind w:left="360" w:hanging="360"/>
    </w:pPr>
    <w:rPr>
      <w:rFonts w:ascii="Arial" w:hAnsi="Arial"/>
      <w:sz w:val="18"/>
    </w:rPr>
  </w:style>
  <w:style w:type="character" w:customStyle="1" w:styleId="Char3">
    <w:name w:val="脚注文本 Char"/>
    <w:basedOn w:val="a0"/>
    <w:link w:val="ab"/>
    <w:rsid w:val="007D1CFC"/>
    <w:rPr>
      <w:rFonts w:ascii="Arial" w:hAnsi="Arial"/>
      <w:sz w:val="18"/>
    </w:rPr>
  </w:style>
  <w:style w:type="paragraph" w:customStyle="1" w:styleId="FrontMatterHeader">
    <w:name w:val="Front Matter Header"/>
    <w:next w:val="a"/>
    <w:autoRedefine/>
    <w:rsid w:val="007D1CFC"/>
    <w:pPr>
      <w:keepNext/>
      <w:spacing w:after="360"/>
      <w:jc w:val="center"/>
      <w:outlineLvl w:val="0"/>
    </w:pPr>
    <w:rPr>
      <w:rFonts w:ascii="Arial Narrow" w:hAnsi="Arial Narrow"/>
      <w:b/>
      <w:sz w:val="36"/>
    </w:rPr>
  </w:style>
  <w:style w:type="character" w:customStyle="1" w:styleId="InstructionalTextUnderlineChar">
    <w:name w:val="Instructional Text  Underline Char"/>
    <w:basedOn w:val="a0"/>
    <w:link w:val="InstructionalTextUnderline"/>
    <w:rsid w:val="007D1CFC"/>
    <w:rPr>
      <w:rFonts w:ascii="Arial" w:hAnsi="Arial"/>
      <w:i/>
      <w:iCs/>
      <w:color w:val="0000FF"/>
      <w:sz w:val="24"/>
      <w:szCs w:val="24"/>
      <w:u w:val="single"/>
    </w:rPr>
  </w:style>
  <w:style w:type="paragraph" w:customStyle="1" w:styleId="TableColumnHeading">
    <w:name w:val="TableColumnHeading"/>
    <w:next w:val="a"/>
    <w:autoRedefine/>
    <w:rsid w:val="007D1CFC"/>
    <w:pPr>
      <w:spacing w:before="60" w:after="60"/>
    </w:pPr>
    <w:rPr>
      <w:rFonts w:ascii="Arial" w:hAnsi="Arial"/>
      <w:b/>
      <w:color w:val="FFFFFF" w:themeColor="background1"/>
      <w:sz w:val="22"/>
    </w:rPr>
  </w:style>
  <w:style w:type="paragraph" w:styleId="ac">
    <w:name w:val="header"/>
    <w:basedOn w:val="a"/>
    <w:link w:val="Char4"/>
    <w:unhideWhenUsed/>
    <w:rsid w:val="007D1CFC"/>
    <w:pPr>
      <w:pBdr>
        <w:bottom w:val="single" w:sz="4" w:space="1" w:color="000000"/>
      </w:pBdr>
      <w:tabs>
        <w:tab w:val="right" w:pos="9360"/>
      </w:tabs>
      <w:spacing w:after="0"/>
    </w:pPr>
    <w:rPr>
      <w:rFonts w:ascii="Arial Narrow" w:hAnsi="Arial Narrow"/>
      <w:sz w:val="18"/>
    </w:rPr>
  </w:style>
  <w:style w:type="character" w:customStyle="1" w:styleId="Char4">
    <w:name w:val="页眉 Char"/>
    <w:basedOn w:val="a0"/>
    <w:link w:val="ac"/>
    <w:rsid w:val="007D1CFC"/>
    <w:rPr>
      <w:rFonts w:ascii="Arial Narrow" w:hAnsi="Arial Narrow"/>
      <w:sz w:val="18"/>
    </w:rPr>
  </w:style>
  <w:style w:type="paragraph" w:customStyle="1" w:styleId="TableVerticalHeading">
    <w:name w:val="TableVerticalHeading"/>
    <w:aliases w:val="tvh"/>
    <w:rsid w:val="00131144"/>
    <w:pPr>
      <w:widowControl w:val="0"/>
      <w:jc w:val="center"/>
    </w:pPr>
    <w:rPr>
      <w:rFonts w:ascii="Arial" w:hAnsi="Arial"/>
      <w:b/>
    </w:rPr>
  </w:style>
  <w:style w:type="paragraph" w:styleId="10">
    <w:name w:val="toc 1"/>
    <w:next w:val="a"/>
    <w:autoRedefine/>
    <w:uiPriority w:val="39"/>
    <w:rsid w:val="007D1CFC"/>
    <w:pPr>
      <w:tabs>
        <w:tab w:val="left" w:pos="360"/>
        <w:tab w:val="right" w:leader="dot" w:pos="9360"/>
      </w:tabs>
      <w:spacing w:before="200" w:after="120"/>
      <w:ind w:left="360" w:hanging="360"/>
    </w:pPr>
    <w:rPr>
      <w:rFonts w:ascii="Arial" w:hAnsi="Arial"/>
      <w:b/>
      <w:noProof/>
      <w:sz w:val="24"/>
    </w:rPr>
  </w:style>
  <w:style w:type="paragraph" w:styleId="20">
    <w:name w:val="toc 2"/>
    <w:next w:val="a"/>
    <w:autoRedefine/>
    <w:uiPriority w:val="39"/>
    <w:rsid w:val="007D1CFC"/>
    <w:pPr>
      <w:tabs>
        <w:tab w:val="left" w:pos="1080"/>
        <w:tab w:val="right" w:leader="dot" w:pos="9360"/>
      </w:tabs>
      <w:ind w:left="965" w:hanging="720"/>
    </w:pPr>
    <w:rPr>
      <w:rFonts w:ascii="Arial" w:hAnsi="Arial"/>
      <w:noProof/>
      <w:sz w:val="24"/>
    </w:rPr>
  </w:style>
  <w:style w:type="paragraph" w:styleId="30">
    <w:name w:val="toc 3"/>
    <w:next w:val="a"/>
    <w:autoRedefine/>
    <w:uiPriority w:val="39"/>
    <w:rsid w:val="007D1CFC"/>
    <w:pPr>
      <w:tabs>
        <w:tab w:val="left" w:pos="1980"/>
        <w:tab w:val="right" w:leader="dot" w:pos="9360"/>
      </w:tabs>
      <w:ind w:left="1382" w:hanging="907"/>
    </w:pPr>
    <w:rPr>
      <w:rFonts w:ascii="Arial" w:hAnsi="Arial"/>
      <w:sz w:val="24"/>
    </w:rPr>
  </w:style>
  <w:style w:type="paragraph" w:styleId="40">
    <w:name w:val="toc 4"/>
    <w:next w:val="a"/>
    <w:uiPriority w:val="39"/>
    <w:rsid w:val="007D1CFC"/>
    <w:pPr>
      <w:ind w:left="778"/>
    </w:pPr>
    <w:rPr>
      <w:rFonts w:ascii="Arial" w:hAnsi="Arial"/>
      <w:sz w:val="24"/>
    </w:rPr>
  </w:style>
  <w:style w:type="paragraph" w:styleId="50">
    <w:name w:val="toc 5"/>
    <w:next w:val="a"/>
    <w:uiPriority w:val="39"/>
    <w:rsid w:val="007D1CFC"/>
    <w:pPr>
      <w:ind w:left="1080"/>
    </w:pPr>
    <w:rPr>
      <w:rFonts w:ascii="Arial" w:hAnsi="Arial"/>
      <w:sz w:val="24"/>
    </w:rPr>
  </w:style>
  <w:style w:type="paragraph" w:customStyle="1" w:styleId="Version">
    <w:name w:val="Version"/>
    <w:link w:val="VersionCharChar"/>
    <w:rsid w:val="00BC2759"/>
    <w:pPr>
      <w:spacing w:after="200"/>
      <w:jc w:val="right"/>
    </w:pPr>
    <w:rPr>
      <w:rFonts w:ascii="Arial Narrow" w:hAnsi="Arial Narrow"/>
      <w:b/>
      <w:sz w:val="32"/>
    </w:rPr>
  </w:style>
  <w:style w:type="character" w:customStyle="1" w:styleId="VersionCharChar">
    <w:name w:val="Version Char Char"/>
    <w:basedOn w:val="a0"/>
    <w:link w:val="Version"/>
    <w:rsid w:val="00BC2759"/>
    <w:rPr>
      <w:rFonts w:ascii="Arial Narrow" w:hAnsi="Arial Narrow"/>
      <w:b/>
      <w:sz w:val="32"/>
      <w:lang w:val="en-US" w:eastAsia="en-US" w:bidi="ar-SA"/>
    </w:rPr>
  </w:style>
  <w:style w:type="paragraph" w:styleId="60">
    <w:name w:val="toc 6"/>
    <w:next w:val="a"/>
    <w:uiPriority w:val="39"/>
    <w:rsid w:val="007D1CFC"/>
    <w:pPr>
      <w:ind w:left="1200"/>
    </w:pPr>
    <w:rPr>
      <w:rFonts w:ascii="Arial" w:hAnsi="Arial"/>
      <w:sz w:val="24"/>
    </w:rPr>
  </w:style>
  <w:style w:type="paragraph" w:styleId="70">
    <w:name w:val="toc 7"/>
    <w:next w:val="a"/>
    <w:uiPriority w:val="39"/>
    <w:rsid w:val="007D1CFC"/>
    <w:pPr>
      <w:ind w:left="1440"/>
    </w:pPr>
    <w:rPr>
      <w:rFonts w:ascii="Arial" w:hAnsi="Arial"/>
      <w:sz w:val="24"/>
    </w:rPr>
  </w:style>
  <w:style w:type="paragraph" w:styleId="80">
    <w:name w:val="toc 8"/>
    <w:next w:val="a"/>
    <w:uiPriority w:val="39"/>
    <w:rsid w:val="007D1CFC"/>
    <w:pPr>
      <w:ind w:left="1680"/>
    </w:pPr>
    <w:rPr>
      <w:rFonts w:ascii="Arial" w:hAnsi="Arial"/>
      <w:sz w:val="24"/>
    </w:rPr>
  </w:style>
  <w:style w:type="paragraph" w:styleId="90">
    <w:name w:val="toc 9"/>
    <w:next w:val="a"/>
    <w:uiPriority w:val="39"/>
    <w:rsid w:val="007D1CFC"/>
    <w:pPr>
      <w:ind w:left="1920"/>
    </w:pPr>
    <w:rPr>
      <w:rFonts w:ascii="Arial" w:hAnsi="Arial"/>
      <w:sz w:val="24"/>
    </w:rPr>
  </w:style>
  <w:style w:type="paragraph" w:customStyle="1" w:styleId="UnnumberedHeading">
    <w:name w:val="Unnumbered Heading"/>
    <w:next w:val="a"/>
    <w:rsid w:val="00131144"/>
    <w:pPr>
      <w:keepNext/>
      <w:keepLines/>
      <w:spacing w:before="240" w:after="60"/>
    </w:pPr>
    <w:rPr>
      <w:rFonts w:ascii="Arial Narrow" w:hAnsi="Arial Narrow"/>
      <w:b/>
      <w:sz w:val="26"/>
    </w:rPr>
  </w:style>
  <w:style w:type="paragraph" w:customStyle="1" w:styleId="TableTextCenter">
    <w:name w:val="TableTextCenter"/>
    <w:basedOn w:val="a"/>
    <w:rsid w:val="00AE78D5"/>
    <w:pPr>
      <w:tabs>
        <w:tab w:val="center" w:pos="4320"/>
      </w:tabs>
      <w:spacing w:before="40" w:after="40"/>
      <w:jc w:val="center"/>
    </w:pPr>
    <w:rPr>
      <w:noProof/>
      <w:sz w:val="18"/>
    </w:rPr>
  </w:style>
  <w:style w:type="paragraph" w:styleId="ad">
    <w:name w:val="caption"/>
    <w:basedOn w:val="a"/>
    <w:next w:val="a"/>
    <w:link w:val="Char5"/>
    <w:uiPriority w:val="35"/>
    <w:qFormat/>
    <w:rsid w:val="007D1CFC"/>
    <w:pPr>
      <w:keepNext/>
      <w:spacing w:after="60"/>
    </w:pPr>
    <w:rPr>
      <w:rFonts w:ascii="Arial Narrow" w:hAnsi="Arial Narrow"/>
      <w:b/>
      <w:bCs/>
      <w:sz w:val="20"/>
    </w:rPr>
  </w:style>
  <w:style w:type="character" w:customStyle="1" w:styleId="Char5">
    <w:name w:val="题注 Char"/>
    <w:link w:val="ad"/>
    <w:uiPriority w:val="35"/>
    <w:locked/>
    <w:rsid w:val="007D1CFC"/>
    <w:rPr>
      <w:rFonts w:ascii="Arial Narrow" w:hAnsi="Arial Narrow"/>
      <w:b/>
      <w:bCs/>
    </w:rPr>
  </w:style>
  <w:style w:type="character" w:styleId="ae">
    <w:name w:val="endnote reference"/>
    <w:basedOn w:val="a0"/>
    <w:rsid w:val="007D1CFC"/>
    <w:rPr>
      <w:vertAlign w:val="superscript"/>
    </w:rPr>
  </w:style>
  <w:style w:type="paragraph" w:styleId="af">
    <w:name w:val="endnote text"/>
    <w:basedOn w:val="a"/>
    <w:link w:val="Char6"/>
    <w:rsid w:val="007D1CFC"/>
    <w:rPr>
      <w:sz w:val="20"/>
    </w:rPr>
  </w:style>
  <w:style w:type="character" w:customStyle="1" w:styleId="Char6">
    <w:name w:val="尾注文本 Char"/>
    <w:basedOn w:val="a0"/>
    <w:link w:val="af"/>
    <w:rsid w:val="007D1CFC"/>
    <w:rPr>
      <w:rFonts w:ascii="Arial" w:hAnsi="Arial"/>
    </w:rPr>
  </w:style>
  <w:style w:type="paragraph" w:styleId="af0">
    <w:name w:val="table of figures"/>
    <w:basedOn w:val="10"/>
    <w:next w:val="a"/>
    <w:autoRedefine/>
    <w:uiPriority w:val="99"/>
    <w:rsid w:val="007D1CFC"/>
    <w:rPr>
      <w:b w:val="0"/>
    </w:rPr>
  </w:style>
  <w:style w:type="paragraph" w:styleId="af1">
    <w:name w:val="toa heading"/>
    <w:basedOn w:val="a"/>
    <w:next w:val="a"/>
    <w:rsid w:val="004E0D82"/>
    <w:rPr>
      <w:rFonts w:cs="Arial"/>
      <w:b/>
      <w:bCs/>
      <w:szCs w:val="24"/>
    </w:rPr>
  </w:style>
  <w:style w:type="paragraph" w:styleId="af2">
    <w:name w:val="Title"/>
    <w:basedOn w:val="a"/>
    <w:next w:val="a"/>
    <w:link w:val="Char7"/>
    <w:qFormat/>
    <w:rsid w:val="00BF6D53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7">
    <w:name w:val="标题 Char"/>
    <w:basedOn w:val="a0"/>
    <w:link w:val="af2"/>
    <w:rsid w:val="00BF6D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">
    <w:name w:val="TOC Heading"/>
    <w:basedOn w:val="1"/>
    <w:next w:val="a"/>
    <w:uiPriority w:val="39"/>
    <w:unhideWhenUsed/>
    <w:qFormat/>
    <w:rsid w:val="007D1CFC"/>
    <w:pPr>
      <w:keepLines/>
      <w:numPr>
        <w:numId w:val="0"/>
      </w:numPr>
      <w:tabs>
        <w:tab w:val="clear" w:pos="540"/>
      </w:tabs>
      <w:outlineLvl w:val="9"/>
    </w:pPr>
    <w:rPr>
      <w:bCs/>
      <w:color w:val="365F91" w:themeColor="accent1" w:themeShade="BF"/>
      <w:kern w:val="0"/>
      <w:sz w:val="28"/>
      <w:szCs w:val="28"/>
    </w:rPr>
  </w:style>
  <w:style w:type="paragraph" w:customStyle="1" w:styleId="Default">
    <w:name w:val="Default"/>
    <w:rsid w:val="00EE3177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7D1CFC"/>
    <w:rPr>
      <w:rFonts w:ascii="Arial" w:hAnsi="Arial"/>
      <w:color w:val="0000FF" w:themeColor="hyperlink"/>
      <w:sz w:val="22"/>
      <w:u w:val="single"/>
    </w:rPr>
  </w:style>
  <w:style w:type="paragraph" w:styleId="af3">
    <w:name w:val="Revision"/>
    <w:hidden/>
    <w:uiPriority w:val="99"/>
    <w:semiHidden/>
    <w:rsid w:val="00995CBB"/>
    <w:rPr>
      <w:rFonts w:ascii="Arial" w:hAnsi="Arial"/>
      <w:sz w:val="22"/>
    </w:rPr>
  </w:style>
  <w:style w:type="character" w:styleId="af4">
    <w:name w:val="FollowedHyperlink"/>
    <w:basedOn w:val="a0"/>
    <w:rsid w:val="007D1CFC"/>
    <w:rPr>
      <w:rFonts w:ascii="Arial" w:hAnsi="Arial"/>
      <w:color w:val="800080" w:themeColor="followedHyperlink"/>
      <w:sz w:val="22"/>
      <w:u w:val="single"/>
    </w:rPr>
  </w:style>
  <w:style w:type="character" w:customStyle="1" w:styleId="textmedium1">
    <w:name w:val="textmedium1"/>
    <w:rsid w:val="00251CD2"/>
    <w:rPr>
      <w:rFonts w:ascii="Verdana" w:hAnsi="Verdana" w:cs="Times New Roman"/>
      <w:color w:val="000000"/>
      <w:sz w:val="20"/>
      <w:szCs w:val="20"/>
    </w:rPr>
  </w:style>
  <w:style w:type="paragraph" w:customStyle="1" w:styleId="Appendix">
    <w:name w:val="Appendix"/>
    <w:next w:val="a5"/>
    <w:uiPriority w:val="99"/>
    <w:rsid w:val="007D1CFC"/>
    <w:pPr>
      <w:keepNext/>
      <w:pageBreakBefore/>
      <w:tabs>
        <w:tab w:val="num" w:pos="1800"/>
      </w:tabs>
      <w:spacing w:before="120" w:after="240"/>
      <w:outlineLvl w:val="0"/>
    </w:pPr>
    <w:rPr>
      <w:rFonts w:ascii="Arial Narrow" w:hAnsi="Arial Narrow"/>
      <w:b/>
      <w:color w:val="003366"/>
      <w:kern w:val="28"/>
      <w:sz w:val="32"/>
      <w:szCs w:val="24"/>
    </w:rPr>
  </w:style>
  <w:style w:type="paragraph" w:customStyle="1" w:styleId="AppendixA">
    <w:name w:val="Appendix A"/>
    <w:next w:val="a5"/>
    <w:uiPriority w:val="99"/>
    <w:rsid w:val="007D1CFC"/>
    <w:pPr>
      <w:keepNext/>
      <w:numPr>
        <w:numId w:val="3"/>
      </w:numPr>
      <w:tabs>
        <w:tab w:val="left" w:pos="864"/>
      </w:tabs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B">
    <w:name w:val="Appendix B"/>
    <w:next w:val="a5"/>
    <w:uiPriority w:val="99"/>
    <w:rsid w:val="007D1CFC"/>
    <w:pPr>
      <w:keepNext/>
      <w:numPr>
        <w:numId w:val="4"/>
      </w:numPr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C">
    <w:name w:val="Appendix C"/>
    <w:next w:val="a5"/>
    <w:uiPriority w:val="99"/>
    <w:rsid w:val="007D1CFC"/>
    <w:pPr>
      <w:keepNext/>
      <w:numPr>
        <w:numId w:val="5"/>
      </w:numPr>
      <w:tabs>
        <w:tab w:val="left" w:pos="864"/>
      </w:tabs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D">
    <w:name w:val="Appendix D"/>
    <w:next w:val="a5"/>
    <w:uiPriority w:val="99"/>
    <w:rsid w:val="007D1CFC"/>
    <w:pPr>
      <w:keepNext/>
      <w:numPr>
        <w:numId w:val="6"/>
      </w:numPr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E">
    <w:name w:val="Appendix E"/>
    <w:next w:val="a5"/>
    <w:uiPriority w:val="99"/>
    <w:rsid w:val="007D1CFC"/>
    <w:pPr>
      <w:keepNext/>
      <w:numPr>
        <w:numId w:val="7"/>
      </w:numPr>
      <w:tabs>
        <w:tab w:val="left" w:pos="864"/>
      </w:tabs>
      <w:spacing w:before="240" w:after="120"/>
    </w:pPr>
    <w:rPr>
      <w:rFonts w:ascii="Arial Narrow" w:hAnsi="Arial Narrow"/>
      <w:b/>
      <w:bCs/>
      <w:iCs/>
      <w:color w:val="003366"/>
      <w:sz w:val="28"/>
      <w:szCs w:val="28"/>
      <w:lang w:eastAsia="ar-SA"/>
    </w:rPr>
  </w:style>
  <w:style w:type="paragraph" w:customStyle="1" w:styleId="AppendixF">
    <w:name w:val="Appendix F"/>
    <w:next w:val="a5"/>
    <w:uiPriority w:val="99"/>
    <w:rsid w:val="007D1CFC"/>
    <w:pPr>
      <w:keepNext/>
      <w:numPr>
        <w:numId w:val="8"/>
      </w:numPr>
      <w:tabs>
        <w:tab w:val="left" w:pos="1440"/>
      </w:tabs>
      <w:spacing w:before="240" w:after="120"/>
    </w:pPr>
    <w:rPr>
      <w:rFonts w:ascii="Arial Narrow" w:hAnsi="Arial Narrow"/>
      <w:b/>
      <w:bCs/>
      <w:iCs/>
      <w:color w:val="1F497D"/>
      <w:sz w:val="28"/>
      <w:szCs w:val="28"/>
      <w:lang w:eastAsia="ar-SA"/>
    </w:rPr>
  </w:style>
  <w:style w:type="paragraph" w:customStyle="1" w:styleId="AppendixG">
    <w:name w:val="Appendix G"/>
    <w:next w:val="a5"/>
    <w:uiPriority w:val="99"/>
    <w:rsid w:val="007D1CFC"/>
    <w:pPr>
      <w:keepNext/>
      <w:numPr>
        <w:numId w:val="9"/>
      </w:numPr>
      <w:tabs>
        <w:tab w:val="left" w:pos="864"/>
      </w:tabs>
      <w:spacing w:before="240" w:after="120"/>
    </w:pPr>
    <w:rPr>
      <w:rFonts w:ascii="Arial Narrow" w:hAnsi="Arial Narrow"/>
      <w:b/>
      <w:bCs/>
      <w:iCs/>
      <w:color w:val="003366"/>
      <w:sz w:val="28"/>
      <w:szCs w:val="28"/>
      <w:lang w:eastAsia="ar-SA"/>
    </w:rPr>
  </w:style>
  <w:style w:type="paragraph" w:customStyle="1" w:styleId="AppendixH">
    <w:name w:val="Appendix H"/>
    <w:next w:val="a5"/>
    <w:uiPriority w:val="99"/>
    <w:rsid w:val="007D1CFC"/>
    <w:pPr>
      <w:keepNext/>
      <w:numPr>
        <w:numId w:val="10"/>
      </w:numPr>
      <w:tabs>
        <w:tab w:val="left" w:pos="864"/>
      </w:tabs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  <w:lang w:eastAsia="ar-SA"/>
    </w:rPr>
  </w:style>
  <w:style w:type="paragraph" w:customStyle="1" w:styleId="AppendixI">
    <w:name w:val="Appendix I"/>
    <w:next w:val="a5"/>
    <w:uiPriority w:val="99"/>
    <w:rsid w:val="007D1CFC"/>
    <w:pPr>
      <w:keepNext/>
      <w:numPr>
        <w:numId w:val="11"/>
      </w:numPr>
      <w:tabs>
        <w:tab w:val="left" w:pos="864"/>
      </w:tabs>
      <w:spacing w:before="240" w:after="120"/>
    </w:pPr>
    <w:rPr>
      <w:rFonts w:ascii="Arial Narrow" w:hAnsi="Arial Narrow"/>
      <w:b/>
      <w:bCs/>
      <w:iCs/>
      <w:color w:val="003366"/>
      <w:sz w:val="28"/>
      <w:szCs w:val="28"/>
      <w:lang w:eastAsia="ar-SA"/>
    </w:rPr>
  </w:style>
  <w:style w:type="paragraph" w:customStyle="1" w:styleId="BodyText10">
    <w:name w:val="Body Text 10"/>
    <w:link w:val="BodyText10Char"/>
    <w:uiPriority w:val="99"/>
    <w:rsid w:val="007D1CFC"/>
    <w:pPr>
      <w:spacing w:after="120"/>
    </w:pPr>
    <w:rPr>
      <w:rFonts w:ascii="Arial" w:hAnsi="Arial"/>
      <w:szCs w:val="24"/>
    </w:rPr>
  </w:style>
  <w:style w:type="character" w:customStyle="1" w:styleId="BodyText10Char">
    <w:name w:val="Body Text 10 Char"/>
    <w:basedOn w:val="a0"/>
    <w:link w:val="BodyText10"/>
    <w:uiPriority w:val="99"/>
    <w:locked/>
    <w:rsid w:val="007D1CFC"/>
    <w:rPr>
      <w:rFonts w:ascii="Arial" w:hAnsi="Arial"/>
      <w:szCs w:val="24"/>
    </w:rPr>
  </w:style>
  <w:style w:type="paragraph" w:customStyle="1" w:styleId="BodyText10Bold">
    <w:name w:val="Body Text 10 Bold"/>
    <w:basedOn w:val="BodyText10"/>
    <w:next w:val="BodyText10"/>
    <w:link w:val="BodyText10BoldCharChar"/>
    <w:uiPriority w:val="99"/>
    <w:rsid w:val="007D1CFC"/>
    <w:rPr>
      <w:b/>
      <w:bCs/>
    </w:rPr>
  </w:style>
  <w:style w:type="character" w:customStyle="1" w:styleId="BodyText10BoldCharChar">
    <w:name w:val="Body Text 10 Bold Char Char"/>
    <w:basedOn w:val="a0"/>
    <w:link w:val="BodyText10Bold"/>
    <w:uiPriority w:val="99"/>
    <w:locked/>
    <w:rsid w:val="007D1CFC"/>
    <w:rPr>
      <w:rFonts w:ascii="Arial" w:hAnsi="Arial"/>
      <w:b/>
      <w:bCs/>
      <w:szCs w:val="24"/>
    </w:rPr>
  </w:style>
  <w:style w:type="paragraph" w:customStyle="1" w:styleId="BodyText10BoldCenter">
    <w:name w:val="Body Text 10 Bold Center"/>
    <w:basedOn w:val="BodyText10"/>
    <w:next w:val="BodyText10"/>
    <w:link w:val="BodyText10BoldCenterChar"/>
    <w:uiPriority w:val="99"/>
    <w:rsid w:val="007D1CFC"/>
    <w:pPr>
      <w:jc w:val="center"/>
    </w:pPr>
    <w:rPr>
      <w:b/>
      <w:bCs/>
      <w:sz w:val="22"/>
    </w:rPr>
  </w:style>
  <w:style w:type="character" w:customStyle="1" w:styleId="BodyText10BoldCenterChar">
    <w:name w:val="Body Text 10 Bold Center Char"/>
    <w:basedOn w:val="Char"/>
    <w:link w:val="BodyText10BoldCenter"/>
    <w:uiPriority w:val="99"/>
    <w:rsid w:val="007D1CFC"/>
    <w:rPr>
      <w:rFonts w:ascii="Arial" w:hAnsi="Arial"/>
      <w:b/>
      <w:bCs/>
      <w:sz w:val="22"/>
      <w:szCs w:val="24"/>
    </w:rPr>
  </w:style>
  <w:style w:type="paragraph" w:customStyle="1" w:styleId="BodyText10Bullet">
    <w:name w:val="Body Text 10 Bullet"/>
    <w:basedOn w:val="BodyText10"/>
    <w:link w:val="BodyText10BulletChar"/>
    <w:uiPriority w:val="99"/>
    <w:rsid w:val="007D1CFC"/>
    <w:pPr>
      <w:numPr>
        <w:numId w:val="12"/>
      </w:numPr>
    </w:pPr>
  </w:style>
  <w:style w:type="character" w:customStyle="1" w:styleId="BodyText10BulletChar">
    <w:name w:val="Body Text 10 Bullet Char"/>
    <w:basedOn w:val="a0"/>
    <w:link w:val="BodyText10Bullet"/>
    <w:uiPriority w:val="99"/>
    <w:locked/>
    <w:rsid w:val="007D1CFC"/>
    <w:rPr>
      <w:rFonts w:ascii="Arial" w:hAnsi="Arial"/>
      <w:szCs w:val="24"/>
    </w:rPr>
  </w:style>
  <w:style w:type="paragraph" w:customStyle="1" w:styleId="BodyText10Caps">
    <w:name w:val="Body Text 10 Caps"/>
    <w:basedOn w:val="BodyText10"/>
    <w:link w:val="BodyText10CapsChar"/>
    <w:qFormat/>
    <w:rsid w:val="007D1CFC"/>
    <w:rPr>
      <w:caps/>
    </w:rPr>
  </w:style>
  <w:style w:type="character" w:customStyle="1" w:styleId="BodyText10CapsChar">
    <w:name w:val="Body Text 10 Caps Char"/>
    <w:basedOn w:val="BodyText10Char"/>
    <w:link w:val="BodyText10Caps"/>
    <w:rsid w:val="007D1CFC"/>
    <w:rPr>
      <w:rFonts w:ascii="Arial" w:hAnsi="Arial"/>
      <w:caps/>
      <w:szCs w:val="24"/>
    </w:rPr>
  </w:style>
  <w:style w:type="paragraph" w:customStyle="1" w:styleId="BodyText10Center">
    <w:name w:val="Body Text 10 Center"/>
    <w:basedOn w:val="BodyText10"/>
    <w:next w:val="BodyText10"/>
    <w:link w:val="BodyText10CenterChar"/>
    <w:uiPriority w:val="99"/>
    <w:rsid w:val="007D1CFC"/>
    <w:pPr>
      <w:jc w:val="center"/>
    </w:pPr>
  </w:style>
  <w:style w:type="character" w:customStyle="1" w:styleId="BodyText10CenterChar">
    <w:name w:val="Body Text 10 Center Char"/>
    <w:basedOn w:val="a0"/>
    <w:link w:val="BodyText10Center"/>
    <w:uiPriority w:val="99"/>
    <w:locked/>
    <w:rsid w:val="007D1CFC"/>
    <w:rPr>
      <w:rFonts w:ascii="Arial" w:hAnsi="Arial"/>
      <w:szCs w:val="24"/>
    </w:rPr>
  </w:style>
  <w:style w:type="paragraph" w:customStyle="1" w:styleId="BodyText10Glossary">
    <w:name w:val="Body Text 10 Glossary"/>
    <w:basedOn w:val="BodyText10"/>
    <w:next w:val="BodyText10"/>
    <w:link w:val="BodyText10GlossaryChar"/>
    <w:qFormat/>
    <w:rsid w:val="007D1CFC"/>
  </w:style>
  <w:style w:type="character" w:customStyle="1" w:styleId="BodyText10GlossaryChar">
    <w:name w:val="Body Text 10 Glossary Char"/>
    <w:basedOn w:val="BodyText10Char"/>
    <w:link w:val="BodyText10Glossary"/>
    <w:rsid w:val="007D1CFC"/>
    <w:rPr>
      <w:rFonts w:ascii="Arial" w:hAnsi="Arial"/>
      <w:szCs w:val="24"/>
    </w:rPr>
  </w:style>
  <w:style w:type="paragraph" w:customStyle="1" w:styleId="BodyText10Italic">
    <w:name w:val="Body Text 10 Italic"/>
    <w:basedOn w:val="BodyText10"/>
    <w:next w:val="BodyText10"/>
    <w:link w:val="BodyText10ItalicChar"/>
    <w:qFormat/>
    <w:rsid w:val="007D1CFC"/>
    <w:rPr>
      <w:i/>
    </w:rPr>
  </w:style>
  <w:style w:type="character" w:customStyle="1" w:styleId="BodyText10ItalicChar">
    <w:name w:val="Body Text 10 Italic Char"/>
    <w:basedOn w:val="BodyText10Char"/>
    <w:link w:val="BodyText10Italic"/>
    <w:rsid w:val="007D1CFC"/>
    <w:rPr>
      <w:rFonts w:ascii="Arial" w:hAnsi="Arial"/>
      <w:i/>
      <w:szCs w:val="24"/>
    </w:rPr>
  </w:style>
  <w:style w:type="paragraph" w:customStyle="1" w:styleId="BodyText10ItalicBorders">
    <w:name w:val="Body Text 10 Italic Borders"/>
    <w:basedOn w:val="a9"/>
    <w:qFormat/>
    <w:rsid w:val="007D1CFC"/>
    <w:pPr>
      <w:pBdr>
        <w:bottom w:val="single" w:sz="4" w:space="4" w:color="auto"/>
      </w:pBdr>
      <w:spacing w:after="120"/>
    </w:pPr>
    <w:rPr>
      <w:rFonts w:ascii="Arial" w:hAnsi="Arial" w:cs="Arial"/>
      <w:i/>
      <w:sz w:val="20"/>
    </w:rPr>
  </w:style>
  <w:style w:type="paragraph" w:customStyle="1" w:styleId="BodyText10Number">
    <w:name w:val="Body Text 10 Number"/>
    <w:basedOn w:val="BodyText10"/>
    <w:link w:val="BodyText10NumberCharChar"/>
    <w:uiPriority w:val="99"/>
    <w:rsid w:val="007D1CFC"/>
    <w:pPr>
      <w:numPr>
        <w:numId w:val="13"/>
      </w:numPr>
    </w:pPr>
    <w:rPr>
      <w:sz w:val="22"/>
    </w:rPr>
  </w:style>
  <w:style w:type="character" w:customStyle="1" w:styleId="BodyText10NumberCharChar">
    <w:name w:val="Body Text 10 Number Char Char"/>
    <w:basedOn w:val="Char"/>
    <w:link w:val="BodyText10Number"/>
    <w:uiPriority w:val="99"/>
    <w:locked/>
    <w:rsid w:val="007D1CFC"/>
    <w:rPr>
      <w:szCs w:val="24"/>
    </w:rPr>
  </w:style>
  <w:style w:type="paragraph" w:customStyle="1" w:styleId="BodyText10Underline">
    <w:name w:val="Body Text 10 Underline"/>
    <w:basedOn w:val="BodyText10"/>
    <w:next w:val="BodyText10"/>
    <w:link w:val="BodyText10UnderlineChar"/>
    <w:uiPriority w:val="99"/>
    <w:rsid w:val="007D1CFC"/>
    <w:rPr>
      <w:u w:val="single"/>
    </w:rPr>
  </w:style>
  <w:style w:type="character" w:customStyle="1" w:styleId="BodyText10UnderlineChar">
    <w:name w:val="Body Text 10 Underline Char"/>
    <w:basedOn w:val="a0"/>
    <w:link w:val="BodyText10Underline"/>
    <w:uiPriority w:val="99"/>
    <w:locked/>
    <w:rsid w:val="007D1CFC"/>
    <w:rPr>
      <w:rFonts w:ascii="Arial" w:hAnsi="Arial"/>
      <w:szCs w:val="24"/>
      <w:u w:val="single"/>
    </w:rPr>
  </w:style>
  <w:style w:type="paragraph" w:customStyle="1" w:styleId="BodyTextBold">
    <w:name w:val="Body Text Bold"/>
    <w:basedOn w:val="a5"/>
    <w:next w:val="a5"/>
    <w:link w:val="BodyTextBoldChar"/>
    <w:uiPriority w:val="99"/>
    <w:rsid w:val="007D1CFC"/>
    <w:rPr>
      <w:b/>
      <w:bCs/>
    </w:rPr>
  </w:style>
  <w:style w:type="character" w:customStyle="1" w:styleId="BodyTextBoldChar">
    <w:name w:val="Body Text Bold Char"/>
    <w:basedOn w:val="Char"/>
    <w:link w:val="BodyTextBold"/>
    <w:uiPriority w:val="99"/>
    <w:locked/>
    <w:rsid w:val="007D1CFC"/>
    <w:rPr>
      <w:rFonts w:ascii="Arial" w:hAnsi="Arial"/>
      <w:b/>
      <w:bCs/>
      <w:sz w:val="22"/>
    </w:rPr>
  </w:style>
  <w:style w:type="paragraph" w:customStyle="1" w:styleId="BodyTextBullet">
    <w:name w:val="Body Text Bullet"/>
    <w:basedOn w:val="a5"/>
    <w:link w:val="BodyTextBulletChar"/>
    <w:uiPriority w:val="99"/>
    <w:rsid w:val="007D1CFC"/>
    <w:pPr>
      <w:numPr>
        <w:numId w:val="14"/>
      </w:numPr>
      <w:spacing w:before="0" w:after="0"/>
    </w:pPr>
  </w:style>
  <w:style w:type="character" w:customStyle="1" w:styleId="BodyTextBulletChar">
    <w:name w:val="Body Text Bullet Char"/>
    <w:basedOn w:val="a0"/>
    <w:link w:val="BodyTextBullet"/>
    <w:uiPriority w:val="99"/>
    <w:locked/>
    <w:rsid w:val="007D1CFC"/>
    <w:rPr>
      <w:rFonts w:ascii="Arial" w:hAnsi="Arial"/>
      <w:sz w:val="22"/>
    </w:rPr>
  </w:style>
  <w:style w:type="paragraph" w:customStyle="1" w:styleId="BodyTextBulletLevel2">
    <w:name w:val="Body Text Bullet Level 2"/>
    <w:basedOn w:val="BodyTextBullet"/>
    <w:link w:val="BodyTextBulletLevel2Char"/>
    <w:uiPriority w:val="99"/>
    <w:rsid w:val="007D1CFC"/>
    <w:pPr>
      <w:numPr>
        <w:numId w:val="15"/>
      </w:numPr>
    </w:pPr>
    <w:rPr>
      <w:lang w:eastAsia="ar-SA"/>
    </w:rPr>
  </w:style>
  <w:style w:type="character" w:customStyle="1" w:styleId="BodyTextBulletLevel2Char">
    <w:name w:val="Body Text Bullet Level 2 Char"/>
    <w:basedOn w:val="BodyTextBulletChar"/>
    <w:link w:val="BodyTextBulletLevel2"/>
    <w:uiPriority w:val="99"/>
    <w:locked/>
    <w:rsid w:val="007D1CFC"/>
    <w:rPr>
      <w:lang w:eastAsia="ar-SA"/>
    </w:rPr>
  </w:style>
  <w:style w:type="paragraph" w:customStyle="1" w:styleId="BODYTEXTCAPS">
    <w:name w:val="BODY TEXT CAPS"/>
    <w:basedOn w:val="a5"/>
    <w:link w:val="BODYTEXTCAPSChar"/>
    <w:uiPriority w:val="99"/>
    <w:rsid w:val="007D1CFC"/>
    <w:rPr>
      <w:caps/>
    </w:rPr>
  </w:style>
  <w:style w:type="character" w:customStyle="1" w:styleId="BODYTEXTCAPSChar">
    <w:name w:val="BODY TEXT CAPS Char"/>
    <w:basedOn w:val="Char"/>
    <w:link w:val="BODYTEXTCAPS"/>
    <w:uiPriority w:val="99"/>
    <w:locked/>
    <w:rsid w:val="007D1CFC"/>
    <w:rPr>
      <w:rFonts w:ascii="Arial" w:hAnsi="Arial"/>
      <w:caps/>
      <w:sz w:val="22"/>
    </w:rPr>
  </w:style>
  <w:style w:type="paragraph" w:customStyle="1" w:styleId="BodyTextCenter">
    <w:name w:val="Body Text Center"/>
    <w:basedOn w:val="a5"/>
    <w:link w:val="BodyTextCenterChar"/>
    <w:uiPriority w:val="99"/>
    <w:rsid w:val="007D1CFC"/>
    <w:pPr>
      <w:jc w:val="center"/>
    </w:pPr>
  </w:style>
  <w:style w:type="character" w:customStyle="1" w:styleId="BodyTextCenterChar">
    <w:name w:val="Body Text Center Char"/>
    <w:basedOn w:val="a0"/>
    <w:link w:val="BodyTextCenter"/>
    <w:uiPriority w:val="99"/>
    <w:locked/>
    <w:rsid w:val="007D1CFC"/>
    <w:rPr>
      <w:rFonts w:ascii="Arial" w:hAnsi="Arial"/>
      <w:sz w:val="22"/>
    </w:rPr>
  </w:style>
  <w:style w:type="paragraph" w:customStyle="1" w:styleId="BodyTextCenterNoSpace">
    <w:name w:val="Body Text Center No Space"/>
    <w:basedOn w:val="a5"/>
    <w:link w:val="BodyTextCenterNoSpaceChar"/>
    <w:uiPriority w:val="99"/>
    <w:rsid w:val="007D1CFC"/>
    <w:pPr>
      <w:spacing w:before="0" w:after="0"/>
      <w:jc w:val="center"/>
    </w:pPr>
    <w:rPr>
      <w:bCs/>
    </w:rPr>
  </w:style>
  <w:style w:type="character" w:customStyle="1" w:styleId="BodyTextCenterNoSpaceChar">
    <w:name w:val="Body Text Center No Space Char"/>
    <w:basedOn w:val="a0"/>
    <w:link w:val="BodyTextCenterNoSpace"/>
    <w:uiPriority w:val="99"/>
    <w:locked/>
    <w:rsid w:val="007D1CFC"/>
    <w:rPr>
      <w:rFonts w:ascii="Arial" w:hAnsi="Arial"/>
      <w:bCs/>
      <w:sz w:val="22"/>
    </w:rPr>
  </w:style>
  <w:style w:type="paragraph" w:customStyle="1" w:styleId="BodyTextGlossary">
    <w:name w:val="Body Text Glossary"/>
    <w:basedOn w:val="a5"/>
    <w:next w:val="a5"/>
    <w:link w:val="BodyTextGlossaryChar"/>
    <w:qFormat/>
    <w:rsid w:val="007D1CFC"/>
  </w:style>
  <w:style w:type="character" w:customStyle="1" w:styleId="BodyTextGlossaryChar">
    <w:name w:val="Body Text Glossary Char"/>
    <w:basedOn w:val="Char"/>
    <w:link w:val="BodyTextGlossary"/>
    <w:rsid w:val="007D1CFC"/>
    <w:rPr>
      <w:rFonts w:ascii="Arial" w:hAnsi="Arial"/>
      <w:sz w:val="22"/>
    </w:rPr>
  </w:style>
  <w:style w:type="paragraph" w:styleId="af5">
    <w:name w:val="Body Text Indent"/>
    <w:basedOn w:val="a"/>
    <w:link w:val="Char8"/>
    <w:unhideWhenUsed/>
    <w:rsid w:val="007D1CFC"/>
    <w:pPr>
      <w:ind w:left="360"/>
    </w:pPr>
  </w:style>
  <w:style w:type="character" w:customStyle="1" w:styleId="Char8">
    <w:name w:val="正文文本缩进 Char"/>
    <w:basedOn w:val="a0"/>
    <w:link w:val="af5"/>
    <w:rsid w:val="007D1CFC"/>
    <w:rPr>
      <w:rFonts w:ascii="Arial" w:hAnsi="Arial"/>
      <w:sz w:val="22"/>
    </w:rPr>
  </w:style>
  <w:style w:type="paragraph" w:customStyle="1" w:styleId="BodyTextItalic">
    <w:name w:val="Body Text Italic"/>
    <w:basedOn w:val="a5"/>
    <w:next w:val="a5"/>
    <w:link w:val="BodyTextItalicChar"/>
    <w:uiPriority w:val="99"/>
    <w:rsid w:val="007D1CFC"/>
    <w:rPr>
      <w:i/>
    </w:rPr>
  </w:style>
  <w:style w:type="character" w:customStyle="1" w:styleId="BodyTextItalicChar">
    <w:name w:val="Body Text Italic Char"/>
    <w:basedOn w:val="a0"/>
    <w:link w:val="BodyTextItalic"/>
    <w:uiPriority w:val="99"/>
    <w:locked/>
    <w:rsid w:val="007D1CFC"/>
    <w:rPr>
      <w:rFonts w:ascii="Arial" w:hAnsi="Arial"/>
      <w:i/>
      <w:sz w:val="22"/>
    </w:rPr>
  </w:style>
  <w:style w:type="paragraph" w:customStyle="1" w:styleId="BodyTextNoSpace">
    <w:name w:val="Body Text No Space"/>
    <w:basedOn w:val="BodyTextCenterNoSpace"/>
    <w:link w:val="BodyTextNoSpaceChar"/>
    <w:qFormat/>
    <w:rsid w:val="007D1CFC"/>
    <w:pPr>
      <w:jc w:val="left"/>
    </w:pPr>
  </w:style>
  <w:style w:type="character" w:customStyle="1" w:styleId="BodyTextNoSpaceChar">
    <w:name w:val="Body Text No Space Char"/>
    <w:basedOn w:val="BodyTextCenterNoSpaceChar"/>
    <w:link w:val="BodyTextNoSpace"/>
    <w:rsid w:val="007D1CFC"/>
    <w:rPr>
      <w:rFonts w:ascii="Arial" w:hAnsi="Arial"/>
      <w:bCs/>
      <w:sz w:val="22"/>
    </w:rPr>
  </w:style>
  <w:style w:type="paragraph" w:customStyle="1" w:styleId="BodyTextNumber">
    <w:name w:val="Body Text Number"/>
    <w:link w:val="BodyTextNumberChar"/>
    <w:uiPriority w:val="99"/>
    <w:rsid w:val="007D1CFC"/>
    <w:pPr>
      <w:numPr>
        <w:numId w:val="16"/>
      </w:numPr>
    </w:pPr>
    <w:rPr>
      <w:rFonts w:ascii="Arial" w:hAnsi="Arial"/>
      <w:sz w:val="22"/>
      <w:szCs w:val="24"/>
    </w:rPr>
  </w:style>
  <w:style w:type="character" w:customStyle="1" w:styleId="BodyTextNumberChar">
    <w:name w:val="Body Text Number Char"/>
    <w:basedOn w:val="a0"/>
    <w:link w:val="BodyTextNumber"/>
    <w:uiPriority w:val="99"/>
    <w:locked/>
    <w:rsid w:val="007D1CFC"/>
    <w:rPr>
      <w:rFonts w:ascii="Arial" w:hAnsi="Arial"/>
      <w:sz w:val="22"/>
      <w:szCs w:val="24"/>
    </w:rPr>
  </w:style>
  <w:style w:type="paragraph" w:customStyle="1" w:styleId="BodyTextNumberLetterLevel2">
    <w:name w:val="Body Text Number Letter Level 2"/>
    <w:basedOn w:val="BodyTextNumber"/>
    <w:link w:val="BodyTextNumberLetterLevel2Char"/>
    <w:uiPriority w:val="99"/>
    <w:rsid w:val="007D1CFC"/>
    <w:pPr>
      <w:numPr>
        <w:numId w:val="17"/>
      </w:numPr>
    </w:pPr>
  </w:style>
  <w:style w:type="character" w:customStyle="1" w:styleId="BodyTextNumberLetterLevel2Char">
    <w:name w:val="Body Text Number Letter Level 2 Char"/>
    <w:basedOn w:val="BodyTextNumberChar"/>
    <w:link w:val="BodyTextNumberLetterLevel2"/>
    <w:uiPriority w:val="99"/>
    <w:locked/>
    <w:rsid w:val="007D1CFC"/>
  </w:style>
  <w:style w:type="paragraph" w:customStyle="1" w:styleId="BodyTextNumberStepResultsNotes">
    <w:name w:val="Body Text Number Step Results/Notes"/>
    <w:basedOn w:val="a"/>
    <w:next w:val="BodyTextNumber"/>
    <w:link w:val="BodyTextNumberStepResultsNotesChar"/>
    <w:uiPriority w:val="99"/>
    <w:rsid w:val="007D1CFC"/>
    <w:pPr>
      <w:ind w:left="720"/>
    </w:pPr>
  </w:style>
  <w:style w:type="character" w:customStyle="1" w:styleId="BodyTextNumberStepResultsNotesChar">
    <w:name w:val="Body Text Number Step Results/Notes Char"/>
    <w:basedOn w:val="a0"/>
    <w:link w:val="BodyTextNumberStepResultsNotes"/>
    <w:uiPriority w:val="99"/>
    <w:locked/>
    <w:rsid w:val="007D1CFC"/>
    <w:rPr>
      <w:rFonts w:ascii="Arial" w:hAnsi="Arial"/>
      <w:sz w:val="22"/>
    </w:rPr>
  </w:style>
  <w:style w:type="paragraph" w:customStyle="1" w:styleId="BodyTextNumberLetterLevel2StepResultsNotes">
    <w:name w:val="Body Text Number Letter Level 2 Step Results/Notes"/>
    <w:basedOn w:val="BodyTextNumberStepResultsNotes"/>
    <w:link w:val="BodyTextNumberLetterLevel2StepResultsNotesChar"/>
    <w:qFormat/>
    <w:rsid w:val="007D1CFC"/>
    <w:pPr>
      <w:ind w:left="1008"/>
    </w:pPr>
  </w:style>
  <w:style w:type="character" w:customStyle="1" w:styleId="BodyTextNumberLetterLevel2StepResultsNotesChar">
    <w:name w:val="Body Text Number Letter Level 2 Step Results/Notes Char"/>
    <w:basedOn w:val="BodyTextNumberStepResultsNotesChar"/>
    <w:link w:val="BodyTextNumberLetterLevel2StepResultsNotes"/>
    <w:rsid w:val="007D1CFC"/>
    <w:rPr>
      <w:rFonts w:ascii="Arial" w:hAnsi="Arial"/>
      <w:sz w:val="22"/>
    </w:rPr>
  </w:style>
  <w:style w:type="paragraph" w:customStyle="1" w:styleId="BodyTextNumberStepResultsNotesBullet">
    <w:name w:val="Body Text Number Step Results/Notes Bullet"/>
    <w:basedOn w:val="BodyTextNumberStepResultsNotes"/>
    <w:link w:val="BodyTextNumberStepResultsNotesBulletChar"/>
    <w:qFormat/>
    <w:rsid w:val="007D1CFC"/>
    <w:pPr>
      <w:numPr>
        <w:numId w:val="18"/>
      </w:numPr>
    </w:pPr>
  </w:style>
  <w:style w:type="character" w:customStyle="1" w:styleId="BodyTextNumberStepResultsNotesBulletChar">
    <w:name w:val="Body Text Number Step Results/Notes Bullet Char"/>
    <w:basedOn w:val="BodyTextNumberStepResultsNotesChar"/>
    <w:link w:val="BodyTextNumberStepResultsNotesBullet"/>
    <w:rsid w:val="007D1CFC"/>
  </w:style>
  <w:style w:type="paragraph" w:customStyle="1" w:styleId="BodyTextRight">
    <w:name w:val="Body Text Right"/>
    <w:basedOn w:val="a5"/>
    <w:link w:val="BodyTextRightChar"/>
    <w:qFormat/>
    <w:rsid w:val="007D1CFC"/>
    <w:pPr>
      <w:jc w:val="right"/>
    </w:pPr>
    <w:rPr>
      <w:szCs w:val="24"/>
    </w:rPr>
  </w:style>
  <w:style w:type="character" w:customStyle="1" w:styleId="BodyTextRightChar">
    <w:name w:val="Body Text Right Char"/>
    <w:basedOn w:val="Char"/>
    <w:link w:val="BodyTextRight"/>
    <w:rsid w:val="007D1CFC"/>
    <w:rPr>
      <w:rFonts w:ascii="Arial" w:hAnsi="Arial"/>
      <w:sz w:val="22"/>
      <w:szCs w:val="24"/>
    </w:rPr>
  </w:style>
  <w:style w:type="paragraph" w:customStyle="1" w:styleId="BodyTextUnderline">
    <w:name w:val="Body Text Underline"/>
    <w:basedOn w:val="a5"/>
    <w:next w:val="a5"/>
    <w:link w:val="BodyTextUnderlineChar"/>
    <w:uiPriority w:val="99"/>
    <w:rsid w:val="007D1CFC"/>
    <w:rPr>
      <w:u w:val="single"/>
    </w:rPr>
  </w:style>
  <w:style w:type="character" w:customStyle="1" w:styleId="BodyTextUnderlineChar">
    <w:name w:val="Body Text Underline Char"/>
    <w:basedOn w:val="Char"/>
    <w:link w:val="BodyTextUnderline"/>
    <w:uiPriority w:val="99"/>
    <w:locked/>
    <w:rsid w:val="007D1CFC"/>
    <w:rPr>
      <w:rFonts w:ascii="Arial" w:hAnsi="Arial"/>
      <w:sz w:val="22"/>
      <w:u w:val="single"/>
    </w:rPr>
  </w:style>
  <w:style w:type="paragraph" w:customStyle="1" w:styleId="CoverProgramName">
    <w:name w:val="Cover Program Name"/>
    <w:link w:val="CoverProgramNameChar"/>
    <w:rsid w:val="007D1CFC"/>
    <w:pPr>
      <w:spacing w:before="400"/>
      <w:jc w:val="right"/>
    </w:pPr>
    <w:rPr>
      <w:rFonts w:ascii="Arial Narrow" w:hAnsi="Arial Narrow"/>
      <w:b/>
      <w:color w:val="000000" w:themeColor="text1"/>
      <w:sz w:val="40"/>
    </w:rPr>
  </w:style>
  <w:style w:type="character" w:customStyle="1" w:styleId="CoverProgramNameChar">
    <w:name w:val="Cover Program Name Char"/>
    <w:basedOn w:val="a0"/>
    <w:link w:val="CoverProgramName"/>
    <w:rsid w:val="007D1CFC"/>
    <w:rPr>
      <w:rFonts w:ascii="Arial Narrow" w:hAnsi="Arial Narrow"/>
      <w:b/>
      <w:color w:val="000000" w:themeColor="text1"/>
      <w:sz w:val="40"/>
    </w:rPr>
  </w:style>
  <w:style w:type="paragraph" w:customStyle="1" w:styleId="CoverClassification">
    <w:name w:val="Cover Classification"/>
    <w:basedOn w:val="CoverProgramName"/>
    <w:link w:val="CoverClassificationChar"/>
    <w:rsid w:val="007D1CFC"/>
    <w:pPr>
      <w:spacing w:before="0"/>
    </w:pPr>
    <w:rPr>
      <w:sz w:val="32"/>
    </w:rPr>
  </w:style>
  <w:style w:type="character" w:customStyle="1" w:styleId="CoverClassificationChar">
    <w:name w:val="Cover Classification Char"/>
    <w:basedOn w:val="CoverProgramNameChar"/>
    <w:link w:val="CoverClassification"/>
    <w:rsid w:val="007D1CFC"/>
    <w:rPr>
      <w:rFonts w:ascii="Arial Narrow" w:hAnsi="Arial Narrow"/>
      <w:b/>
      <w:color w:val="000000" w:themeColor="text1"/>
      <w:sz w:val="32"/>
    </w:rPr>
  </w:style>
  <w:style w:type="paragraph" w:customStyle="1" w:styleId="CoverDocumentName">
    <w:name w:val="Cover Document Name"/>
    <w:basedOn w:val="a"/>
    <w:rsid w:val="00F6770F"/>
    <w:pPr>
      <w:pBdr>
        <w:bottom w:val="single" w:sz="4" w:space="1" w:color="auto"/>
      </w:pBdr>
      <w:spacing w:before="100" w:after="0"/>
      <w:jc w:val="right"/>
    </w:pPr>
    <w:rPr>
      <w:rFonts w:ascii="Arial Narrow" w:hAnsi="Arial Narrow"/>
      <w:b/>
      <w:bCs/>
      <w:sz w:val="48"/>
    </w:rPr>
  </w:style>
  <w:style w:type="paragraph" w:customStyle="1" w:styleId="CoverProjectName">
    <w:name w:val="Cover Project Name"/>
    <w:basedOn w:val="a"/>
    <w:rsid w:val="007D1CFC"/>
    <w:pPr>
      <w:pBdr>
        <w:bottom w:val="single" w:sz="4" w:space="1" w:color="auto"/>
      </w:pBdr>
      <w:spacing w:before="2000" w:after="240"/>
      <w:jc w:val="right"/>
    </w:pPr>
    <w:rPr>
      <w:rFonts w:ascii="Arial Narrow" w:hAnsi="Arial Narrow"/>
      <w:b/>
      <w:bCs/>
      <w:color w:val="0070C0"/>
      <w:sz w:val="48"/>
    </w:rPr>
  </w:style>
  <w:style w:type="paragraph" w:customStyle="1" w:styleId="CoverText">
    <w:name w:val="Cover Text"/>
    <w:basedOn w:val="a"/>
    <w:link w:val="CoverTextChar"/>
    <w:rsid w:val="007D1CFC"/>
    <w:pPr>
      <w:jc w:val="right"/>
    </w:pPr>
    <w:rPr>
      <w:rFonts w:ascii="Arial Narrow" w:hAnsi="Arial Narrow"/>
      <w:b/>
      <w:bCs/>
      <w:sz w:val="32"/>
    </w:rPr>
  </w:style>
  <w:style w:type="character" w:customStyle="1" w:styleId="CoverTextChar">
    <w:name w:val="Cover Text Char"/>
    <w:basedOn w:val="a0"/>
    <w:link w:val="CoverText"/>
    <w:rsid w:val="007D1CFC"/>
    <w:rPr>
      <w:rFonts w:ascii="Arial Narrow" w:hAnsi="Arial Narrow"/>
      <w:b/>
      <w:bCs/>
      <w:sz w:val="32"/>
    </w:rPr>
  </w:style>
  <w:style w:type="paragraph" w:customStyle="1" w:styleId="CoverTextDate">
    <w:name w:val="Cover Text Date"/>
    <w:basedOn w:val="CoverText"/>
    <w:link w:val="CoverTextDateChar"/>
    <w:qFormat/>
    <w:rsid w:val="007D1CFC"/>
    <w:pPr>
      <w:spacing w:after="4100"/>
    </w:pPr>
  </w:style>
  <w:style w:type="character" w:customStyle="1" w:styleId="CoverTextDateChar">
    <w:name w:val="Cover Text Date Char"/>
    <w:basedOn w:val="CoverTextChar"/>
    <w:link w:val="CoverTextDate"/>
    <w:rsid w:val="007D1CFC"/>
    <w:rPr>
      <w:rFonts w:ascii="Arial Narrow" w:hAnsi="Arial Narrow"/>
      <w:b/>
      <w:bCs/>
      <w:sz w:val="32"/>
    </w:rPr>
  </w:style>
  <w:style w:type="paragraph" w:customStyle="1" w:styleId="FigureCaption">
    <w:name w:val="Figure Caption"/>
    <w:basedOn w:val="ad"/>
    <w:next w:val="a5"/>
    <w:uiPriority w:val="99"/>
    <w:rsid w:val="007D1CFC"/>
    <w:pPr>
      <w:keepNext w:val="0"/>
      <w:spacing w:before="0" w:after="300"/>
    </w:pPr>
    <w:rPr>
      <w:rFonts w:eastAsia="Batang"/>
      <w:szCs w:val="24"/>
    </w:rPr>
  </w:style>
  <w:style w:type="paragraph" w:customStyle="1" w:styleId="FooterCenter">
    <w:name w:val="Footer Center"/>
    <w:basedOn w:val="a9"/>
    <w:qFormat/>
    <w:rsid w:val="007D1CFC"/>
    <w:pPr>
      <w:tabs>
        <w:tab w:val="clear" w:pos="4680"/>
        <w:tab w:val="clear" w:pos="9360"/>
        <w:tab w:val="center" w:pos="4320"/>
        <w:tab w:val="right" w:pos="8640"/>
      </w:tabs>
      <w:jc w:val="center"/>
    </w:pPr>
    <w:rPr>
      <w:rFonts w:ascii="Arial" w:hAnsi="Arial"/>
    </w:rPr>
  </w:style>
  <w:style w:type="paragraph" w:customStyle="1" w:styleId="HeaderRight">
    <w:name w:val="Header Right"/>
    <w:link w:val="HeaderRightChar"/>
    <w:uiPriority w:val="99"/>
    <w:rsid w:val="007D1CFC"/>
    <w:pPr>
      <w:spacing w:before="120"/>
      <w:jc w:val="right"/>
    </w:pPr>
    <w:rPr>
      <w:rFonts w:ascii="Arial Narrow" w:hAnsi="Arial Narrow"/>
      <w:color w:val="000000" w:themeColor="text1"/>
      <w:sz w:val="18"/>
      <w:szCs w:val="24"/>
    </w:rPr>
  </w:style>
  <w:style w:type="character" w:customStyle="1" w:styleId="HeaderRightChar">
    <w:name w:val="Header Right Char"/>
    <w:basedOn w:val="a0"/>
    <w:link w:val="HeaderRight"/>
    <w:uiPriority w:val="99"/>
    <w:rsid w:val="007D1CFC"/>
    <w:rPr>
      <w:rFonts w:ascii="Arial Narrow" w:hAnsi="Arial Narrow"/>
      <w:color w:val="000000" w:themeColor="text1"/>
      <w:sz w:val="18"/>
      <w:szCs w:val="24"/>
    </w:rPr>
  </w:style>
  <w:style w:type="paragraph" w:customStyle="1" w:styleId="HeaderRightBold">
    <w:name w:val="Header Right Bold"/>
    <w:basedOn w:val="HeaderRight"/>
    <w:link w:val="HeaderRightBoldChar"/>
    <w:qFormat/>
    <w:rsid w:val="007D1CFC"/>
    <w:rPr>
      <w:b/>
    </w:rPr>
  </w:style>
  <w:style w:type="character" w:customStyle="1" w:styleId="HeaderRightBoldChar">
    <w:name w:val="Header Right Bold Char"/>
    <w:basedOn w:val="HeaderRightChar"/>
    <w:link w:val="HeaderRightBold"/>
    <w:rsid w:val="007D1CFC"/>
    <w:rPr>
      <w:rFonts w:ascii="Arial Narrow" w:hAnsi="Arial Narrow"/>
      <w:b/>
      <w:color w:val="000000" w:themeColor="text1"/>
      <w:sz w:val="18"/>
      <w:szCs w:val="24"/>
    </w:rPr>
  </w:style>
  <w:style w:type="paragraph" w:customStyle="1" w:styleId="InstructionalTextBullet">
    <w:name w:val="Instructional Text Bullet"/>
    <w:basedOn w:val="BodyTextBullet"/>
    <w:qFormat/>
    <w:rsid w:val="00F6770F"/>
    <w:pPr>
      <w:numPr>
        <w:numId w:val="1"/>
      </w:numPr>
      <w:spacing w:after="60"/>
    </w:pPr>
    <w:rPr>
      <w:i/>
      <w:color w:val="0000FF"/>
      <w:sz w:val="24"/>
      <w:szCs w:val="24"/>
    </w:rPr>
  </w:style>
  <w:style w:type="paragraph" w:customStyle="1" w:styleId="InstructionalTextBulletLevel2">
    <w:name w:val="Instructional Text Bullet Level 2"/>
    <w:basedOn w:val="InstructionalTextBullet"/>
    <w:qFormat/>
    <w:rsid w:val="00F6770F"/>
    <w:pPr>
      <w:numPr>
        <w:numId w:val="2"/>
      </w:numPr>
      <w:ind w:left="1080"/>
    </w:pPr>
  </w:style>
  <w:style w:type="paragraph" w:customStyle="1" w:styleId="InstructionalTextNumber">
    <w:name w:val="Instructional Text Number"/>
    <w:basedOn w:val="a"/>
    <w:qFormat/>
    <w:rsid w:val="007D1CFC"/>
    <w:pPr>
      <w:numPr>
        <w:numId w:val="20"/>
      </w:numPr>
      <w:spacing w:before="80" w:after="240"/>
    </w:pPr>
    <w:rPr>
      <w:rFonts w:cs="Arial"/>
      <w:i/>
      <w:color w:val="0000FF"/>
      <w:sz w:val="24"/>
      <w:szCs w:val="24"/>
    </w:rPr>
  </w:style>
  <w:style w:type="paragraph" w:customStyle="1" w:styleId="InstructionalTextUnderline0">
    <w:name w:val="Instructional Text Underline"/>
    <w:link w:val="InstructionalTextUnderlineChar0"/>
    <w:rsid w:val="00F6770F"/>
    <w:rPr>
      <w:rFonts w:ascii="Arial" w:hAnsi="Arial"/>
      <w:i/>
      <w:iCs/>
      <w:color w:val="0000FF"/>
      <w:sz w:val="24"/>
      <w:u w:val="single"/>
      <w:lang w:eastAsia="ar-SA"/>
    </w:rPr>
  </w:style>
  <w:style w:type="character" w:customStyle="1" w:styleId="InstructionalTextUnderlineChar0">
    <w:name w:val="Instructional Text Underline Char"/>
    <w:basedOn w:val="InstructionalTextChar"/>
    <w:link w:val="InstructionalTextUnderline0"/>
    <w:rsid w:val="00F6770F"/>
    <w:rPr>
      <w:rFonts w:ascii="Arial" w:hAnsi="Arial"/>
      <w:i/>
      <w:iCs/>
      <w:color w:val="0000FF"/>
      <w:sz w:val="24"/>
      <w:u w:val="single"/>
      <w:lang w:eastAsia="ar-SA"/>
    </w:rPr>
  </w:style>
  <w:style w:type="paragraph" w:customStyle="1" w:styleId="ParagraphSpacer10">
    <w:name w:val="Paragraph Spacer 10"/>
    <w:next w:val="a5"/>
    <w:uiPriority w:val="99"/>
    <w:rsid w:val="007D1CFC"/>
    <w:rPr>
      <w:rFonts w:ascii="Arial" w:hAnsi="Arial"/>
      <w:szCs w:val="24"/>
    </w:rPr>
  </w:style>
  <w:style w:type="paragraph" w:customStyle="1" w:styleId="ParagraphSpacer6">
    <w:name w:val="Paragraph Spacer 6"/>
    <w:uiPriority w:val="99"/>
    <w:rsid w:val="007D1CFC"/>
    <w:rPr>
      <w:rFonts w:ascii="Arial" w:hAnsi="Arial"/>
      <w:sz w:val="12"/>
      <w:szCs w:val="24"/>
    </w:rPr>
  </w:style>
  <w:style w:type="paragraph" w:customStyle="1" w:styleId="SignatureText">
    <w:name w:val="Signature Text"/>
    <w:basedOn w:val="a"/>
    <w:link w:val="SignatureTextChar"/>
    <w:qFormat/>
    <w:rsid w:val="007D1CFC"/>
    <w:pPr>
      <w:pBdr>
        <w:top w:val="dashed" w:sz="4" w:space="1" w:color="auto"/>
      </w:pBdr>
      <w:spacing w:before="480" w:after="0"/>
    </w:pPr>
    <w:rPr>
      <w:sz w:val="20"/>
    </w:rPr>
  </w:style>
  <w:style w:type="character" w:customStyle="1" w:styleId="SignatureTextChar">
    <w:name w:val="Signature Text Char"/>
    <w:basedOn w:val="a0"/>
    <w:link w:val="SignatureText"/>
    <w:rsid w:val="007D1CFC"/>
    <w:rPr>
      <w:rFonts w:ascii="Arial" w:hAnsi="Arial"/>
    </w:rPr>
  </w:style>
  <w:style w:type="paragraph" w:customStyle="1" w:styleId="SystemTitleinsideLines">
    <w:name w:val="System Title inside Lines"/>
    <w:next w:val="BodyText10Center"/>
    <w:uiPriority w:val="99"/>
    <w:rsid w:val="00F6770F"/>
    <w:pPr>
      <w:pBdr>
        <w:top w:val="single" w:sz="18" w:space="1" w:color="auto"/>
        <w:bottom w:val="single" w:sz="18" w:space="1" w:color="auto"/>
      </w:pBdr>
      <w:spacing w:after="120"/>
      <w:jc w:val="center"/>
    </w:pPr>
    <w:rPr>
      <w:rFonts w:ascii="Arial" w:hAnsi="Arial"/>
      <w:b/>
      <w:bCs/>
      <w:sz w:val="40"/>
    </w:rPr>
  </w:style>
  <w:style w:type="paragraph" w:customStyle="1" w:styleId="TableText10">
    <w:name w:val="Table Text 10"/>
    <w:basedOn w:val="a"/>
    <w:link w:val="TableText10Char"/>
    <w:rsid w:val="007D1CFC"/>
    <w:pPr>
      <w:spacing w:before="20"/>
    </w:pPr>
    <w:rPr>
      <w:sz w:val="20"/>
    </w:rPr>
  </w:style>
  <w:style w:type="character" w:customStyle="1" w:styleId="TableText10Char">
    <w:name w:val="Table Text 10 Char"/>
    <w:basedOn w:val="a0"/>
    <w:link w:val="TableText10"/>
    <w:locked/>
    <w:rsid w:val="007D1CFC"/>
    <w:rPr>
      <w:rFonts w:ascii="Arial" w:hAnsi="Arial"/>
    </w:rPr>
  </w:style>
  <w:style w:type="paragraph" w:customStyle="1" w:styleId="TableText10Bold">
    <w:name w:val="Table Text 10 Bold"/>
    <w:basedOn w:val="TableText10"/>
    <w:next w:val="TableText10"/>
    <w:link w:val="TableText10BoldChar"/>
    <w:uiPriority w:val="99"/>
    <w:rsid w:val="007D1CFC"/>
    <w:rPr>
      <w:b/>
    </w:rPr>
  </w:style>
  <w:style w:type="character" w:customStyle="1" w:styleId="TableText10BoldChar">
    <w:name w:val="Table Text 10 Bold Char"/>
    <w:basedOn w:val="TableText10Char"/>
    <w:link w:val="TableText10Bold"/>
    <w:uiPriority w:val="99"/>
    <w:locked/>
    <w:rsid w:val="007D1CFC"/>
    <w:rPr>
      <w:rFonts w:ascii="Arial" w:hAnsi="Arial"/>
      <w:b/>
    </w:rPr>
  </w:style>
  <w:style w:type="paragraph" w:customStyle="1" w:styleId="TableText10Bullet">
    <w:name w:val="Table Text 10 Bullet"/>
    <w:basedOn w:val="TableText10"/>
    <w:link w:val="TableText10BulletChar"/>
    <w:uiPriority w:val="99"/>
    <w:rsid w:val="007D1CFC"/>
    <w:pPr>
      <w:numPr>
        <w:numId w:val="21"/>
      </w:numPr>
    </w:pPr>
  </w:style>
  <w:style w:type="character" w:customStyle="1" w:styleId="TableText10BulletChar">
    <w:name w:val="Table Text 10 Bullet Char"/>
    <w:basedOn w:val="a0"/>
    <w:link w:val="TableText10Bullet"/>
    <w:uiPriority w:val="99"/>
    <w:locked/>
    <w:rsid w:val="007D1CFC"/>
    <w:rPr>
      <w:rFonts w:ascii="Arial" w:hAnsi="Arial"/>
    </w:rPr>
  </w:style>
  <w:style w:type="paragraph" w:customStyle="1" w:styleId="TableText10Center">
    <w:name w:val="Table Text 10 Center"/>
    <w:basedOn w:val="TableText10"/>
    <w:link w:val="TableText10CenterChar"/>
    <w:uiPriority w:val="99"/>
    <w:rsid w:val="007D1CFC"/>
    <w:pPr>
      <w:jc w:val="center"/>
    </w:pPr>
  </w:style>
  <w:style w:type="character" w:customStyle="1" w:styleId="TableText10CenterChar">
    <w:name w:val="Table Text 10 Center Char"/>
    <w:basedOn w:val="TableText10Char"/>
    <w:link w:val="TableText10Center"/>
    <w:uiPriority w:val="99"/>
    <w:locked/>
    <w:rsid w:val="007D1CFC"/>
    <w:rPr>
      <w:rFonts w:ascii="Arial" w:hAnsi="Arial"/>
    </w:rPr>
  </w:style>
  <w:style w:type="paragraph" w:customStyle="1" w:styleId="TableText10Glossary">
    <w:name w:val="Table Text 10 Glossary"/>
    <w:basedOn w:val="TableText10"/>
    <w:next w:val="TableText10"/>
    <w:link w:val="TableText10GlossaryChar"/>
    <w:qFormat/>
    <w:rsid w:val="007D1CFC"/>
  </w:style>
  <w:style w:type="character" w:customStyle="1" w:styleId="TableText10GlossaryChar">
    <w:name w:val="Table Text 10 Glossary Char"/>
    <w:basedOn w:val="TableText10Char"/>
    <w:link w:val="TableText10Glossary"/>
    <w:rsid w:val="007D1CFC"/>
    <w:rPr>
      <w:rFonts w:ascii="Arial" w:hAnsi="Arial"/>
    </w:rPr>
  </w:style>
  <w:style w:type="paragraph" w:customStyle="1" w:styleId="TableText10HeaderCenter">
    <w:name w:val="Table Text 10 Header Center"/>
    <w:basedOn w:val="a"/>
    <w:link w:val="TableText10HeaderCenterChar"/>
    <w:uiPriority w:val="99"/>
    <w:rsid w:val="007D1CFC"/>
    <w:pPr>
      <w:keepNext/>
      <w:spacing w:before="0"/>
      <w:jc w:val="center"/>
    </w:pPr>
    <w:rPr>
      <w:b/>
      <w:color w:val="FFFFFF" w:themeColor="background1"/>
      <w:sz w:val="20"/>
      <w:szCs w:val="24"/>
    </w:rPr>
  </w:style>
  <w:style w:type="character" w:customStyle="1" w:styleId="TableText10HeaderCenterChar">
    <w:name w:val="Table Text 10 Header Center Char"/>
    <w:basedOn w:val="a0"/>
    <w:link w:val="TableText10HeaderCenter"/>
    <w:uiPriority w:val="99"/>
    <w:locked/>
    <w:rsid w:val="007D1CFC"/>
    <w:rPr>
      <w:rFonts w:ascii="Arial" w:hAnsi="Arial"/>
      <w:b/>
      <w:color w:val="FFFFFF" w:themeColor="background1"/>
      <w:szCs w:val="24"/>
    </w:rPr>
  </w:style>
  <w:style w:type="paragraph" w:customStyle="1" w:styleId="TableText10HeaderLeft">
    <w:name w:val="Table Text 10 Header Left"/>
    <w:basedOn w:val="a"/>
    <w:link w:val="TableText10HeaderLeftChar"/>
    <w:uiPriority w:val="99"/>
    <w:rsid w:val="007D1CFC"/>
    <w:pPr>
      <w:keepNext/>
    </w:pPr>
    <w:rPr>
      <w:b/>
      <w:sz w:val="20"/>
    </w:rPr>
  </w:style>
  <w:style w:type="character" w:customStyle="1" w:styleId="TableText10HeaderLeftChar">
    <w:name w:val="Table Text 10 Header Left Char"/>
    <w:basedOn w:val="a0"/>
    <w:link w:val="TableText10HeaderLeft"/>
    <w:uiPriority w:val="99"/>
    <w:rsid w:val="007D1CFC"/>
    <w:rPr>
      <w:rFonts w:ascii="Arial" w:hAnsi="Arial"/>
      <w:b/>
    </w:rPr>
  </w:style>
  <w:style w:type="paragraph" w:customStyle="1" w:styleId="TableText10Indent">
    <w:name w:val="Table Text 10 Indent"/>
    <w:basedOn w:val="TableText10"/>
    <w:link w:val="TableText10IndentChar"/>
    <w:uiPriority w:val="99"/>
    <w:rsid w:val="007D1CFC"/>
    <w:pPr>
      <w:ind w:left="144"/>
    </w:pPr>
  </w:style>
  <w:style w:type="character" w:customStyle="1" w:styleId="TableText10IndentChar">
    <w:name w:val="Table Text 10 Indent Char"/>
    <w:basedOn w:val="TableText10Char"/>
    <w:link w:val="TableText10Indent"/>
    <w:uiPriority w:val="99"/>
    <w:locked/>
    <w:rsid w:val="007D1CFC"/>
    <w:rPr>
      <w:rFonts w:ascii="Arial" w:hAnsi="Arial"/>
    </w:rPr>
  </w:style>
  <w:style w:type="paragraph" w:customStyle="1" w:styleId="TableText10Italic">
    <w:name w:val="Table Text 10 Italic"/>
    <w:basedOn w:val="TableText10"/>
    <w:link w:val="TableText10ItalicChar"/>
    <w:uiPriority w:val="99"/>
    <w:rsid w:val="007D1CFC"/>
    <w:rPr>
      <w:i/>
      <w:iCs/>
    </w:rPr>
  </w:style>
  <w:style w:type="character" w:customStyle="1" w:styleId="TableText10ItalicChar">
    <w:name w:val="Table Text 10 Italic Char"/>
    <w:basedOn w:val="TableText10Char"/>
    <w:link w:val="TableText10Italic"/>
    <w:uiPriority w:val="99"/>
    <w:locked/>
    <w:rsid w:val="007D1CFC"/>
    <w:rPr>
      <w:rFonts w:ascii="Arial" w:hAnsi="Arial"/>
      <w:i/>
      <w:iCs/>
    </w:rPr>
  </w:style>
  <w:style w:type="paragraph" w:customStyle="1" w:styleId="TableText10NoSpace">
    <w:name w:val="Table Text 10 No Space"/>
    <w:link w:val="TableText10NoSpaceChar"/>
    <w:uiPriority w:val="99"/>
    <w:rsid w:val="007D1CFC"/>
    <w:rPr>
      <w:rFonts w:ascii="Arial" w:hAnsi="Arial"/>
      <w:szCs w:val="24"/>
    </w:rPr>
  </w:style>
  <w:style w:type="character" w:customStyle="1" w:styleId="TableText10NoSpaceChar">
    <w:name w:val="Table Text 10 No Space Char"/>
    <w:basedOn w:val="a0"/>
    <w:link w:val="TableText10NoSpace"/>
    <w:uiPriority w:val="99"/>
    <w:locked/>
    <w:rsid w:val="007D1CFC"/>
    <w:rPr>
      <w:rFonts w:ascii="Arial" w:hAnsi="Arial"/>
      <w:szCs w:val="24"/>
    </w:rPr>
  </w:style>
  <w:style w:type="paragraph" w:customStyle="1" w:styleId="TableText10Number">
    <w:name w:val="Table Text 10 Number"/>
    <w:basedOn w:val="TableText10"/>
    <w:link w:val="TableText10NumberChar"/>
    <w:uiPriority w:val="99"/>
    <w:rsid w:val="007D1CFC"/>
    <w:pPr>
      <w:numPr>
        <w:numId w:val="22"/>
      </w:numPr>
      <w:tabs>
        <w:tab w:val="left" w:pos="432"/>
      </w:tabs>
    </w:pPr>
    <w:rPr>
      <w:szCs w:val="24"/>
    </w:rPr>
  </w:style>
  <w:style w:type="character" w:customStyle="1" w:styleId="TableText10NumberChar">
    <w:name w:val="Table Text 10 Number Char"/>
    <w:basedOn w:val="a0"/>
    <w:link w:val="TableText10Number"/>
    <w:uiPriority w:val="99"/>
    <w:locked/>
    <w:rsid w:val="007D1CFC"/>
    <w:rPr>
      <w:rFonts w:ascii="Arial" w:hAnsi="Arial"/>
      <w:szCs w:val="24"/>
    </w:rPr>
  </w:style>
  <w:style w:type="paragraph" w:customStyle="1" w:styleId="TableText10NumberLetter">
    <w:name w:val="Table Text 10 Number Letter"/>
    <w:basedOn w:val="TableText10Number"/>
    <w:qFormat/>
    <w:rsid w:val="007D1CFC"/>
    <w:pPr>
      <w:keepNext/>
      <w:numPr>
        <w:numId w:val="23"/>
      </w:numPr>
    </w:pPr>
    <w:rPr>
      <w:lang w:eastAsia="ar-SA"/>
    </w:rPr>
  </w:style>
  <w:style w:type="paragraph" w:customStyle="1" w:styleId="TableText10NumberStepResultsNotes">
    <w:name w:val="Table Text 10 Number Step Results/Notes"/>
    <w:basedOn w:val="TableText10"/>
    <w:next w:val="a"/>
    <w:link w:val="TableText10NumberStepResultsNotesChar"/>
    <w:uiPriority w:val="99"/>
    <w:rsid w:val="007D1CFC"/>
    <w:pPr>
      <w:ind w:left="432"/>
    </w:pPr>
  </w:style>
  <w:style w:type="character" w:customStyle="1" w:styleId="TableText10NumberStepResultsNotesChar">
    <w:name w:val="Table Text 10 Number Step Results/Notes Char"/>
    <w:basedOn w:val="a0"/>
    <w:link w:val="TableText10NumberStepResultsNotes"/>
    <w:uiPriority w:val="99"/>
    <w:locked/>
    <w:rsid w:val="007D1CFC"/>
    <w:rPr>
      <w:rFonts w:ascii="Arial" w:hAnsi="Arial"/>
    </w:rPr>
  </w:style>
  <w:style w:type="paragraph" w:customStyle="1" w:styleId="TableText10Right">
    <w:name w:val="Table Text 10 Right"/>
    <w:basedOn w:val="TableText10"/>
    <w:link w:val="TableText10RightChar"/>
    <w:uiPriority w:val="99"/>
    <w:rsid w:val="007D1CFC"/>
    <w:pPr>
      <w:jc w:val="right"/>
    </w:pPr>
  </w:style>
  <w:style w:type="character" w:customStyle="1" w:styleId="TableText10RightChar">
    <w:name w:val="Table Text 10 Right Char"/>
    <w:basedOn w:val="TableText10Char"/>
    <w:link w:val="TableText10Right"/>
    <w:uiPriority w:val="99"/>
    <w:locked/>
    <w:rsid w:val="007D1CFC"/>
    <w:rPr>
      <w:rFonts w:ascii="Arial" w:hAnsi="Arial"/>
    </w:rPr>
  </w:style>
  <w:style w:type="paragraph" w:customStyle="1" w:styleId="TableText8">
    <w:name w:val="Table Text 8"/>
    <w:link w:val="TableText8Char"/>
    <w:uiPriority w:val="99"/>
    <w:rsid w:val="007D1CFC"/>
    <w:rPr>
      <w:rFonts w:ascii="Arial" w:hAnsi="Arial"/>
      <w:sz w:val="16"/>
      <w:szCs w:val="24"/>
    </w:rPr>
  </w:style>
  <w:style w:type="character" w:customStyle="1" w:styleId="TableText8Char">
    <w:name w:val="Table Text 8 Char"/>
    <w:basedOn w:val="a0"/>
    <w:link w:val="TableText8"/>
    <w:uiPriority w:val="99"/>
    <w:locked/>
    <w:rsid w:val="007D1CFC"/>
    <w:rPr>
      <w:rFonts w:ascii="Arial" w:hAnsi="Arial"/>
      <w:sz w:val="16"/>
      <w:szCs w:val="24"/>
    </w:rPr>
  </w:style>
  <w:style w:type="paragraph" w:customStyle="1" w:styleId="TableText8Bold">
    <w:name w:val="Table Text 8 Bold"/>
    <w:basedOn w:val="TableText8"/>
    <w:next w:val="TableText8"/>
    <w:link w:val="TableText8BoldChar"/>
    <w:uiPriority w:val="99"/>
    <w:rsid w:val="007D1CFC"/>
    <w:rPr>
      <w:b/>
    </w:rPr>
  </w:style>
  <w:style w:type="character" w:customStyle="1" w:styleId="TableText8BoldChar">
    <w:name w:val="Table Text 8 Bold Char"/>
    <w:basedOn w:val="a0"/>
    <w:link w:val="TableText8Bold"/>
    <w:uiPriority w:val="99"/>
    <w:locked/>
    <w:rsid w:val="007D1CFC"/>
    <w:rPr>
      <w:rFonts w:ascii="Arial" w:hAnsi="Arial"/>
      <w:b/>
      <w:sz w:val="16"/>
      <w:szCs w:val="24"/>
    </w:rPr>
  </w:style>
  <w:style w:type="paragraph" w:customStyle="1" w:styleId="TableText8Bullet">
    <w:name w:val="Table Text 8 Bullet"/>
    <w:basedOn w:val="TableText8"/>
    <w:link w:val="TableText8BulletChar"/>
    <w:uiPriority w:val="99"/>
    <w:rsid w:val="007D1CFC"/>
    <w:pPr>
      <w:numPr>
        <w:numId w:val="24"/>
      </w:numPr>
    </w:pPr>
  </w:style>
  <w:style w:type="character" w:customStyle="1" w:styleId="TableText8BulletChar">
    <w:name w:val="Table Text 8 Bullet Char"/>
    <w:basedOn w:val="a0"/>
    <w:link w:val="TableText8Bullet"/>
    <w:uiPriority w:val="99"/>
    <w:locked/>
    <w:rsid w:val="007D1CFC"/>
    <w:rPr>
      <w:rFonts w:ascii="Arial" w:hAnsi="Arial"/>
      <w:sz w:val="16"/>
      <w:szCs w:val="24"/>
    </w:rPr>
  </w:style>
  <w:style w:type="paragraph" w:customStyle="1" w:styleId="TableText8Glossary">
    <w:name w:val="Table Text 8 Glossary"/>
    <w:basedOn w:val="TableText8"/>
    <w:next w:val="TableText8"/>
    <w:link w:val="TableText8GlossaryChar"/>
    <w:qFormat/>
    <w:rsid w:val="007D1CFC"/>
  </w:style>
  <w:style w:type="character" w:customStyle="1" w:styleId="TableText8GlossaryChar">
    <w:name w:val="Table Text 8 Glossary Char"/>
    <w:basedOn w:val="TableText10Char"/>
    <w:link w:val="TableText8Glossary"/>
    <w:rsid w:val="007D1CFC"/>
    <w:rPr>
      <w:rFonts w:ascii="Arial" w:hAnsi="Arial"/>
      <w:sz w:val="16"/>
      <w:szCs w:val="24"/>
    </w:rPr>
  </w:style>
  <w:style w:type="paragraph" w:customStyle="1" w:styleId="TableText8Italic">
    <w:name w:val="Table Text 8 Italic"/>
    <w:basedOn w:val="TableText8"/>
    <w:next w:val="TableText8"/>
    <w:link w:val="TableText8ItalicChar"/>
    <w:uiPriority w:val="99"/>
    <w:rsid w:val="007D1CFC"/>
    <w:rPr>
      <w:i/>
    </w:rPr>
  </w:style>
  <w:style w:type="character" w:customStyle="1" w:styleId="TableText8ItalicChar">
    <w:name w:val="Table Text 8 Italic Char"/>
    <w:basedOn w:val="TableText8Char"/>
    <w:link w:val="TableText8Italic"/>
    <w:uiPriority w:val="99"/>
    <w:locked/>
    <w:rsid w:val="007D1CFC"/>
    <w:rPr>
      <w:rFonts w:ascii="Arial" w:hAnsi="Arial"/>
      <w:i/>
      <w:sz w:val="16"/>
      <w:szCs w:val="24"/>
    </w:rPr>
  </w:style>
  <w:style w:type="paragraph" w:customStyle="1" w:styleId="TableText8Number">
    <w:name w:val="Table Text 8 Number"/>
    <w:basedOn w:val="TableText8"/>
    <w:link w:val="TableText8NumberChar"/>
    <w:uiPriority w:val="99"/>
    <w:rsid w:val="007D1CFC"/>
    <w:pPr>
      <w:numPr>
        <w:numId w:val="25"/>
      </w:numPr>
    </w:pPr>
  </w:style>
  <w:style w:type="character" w:customStyle="1" w:styleId="TableText8NumberChar">
    <w:name w:val="Table Text 8 Number Char"/>
    <w:basedOn w:val="a0"/>
    <w:link w:val="TableText8Number"/>
    <w:uiPriority w:val="99"/>
    <w:locked/>
    <w:rsid w:val="007D1CFC"/>
    <w:rPr>
      <w:rFonts w:ascii="Arial" w:hAnsi="Arial"/>
      <w:sz w:val="16"/>
      <w:szCs w:val="24"/>
    </w:rPr>
  </w:style>
  <w:style w:type="paragraph" w:customStyle="1" w:styleId="TitleMedium">
    <w:name w:val="Title Medium"/>
    <w:next w:val="a5"/>
    <w:uiPriority w:val="99"/>
    <w:rsid w:val="007D1CFC"/>
    <w:pPr>
      <w:keepNext/>
      <w:spacing w:before="240" w:after="120"/>
      <w:jc w:val="center"/>
    </w:pPr>
    <w:rPr>
      <w:rFonts w:ascii="Arial Narrow" w:hAnsi="Arial Narrow" w:cs="Arial"/>
      <w:b/>
      <w:bCs/>
      <w:sz w:val="40"/>
      <w:szCs w:val="24"/>
    </w:rPr>
  </w:style>
  <w:style w:type="paragraph" w:customStyle="1" w:styleId="TitleSmall">
    <w:name w:val="Title Small"/>
    <w:basedOn w:val="a"/>
    <w:next w:val="a5"/>
    <w:uiPriority w:val="99"/>
    <w:rsid w:val="007D1CFC"/>
    <w:pPr>
      <w:keepNext/>
      <w:spacing w:before="0" w:after="360"/>
      <w:jc w:val="center"/>
    </w:pPr>
    <w:rPr>
      <w:rFonts w:ascii="Arial Narrow" w:hAnsi="Arial Narrow" w:cs="Arial"/>
      <w:b/>
      <w:bCs/>
      <w:sz w:val="36"/>
    </w:rPr>
  </w:style>
  <w:style w:type="paragraph" w:styleId="af6">
    <w:name w:val="Balloon Text"/>
    <w:basedOn w:val="a"/>
    <w:link w:val="Char9"/>
    <w:uiPriority w:val="99"/>
    <w:rsid w:val="002F652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Char9">
    <w:name w:val="批注框文本 Char"/>
    <w:basedOn w:val="a0"/>
    <w:link w:val="af6"/>
    <w:uiPriority w:val="99"/>
    <w:rsid w:val="002F6521"/>
    <w:rPr>
      <w:rFonts w:ascii="Tahoma" w:hAnsi="Tahoma" w:cs="Tahoma"/>
      <w:sz w:val="16"/>
      <w:szCs w:val="16"/>
    </w:rPr>
  </w:style>
  <w:style w:type="character" w:styleId="af7">
    <w:name w:val="Placeholder Text"/>
    <w:basedOn w:val="a0"/>
    <w:uiPriority w:val="99"/>
    <w:semiHidden/>
    <w:rsid w:val="00295BC3"/>
    <w:rPr>
      <w:color w:val="808080"/>
    </w:rPr>
  </w:style>
  <w:style w:type="paragraph" w:styleId="af8">
    <w:name w:val="Document Map"/>
    <w:basedOn w:val="a"/>
    <w:link w:val="Chara"/>
    <w:semiHidden/>
    <w:unhideWhenUsed/>
    <w:rsid w:val="004D4F66"/>
    <w:rPr>
      <w:rFonts w:ascii="宋体" w:eastAsia="宋体"/>
      <w:sz w:val="18"/>
      <w:szCs w:val="18"/>
    </w:rPr>
  </w:style>
  <w:style w:type="character" w:customStyle="1" w:styleId="Chara">
    <w:name w:val="文档结构图 Char"/>
    <w:basedOn w:val="a0"/>
    <w:link w:val="af8"/>
    <w:semiHidden/>
    <w:rsid w:val="004D4F66"/>
    <w:rPr>
      <w:rFonts w:ascii="宋体" w:eastAsia="宋体" w:hAnsi="Arial"/>
      <w:sz w:val="18"/>
      <w:szCs w:val="18"/>
    </w:rPr>
  </w:style>
  <w:style w:type="paragraph" w:customStyle="1" w:styleId="template">
    <w:name w:val="template"/>
    <w:basedOn w:val="a"/>
    <w:rsid w:val="001E249D"/>
    <w:pPr>
      <w:spacing w:before="0" w:after="0" w:line="240" w:lineRule="exact"/>
    </w:pPr>
    <w:rPr>
      <w:rFonts w:eastAsia="宋体"/>
      <w:i/>
      <w:lang w:eastAsia="zh-CN"/>
    </w:rPr>
  </w:style>
  <w:style w:type="paragraph" w:styleId="af9">
    <w:name w:val="List Paragraph"/>
    <w:basedOn w:val="a"/>
    <w:uiPriority w:val="34"/>
    <w:qFormat/>
    <w:rsid w:val="009B4CF6"/>
    <w:pPr>
      <w:ind w:firstLineChars="200" w:firstLine="420"/>
    </w:pPr>
  </w:style>
  <w:style w:type="paragraph" w:customStyle="1" w:styleId="requirement">
    <w:name w:val="requirement"/>
    <w:basedOn w:val="a"/>
    <w:rsid w:val="00FF7F7B"/>
    <w:pPr>
      <w:spacing w:before="0" w:after="0" w:line="240" w:lineRule="exact"/>
      <w:ind w:left="2348" w:hanging="994"/>
    </w:pPr>
    <w:rPr>
      <w:rFonts w:ascii="Times New Roman" w:eastAsia="宋体" w:hAnsi="Times New Roman"/>
      <w:sz w:val="24"/>
      <w:lang w:eastAsia="zh-CN"/>
    </w:rPr>
  </w:style>
  <w:style w:type="paragraph" w:styleId="HTML">
    <w:name w:val="HTML Preformatted"/>
    <w:basedOn w:val="a"/>
    <w:link w:val="HTMLChar"/>
    <w:rsid w:val="00A84D55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before="0" w:after="0"/>
    </w:pPr>
    <w:rPr>
      <w:rFonts w:ascii="Courier New" w:eastAsia="宋体" w:hAnsi="Courier New"/>
      <w:kern w:val="1"/>
      <w:sz w:val="20"/>
      <w:lang w:eastAsia="zh-CN"/>
    </w:rPr>
  </w:style>
  <w:style w:type="character" w:customStyle="1" w:styleId="HTMLChar">
    <w:name w:val="HTML 预设格式 Char"/>
    <w:basedOn w:val="a0"/>
    <w:link w:val="HTML"/>
    <w:rsid w:val="00A84D55"/>
    <w:rPr>
      <w:rFonts w:ascii="Courier New" w:eastAsia="宋体" w:hAnsi="Courier New"/>
      <w:kern w:val="1"/>
      <w:lang w:eastAsia="zh-CN"/>
    </w:rPr>
  </w:style>
  <w:style w:type="paragraph" w:customStyle="1" w:styleId="PreformattedText">
    <w:name w:val="Preformatted Text"/>
    <w:basedOn w:val="a"/>
    <w:rsid w:val="00F62BA7"/>
    <w:pPr>
      <w:widowControl w:val="0"/>
      <w:suppressAutoHyphens/>
      <w:spacing w:before="0" w:after="0"/>
      <w:jc w:val="both"/>
    </w:pPr>
    <w:rPr>
      <w:rFonts w:ascii="Liberation Mono" w:eastAsia="Nimbus Mono L" w:hAnsi="Liberation Mono" w:cs="Liberation Mono"/>
      <w:kern w:val="1"/>
      <w:sz w:val="20"/>
      <w:lang w:eastAsia="zh-CN"/>
    </w:rPr>
  </w:style>
  <w:style w:type="numbering" w:customStyle="1" w:styleId="WW8Num3">
    <w:name w:val="WW8Num3"/>
    <w:basedOn w:val="a2"/>
    <w:rsid w:val="00A3074A"/>
    <w:pPr>
      <w:numPr>
        <w:numId w:val="26"/>
      </w:numPr>
    </w:pPr>
  </w:style>
  <w:style w:type="paragraph" w:customStyle="1" w:styleId="level3text">
    <w:name w:val="level 3 text"/>
    <w:basedOn w:val="a"/>
    <w:rsid w:val="00683D98"/>
    <w:pPr>
      <w:suppressAutoHyphens/>
      <w:autoSpaceDN w:val="0"/>
      <w:spacing w:before="0" w:after="0" w:line="220" w:lineRule="exact"/>
      <w:ind w:left="1350" w:hanging="716"/>
      <w:textAlignment w:val="baseline"/>
    </w:pPr>
    <w:rPr>
      <w:rFonts w:eastAsia="Arial" w:cs="Arial"/>
      <w:i/>
      <w:kern w:val="3"/>
      <w:lang w:eastAsia="zh-CN"/>
    </w:rPr>
  </w:style>
  <w:style w:type="numbering" w:customStyle="1" w:styleId="WW8Num2">
    <w:name w:val="WW8Num2"/>
    <w:basedOn w:val="a2"/>
    <w:rsid w:val="0072388E"/>
    <w:pPr>
      <w:numPr>
        <w:numId w:val="27"/>
      </w:numPr>
    </w:pPr>
  </w:style>
  <w:style w:type="paragraph" w:customStyle="1" w:styleId="level4">
    <w:name w:val="level 4"/>
    <w:basedOn w:val="a"/>
    <w:rsid w:val="00DB36DE"/>
    <w:pPr>
      <w:suppressAutoHyphens/>
      <w:autoSpaceDN w:val="0"/>
      <w:spacing w:line="240" w:lineRule="exact"/>
      <w:ind w:left="634"/>
      <w:textAlignment w:val="baseline"/>
    </w:pPr>
    <w:rPr>
      <w:rFonts w:ascii="Times" w:eastAsia="宋体, SimSun" w:hAnsi="Times" w:cs="Times"/>
      <w:kern w:val="3"/>
      <w:sz w:val="24"/>
      <w:lang w:eastAsia="zh-CN"/>
    </w:rPr>
  </w:style>
  <w:style w:type="paragraph" w:styleId="afa">
    <w:name w:val="Normal (Web)"/>
    <w:basedOn w:val="a"/>
    <w:uiPriority w:val="99"/>
    <w:unhideWhenUsed/>
    <w:rsid w:val="00387B2D"/>
    <w:pPr>
      <w:spacing w:before="100" w:beforeAutospacing="1" w:after="100" w:afterAutospacing="1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Internetlink">
    <w:name w:val="Internet link"/>
    <w:rsid w:val="005522A8"/>
    <w:rPr>
      <w:color w:val="0563C1"/>
      <w:u w:val="single"/>
    </w:rPr>
  </w:style>
  <w:style w:type="paragraph" w:customStyle="1" w:styleId="ByLine">
    <w:name w:val="ByLine"/>
    <w:basedOn w:val="af2"/>
    <w:rsid w:val="00931B53"/>
    <w:pPr>
      <w:pBdr>
        <w:bottom w:val="none" w:sz="0" w:space="0" w:color="auto"/>
      </w:pBdr>
      <w:spacing w:before="240" w:after="720"/>
      <w:contextualSpacing w:val="0"/>
      <w:jc w:val="right"/>
    </w:pPr>
    <w:rPr>
      <w:rFonts w:ascii="Arial" w:eastAsia="宋体" w:hAnsi="Arial" w:cs="Times New Roman"/>
      <w:b/>
      <w:color w:val="auto"/>
      <w:spacing w:val="0"/>
      <w:sz w:val="28"/>
      <w:szCs w:val="20"/>
      <w:lang w:eastAsia="zh-CN"/>
    </w:rPr>
  </w:style>
  <w:style w:type="paragraph" w:customStyle="1" w:styleId="TOCEntry">
    <w:name w:val="TOCEntry"/>
    <w:basedOn w:val="a"/>
    <w:rsid w:val="003032F7"/>
    <w:pPr>
      <w:keepNext/>
      <w:keepLines/>
      <w:spacing w:after="240" w:line="240" w:lineRule="atLeast"/>
    </w:pPr>
    <w:rPr>
      <w:rFonts w:ascii="Times" w:eastAsia="宋体" w:hAnsi="Times"/>
      <w:b/>
      <w:sz w:val="36"/>
      <w:lang w:eastAsia="zh-CN"/>
    </w:rPr>
  </w:style>
  <w:style w:type="paragraph" w:customStyle="1" w:styleId="InfoBlue">
    <w:name w:val="InfoBlue"/>
    <w:basedOn w:val="a"/>
    <w:next w:val="a5"/>
    <w:rsid w:val="00DE3EDC"/>
    <w:pPr>
      <w:widowControl w:val="0"/>
      <w:spacing w:before="0" w:line="240" w:lineRule="atLeast"/>
      <w:ind w:left="576"/>
      <w:jc w:val="both"/>
    </w:pPr>
    <w:rPr>
      <w:rFonts w:ascii="Times New Roman" w:hAnsi="Times New Roman"/>
      <w:i/>
      <w:color w:val="0000FF"/>
      <w:sz w:val="24"/>
    </w:rPr>
  </w:style>
  <w:style w:type="character" w:customStyle="1" w:styleId="label">
    <w:name w:val="label"/>
    <w:basedOn w:val="a0"/>
    <w:rsid w:val="00340E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5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6665">
          <w:marLeft w:val="80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4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1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hyperlink" Target="http://192.168.2.4/testlink/lib/testcases/tcEdit.php?doAction=editStep&amp;testcase_id=243&amp;tcversion_id=244&amp;goback_url=http%3A%2F%2F192.168.2.4%2Ftestlink%2Flib%2Ftestcases%2FarchiveData.php%3Ftcase_id%3D243%26show_mode%3Dshow&amp;step_id=251" TargetMode="External"/><Relationship Id="rId26" Type="http://schemas.openxmlformats.org/officeDocument/2006/relationships/hyperlink" Target="http://192.168.2.4/testlink/lib/testcases/tcEdit.php?doAction=editStep&amp;testcase_id=243&amp;tcversion_id=244&amp;goback_url=http%3A%2F%2F192.168.2.4%2Ftestlink%2Flib%2Ftestcases%2FarchiveData.php%3Ftcase_id%3D243%26show_mode%3Dshow&amp;step_id=251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192.168.2.4/testlink/lib/testcases/tcEdit.php?doAction=editStep&amp;testcase_id=243&amp;tcversion_id=244&amp;goback_url=http%3A%2F%2F192.168.2.4%2Ftestlink%2Flib%2Ftestcases%2FarchiveData.php%3Ftcase_id%3D243%26show_mode%3Dshow&amp;step_id=251" TargetMode="Externa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yperlink" Target="http://192.168.2.4/testlink/lib/testcases/tcEdit.php?doAction=editStep&amp;testcase_id=139&amp;tcversion_id=140&amp;goback_url=http%3A%2F%2F192.168.2.4%2Ftestlink%2Flib%2Ftestcases%2FarchiveData.php%3Ftcase_id%3D139%26show_mode%3Dshow&amp;step_id=457" TargetMode="External"/><Relationship Id="rId25" Type="http://schemas.openxmlformats.org/officeDocument/2006/relationships/hyperlink" Target="http://192.168.2.4/testlink/lib/testcases/tcEdit.php?doAction=editStep&amp;testcase_id=243&amp;tcversion_id=244&amp;goback_url=http%3A%2F%2F192.168.2.4%2Ftestlink%2Flib%2Ftestcases%2FarchiveData.php%3Ftcase_id%3D243%26show_mode%3Dshow&amp;step_id=251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192.168.2.4/testlink/lib/testcases/tcEdit.php?doAction=editStep&amp;testcase_id=243&amp;tcversion_id=244&amp;goback_url=http%3A%2F%2F192.168.2.4%2Ftestlink%2Flib%2Ftestcases%2FarchiveData.php%3Ftcase_id%3D243%26show_mode%3Dshow&amp;step_id=251" TargetMode="External"/><Relationship Id="rId20" Type="http://schemas.openxmlformats.org/officeDocument/2006/relationships/hyperlink" Target="http://192.168.2.4/testlink/lib/testcases/tcEdit.php?doAction=editStep&amp;testcase_id=243&amp;tcversion_id=244&amp;goback_url=http%3A%2F%2F192.168.2.4%2Ftestlink%2Flib%2Ftestcases%2FarchiveData.php%3Ftcase_id%3D243%26show_mode%3Dshow&amp;step_id=251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://www.baidu.com/link?url=ne1UuOQ_LBwhCJqZJlnqUW92wN7dwbOUWsirrER9mk2WA7spNJbIFq8p0sr7XkiYKZQGCi1szCPk9nJ7asKQDPSKu0vOehrDl6oEVEF1d1CRbIDQQQdMKzirVYeXNFai" TargetMode="External"/><Relationship Id="rId5" Type="http://schemas.openxmlformats.org/officeDocument/2006/relationships/customXml" Target="../customXml/item5.xml"/><Relationship Id="rId15" Type="http://schemas.openxmlformats.org/officeDocument/2006/relationships/hyperlink" Target="http://192.168.2.4/testlink/lib/testcases/tcEdit.php?doAction=editStep&amp;testcase_id=243&amp;tcversion_id=244&amp;goback_url=http%3A%2F%2F192.168.2.4%2Ftestlink%2Flib%2Ftestcases%2FarchiveData.php%3Ftcase_id%3D243%26show_mode%3Dshow&amp;step_id=251" TargetMode="External"/><Relationship Id="rId23" Type="http://schemas.openxmlformats.org/officeDocument/2006/relationships/hyperlink" Target="http://192.168.2.4/testlink/lib/testcases/tcEdit.php?doAction=editStep&amp;testcase_id=243&amp;tcversion_id=244&amp;goback_url=http%3A%2F%2F192.168.2.4%2Ftestlink%2Flib%2Ftestcases%2FarchiveData.php%3Ftcase_id%3D243%26show_mode%3Dshow&amp;step_id=251" TargetMode="External"/><Relationship Id="rId28" Type="http://schemas.openxmlformats.org/officeDocument/2006/relationships/header" Target="header3.xml"/><Relationship Id="rId10" Type="http://schemas.openxmlformats.org/officeDocument/2006/relationships/footnotes" Target="footnotes.xml"/><Relationship Id="rId19" Type="http://schemas.openxmlformats.org/officeDocument/2006/relationships/hyperlink" Target="http://192.168.2.4/testlink/lib/testcases/tcEdit.php?doAction=editStep&amp;testcase_id=243&amp;tcversion_id=244&amp;goback_url=http%3A%2F%2F192.168.2.4%2Ftestlink%2Flib%2Ftestcases%2FarchiveData.php%3Ftcase_id%3D243%26show_mode%3Dshow&amp;step_id=251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hyperlink" Target="http://192.168.2.4/testlink/lib/testcases/tcEdit.php?doAction=editStep&amp;testcase_id=243&amp;tcversion_id=244&amp;goback_url=http%3A%2F%2F192.168.2.4%2Ftestlink%2Flib%2Ftestcases%2FarchiveData.php%3Ftcase_id%3D243%26show_mode%3Dshow&amp;step_id=251" TargetMode="External"/><Relationship Id="rId27" Type="http://schemas.openxmlformats.org/officeDocument/2006/relationships/hyperlink" Target="http://www.baidu.com/link?url=ne1UuOQ_LBwhCJqZJlnqUW92wN7dwbOUWsirrER9mk2WA7spNJbIFq8p0sr7XkiYKZQGCi1szCPk9nJ7asKQDPSKu0vOehrDl6oEVEF1d1CRbIDQQQdMKzirVYeXNFai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nan\Application%20Data\Microsoft\Templates\High%20Level%20Technical%20Desig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customXsn xmlns="http://schemas.microsoft.com/office/2006/metadata/customXsn">
  <xsnLocation>https://share.cms.gov/office/ois/Services/XLCSC/Documents/Forms/Document/afb7fe7ef5aef69bcustomXsn.xsn</xsnLocation>
  <cached>True</cached>
  <openByDefault>False</openByDefault>
  <xsnScope>https://share.cms.gov/office/ois/Services/XLCSC/Documents</xsnScope>
</customXsn>
</file>

<file path=customXml/item2.xml><?xml version="1.0" encoding="utf-8"?>
<p:properties xmlns:p="http://schemas.microsoft.com/office/2006/metadata/properties" xmlns:xsi="http://www.w3.org/2001/XMLSchema-instance">
  <documentManagement>
    <Phase xmlns="ce9b7293-7dfe-4d27-bf7f-b543d341c73b"/>
    <Doc_x0020_Name xmlns="ce9b7293-7dfe-4d27-bf7f-b543d341c73b">18</Doc_x0020_Name>
    <Document_x0020_Type xmlns="ce9b7293-7dfe-4d27-bf7f-b543d341c73b">Template - Artifact</Document_x0020_Type>
    <Doc_x0020_Date xmlns="ce9b7293-7dfe-4d27-bf7f-b543d341c73b">2014-08-07T04:00:00+00:00</Doc_x0020_Date>
    <Swim_x0020_Lane xmlns="ce9b7293-7dfe-4d27-bf7f-b543d341c73b"/>
    <Doc_x0020_Version xmlns="ce9b7293-7dfe-4d27-bf7f-b543d341c73b">2.0</Doc_x0020_Version>
    <Related_x0020_Documents xmlns="ce9b7293-7dfe-4d27-bf7f-b543d341c73b"/>
    <Doc_x0020_Status xmlns="ce9b7293-7dfe-4d27-bf7f-b543d341c73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C7FBC06C7BBA4EB65D441E09D0318A" ma:contentTypeVersion="21" ma:contentTypeDescription="Create a new document." ma:contentTypeScope="" ma:versionID="52e5f3a5fda14e302e435b672152bc20">
  <xsd:schema xmlns:xsd="http://www.w3.org/2001/XMLSchema" xmlns:xs="http://www.w3.org/2001/XMLSchema" xmlns:p="http://schemas.microsoft.com/office/2006/metadata/properties" xmlns:ns2="ce9b7293-7dfe-4d27-bf7f-b543d341c73b" targetNamespace="http://schemas.microsoft.com/office/2006/metadata/properties" ma:root="true" ma:fieldsID="c79febf957535e28bef7ba671aa78290" ns2:_="">
    <xsd:import namespace="ce9b7293-7dfe-4d27-bf7f-b543d341c73b"/>
    <xsd:element name="properties">
      <xsd:complexType>
        <xsd:sequence>
          <xsd:element name="documentManagement">
            <xsd:complexType>
              <xsd:all>
                <xsd:element ref="ns2:Phase" minOccurs="0"/>
                <xsd:element ref="ns2:Document_x0020_Type"/>
                <xsd:element ref="ns2:Swim_x0020_Lane" minOccurs="0"/>
                <xsd:element ref="ns2:Doc_x0020_Version" minOccurs="0"/>
                <xsd:element ref="ns2:Doc_x0020_Date" minOccurs="0"/>
                <xsd:element ref="ns2:Doc_x0020_Name" minOccurs="0"/>
                <xsd:element ref="ns2:Related_x0020_Documents" minOccurs="0"/>
                <xsd:element ref="ns2:Doc_x0020_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7293-7dfe-4d27-bf7f-b543d341c73b" elementFormDefault="qualified">
    <xsd:import namespace="http://schemas.microsoft.com/office/2006/documentManagement/types"/>
    <xsd:import namespace="http://schemas.microsoft.com/office/infopath/2007/PartnerControls"/>
    <xsd:element name="Phase" ma:index="8" nillable="true" ma:displayName="Phase" ma:internalName="Pha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Initiation"/>
                    <xsd:enumeration value="Concept"/>
                    <xsd:enumeration value="Planning"/>
                    <xsd:enumeration value="Requirements Analysis"/>
                    <xsd:enumeration value="Design"/>
                    <xsd:enumeration value="Development"/>
                    <xsd:enumeration value="Testing"/>
                    <xsd:enumeration value="Implementation"/>
                    <xsd:enumeration value="Operations &amp; Maintenance"/>
                    <xsd:enumeration value="Disposition"/>
                    <xsd:enumeration value="As Needed"/>
                  </xsd:restriction>
                </xsd:simpleType>
              </xsd:element>
            </xsd:sequence>
          </xsd:extension>
        </xsd:complexContent>
      </xsd:complexType>
    </xsd:element>
    <xsd:element name="Document_x0020_Type" ma:index="9" ma:displayName="Document Type" ma:format="RadioButtons" ma:internalName="Document_x0020_Type">
      <xsd:simpleType>
        <xsd:restriction base="dms:Choice">
          <xsd:enumeration value="Not Categorized"/>
          <xsd:enumeration value="Template - Artifact"/>
          <xsd:enumeration value="Template - Gate Review"/>
          <xsd:enumeration value="Sample Artifact"/>
          <xsd:enumeration value="Meeting Agenda"/>
          <xsd:enumeration value="Meeting Minutes"/>
          <xsd:enumeration value="Meeting Document (Other)"/>
          <xsd:enumeration value="Policy"/>
          <xsd:enumeration value="Guidelines"/>
          <xsd:enumeration value="CIO Directive"/>
          <xsd:enumeration value="Change Request (CR) Document"/>
          <xsd:enumeration value="Training Material"/>
          <xsd:enumeration value="Article/Listserv/Other Communication"/>
          <xsd:enumeration value="Other Steering Committee Document"/>
        </xsd:restriction>
      </xsd:simpleType>
    </xsd:element>
    <xsd:element name="Swim_x0020_Lane" ma:index="10" nillable="true" ma:displayName="Swim Lane" ma:internalName="Swim_x0020_Lan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omplexity Level 3 (Most Complex)"/>
                    <xsd:enumeration value="Complexity Level 2"/>
                    <xsd:enumeration value="Complexity Level 1 (Least Complex)"/>
                  </xsd:restriction>
                </xsd:simpleType>
              </xsd:element>
            </xsd:sequence>
          </xsd:extension>
        </xsd:complexContent>
      </xsd:complexType>
    </xsd:element>
    <xsd:element name="Doc_x0020_Version" ma:index="11" nillable="true" ma:displayName="Doc Version" ma:internalName="Doc_x0020_Version">
      <xsd:simpleType>
        <xsd:restriction base="dms:Text">
          <xsd:maxLength value="10"/>
        </xsd:restriction>
      </xsd:simpleType>
    </xsd:element>
    <xsd:element name="Doc_x0020_Date" ma:index="12" nillable="true" ma:displayName="Doc Date" ma:format="DateOnly" ma:internalName="Doc_x0020_Date">
      <xsd:simpleType>
        <xsd:restriction base="dms:DateTime"/>
      </xsd:simpleType>
    </xsd:element>
    <xsd:element name="Doc_x0020_Name" ma:index="13" nillable="true" ma:displayName="Doc Name" ma:list="{8aaa89f4-20c0-4317-9770-4ab07510e0e8}" ma:internalName="Doc_x0020_Name" ma:showField="Title">
      <xsd:simpleType>
        <xsd:restriction base="dms:Lookup"/>
      </xsd:simpleType>
    </xsd:element>
    <xsd:element name="Related_x0020_Documents" ma:index="14" nillable="true" ma:displayName="Related Documents" ma:list="{8aaa89f4-20c0-4317-9770-4ab07510e0e8}" ma:internalName="Related_x0020_Documents" ma:readOnly="false" ma:showField="LinkTitleNoMenu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_x0020_Status" ma:index="15" nillable="true" ma:displayName="Doc Status" ma:format="RadioButtons" ma:internalName="Doc_x0020_Status">
      <xsd:simpleType>
        <xsd:union memberTypes="dms:Text">
          <xsd:simpleType>
            <xsd:restriction base="dms:Choice">
              <xsd:enumeration value="Draft"/>
              <xsd:enumeration value="Approved"/>
              <xsd:enumeration value="Archived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F66EDF-598F-4D50-99F9-8B56B6607ECF}">
  <ds:schemaRefs>
    <ds:schemaRef ds:uri="http://schemas.microsoft.com/office/2006/metadata/customXsn"/>
  </ds:schemaRefs>
</ds:datastoreItem>
</file>

<file path=customXml/itemProps2.xml><?xml version="1.0" encoding="utf-8"?>
<ds:datastoreItem xmlns:ds="http://schemas.openxmlformats.org/officeDocument/2006/customXml" ds:itemID="{014EF446-D6CA-402C-8626-C6422135F7CD}">
  <ds:schemaRefs>
    <ds:schemaRef ds:uri="http://schemas.microsoft.com/office/2006/metadata/properties"/>
    <ds:schemaRef ds:uri="ce9b7293-7dfe-4d27-bf7f-b543d341c73b"/>
  </ds:schemaRefs>
</ds:datastoreItem>
</file>

<file path=customXml/itemProps3.xml><?xml version="1.0" encoding="utf-8"?>
<ds:datastoreItem xmlns:ds="http://schemas.openxmlformats.org/officeDocument/2006/customXml" ds:itemID="{6448C3F6-69F5-4C28-B9A8-75D4F82EE55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3988888-552B-40AD-B94B-F9C543484E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7293-7dfe-4d27-bf7f-b543d341c7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FB0C0EE-A1D3-44CD-A6C1-2376C37BC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High Level Technical Design Template.dotx</Template>
  <TotalTime>0</TotalTime>
  <Pages>97</Pages>
  <Words>14930</Words>
  <Characters>85103</Characters>
  <Application>Microsoft Office Word</Application>
  <DocSecurity>0</DocSecurity>
  <Lines>709</Lines>
  <Paragraphs>199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High Level Technical Design Template</vt:lpstr>
    </vt:vector>
  </TitlesOfParts>
  <LinksUpToDate>false</LinksUpToDate>
  <CharactersWithSpaces>99834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Level Technical Design Template</dc:title>
  <dc:subject>HLTD Template</dc:subject>
  <dc:creator/>
  <cp:lastModifiedBy/>
  <cp:revision>1</cp:revision>
  <cp:lastPrinted>2002-11-19T18:54:00Z</cp:lastPrinted>
  <dcterms:created xsi:type="dcterms:W3CDTF">2016-07-13T07:39:00Z</dcterms:created>
  <dcterms:modified xsi:type="dcterms:W3CDTF">2016-09-06T03:31:00Z</dcterms:modified>
  <cp:category>High Level Technical Design, Standards, Guidelines, Architecture, Information, Application, Interface, Technology, Security, Privacy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0x01010029C7FBC06C7BBA4EB65D441E09D0318A</vt:lpwstr>
  </property>
  <property fmtid="{D5CDD505-2E9C-101B-9397-08002B2CF9AE}" pid="3" name="_Version">
    <vt:lpwstr>XLC Baseline</vt:lpwstr>
  </property>
  <property fmtid="{D5CDD505-2E9C-101B-9397-08002B2CF9AE}" pid="4" name="Document Type">
    <vt:lpwstr>Life Cycle Document or Template</vt:lpwstr>
  </property>
  <property fmtid="{D5CDD505-2E9C-101B-9397-08002B2CF9AE}" pid="5" name="Status">
    <vt:lpwstr>Current (Published)</vt:lpwstr>
  </property>
  <property fmtid="{D5CDD505-2E9C-101B-9397-08002B2CF9AE}" pid="6" name="Category">
    <vt:lpwstr>XLC</vt:lpwstr>
  </property>
  <property fmtid="{D5CDD505-2E9C-101B-9397-08002B2CF9AE}" pid="7" name="Document Sub-Type">
    <vt:lpwstr>;#Template - Artifact;#</vt:lpwstr>
  </property>
  <property fmtid="{D5CDD505-2E9C-101B-9397-08002B2CF9AE}" pid="8" name="CMS Website URL">
    <vt:lpwstr>, </vt:lpwstr>
  </property>
  <property fmtid="{D5CDD505-2E9C-101B-9397-08002B2CF9AE}" pid="9" name="Source">
    <vt:lpwstr>Internal</vt:lpwstr>
  </property>
  <property fmtid="{D5CDD505-2E9C-101B-9397-08002B2CF9AE}" pid="10" name="Order">
    <vt:r8>16200</vt:r8>
  </property>
  <property fmtid="{D5CDD505-2E9C-101B-9397-08002B2CF9AE}" pid="11" name="Archive">
    <vt:bool>false</vt:bool>
  </property>
  <property fmtid="{D5CDD505-2E9C-101B-9397-08002B2CF9AE}" pid="12" name="Language">
    <vt:lpwstr>English</vt:lpwstr>
  </property>
</Properties>
</file>